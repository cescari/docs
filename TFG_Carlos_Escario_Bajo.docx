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354F3" w14:textId="77777777" w:rsidR="00C46E81" w:rsidRPr="002306F1" w:rsidRDefault="00C46E81" w:rsidP="00C46E81">
      <w:pPr>
        <w:rPr>
          <w:lang w:val="es-ES_tradnl"/>
        </w:rPr>
      </w:pPr>
      <w:r w:rsidRPr="002306F1">
        <w:rPr>
          <w:noProof/>
          <w:lang w:val="es-ES" w:eastAsia="es-ES"/>
        </w:rPr>
        <w:drawing>
          <wp:inline distT="0" distB="0" distL="0" distR="0" wp14:anchorId="79E4567A" wp14:editId="47D6718B">
            <wp:extent cx="3257550" cy="1095375"/>
            <wp:effectExtent l="19050" t="0" r="0" b="0"/>
            <wp:docPr id="6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65ECEB5" w14:textId="77777777" w:rsidR="00C46E81" w:rsidRPr="002306F1" w:rsidRDefault="00C46E81" w:rsidP="00C46E81">
      <w:pPr>
        <w:rPr>
          <w:lang w:val="es-ES_tradnl"/>
        </w:rPr>
      </w:pPr>
    </w:p>
    <w:p w14:paraId="5E2CED30" w14:textId="77777777" w:rsidR="00C46E81" w:rsidRPr="002306F1" w:rsidRDefault="00C46E81" w:rsidP="00C46E81">
      <w:pPr>
        <w:rPr>
          <w:lang w:val="es-ES_tradnl"/>
        </w:rPr>
      </w:pPr>
    </w:p>
    <w:p w14:paraId="7C9438CE" w14:textId="77777777" w:rsidR="00C46E81" w:rsidRPr="002306F1" w:rsidRDefault="00C46E81" w:rsidP="00C46E81">
      <w:pPr>
        <w:rPr>
          <w:lang w:val="es-ES_tradnl"/>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C46E81" w:rsidRPr="002306F1" w14:paraId="5F04D4AB" w14:textId="77777777" w:rsidTr="007A1EE4">
        <w:trPr>
          <w:trHeight w:val="12"/>
        </w:trPr>
        <w:tc>
          <w:tcPr>
            <w:tcW w:w="7919" w:type="dxa"/>
            <w:tcMar>
              <w:top w:w="216" w:type="dxa"/>
              <w:left w:w="115" w:type="dxa"/>
              <w:bottom w:w="216" w:type="dxa"/>
              <w:right w:w="115" w:type="dxa"/>
            </w:tcMar>
          </w:tcPr>
          <w:p w14:paraId="5D542607" w14:textId="77777777" w:rsidR="00C46E81" w:rsidRPr="002306F1" w:rsidRDefault="00C46E81" w:rsidP="007A1EE4">
            <w:pPr>
              <w:pStyle w:val="Sinespaciado"/>
              <w:rPr>
                <w:rFonts w:ascii="Georgia" w:hAnsi="Georgia" w:cs="Tahoma"/>
                <w:b/>
                <w:sz w:val="28"/>
                <w:szCs w:val="28"/>
                <w:lang w:val="es-ES_tradnl"/>
              </w:rPr>
            </w:pPr>
            <w:r w:rsidRPr="002306F1">
              <w:rPr>
                <w:rFonts w:ascii="Georgia" w:hAnsi="Georgia" w:cs="Tahoma"/>
                <w:b/>
                <w:sz w:val="28"/>
                <w:szCs w:val="28"/>
                <w:lang w:val="es-ES_tradnl"/>
              </w:rPr>
              <w:t>Universidad Internacional de La Rioja (UNIR)</w:t>
            </w:r>
          </w:p>
          <w:p w14:paraId="0043C9AA" w14:textId="77777777" w:rsidR="00C46E81" w:rsidRPr="002306F1" w:rsidRDefault="00C46E81" w:rsidP="007A1EE4">
            <w:pPr>
              <w:pStyle w:val="Sinespaciado"/>
              <w:rPr>
                <w:rFonts w:ascii="Georgia" w:hAnsi="Georgia" w:cs="Tahoma"/>
                <w:b/>
                <w:sz w:val="28"/>
                <w:szCs w:val="28"/>
                <w:lang w:val="es-ES_tradnl"/>
              </w:rPr>
            </w:pPr>
          </w:p>
          <w:p w14:paraId="439C408C" w14:textId="77777777" w:rsidR="00C46E81" w:rsidRPr="002306F1" w:rsidRDefault="00C46E81" w:rsidP="007A1EE4">
            <w:pPr>
              <w:pStyle w:val="Sinespaciado"/>
              <w:rPr>
                <w:rFonts w:ascii="Georgia" w:hAnsi="Georgia" w:cs="Tahoma"/>
                <w:b/>
                <w:sz w:val="36"/>
                <w:szCs w:val="28"/>
                <w:lang w:val="es-ES_tradnl"/>
              </w:rPr>
            </w:pPr>
            <w:r w:rsidRPr="002306F1">
              <w:rPr>
                <w:rFonts w:ascii="Georgia" w:hAnsi="Georgia" w:cs="Tahoma"/>
                <w:b/>
                <w:sz w:val="36"/>
                <w:szCs w:val="28"/>
                <w:lang w:val="es-ES_tradnl"/>
              </w:rPr>
              <w:t>Escuela Superior de Ingeniería y Tecnología</w:t>
            </w:r>
          </w:p>
          <w:p w14:paraId="5C6500C4" w14:textId="77777777" w:rsidR="00C46E81" w:rsidRPr="002306F1" w:rsidRDefault="00C46E81" w:rsidP="007A1EE4">
            <w:pPr>
              <w:pStyle w:val="Sinespaciado"/>
              <w:rPr>
                <w:rFonts w:ascii="Georgia" w:hAnsi="Georgia" w:cs="Tahoma"/>
                <w:b/>
                <w:sz w:val="28"/>
                <w:szCs w:val="28"/>
                <w:lang w:val="es-ES_tradnl"/>
              </w:rPr>
            </w:pPr>
          </w:p>
          <w:p w14:paraId="29DB597D" w14:textId="77777777" w:rsidR="00C46E81" w:rsidRPr="002306F1" w:rsidRDefault="00C46E81" w:rsidP="007A1EE4">
            <w:pPr>
              <w:pStyle w:val="Sinespaciado"/>
              <w:rPr>
                <w:rFonts w:ascii="Cambria" w:hAnsi="Cambria"/>
                <w:lang w:val="es-ES_tradnl"/>
              </w:rPr>
            </w:pPr>
            <w:r w:rsidRPr="002306F1">
              <w:rPr>
                <w:rFonts w:ascii="Georgia" w:hAnsi="Georgia" w:cs="Tahoma"/>
                <w:b/>
                <w:sz w:val="28"/>
                <w:szCs w:val="28"/>
                <w:lang w:val="es-ES_tradnl"/>
              </w:rPr>
              <w:t>Grado en Ingeniería Informática</w:t>
            </w:r>
          </w:p>
        </w:tc>
      </w:tr>
      <w:tr w:rsidR="00C46E81" w:rsidRPr="002306F1" w14:paraId="082A989E" w14:textId="77777777" w:rsidTr="007A1EE4">
        <w:trPr>
          <w:trHeight w:val="278"/>
        </w:trPr>
        <w:tc>
          <w:tcPr>
            <w:tcW w:w="7919" w:type="dxa"/>
            <w:tcMar>
              <w:top w:w="216" w:type="dxa"/>
              <w:left w:w="115" w:type="dxa"/>
              <w:bottom w:w="216" w:type="dxa"/>
              <w:right w:w="115" w:type="dxa"/>
            </w:tcMar>
          </w:tcPr>
          <w:p w14:paraId="575F902B" w14:textId="77777777" w:rsidR="00C46E81" w:rsidRPr="002306F1" w:rsidRDefault="00C46E81" w:rsidP="007A1EE4">
            <w:pPr>
              <w:pStyle w:val="Sinespaciado"/>
              <w:rPr>
                <w:rFonts w:ascii="Georgia" w:hAnsi="Georgia" w:cs="Tahoma"/>
                <w:b/>
                <w:sz w:val="28"/>
                <w:szCs w:val="28"/>
                <w:lang w:val="es-ES_tradnl"/>
              </w:rPr>
            </w:pPr>
          </w:p>
        </w:tc>
      </w:tr>
      <w:tr w:rsidR="00C46E81" w:rsidRPr="002306F1" w14:paraId="20A502AE" w14:textId="77777777" w:rsidTr="007A1EE4">
        <w:trPr>
          <w:trHeight w:val="1579"/>
        </w:trPr>
        <w:tc>
          <w:tcPr>
            <w:tcW w:w="7919" w:type="dxa"/>
          </w:tcPr>
          <w:p w14:paraId="652D9474" w14:textId="3B05C321" w:rsidR="00C46E81" w:rsidRPr="002306F1" w:rsidRDefault="00002D96" w:rsidP="0060106C">
            <w:pPr>
              <w:pStyle w:val="Sinespaciado"/>
              <w:rPr>
                <w:rFonts w:ascii="Cambria" w:hAnsi="Cambria"/>
                <w:color w:val="4F81BD"/>
                <w:sz w:val="80"/>
                <w:szCs w:val="80"/>
                <w:lang w:val="es-ES_tradnl"/>
              </w:rPr>
            </w:pPr>
            <w:r w:rsidRPr="002306F1">
              <w:rPr>
                <w:rFonts w:ascii="Cambria" w:hAnsi="Cambria"/>
                <w:color w:val="4F81BD"/>
                <w:sz w:val="80"/>
                <w:szCs w:val="80"/>
                <w:lang w:val="es-ES_tradnl"/>
              </w:rPr>
              <w:t>Petchain</w:t>
            </w:r>
            <w:r w:rsidR="00580BC7" w:rsidRPr="002306F1">
              <w:rPr>
                <w:rFonts w:ascii="Cambria" w:hAnsi="Cambria"/>
                <w:color w:val="4F81BD"/>
                <w:sz w:val="80"/>
                <w:szCs w:val="80"/>
                <w:lang w:val="es-ES_tradnl"/>
              </w:rPr>
              <w:t>: DApp</w:t>
            </w:r>
            <w:r w:rsidR="0060106C" w:rsidRPr="002306F1">
              <w:rPr>
                <w:rFonts w:ascii="Cambria" w:hAnsi="Cambria"/>
                <w:color w:val="4F81BD"/>
                <w:sz w:val="80"/>
                <w:szCs w:val="80"/>
                <w:lang w:val="es-ES_tradnl"/>
              </w:rPr>
              <w:t xml:space="preserve"> de gestión de mascotas</w:t>
            </w:r>
          </w:p>
        </w:tc>
      </w:tr>
    </w:tbl>
    <w:p w14:paraId="75648D32" w14:textId="77777777" w:rsidR="00C46E81" w:rsidRPr="002306F1" w:rsidRDefault="00C46E81" w:rsidP="00C46E81">
      <w:pPr>
        <w:rPr>
          <w:lang w:val="es-ES_tradnl"/>
        </w:rPr>
      </w:pPr>
    </w:p>
    <w:p w14:paraId="2D89BC03" w14:textId="77777777" w:rsidR="00C46E81" w:rsidRPr="002306F1" w:rsidRDefault="00C46E81" w:rsidP="00C46E81">
      <w:pPr>
        <w:rPr>
          <w:lang w:val="es-ES_tradnl"/>
        </w:rPr>
      </w:pPr>
    </w:p>
    <w:p w14:paraId="17FE9AE1" w14:textId="77777777" w:rsidR="00C46E81" w:rsidRPr="002306F1" w:rsidRDefault="00C46E81" w:rsidP="00C46E81">
      <w:pPr>
        <w:rPr>
          <w:lang w:val="es-ES_tradnl"/>
        </w:rPr>
      </w:pPr>
    </w:p>
    <w:p w14:paraId="1D8870C6" w14:textId="77777777" w:rsidR="00C46E81" w:rsidRPr="002306F1" w:rsidRDefault="00C46E81" w:rsidP="00C46E81">
      <w:pPr>
        <w:rPr>
          <w:lang w:val="es-ES_tradnl"/>
        </w:rPr>
      </w:pPr>
    </w:p>
    <w:p w14:paraId="165B16E7" w14:textId="77777777" w:rsidR="00C46E81" w:rsidRPr="002306F1" w:rsidRDefault="00C46E81" w:rsidP="00C46E81">
      <w:pPr>
        <w:rPr>
          <w:lang w:val="es-ES_tradnl"/>
        </w:rPr>
      </w:pPr>
    </w:p>
    <w:p w14:paraId="3F8A4D85" w14:textId="77777777" w:rsidR="00C46E81" w:rsidRPr="002306F1" w:rsidRDefault="00C46E81" w:rsidP="00C46E81">
      <w:pPr>
        <w:rPr>
          <w:lang w:val="es-ES_tradnl"/>
        </w:rPr>
      </w:pPr>
    </w:p>
    <w:p w14:paraId="37CCCA99" w14:textId="77777777" w:rsidR="00C46E81" w:rsidRPr="002306F1" w:rsidRDefault="00C46E81" w:rsidP="00C46E81">
      <w:pPr>
        <w:rPr>
          <w:lang w:val="es-ES_tradnl"/>
        </w:rPr>
      </w:pPr>
    </w:p>
    <w:p w14:paraId="46851CE8" w14:textId="77777777" w:rsidR="00C46E81" w:rsidRPr="002306F1" w:rsidRDefault="00C46E81" w:rsidP="00C46E81">
      <w:pPr>
        <w:rPr>
          <w:lang w:val="es-ES_tradnl"/>
        </w:rPr>
      </w:pPr>
    </w:p>
    <w:p w14:paraId="3AA87802" w14:textId="77777777" w:rsidR="0060106C" w:rsidRPr="002306F1" w:rsidRDefault="0060106C" w:rsidP="00C46E81">
      <w:pPr>
        <w:jc w:val="center"/>
        <w:rPr>
          <w:rFonts w:ascii="Georgia" w:hAnsi="Georgia"/>
          <w:b/>
          <w:lang w:val="es-ES_tradnl"/>
        </w:rPr>
      </w:pPr>
    </w:p>
    <w:p w14:paraId="7BB2DB80" w14:textId="2E47B846" w:rsidR="00C46E81" w:rsidRPr="002306F1" w:rsidRDefault="00C46E81" w:rsidP="00C46E81">
      <w:pPr>
        <w:jc w:val="center"/>
        <w:rPr>
          <w:rFonts w:ascii="Georgia" w:hAnsi="Georgia"/>
          <w:lang w:val="es-ES_tradnl"/>
        </w:rPr>
      </w:pPr>
      <w:r w:rsidRPr="002306F1">
        <w:rPr>
          <w:rFonts w:ascii="Georgia" w:hAnsi="Georgia"/>
          <w:b/>
          <w:lang w:val="es-ES_tradnl"/>
        </w:rPr>
        <w:t>Ubicación del código fuente:</w:t>
      </w:r>
      <w:r w:rsidRPr="002306F1">
        <w:rPr>
          <w:rFonts w:ascii="Georgia" w:hAnsi="Georgia"/>
          <w:b/>
          <w:lang w:val="es-ES_tradnl"/>
        </w:rPr>
        <w:br/>
      </w:r>
      <w:hyperlink r:id="rId9" w:history="1">
        <w:r w:rsidR="00304CA6" w:rsidRPr="002306F1">
          <w:rPr>
            <w:rStyle w:val="Hipervnculo"/>
            <w:rFonts w:ascii="Georgia" w:hAnsi="Georgia"/>
            <w:lang w:val="es-ES_tradnl"/>
          </w:rPr>
          <w:t>https://github.com/cescari/PetChain_TFG</w:t>
        </w:r>
      </w:hyperlink>
    </w:p>
    <w:p w14:paraId="179BBAEF" w14:textId="77777777" w:rsidR="00C46E81" w:rsidRPr="002306F1" w:rsidRDefault="00C46E81" w:rsidP="00C46E81">
      <w:pPr>
        <w:rPr>
          <w:lang w:val="es-ES_tradnl"/>
        </w:rPr>
      </w:pPr>
    </w:p>
    <w:p w14:paraId="4C5F18FF" w14:textId="77777777" w:rsidR="00C46E81" w:rsidRPr="002306F1" w:rsidRDefault="00C46E81" w:rsidP="00C46E81">
      <w:pPr>
        <w:rPr>
          <w:lang w:val="es-ES_tradnl"/>
        </w:rPr>
      </w:pPr>
    </w:p>
    <w:p w14:paraId="774ED4FC" w14:textId="77777777" w:rsidR="00C46E81" w:rsidRPr="002306F1" w:rsidRDefault="00C46E81" w:rsidP="00C46E81">
      <w:pPr>
        <w:rPr>
          <w:rFonts w:ascii="Georgia" w:hAnsi="Georgia"/>
          <w:b/>
          <w:lang w:val="es-ES_tradnl"/>
        </w:rPr>
      </w:pPr>
      <w:r w:rsidRPr="002306F1">
        <w:rPr>
          <w:rFonts w:ascii="Georgia" w:hAnsi="Georgia"/>
          <w:b/>
          <w:lang w:val="es-ES_tradnl"/>
        </w:rPr>
        <w:t xml:space="preserve">Trabajo Fin de Grado </w:t>
      </w:r>
    </w:p>
    <w:p w14:paraId="264DCC66" w14:textId="321A2B15" w:rsidR="00C46E81" w:rsidRPr="002306F1" w:rsidRDefault="00E73278" w:rsidP="00C46E81">
      <w:pPr>
        <w:rPr>
          <w:rFonts w:ascii="Georgia" w:hAnsi="Georgia"/>
          <w:lang w:val="es-ES_tradnl"/>
        </w:rPr>
      </w:pPr>
      <w:r w:rsidRPr="002306F1">
        <w:rPr>
          <w:rFonts w:ascii="Georgia" w:hAnsi="Georgia"/>
          <w:b/>
          <w:lang w:val="es-ES_tradnl"/>
        </w:rPr>
        <w:t>P</w:t>
      </w:r>
      <w:r w:rsidR="00C46E81" w:rsidRPr="002306F1">
        <w:rPr>
          <w:rFonts w:ascii="Georgia" w:hAnsi="Georgia"/>
          <w:b/>
          <w:lang w:val="es-ES_tradnl"/>
        </w:rPr>
        <w:t>resentado por:</w:t>
      </w:r>
      <w:r w:rsidR="00C46E81" w:rsidRPr="002306F1">
        <w:rPr>
          <w:rFonts w:ascii="Georgia" w:hAnsi="Georgia"/>
          <w:lang w:val="es-ES_tradnl"/>
        </w:rPr>
        <w:t xml:space="preserve"> Escario Bajo, Carlos</w:t>
      </w:r>
    </w:p>
    <w:p w14:paraId="11A71A7B" w14:textId="28EB56D6" w:rsidR="00C46E81" w:rsidRPr="002306F1" w:rsidRDefault="00C46E81" w:rsidP="00C46E81">
      <w:pPr>
        <w:rPr>
          <w:rFonts w:ascii="Georgia" w:hAnsi="Georgia"/>
          <w:lang w:val="es-ES_tradnl"/>
        </w:rPr>
      </w:pPr>
      <w:r w:rsidRPr="002306F1">
        <w:rPr>
          <w:rFonts w:ascii="Georgia" w:hAnsi="Georgia"/>
          <w:b/>
          <w:lang w:val="es-ES_tradnl"/>
        </w:rPr>
        <w:t>Director/a:</w:t>
      </w:r>
      <w:r w:rsidRPr="002306F1">
        <w:rPr>
          <w:rFonts w:ascii="Georgia" w:hAnsi="Georgia"/>
          <w:lang w:val="es-ES_tradnl"/>
        </w:rPr>
        <w:t xml:space="preserve"> </w:t>
      </w:r>
      <w:r w:rsidR="00653F54" w:rsidRPr="002306F1">
        <w:rPr>
          <w:rFonts w:ascii="Georgia" w:hAnsi="Georgia"/>
          <w:lang w:val="es-ES_tradnl"/>
        </w:rPr>
        <w:t>Martínez</w:t>
      </w:r>
      <w:r w:rsidR="0060106C" w:rsidRPr="002306F1">
        <w:rPr>
          <w:rFonts w:ascii="Georgia" w:hAnsi="Georgia"/>
          <w:lang w:val="es-ES_tradnl"/>
        </w:rPr>
        <w:t xml:space="preserve"> Muñoz</w:t>
      </w:r>
      <w:r w:rsidRPr="002306F1">
        <w:rPr>
          <w:rFonts w:ascii="Georgia" w:hAnsi="Georgia"/>
          <w:lang w:val="es-ES_tradnl"/>
        </w:rPr>
        <w:t xml:space="preserve">, </w:t>
      </w:r>
      <w:r w:rsidR="0060106C" w:rsidRPr="002306F1">
        <w:rPr>
          <w:rFonts w:ascii="Georgia" w:hAnsi="Georgia"/>
          <w:lang w:val="es-ES_tradnl"/>
        </w:rPr>
        <w:t>Miriam.</w:t>
      </w:r>
    </w:p>
    <w:p w14:paraId="52AFA7B7" w14:textId="77777777" w:rsidR="00C46E81" w:rsidRPr="002306F1" w:rsidRDefault="00C46E81" w:rsidP="00C46E81">
      <w:pPr>
        <w:rPr>
          <w:rFonts w:ascii="Georgia" w:hAnsi="Georgia"/>
          <w:lang w:val="es-ES_tradnl"/>
        </w:rPr>
      </w:pPr>
    </w:p>
    <w:p w14:paraId="37C1F8D0" w14:textId="77777777" w:rsidR="00C46E81" w:rsidRPr="002306F1" w:rsidRDefault="00C46E81" w:rsidP="00C46E81">
      <w:pPr>
        <w:rPr>
          <w:rFonts w:ascii="Georgia" w:hAnsi="Georgia"/>
          <w:lang w:val="es-ES_tradnl"/>
        </w:rPr>
      </w:pPr>
    </w:p>
    <w:p w14:paraId="27731B88" w14:textId="40AB8CE2" w:rsidR="00C46E81" w:rsidRPr="002306F1" w:rsidRDefault="00C46E81" w:rsidP="00C46E81">
      <w:pPr>
        <w:pStyle w:val="Sinespaciado"/>
        <w:rPr>
          <w:color w:val="4F81BD"/>
          <w:lang w:val="es-ES_tradnl"/>
        </w:rPr>
      </w:pPr>
      <w:r w:rsidRPr="002306F1">
        <w:rPr>
          <w:color w:val="4F81BD"/>
          <w:lang w:val="es-ES_tradnl"/>
        </w:rPr>
        <w:t>Ciudad: San Lorenzo de El Escorial (Madrid)</w:t>
      </w:r>
    </w:p>
    <w:p w14:paraId="0DC14455" w14:textId="38234D2F" w:rsidR="00AB34AE" w:rsidRPr="002306F1" w:rsidRDefault="00C46E81" w:rsidP="00C46E81">
      <w:pPr>
        <w:pStyle w:val="Sinespaciado"/>
        <w:rPr>
          <w:color w:val="4F81BD"/>
          <w:lang w:val="es-ES_tradnl"/>
        </w:rPr>
      </w:pPr>
      <w:r w:rsidRPr="002306F1">
        <w:rPr>
          <w:color w:val="4F81BD"/>
          <w:lang w:val="es-ES_tradnl"/>
        </w:rPr>
        <w:t>Fecha: 05/06/2019</w:t>
      </w:r>
    </w:p>
    <w:p w14:paraId="3D54D11A" w14:textId="77777777" w:rsidR="00AB34AE" w:rsidRPr="002306F1" w:rsidRDefault="00AB34AE">
      <w:pPr>
        <w:jc w:val="left"/>
        <w:rPr>
          <w:rFonts w:ascii="Calibri" w:eastAsia="Times New Roman" w:hAnsi="Calibri" w:cs="Times New Roman"/>
          <w:color w:val="4F81BD"/>
          <w:shd w:val="clear" w:color="auto" w:fill="auto"/>
          <w:lang w:val="es-ES_tradnl" w:bidi="en-US"/>
        </w:rPr>
      </w:pPr>
      <w:r w:rsidRPr="002306F1">
        <w:rPr>
          <w:color w:val="4F81BD"/>
          <w:lang w:val="es-ES_tradnl"/>
        </w:rPr>
        <w:br w:type="page"/>
      </w:r>
    </w:p>
    <w:p w14:paraId="1C3F0158" w14:textId="77777777" w:rsidR="00C46E81" w:rsidRPr="002306F1" w:rsidRDefault="00C46E81" w:rsidP="00AB34AE">
      <w:pPr>
        <w:jc w:val="right"/>
        <w:rPr>
          <w:lang w:val="es-ES_tradnl"/>
        </w:rPr>
      </w:pPr>
    </w:p>
    <w:p w14:paraId="79E6A1CB" w14:textId="77777777" w:rsidR="00AB34AE" w:rsidRPr="002306F1" w:rsidRDefault="00AB34AE" w:rsidP="00AB34AE">
      <w:pPr>
        <w:jc w:val="right"/>
        <w:rPr>
          <w:lang w:val="es-ES_tradnl"/>
        </w:rPr>
      </w:pPr>
    </w:p>
    <w:p w14:paraId="1FD9D04D" w14:textId="77777777" w:rsidR="00AB34AE" w:rsidRPr="002306F1" w:rsidRDefault="00AB34AE" w:rsidP="00AB34AE">
      <w:pPr>
        <w:jc w:val="right"/>
        <w:rPr>
          <w:lang w:val="es-ES_tradnl"/>
        </w:rPr>
      </w:pPr>
    </w:p>
    <w:p w14:paraId="0218CEA7" w14:textId="77777777" w:rsidR="00AB34AE" w:rsidRPr="002306F1" w:rsidRDefault="00AB34AE" w:rsidP="00AB34AE">
      <w:pPr>
        <w:jc w:val="right"/>
        <w:rPr>
          <w:lang w:val="es-ES_tradnl"/>
        </w:rPr>
      </w:pPr>
    </w:p>
    <w:p w14:paraId="0CBC8462" w14:textId="77777777" w:rsidR="00AB34AE" w:rsidRPr="002306F1" w:rsidRDefault="00AB34AE" w:rsidP="00AB34AE">
      <w:pPr>
        <w:jc w:val="right"/>
        <w:rPr>
          <w:lang w:val="es-ES_tradnl"/>
        </w:rPr>
      </w:pPr>
    </w:p>
    <w:p w14:paraId="372F616C" w14:textId="77777777" w:rsidR="00AB34AE" w:rsidRPr="002306F1" w:rsidRDefault="00AB34AE" w:rsidP="00AB34AE">
      <w:pPr>
        <w:jc w:val="right"/>
        <w:rPr>
          <w:lang w:val="es-ES_tradnl"/>
        </w:rPr>
      </w:pPr>
    </w:p>
    <w:p w14:paraId="2FB93116" w14:textId="77777777" w:rsidR="00AB34AE" w:rsidRPr="002306F1" w:rsidRDefault="00AB34AE" w:rsidP="00AB34AE">
      <w:pPr>
        <w:jc w:val="right"/>
        <w:rPr>
          <w:lang w:val="es-ES_tradnl"/>
        </w:rPr>
      </w:pPr>
    </w:p>
    <w:p w14:paraId="6E9CE0C5" w14:textId="77777777" w:rsidR="00AB34AE" w:rsidRPr="002306F1" w:rsidRDefault="00AB34AE" w:rsidP="00AB34AE">
      <w:pPr>
        <w:jc w:val="right"/>
        <w:rPr>
          <w:lang w:val="es-ES_tradnl"/>
        </w:rPr>
      </w:pPr>
    </w:p>
    <w:p w14:paraId="1367E639" w14:textId="77777777" w:rsidR="00AB34AE" w:rsidRPr="002306F1" w:rsidRDefault="00AB34AE" w:rsidP="00AB34AE">
      <w:pPr>
        <w:jc w:val="right"/>
        <w:rPr>
          <w:lang w:val="es-ES_tradnl"/>
        </w:rPr>
      </w:pPr>
    </w:p>
    <w:p w14:paraId="13F7C78A" w14:textId="77777777" w:rsidR="00AB34AE" w:rsidRPr="002306F1" w:rsidRDefault="00AB34AE" w:rsidP="00AB34AE">
      <w:pPr>
        <w:jc w:val="right"/>
        <w:rPr>
          <w:lang w:val="es-ES_tradnl"/>
        </w:rPr>
      </w:pPr>
    </w:p>
    <w:p w14:paraId="23AEC0C4" w14:textId="77777777" w:rsidR="00AB34AE" w:rsidRPr="002306F1" w:rsidRDefault="00AB34AE" w:rsidP="00AB34AE">
      <w:pPr>
        <w:jc w:val="right"/>
        <w:rPr>
          <w:lang w:val="es-ES_tradnl"/>
        </w:rPr>
      </w:pPr>
    </w:p>
    <w:p w14:paraId="0225EB8F" w14:textId="77777777" w:rsidR="00AB34AE" w:rsidRPr="002306F1" w:rsidRDefault="00AB34AE" w:rsidP="00AB34AE">
      <w:pPr>
        <w:jc w:val="right"/>
        <w:rPr>
          <w:lang w:val="es-ES_tradnl"/>
        </w:rPr>
      </w:pPr>
    </w:p>
    <w:p w14:paraId="03CA83F3" w14:textId="01E46351" w:rsidR="00AB34AE" w:rsidRPr="002306F1" w:rsidRDefault="00AB34AE" w:rsidP="00AB34AE">
      <w:pPr>
        <w:jc w:val="right"/>
        <w:rPr>
          <w:i/>
          <w:lang w:val="es-ES_tradnl"/>
        </w:rPr>
      </w:pPr>
      <w:r w:rsidRPr="002306F1">
        <w:rPr>
          <w:i/>
          <w:lang w:val="es-ES_tradnl"/>
        </w:rPr>
        <w:t>Por y para Carolina.</w:t>
      </w:r>
    </w:p>
    <w:p w14:paraId="6635A06A" w14:textId="6CBD1C12" w:rsidR="00AB34AE" w:rsidRPr="002306F1" w:rsidRDefault="00AB34AE" w:rsidP="00C46E81">
      <w:pPr>
        <w:pStyle w:val="Sinespaciado"/>
        <w:rPr>
          <w:color w:val="4F81BD"/>
          <w:lang w:val="es-ES_tradnl"/>
        </w:rPr>
      </w:pPr>
    </w:p>
    <w:p w14:paraId="757B3124" w14:textId="77777777" w:rsidR="00AB34AE" w:rsidRPr="002306F1" w:rsidRDefault="00AB34AE" w:rsidP="00C46E81">
      <w:pPr>
        <w:pStyle w:val="Sinespaciado"/>
        <w:rPr>
          <w:color w:val="4F81BD"/>
          <w:lang w:val="es-ES_tradnl"/>
        </w:rPr>
        <w:sectPr w:rsidR="00AB34AE" w:rsidRPr="002306F1" w:rsidSect="00F96C66">
          <w:footerReference w:type="default" r:id="rId10"/>
          <w:type w:val="nextColumn"/>
          <w:pgSz w:w="11906" w:h="16838"/>
          <w:pgMar w:top="1418" w:right="851" w:bottom="1418" w:left="1985" w:header="284" w:footer="266" w:gutter="0"/>
          <w:cols w:space="708"/>
          <w:docGrid w:linePitch="360"/>
        </w:sectPr>
      </w:pPr>
    </w:p>
    <w:p w14:paraId="6C47F7B0" w14:textId="0BDF3A03" w:rsidR="000E5FF2" w:rsidRPr="002306F1" w:rsidRDefault="000E5FF2" w:rsidP="005B6F6B">
      <w:pPr>
        <w:pStyle w:val="Pre-ndice"/>
      </w:pPr>
      <w:bookmarkStart w:id="0" w:name="_Toc19108354"/>
      <w:r w:rsidRPr="002306F1">
        <w:lastRenderedPageBreak/>
        <w:t>Resumen</w:t>
      </w:r>
      <w:bookmarkEnd w:id="0"/>
    </w:p>
    <w:p w14:paraId="1FF60BC8" w14:textId="70167725" w:rsidR="000E5FF2" w:rsidRPr="002306F1" w:rsidRDefault="000E5FF2" w:rsidP="00AF0ADA">
      <w:pPr>
        <w:spacing w:after="120" w:line="360" w:lineRule="auto"/>
        <w:ind w:firstLine="284"/>
        <w:rPr>
          <w:lang w:val="es-ES_tradnl" w:eastAsia="es-ES"/>
        </w:rPr>
      </w:pPr>
      <w:r w:rsidRPr="002306F1">
        <w:rPr>
          <w:lang w:val="es-ES_tradnl" w:eastAsia="es-ES"/>
        </w:rPr>
        <w:t xml:space="preserve">El presente trabajo es una muestra de cómo es posible la realización de proyectos de gestión con Smartcontracts dentro de un ámbito corporativo o administrativo. La aplicación, bautizada como </w:t>
      </w:r>
      <w:r w:rsidR="00002D96" w:rsidRPr="002306F1">
        <w:rPr>
          <w:b/>
          <w:lang w:val="es-ES_tradnl" w:eastAsia="es-ES"/>
        </w:rPr>
        <w:t>Petchain</w:t>
      </w:r>
      <w:r w:rsidRPr="002306F1">
        <w:rPr>
          <w:lang w:val="es-ES_tradnl" w:eastAsia="es-ES"/>
        </w:rPr>
        <w:t>, pretende mostrar cómo es posible salvar la falta de comunicación existente en la actualidad, debido a la ausencia de interconexión entre los sistemas informáticos dentro del sector veterinario nacional, aprovechando las capacidades de confiabilidad e inmutabilidad que ofrece una red Blockchain</w:t>
      </w:r>
      <w:r w:rsidR="008C38E6" w:rsidRPr="002306F1">
        <w:rPr>
          <w:lang w:val="es-ES_tradnl" w:eastAsia="es-ES"/>
        </w:rPr>
        <w:t xml:space="preserve"> y el sistema de ficheros IPFS</w:t>
      </w:r>
      <w:r w:rsidRPr="002306F1">
        <w:rPr>
          <w:lang w:val="es-ES_tradnl" w:eastAsia="es-ES"/>
        </w:rPr>
        <w:t>.</w:t>
      </w:r>
    </w:p>
    <w:p w14:paraId="3D2ECBCD" w14:textId="1280F400" w:rsidR="000E5FF2" w:rsidRPr="002306F1" w:rsidRDefault="00002D96" w:rsidP="00AF0ADA">
      <w:pPr>
        <w:spacing w:after="120" w:line="360" w:lineRule="auto"/>
        <w:ind w:firstLine="284"/>
        <w:rPr>
          <w:lang w:val="es-ES_tradnl" w:eastAsia="es-ES"/>
        </w:rPr>
      </w:pPr>
      <w:r w:rsidRPr="002306F1">
        <w:rPr>
          <w:lang w:val="es-ES_tradnl" w:eastAsia="es-ES"/>
        </w:rPr>
        <w:t>Petchain</w:t>
      </w:r>
      <w:r w:rsidR="000E5FF2" w:rsidRPr="002306F1">
        <w:rPr>
          <w:lang w:val="es-ES_tradnl" w:eastAsia="es-ES"/>
        </w:rPr>
        <w:t xml:space="preserve"> es una aplicación “web clásica”, que permite la gestión de identidades de mascotas domésticas. Desarrollada como una Blockchain bajo una red</w:t>
      </w:r>
      <w:r w:rsidR="00646181" w:rsidRPr="002306F1">
        <w:rPr>
          <w:lang w:val="es-ES_tradnl" w:eastAsia="es-ES"/>
        </w:rPr>
        <w:t xml:space="preserve"> </w:t>
      </w:r>
      <w:r w:rsidR="00646181" w:rsidRPr="002306F1">
        <w:rPr>
          <w:i/>
          <w:lang w:val="es-ES_tradnl" w:eastAsia="es-ES"/>
        </w:rPr>
        <w:t>Ethereum</w:t>
      </w:r>
      <w:r w:rsidR="000E5FF2" w:rsidRPr="002306F1">
        <w:rPr>
          <w:lang w:val="es-ES_tradnl" w:eastAsia="es-ES"/>
        </w:rPr>
        <w:t xml:space="preserve">, funcionando en un entorno local en un servidor </w:t>
      </w:r>
      <w:r w:rsidR="00646181" w:rsidRPr="002306F1">
        <w:rPr>
          <w:i/>
          <w:lang w:val="es-ES_tradnl"/>
        </w:rPr>
        <w:t>Ganache</w:t>
      </w:r>
      <w:r w:rsidR="00646181" w:rsidRPr="002306F1">
        <w:rPr>
          <w:rStyle w:val="Hipervnculo"/>
          <w:u w:val="none"/>
          <w:lang w:val="es-ES_tradnl" w:eastAsia="es-ES"/>
        </w:rPr>
        <w:t xml:space="preserve"> </w:t>
      </w:r>
      <w:r w:rsidR="000E5FF2" w:rsidRPr="002306F1">
        <w:rPr>
          <w:lang w:val="es-ES_tradnl" w:eastAsia="es-ES"/>
        </w:rPr>
        <w:t>y con un frontal HTML, permite la gestión y administración de la información relacionada con las mascotas, los datos de sus dueños así como la distribución de los mismos, entre los profesionales veterinarios.</w:t>
      </w:r>
    </w:p>
    <w:p w14:paraId="15283DA2" w14:textId="109385A8" w:rsidR="006E0CBE" w:rsidRPr="002306F1" w:rsidRDefault="006E0CBE" w:rsidP="00AF0ADA">
      <w:pPr>
        <w:spacing w:after="120" w:line="360" w:lineRule="auto"/>
        <w:ind w:firstLine="284"/>
        <w:rPr>
          <w:lang w:val="es-ES_tradnl" w:eastAsia="es-ES"/>
        </w:rPr>
      </w:pPr>
      <w:r w:rsidRPr="002306F1">
        <w:rPr>
          <w:b/>
          <w:lang w:val="es-ES_tradnl" w:eastAsia="es-ES"/>
        </w:rPr>
        <w:t>Palabras clave</w:t>
      </w:r>
      <w:r w:rsidRPr="002306F1">
        <w:rPr>
          <w:lang w:val="es-ES_tradnl" w:eastAsia="es-ES"/>
        </w:rPr>
        <w:t>: Bl</w:t>
      </w:r>
      <w:r w:rsidR="00A35496">
        <w:rPr>
          <w:lang w:val="es-ES_tradnl" w:eastAsia="es-ES"/>
        </w:rPr>
        <w:t>ockchain, web, Ethereum, Ganache</w:t>
      </w:r>
      <w:r w:rsidRPr="002306F1">
        <w:rPr>
          <w:lang w:val="es-ES_tradnl" w:eastAsia="es-ES"/>
        </w:rPr>
        <w:t xml:space="preserve">, Truffle, </w:t>
      </w:r>
      <w:r w:rsidR="00277971" w:rsidRPr="002306F1">
        <w:rPr>
          <w:lang w:val="es-ES_tradnl" w:eastAsia="es-ES"/>
        </w:rPr>
        <w:t xml:space="preserve">Vue.js </w:t>
      </w:r>
      <w:r w:rsidRPr="002306F1">
        <w:rPr>
          <w:lang w:val="es-ES_tradnl" w:eastAsia="es-ES"/>
        </w:rPr>
        <w:t>token, nodo</w:t>
      </w:r>
      <w:r w:rsidR="008C38E6" w:rsidRPr="002306F1">
        <w:rPr>
          <w:lang w:val="es-ES_tradnl" w:eastAsia="es-ES"/>
        </w:rPr>
        <w:t>, IPFS</w:t>
      </w:r>
    </w:p>
    <w:p w14:paraId="474D50A3" w14:textId="77777777" w:rsidR="000E5FF2" w:rsidRPr="002306F1" w:rsidRDefault="000E5FF2" w:rsidP="00AF0ADA">
      <w:pPr>
        <w:keepNext/>
        <w:spacing w:line="360" w:lineRule="auto"/>
        <w:jc w:val="center"/>
        <w:rPr>
          <w:lang w:val="es-ES_tradnl"/>
        </w:rPr>
      </w:pPr>
      <w:r w:rsidRPr="002306F1">
        <w:rPr>
          <w:noProof/>
          <w:lang w:val="es-ES" w:eastAsia="es-ES"/>
        </w:rPr>
        <w:drawing>
          <wp:inline distT="0" distB="0" distL="0" distR="0" wp14:anchorId="306EA1E9" wp14:editId="7DB86DAA">
            <wp:extent cx="1362973" cy="1362973"/>
            <wp:effectExtent l="19050" t="19050" r="27940" b="279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056" cy="1371056"/>
                    </a:xfrm>
                    <a:prstGeom prst="rect">
                      <a:avLst/>
                    </a:prstGeom>
                    <a:ln>
                      <a:solidFill>
                        <a:schemeClr val="bg1">
                          <a:lumMod val="65000"/>
                        </a:schemeClr>
                      </a:solidFill>
                    </a:ln>
                  </pic:spPr>
                </pic:pic>
              </a:graphicData>
            </a:graphic>
          </wp:inline>
        </w:drawing>
      </w:r>
    </w:p>
    <w:p w14:paraId="7C1B5CE5" w14:textId="1B3E37A3" w:rsidR="000E5FF2" w:rsidRPr="002306F1" w:rsidRDefault="000E5FF2" w:rsidP="00AF0ADA">
      <w:pPr>
        <w:pStyle w:val="Descripcin"/>
        <w:spacing w:line="360" w:lineRule="auto"/>
        <w:jc w:val="center"/>
        <w:rPr>
          <w:lang w:val="es-ES_tradnl" w:eastAsia="es-ES"/>
        </w:rPr>
      </w:pPr>
      <w:bookmarkStart w:id="1" w:name="_Toc19108164"/>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1</w:t>
      </w:r>
      <w:r w:rsidRPr="002306F1">
        <w:rPr>
          <w:lang w:val="es-ES_tradnl"/>
        </w:rPr>
        <w:fldChar w:fldCharType="end"/>
      </w:r>
      <w:r w:rsidRPr="002306F1">
        <w:rPr>
          <w:lang w:val="es-ES_tradnl"/>
        </w:rPr>
        <w:t xml:space="preserve">: </w:t>
      </w:r>
      <w:r w:rsidR="00002D96" w:rsidRPr="002306F1">
        <w:rPr>
          <w:lang w:val="es-ES_tradnl"/>
        </w:rPr>
        <w:t>Petchain</w:t>
      </w:r>
      <w:r w:rsidRPr="002306F1">
        <w:rPr>
          <w:lang w:val="es-ES_tradnl"/>
        </w:rPr>
        <w:t xml:space="preserve"> logo</w:t>
      </w:r>
      <w:bookmarkEnd w:id="1"/>
    </w:p>
    <w:p w14:paraId="40C7BBAC" w14:textId="77777777" w:rsidR="000E5FF2" w:rsidRPr="002306F1" w:rsidRDefault="000E5FF2" w:rsidP="005B6F6B">
      <w:pPr>
        <w:pStyle w:val="Pre-ndice"/>
      </w:pPr>
      <w:bookmarkStart w:id="2" w:name="_Toc19108355"/>
      <w:r w:rsidRPr="002306F1">
        <w:t>Summary</w:t>
      </w:r>
      <w:bookmarkEnd w:id="2"/>
    </w:p>
    <w:p w14:paraId="49778056" w14:textId="028AC08C" w:rsidR="000E5FF2" w:rsidRPr="002306F1" w:rsidRDefault="000E5FF2" w:rsidP="00AF0ADA">
      <w:pPr>
        <w:spacing w:after="120" w:line="360" w:lineRule="auto"/>
        <w:ind w:firstLine="284"/>
        <w:rPr>
          <w:lang w:val="es-ES_tradnl" w:eastAsia="es-ES"/>
        </w:rPr>
      </w:pPr>
      <w:r w:rsidRPr="002306F1">
        <w:rPr>
          <w:lang w:val="es-ES_tradnl" w:eastAsia="es-ES"/>
        </w:rPr>
        <w:t xml:space="preserve">The current </w:t>
      </w:r>
      <w:r w:rsidR="006E0CBE" w:rsidRPr="002306F1">
        <w:rPr>
          <w:lang w:val="es-ES_tradnl" w:eastAsia="es-ES"/>
        </w:rPr>
        <w:t>p</w:t>
      </w:r>
      <w:r w:rsidRPr="002306F1">
        <w:rPr>
          <w:lang w:val="es-ES_tradnl" w:eastAsia="es-ES"/>
        </w:rPr>
        <w:t>roject is a</w:t>
      </w:r>
      <w:r w:rsidR="006E0CBE" w:rsidRPr="002306F1">
        <w:rPr>
          <w:lang w:val="es-ES_tradnl" w:eastAsia="es-ES"/>
        </w:rPr>
        <w:t>n</w:t>
      </w:r>
      <w:r w:rsidRPr="002306F1">
        <w:rPr>
          <w:lang w:val="es-ES_tradnl" w:eastAsia="es-ES"/>
        </w:rPr>
        <w:t xml:space="preserve"> </w:t>
      </w:r>
      <w:r w:rsidR="006E0CBE" w:rsidRPr="002306F1">
        <w:rPr>
          <w:lang w:val="es-ES_tradnl" w:eastAsia="es-ES"/>
        </w:rPr>
        <w:t>example</w:t>
      </w:r>
      <w:r w:rsidRPr="002306F1">
        <w:rPr>
          <w:lang w:val="es-ES_tradnl" w:eastAsia="es-ES"/>
        </w:rPr>
        <w:t xml:space="preserve"> of how it is possible to carry out management projects with Smartcontracts within a corporate or administrative environment. The application, </w:t>
      </w:r>
      <w:r w:rsidR="00AA0B60" w:rsidRPr="002306F1">
        <w:rPr>
          <w:lang w:val="es-ES_tradnl" w:eastAsia="es-ES"/>
        </w:rPr>
        <w:t>called</w:t>
      </w:r>
      <w:r w:rsidRPr="002306F1">
        <w:rPr>
          <w:lang w:val="es-ES_tradnl" w:eastAsia="es-ES"/>
        </w:rPr>
        <w:t xml:space="preserve"> </w:t>
      </w:r>
      <w:r w:rsidR="00002D96" w:rsidRPr="002306F1">
        <w:rPr>
          <w:b/>
          <w:lang w:val="es-ES_tradnl" w:eastAsia="es-ES"/>
        </w:rPr>
        <w:t>Petchain</w:t>
      </w:r>
      <w:r w:rsidRPr="002306F1">
        <w:rPr>
          <w:lang w:val="es-ES_tradnl" w:eastAsia="es-ES"/>
        </w:rPr>
        <w:t>, is inteded to show how it is possible to overcome the</w:t>
      </w:r>
      <w:r w:rsidR="00AA0B60" w:rsidRPr="002306F1">
        <w:rPr>
          <w:lang w:val="es-ES_tradnl" w:eastAsia="es-ES"/>
        </w:rPr>
        <w:t xml:space="preserve"> today’s</w:t>
      </w:r>
      <w:r w:rsidRPr="002306F1">
        <w:rPr>
          <w:lang w:val="es-ES_tradnl" w:eastAsia="es-ES"/>
        </w:rPr>
        <w:t xml:space="preserve"> lack of communication, due to the absence of interconnection among systems within the national veterinary sector, taking advantage of the capabilities</w:t>
      </w:r>
      <w:r w:rsidR="004712BF" w:rsidRPr="002306F1">
        <w:rPr>
          <w:lang w:val="es-ES_tradnl" w:eastAsia="es-ES"/>
        </w:rPr>
        <w:t>,</w:t>
      </w:r>
      <w:r w:rsidRPr="002306F1">
        <w:rPr>
          <w:lang w:val="es-ES_tradnl" w:eastAsia="es-ES"/>
        </w:rPr>
        <w:t xml:space="preserve"> reliability and immutability offered by a Blockchain network</w:t>
      </w:r>
      <w:r w:rsidR="008C38E6" w:rsidRPr="002306F1">
        <w:rPr>
          <w:lang w:val="es-ES_tradnl" w:eastAsia="es-ES"/>
        </w:rPr>
        <w:t xml:space="preserve"> and the IPFS file system</w:t>
      </w:r>
      <w:r w:rsidRPr="002306F1">
        <w:rPr>
          <w:lang w:val="es-ES_tradnl" w:eastAsia="es-ES"/>
        </w:rPr>
        <w:t>.</w:t>
      </w:r>
    </w:p>
    <w:p w14:paraId="31494955" w14:textId="41A92CEA" w:rsidR="006E0CBE" w:rsidRPr="002306F1" w:rsidRDefault="00002D96" w:rsidP="00AF0ADA">
      <w:pPr>
        <w:spacing w:line="360" w:lineRule="auto"/>
        <w:ind w:firstLine="284"/>
        <w:rPr>
          <w:lang w:val="es-ES_tradnl" w:eastAsia="es-ES"/>
        </w:rPr>
      </w:pPr>
      <w:r w:rsidRPr="002306F1">
        <w:rPr>
          <w:lang w:val="es-ES_tradnl" w:eastAsia="es-ES"/>
        </w:rPr>
        <w:t>Petchain</w:t>
      </w:r>
      <w:r w:rsidR="000E5FF2" w:rsidRPr="002306F1">
        <w:rPr>
          <w:lang w:val="es-ES_tradnl" w:eastAsia="es-ES"/>
        </w:rPr>
        <w:t xml:space="preserve"> is a "classic web" project, which allows the management of domestic pet identities. Developed as a Blockchain under an Ethereum network, working in a local environment on a </w:t>
      </w:r>
      <w:r w:rsidR="008C38E6" w:rsidRPr="002306F1">
        <w:rPr>
          <w:i/>
          <w:lang w:val="es-ES_tradnl"/>
        </w:rPr>
        <w:t>Ganache</w:t>
      </w:r>
      <w:r w:rsidR="008C38E6" w:rsidRPr="002306F1">
        <w:rPr>
          <w:rStyle w:val="Hipervnculo"/>
          <w:i/>
          <w:lang w:val="es-ES_tradnl" w:eastAsia="es-ES"/>
        </w:rPr>
        <w:t xml:space="preserve"> </w:t>
      </w:r>
      <w:r w:rsidR="000E5FF2" w:rsidRPr="002306F1">
        <w:rPr>
          <w:lang w:val="es-ES_tradnl" w:eastAsia="es-ES"/>
        </w:rPr>
        <w:t>server and with an HTML front end, it allows the management and administration of information regarding to pets, their owners' data as well as their distribution among veterinary professionals.</w:t>
      </w:r>
    </w:p>
    <w:p w14:paraId="2C13DD74" w14:textId="46FABA72" w:rsidR="006E0CBE" w:rsidRPr="002306F1" w:rsidRDefault="006E0CBE" w:rsidP="00AF0ADA">
      <w:pPr>
        <w:spacing w:line="360" w:lineRule="auto"/>
        <w:ind w:firstLine="284"/>
        <w:rPr>
          <w:lang w:val="es-ES_tradnl" w:eastAsia="es-ES"/>
        </w:rPr>
      </w:pPr>
      <w:r w:rsidRPr="002306F1">
        <w:rPr>
          <w:b/>
          <w:lang w:val="es-ES_tradnl" w:eastAsia="es-ES"/>
        </w:rPr>
        <w:t>Keywords</w:t>
      </w:r>
      <w:r w:rsidRPr="002306F1">
        <w:rPr>
          <w:lang w:val="es-ES_tradnl" w:eastAsia="es-ES"/>
        </w:rPr>
        <w:t xml:space="preserve">: Blockchain, web, Ethereum, Ganaché, Truffle, </w:t>
      </w:r>
      <w:r w:rsidR="00277971" w:rsidRPr="002306F1">
        <w:rPr>
          <w:lang w:val="es-ES_tradnl" w:eastAsia="es-ES"/>
        </w:rPr>
        <w:t xml:space="preserve">Vue.js, </w:t>
      </w:r>
      <w:r w:rsidRPr="002306F1">
        <w:rPr>
          <w:lang w:val="es-ES_tradnl" w:eastAsia="es-ES"/>
        </w:rPr>
        <w:t>to</w:t>
      </w:r>
      <w:r w:rsidR="008C38E6" w:rsidRPr="002306F1">
        <w:rPr>
          <w:lang w:val="es-ES_tradnl" w:eastAsia="es-ES"/>
        </w:rPr>
        <w:t>ken, node, IPFS</w:t>
      </w:r>
      <w:r w:rsidRPr="002306F1">
        <w:rPr>
          <w:lang w:val="es-ES_tradnl" w:eastAsia="es-ES"/>
        </w:rPr>
        <w:t>.</w:t>
      </w:r>
    </w:p>
    <w:bookmarkStart w:id="3" w:name="_Toc19108356" w:displacedByCustomXml="next"/>
    <w:sdt>
      <w:sdtPr>
        <w:rPr>
          <w:b w:val="0"/>
          <w:color w:val="000000"/>
          <w:sz w:val="22"/>
          <w:szCs w:val="22"/>
          <w:lang w:val="en-US"/>
        </w:rPr>
        <w:id w:val="808285201"/>
        <w:docPartObj>
          <w:docPartGallery w:val="Table of Contents"/>
          <w:docPartUnique/>
        </w:docPartObj>
      </w:sdtPr>
      <w:sdtEndPr>
        <w:rPr>
          <w:bCs/>
        </w:rPr>
      </w:sdtEndPr>
      <w:sdtContent>
        <w:p w14:paraId="0B260842" w14:textId="3FA87414" w:rsidR="000E5FF2" w:rsidRPr="00A71573" w:rsidRDefault="00A35496" w:rsidP="00A71573">
          <w:pPr>
            <w:pStyle w:val="Pre-ndice"/>
          </w:pPr>
          <w:r w:rsidRPr="00A71573">
            <w:t>Índice</w:t>
          </w:r>
          <w:bookmarkEnd w:id="3"/>
        </w:p>
        <w:p w14:paraId="2523C8B0" w14:textId="77777777" w:rsidR="00133727" w:rsidRDefault="000E5FF2">
          <w:pPr>
            <w:pStyle w:val="TDC1"/>
            <w:rPr>
              <w:rFonts w:asciiTheme="minorHAnsi" w:eastAsiaTheme="minorEastAsia" w:hAnsiTheme="minorHAnsi" w:cstheme="minorBidi"/>
              <w:b w:val="0"/>
              <w:color w:val="auto"/>
              <w:shd w:val="clear" w:color="auto" w:fill="auto"/>
              <w:lang w:val="es-ES" w:eastAsia="es-ES"/>
            </w:rPr>
          </w:pPr>
          <w:r w:rsidRPr="002306F1">
            <w:rPr>
              <w:bCs/>
              <w:lang w:val="es-ES_tradnl"/>
            </w:rPr>
            <w:fldChar w:fldCharType="begin"/>
          </w:r>
          <w:r w:rsidRPr="002306F1">
            <w:rPr>
              <w:bCs/>
              <w:lang w:val="es-ES_tradnl"/>
            </w:rPr>
            <w:instrText xml:space="preserve"> TOC \o "1-3" \h \z \u </w:instrText>
          </w:r>
          <w:r w:rsidRPr="002306F1">
            <w:rPr>
              <w:bCs/>
              <w:lang w:val="es-ES_tradnl"/>
            </w:rPr>
            <w:fldChar w:fldCharType="separate"/>
          </w:r>
          <w:hyperlink w:anchor="_Toc19108354" w:history="1">
            <w:r w:rsidR="00133727" w:rsidRPr="00BA78CE">
              <w:rPr>
                <w:rStyle w:val="Hipervnculo"/>
              </w:rPr>
              <w:t>Resumen</w:t>
            </w:r>
            <w:r w:rsidR="00133727">
              <w:rPr>
                <w:webHidden/>
              </w:rPr>
              <w:tab/>
            </w:r>
            <w:r w:rsidR="00133727">
              <w:rPr>
                <w:webHidden/>
              </w:rPr>
              <w:fldChar w:fldCharType="begin"/>
            </w:r>
            <w:r w:rsidR="00133727">
              <w:rPr>
                <w:webHidden/>
              </w:rPr>
              <w:instrText xml:space="preserve"> PAGEREF _Toc19108354 \h </w:instrText>
            </w:r>
            <w:r w:rsidR="00133727">
              <w:rPr>
                <w:webHidden/>
              </w:rPr>
            </w:r>
            <w:r w:rsidR="00133727">
              <w:rPr>
                <w:webHidden/>
              </w:rPr>
              <w:fldChar w:fldCharType="separate"/>
            </w:r>
            <w:r w:rsidR="00133727">
              <w:rPr>
                <w:webHidden/>
              </w:rPr>
              <w:t>1</w:t>
            </w:r>
            <w:r w:rsidR="00133727">
              <w:rPr>
                <w:webHidden/>
              </w:rPr>
              <w:fldChar w:fldCharType="end"/>
            </w:r>
          </w:hyperlink>
        </w:p>
        <w:p w14:paraId="68D6CBE5"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355" w:history="1">
            <w:r w:rsidRPr="00BA78CE">
              <w:rPr>
                <w:rStyle w:val="Hipervnculo"/>
              </w:rPr>
              <w:t>Summary</w:t>
            </w:r>
            <w:r>
              <w:rPr>
                <w:webHidden/>
              </w:rPr>
              <w:tab/>
            </w:r>
            <w:r>
              <w:rPr>
                <w:webHidden/>
              </w:rPr>
              <w:fldChar w:fldCharType="begin"/>
            </w:r>
            <w:r>
              <w:rPr>
                <w:webHidden/>
              </w:rPr>
              <w:instrText xml:space="preserve"> PAGEREF _Toc19108355 \h </w:instrText>
            </w:r>
            <w:r>
              <w:rPr>
                <w:webHidden/>
              </w:rPr>
            </w:r>
            <w:r>
              <w:rPr>
                <w:webHidden/>
              </w:rPr>
              <w:fldChar w:fldCharType="separate"/>
            </w:r>
            <w:r>
              <w:rPr>
                <w:webHidden/>
              </w:rPr>
              <w:t>1</w:t>
            </w:r>
            <w:r>
              <w:rPr>
                <w:webHidden/>
              </w:rPr>
              <w:fldChar w:fldCharType="end"/>
            </w:r>
          </w:hyperlink>
        </w:p>
        <w:p w14:paraId="135906BB"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356" w:history="1">
            <w:r w:rsidRPr="00BA78CE">
              <w:rPr>
                <w:rStyle w:val="Hipervnculo"/>
              </w:rPr>
              <w:t>Índice</w:t>
            </w:r>
            <w:r>
              <w:rPr>
                <w:webHidden/>
              </w:rPr>
              <w:tab/>
            </w:r>
            <w:r>
              <w:rPr>
                <w:webHidden/>
              </w:rPr>
              <w:fldChar w:fldCharType="begin"/>
            </w:r>
            <w:r>
              <w:rPr>
                <w:webHidden/>
              </w:rPr>
              <w:instrText xml:space="preserve"> PAGEREF _Toc19108356 \h </w:instrText>
            </w:r>
            <w:r>
              <w:rPr>
                <w:webHidden/>
              </w:rPr>
            </w:r>
            <w:r>
              <w:rPr>
                <w:webHidden/>
              </w:rPr>
              <w:fldChar w:fldCharType="separate"/>
            </w:r>
            <w:r>
              <w:rPr>
                <w:webHidden/>
              </w:rPr>
              <w:t>2</w:t>
            </w:r>
            <w:r>
              <w:rPr>
                <w:webHidden/>
              </w:rPr>
              <w:fldChar w:fldCharType="end"/>
            </w:r>
          </w:hyperlink>
        </w:p>
        <w:p w14:paraId="5963F50C"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357" w:history="1">
            <w:r w:rsidRPr="00BA78CE">
              <w:rPr>
                <w:rStyle w:val="Hipervnculo"/>
              </w:rPr>
              <w:t>Índice de ilustraciones</w:t>
            </w:r>
            <w:r>
              <w:rPr>
                <w:webHidden/>
              </w:rPr>
              <w:tab/>
            </w:r>
            <w:r>
              <w:rPr>
                <w:webHidden/>
              </w:rPr>
              <w:fldChar w:fldCharType="begin"/>
            </w:r>
            <w:r>
              <w:rPr>
                <w:webHidden/>
              </w:rPr>
              <w:instrText xml:space="preserve"> PAGEREF _Toc19108357 \h </w:instrText>
            </w:r>
            <w:r>
              <w:rPr>
                <w:webHidden/>
              </w:rPr>
            </w:r>
            <w:r>
              <w:rPr>
                <w:webHidden/>
              </w:rPr>
              <w:fldChar w:fldCharType="separate"/>
            </w:r>
            <w:r>
              <w:rPr>
                <w:webHidden/>
              </w:rPr>
              <w:t>5</w:t>
            </w:r>
            <w:r>
              <w:rPr>
                <w:webHidden/>
              </w:rPr>
              <w:fldChar w:fldCharType="end"/>
            </w:r>
          </w:hyperlink>
        </w:p>
        <w:p w14:paraId="6ABCA147"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358" w:history="1">
            <w:r w:rsidRPr="00BA78CE">
              <w:rPr>
                <w:rStyle w:val="Hipervnculo"/>
              </w:rPr>
              <w:t>Índice de Tablas</w:t>
            </w:r>
            <w:r>
              <w:rPr>
                <w:webHidden/>
              </w:rPr>
              <w:tab/>
            </w:r>
            <w:r>
              <w:rPr>
                <w:webHidden/>
              </w:rPr>
              <w:fldChar w:fldCharType="begin"/>
            </w:r>
            <w:r>
              <w:rPr>
                <w:webHidden/>
              </w:rPr>
              <w:instrText xml:space="preserve"> PAGEREF _Toc19108358 \h </w:instrText>
            </w:r>
            <w:r>
              <w:rPr>
                <w:webHidden/>
              </w:rPr>
            </w:r>
            <w:r>
              <w:rPr>
                <w:webHidden/>
              </w:rPr>
              <w:fldChar w:fldCharType="separate"/>
            </w:r>
            <w:r>
              <w:rPr>
                <w:webHidden/>
              </w:rPr>
              <w:t>7</w:t>
            </w:r>
            <w:r>
              <w:rPr>
                <w:webHidden/>
              </w:rPr>
              <w:fldChar w:fldCharType="end"/>
            </w:r>
          </w:hyperlink>
        </w:p>
        <w:p w14:paraId="61840B6A"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359" w:history="1">
            <w:r w:rsidRPr="00BA78CE">
              <w:rPr>
                <w:rStyle w:val="Hipervnculo"/>
              </w:rPr>
              <w:t>1</w:t>
            </w:r>
            <w:r>
              <w:rPr>
                <w:rFonts w:asciiTheme="minorHAnsi" w:eastAsiaTheme="minorEastAsia" w:hAnsiTheme="minorHAnsi" w:cstheme="minorBidi"/>
                <w:b w:val="0"/>
                <w:color w:val="auto"/>
                <w:shd w:val="clear" w:color="auto" w:fill="auto"/>
                <w:lang w:val="es-ES" w:eastAsia="es-ES"/>
              </w:rPr>
              <w:tab/>
            </w:r>
            <w:r w:rsidRPr="00BA78CE">
              <w:rPr>
                <w:rStyle w:val="Hipervnculo"/>
              </w:rPr>
              <w:t>Introducción</w:t>
            </w:r>
            <w:r>
              <w:rPr>
                <w:webHidden/>
              </w:rPr>
              <w:tab/>
            </w:r>
            <w:r>
              <w:rPr>
                <w:webHidden/>
              </w:rPr>
              <w:fldChar w:fldCharType="begin"/>
            </w:r>
            <w:r>
              <w:rPr>
                <w:webHidden/>
              </w:rPr>
              <w:instrText xml:space="preserve"> PAGEREF _Toc19108359 \h </w:instrText>
            </w:r>
            <w:r>
              <w:rPr>
                <w:webHidden/>
              </w:rPr>
            </w:r>
            <w:r>
              <w:rPr>
                <w:webHidden/>
              </w:rPr>
              <w:fldChar w:fldCharType="separate"/>
            </w:r>
            <w:r>
              <w:rPr>
                <w:webHidden/>
              </w:rPr>
              <w:t>9</w:t>
            </w:r>
            <w:r>
              <w:rPr>
                <w:webHidden/>
              </w:rPr>
              <w:fldChar w:fldCharType="end"/>
            </w:r>
          </w:hyperlink>
        </w:p>
        <w:p w14:paraId="21B6CD8E"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60" w:history="1">
            <w:r w:rsidRPr="00BA78CE">
              <w:rPr>
                <w:rStyle w:val="Hipervnculo"/>
                <w:noProof/>
              </w:rPr>
              <w:t>1.1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Presentación del problema</w:t>
            </w:r>
            <w:r>
              <w:rPr>
                <w:noProof/>
                <w:webHidden/>
              </w:rPr>
              <w:tab/>
            </w:r>
            <w:r>
              <w:rPr>
                <w:noProof/>
                <w:webHidden/>
              </w:rPr>
              <w:fldChar w:fldCharType="begin"/>
            </w:r>
            <w:r>
              <w:rPr>
                <w:noProof/>
                <w:webHidden/>
              </w:rPr>
              <w:instrText xml:space="preserve"> PAGEREF _Toc19108360 \h </w:instrText>
            </w:r>
            <w:r>
              <w:rPr>
                <w:noProof/>
                <w:webHidden/>
              </w:rPr>
            </w:r>
            <w:r>
              <w:rPr>
                <w:noProof/>
                <w:webHidden/>
              </w:rPr>
              <w:fldChar w:fldCharType="separate"/>
            </w:r>
            <w:r>
              <w:rPr>
                <w:noProof/>
                <w:webHidden/>
              </w:rPr>
              <w:t>9</w:t>
            </w:r>
            <w:r>
              <w:rPr>
                <w:noProof/>
                <w:webHidden/>
              </w:rPr>
              <w:fldChar w:fldCharType="end"/>
            </w:r>
          </w:hyperlink>
        </w:p>
        <w:p w14:paraId="7CF89793"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61" w:history="1">
            <w:r w:rsidRPr="00BA78CE">
              <w:rPr>
                <w:rStyle w:val="Hipervnculo"/>
                <w:noProof/>
              </w:rPr>
              <w:t>1.2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Motivación</w:t>
            </w:r>
            <w:r>
              <w:rPr>
                <w:noProof/>
                <w:webHidden/>
              </w:rPr>
              <w:tab/>
            </w:r>
            <w:r>
              <w:rPr>
                <w:noProof/>
                <w:webHidden/>
              </w:rPr>
              <w:fldChar w:fldCharType="begin"/>
            </w:r>
            <w:r>
              <w:rPr>
                <w:noProof/>
                <w:webHidden/>
              </w:rPr>
              <w:instrText xml:space="preserve"> PAGEREF _Toc19108361 \h </w:instrText>
            </w:r>
            <w:r>
              <w:rPr>
                <w:noProof/>
                <w:webHidden/>
              </w:rPr>
            </w:r>
            <w:r>
              <w:rPr>
                <w:noProof/>
                <w:webHidden/>
              </w:rPr>
              <w:fldChar w:fldCharType="separate"/>
            </w:r>
            <w:r>
              <w:rPr>
                <w:noProof/>
                <w:webHidden/>
              </w:rPr>
              <w:t>10</w:t>
            </w:r>
            <w:r>
              <w:rPr>
                <w:noProof/>
                <w:webHidden/>
              </w:rPr>
              <w:fldChar w:fldCharType="end"/>
            </w:r>
          </w:hyperlink>
        </w:p>
        <w:p w14:paraId="67DBDE2F"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62" w:history="1">
            <w:r w:rsidRPr="00BA78CE">
              <w:rPr>
                <w:rStyle w:val="Hipervnculo"/>
                <w:noProof/>
              </w:rPr>
              <w:t>1.3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Objetivos</w:t>
            </w:r>
            <w:r>
              <w:rPr>
                <w:noProof/>
                <w:webHidden/>
              </w:rPr>
              <w:tab/>
            </w:r>
            <w:r>
              <w:rPr>
                <w:noProof/>
                <w:webHidden/>
              </w:rPr>
              <w:fldChar w:fldCharType="begin"/>
            </w:r>
            <w:r>
              <w:rPr>
                <w:noProof/>
                <w:webHidden/>
              </w:rPr>
              <w:instrText xml:space="preserve"> PAGEREF _Toc19108362 \h </w:instrText>
            </w:r>
            <w:r>
              <w:rPr>
                <w:noProof/>
                <w:webHidden/>
              </w:rPr>
            </w:r>
            <w:r>
              <w:rPr>
                <w:noProof/>
                <w:webHidden/>
              </w:rPr>
              <w:fldChar w:fldCharType="separate"/>
            </w:r>
            <w:r>
              <w:rPr>
                <w:noProof/>
                <w:webHidden/>
              </w:rPr>
              <w:t>12</w:t>
            </w:r>
            <w:r>
              <w:rPr>
                <w:noProof/>
                <w:webHidden/>
              </w:rPr>
              <w:fldChar w:fldCharType="end"/>
            </w:r>
          </w:hyperlink>
        </w:p>
        <w:p w14:paraId="78E78D9C"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63" w:history="1">
            <w:r w:rsidRPr="00BA78CE">
              <w:rPr>
                <w:rStyle w:val="Hipervnculo"/>
                <w:noProof/>
                <w14:scene3d>
                  <w14:camera w14:prst="orthographicFront"/>
                  <w14:lightRig w14:rig="threePt" w14:dir="t">
                    <w14:rot w14:lat="0" w14:lon="0" w14:rev="0"/>
                  </w14:lightRig>
                </w14:scene3d>
              </w:rPr>
              <w:t>1.3.1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Objetivo general</w:t>
            </w:r>
            <w:r>
              <w:rPr>
                <w:noProof/>
                <w:webHidden/>
              </w:rPr>
              <w:tab/>
            </w:r>
            <w:r>
              <w:rPr>
                <w:noProof/>
                <w:webHidden/>
              </w:rPr>
              <w:fldChar w:fldCharType="begin"/>
            </w:r>
            <w:r>
              <w:rPr>
                <w:noProof/>
                <w:webHidden/>
              </w:rPr>
              <w:instrText xml:space="preserve"> PAGEREF _Toc19108363 \h </w:instrText>
            </w:r>
            <w:r>
              <w:rPr>
                <w:noProof/>
                <w:webHidden/>
              </w:rPr>
            </w:r>
            <w:r>
              <w:rPr>
                <w:noProof/>
                <w:webHidden/>
              </w:rPr>
              <w:fldChar w:fldCharType="separate"/>
            </w:r>
            <w:r>
              <w:rPr>
                <w:noProof/>
                <w:webHidden/>
              </w:rPr>
              <w:t>12</w:t>
            </w:r>
            <w:r>
              <w:rPr>
                <w:noProof/>
                <w:webHidden/>
              </w:rPr>
              <w:fldChar w:fldCharType="end"/>
            </w:r>
          </w:hyperlink>
        </w:p>
        <w:p w14:paraId="66308006"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64" w:history="1">
            <w:r w:rsidRPr="00BA78CE">
              <w:rPr>
                <w:rStyle w:val="Hipervnculo"/>
                <w:noProof/>
                <w14:scene3d>
                  <w14:camera w14:prst="orthographicFront"/>
                  <w14:lightRig w14:rig="threePt" w14:dir="t">
                    <w14:rot w14:lat="0" w14:lon="0" w14:rev="0"/>
                  </w14:lightRig>
                </w14:scene3d>
              </w:rPr>
              <w:t>1.3.2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Objetivos específicos</w:t>
            </w:r>
            <w:r>
              <w:rPr>
                <w:noProof/>
                <w:webHidden/>
              </w:rPr>
              <w:tab/>
            </w:r>
            <w:r>
              <w:rPr>
                <w:noProof/>
                <w:webHidden/>
              </w:rPr>
              <w:fldChar w:fldCharType="begin"/>
            </w:r>
            <w:r>
              <w:rPr>
                <w:noProof/>
                <w:webHidden/>
              </w:rPr>
              <w:instrText xml:space="preserve"> PAGEREF _Toc19108364 \h </w:instrText>
            </w:r>
            <w:r>
              <w:rPr>
                <w:noProof/>
                <w:webHidden/>
              </w:rPr>
            </w:r>
            <w:r>
              <w:rPr>
                <w:noProof/>
                <w:webHidden/>
              </w:rPr>
              <w:fldChar w:fldCharType="separate"/>
            </w:r>
            <w:r>
              <w:rPr>
                <w:noProof/>
                <w:webHidden/>
              </w:rPr>
              <w:t>12</w:t>
            </w:r>
            <w:r>
              <w:rPr>
                <w:noProof/>
                <w:webHidden/>
              </w:rPr>
              <w:fldChar w:fldCharType="end"/>
            </w:r>
          </w:hyperlink>
        </w:p>
        <w:p w14:paraId="6DAC44D0"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365" w:history="1">
            <w:r w:rsidRPr="00BA78CE">
              <w:rPr>
                <w:rStyle w:val="Hipervnculo"/>
              </w:rPr>
              <w:t>2</w:t>
            </w:r>
            <w:r>
              <w:rPr>
                <w:rFonts w:asciiTheme="minorHAnsi" w:eastAsiaTheme="minorEastAsia" w:hAnsiTheme="minorHAnsi" w:cstheme="minorBidi"/>
                <w:b w:val="0"/>
                <w:color w:val="auto"/>
                <w:shd w:val="clear" w:color="auto" w:fill="auto"/>
                <w:lang w:val="es-ES" w:eastAsia="es-ES"/>
              </w:rPr>
              <w:tab/>
            </w:r>
            <w:r w:rsidRPr="00BA78CE">
              <w:rPr>
                <w:rStyle w:val="Hipervnculo"/>
              </w:rPr>
              <w:t>Estado del arte.</w:t>
            </w:r>
            <w:r>
              <w:rPr>
                <w:webHidden/>
              </w:rPr>
              <w:tab/>
            </w:r>
            <w:r>
              <w:rPr>
                <w:webHidden/>
              </w:rPr>
              <w:fldChar w:fldCharType="begin"/>
            </w:r>
            <w:r>
              <w:rPr>
                <w:webHidden/>
              </w:rPr>
              <w:instrText xml:space="preserve"> PAGEREF _Toc19108365 \h </w:instrText>
            </w:r>
            <w:r>
              <w:rPr>
                <w:webHidden/>
              </w:rPr>
            </w:r>
            <w:r>
              <w:rPr>
                <w:webHidden/>
              </w:rPr>
              <w:fldChar w:fldCharType="separate"/>
            </w:r>
            <w:r>
              <w:rPr>
                <w:webHidden/>
              </w:rPr>
              <w:t>14</w:t>
            </w:r>
            <w:r>
              <w:rPr>
                <w:webHidden/>
              </w:rPr>
              <w:fldChar w:fldCharType="end"/>
            </w:r>
          </w:hyperlink>
        </w:p>
        <w:p w14:paraId="04D8C937"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66" w:history="1">
            <w:r w:rsidRPr="00BA78CE">
              <w:rPr>
                <w:rStyle w:val="Hipervnculo"/>
                <w:noProof/>
              </w:rPr>
              <w:t>2.1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La Blockchain</w:t>
            </w:r>
            <w:r>
              <w:rPr>
                <w:noProof/>
                <w:webHidden/>
              </w:rPr>
              <w:tab/>
            </w:r>
            <w:r>
              <w:rPr>
                <w:noProof/>
                <w:webHidden/>
              </w:rPr>
              <w:fldChar w:fldCharType="begin"/>
            </w:r>
            <w:r>
              <w:rPr>
                <w:noProof/>
                <w:webHidden/>
              </w:rPr>
              <w:instrText xml:space="preserve"> PAGEREF _Toc19108366 \h </w:instrText>
            </w:r>
            <w:r>
              <w:rPr>
                <w:noProof/>
                <w:webHidden/>
              </w:rPr>
            </w:r>
            <w:r>
              <w:rPr>
                <w:noProof/>
                <w:webHidden/>
              </w:rPr>
              <w:fldChar w:fldCharType="separate"/>
            </w:r>
            <w:r>
              <w:rPr>
                <w:noProof/>
                <w:webHidden/>
              </w:rPr>
              <w:t>14</w:t>
            </w:r>
            <w:r>
              <w:rPr>
                <w:noProof/>
                <w:webHidden/>
              </w:rPr>
              <w:fldChar w:fldCharType="end"/>
            </w:r>
          </w:hyperlink>
        </w:p>
        <w:p w14:paraId="0BABFAF5"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67" w:history="1">
            <w:r w:rsidRPr="00BA78CE">
              <w:rPr>
                <w:rStyle w:val="Hipervnculo"/>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Blockchain públicas</w:t>
            </w:r>
            <w:r>
              <w:rPr>
                <w:noProof/>
                <w:webHidden/>
              </w:rPr>
              <w:tab/>
            </w:r>
            <w:r>
              <w:rPr>
                <w:noProof/>
                <w:webHidden/>
              </w:rPr>
              <w:fldChar w:fldCharType="begin"/>
            </w:r>
            <w:r>
              <w:rPr>
                <w:noProof/>
                <w:webHidden/>
              </w:rPr>
              <w:instrText xml:space="preserve"> PAGEREF _Toc19108367 \h </w:instrText>
            </w:r>
            <w:r>
              <w:rPr>
                <w:noProof/>
                <w:webHidden/>
              </w:rPr>
            </w:r>
            <w:r>
              <w:rPr>
                <w:noProof/>
                <w:webHidden/>
              </w:rPr>
              <w:fldChar w:fldCharType="separate"/>
            </w:r>
            <w:r>
              <w:rPr>
                <w:noProof/>
                <w:webHidden/>
              </w:rPr>
              <w:t>14</w:t>
            </w:r>
            <w:r>
              <w:rPr>
                <w:noProof/>
                <w:webHidden/>
              </w:rPr>
              <w:fldChar w:fldCharType="end"/>
            </w:r>
          </w:hyperlink>
        </w:p>
        <w:p w14:paraId="5FC7306A"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68" w:history="1">
            <w:r w:rsidRPr="00BA78CE">
              <w:rPr>
                <w:rStyle w:val="Hipervnculo"/>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Blockchain privadas</w:t>
            </w:r>
            <w:r>
              <w:rPr>
                <w:noProof/>
                <w:webHidden/>
              </w:rPr>
              <w:tab/>
            </w:r>
            <w:r>
              <w:rPr>
                <w:noProof/>
                <w:webHidden/>
              </w:rPr>
              <w:fldChar w:fldCharType="begin"/>
            </w:r>
            <w:r>
              <w:rPr>
                <w:noProof/>
                <w:webHidden/>
              </w:rPr>
              <w:instrText xml:space="preserve"> PAGEREF _Toc19108368 \h </w:instrText>
            </w:r>
            <w:r>
              <w:rPr>
                <w:noProof/>
                <w:webHidden/>
              </w:rPr>
            </w:r>
            <w:r>
              <w:rPr>
                <w:noProof/>
                <w:webHidden/>
              </w:rPr>
              <w:fldChar w:fldCharType="separate"/>
            </w:r>
            <w:r>
              <w:rPr>
                <w:noProof/>
                <w:webHidden/>
              </w:rPr>
              <w:t>15</w:t>
            </w:r>
            <w:r>
              <w:rPr>
                <w:noProof/>
                <w:webHidden/>
              </w:rPr>
              <w:fldChar w:fldCharType="end"/>
            </w:r>
          </w:hyperlink>
        </w:p>
        <w:p w14:paraId="7799412D"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69" w:history="1">
            <w:r w:rsidRPr="00BA78CE">
              <w:rPr>
                <w:rStyle w:val="Hipervnculo"/>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Blockchain de consorcio</w:t>
            </w:r>
            <w:r>
              <w:rPr>
                <w:noProof/>
                <w:webHidden/>
              </w:rPr>
              <w:tab/>
            </w:r>
            <w:r>
              <w:rPr>
                <w:noProof/>
                <w:webHidden/>
              </w:rPr>
              <w:fldChar w:fldCharType="begin"/>
            </w:r>
            <w:r>
              <w:rPr>
                <w:noProof/>
                <w:webHidden/>
              </w:rPr>
              <w:instrText xml:space="preserve"> PAGEREF _Toc19108369 \h </w:instrText>
            </w:r>
            <w:r>
              <w:rPr>
                <w:noProof/>
                <w:webHidden/>
              </w:rPr>
            </w:r>
            <w:r>
              <w:rPr>
                <w:noProof/>
                <w:webHidden/>
              </w:rPr>
              <w:fldChar w:fldCharType="separate"/>
            </w:r>
            <w:r>
              <w:rPr>
                <w:noProof/>
                <w:webHidden/>
              </w:rPr>
              <w:t>15</w:t>
            </w:r>
            <w:r>
              <w:rPr>
                <w:noProof/>
                <w:webHidden/>
              </w:rPr>
              <w:fldChar w:fldCharType="end"/>
            </w:r>
          </w:hyperlink>
        </w:p>
        <w:p w14:paraId="4D66400D"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70" w:history="1">
            <w:r w:rsidRPr="00BA78CE">
              <w:rPr>
                <w:rStyle w:val="Hipervnculo"/>
                <w:noProof/>
              </w:rPr>
              <w:t>2.2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Características</w:t>
            </w:r>
            <w:r>
              <w:rPr>
                <w:noProof/>
                <w:webHidden/>
              </w:rPr>
              <w:tab/>
            </w:r>
            <w:r>
              <w:rPr>
                <w:noProof/>
                <w:webHidden/>
              </w:rPr>
              <w:fldChar w:fldCharType="begin"/>
            </w:r>
            <w:r>
              <w:rPr>
                <w:noProof/>
                <w:webHidden/>
              </w:rPr>
              <w:instrText xml:space="preserve"> PAGEREF _Toc19108370 \h </w:instrText>
            </w:r>
            <w:r>
              <w:rPr>
                <w:noProof/>
                <w:webHidden/>
              </w:rPr>
            </w:r>
            <w:r>
              <w:rPr>
                <w:noProof/>
                <w:webHidden/>
              </w:rPr>
              <w:fldChar w:fldCharType="separate"/>
            </w:r>
            <w:r>
              <w:rPr>
                <w:noProof/>
                <w:webHidden/>
              </w:rPr>
              <w:t>16</w:t>
            </w:r>
            <w:r>
              <w:rPr>
                <w:noProof/>
                <w:webHidden/>
              </w:rPr>
              <w:fldChar w:fldCharType="end"/>
            </w:r>
          </w:hyperlink>
        </w:p>
        <w:p w14:paraId="66B4115B"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71" w:history="1">
            <w:r w:rsidRPr="00BA78CE">
              <w:rPr>
                <w:rStyle w:val="Hipervnculo"/>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¿Qué es un bloque?</w:t>
            </w:r>
            <w:r>
              <w:rPr>
                <w:noProof/>
                <w:webHidden/>
              </w:rPr>
              <w:tab/>
            </w:r>
            <w:r>
              <w:rPr>
                <w:noProof/>
                <w:webHidden/>
              </w:rPr>
              <w:fldChar w:fldCharType="begin"/>
            </w:r>
            <w:r>
              <w:rPr>
                <w:noProof/>
                <w:webHidden/>
              </w:rPr>
              <w:instrText xml:space="preserve"> PAGEREF _Toc19108371 \h </w:instrText>
            </w:r>
            <w:r>
              <w:rPr>
                <w:noProof/>
                <w:webHidden/>
              </w:rPr>
            </w:r>
            <w:r>
              <w:rPr>
                <w:noProof/>
                <w:webHidden/>
              </w:rPr>
              <w:fldChar w:fldCharType="separate"/>
            </w:r>
            <w:r>
              <w:rPr>
                <w:noProof/>
                <w:webHidden/>
              </w:rPr>
              <w:t>16</w:t>
            </w:r>
            <w:r>
              <w:rPr>
                <w:noProof/>
                <w:webHidden/>
              </w:rPr>
              <w:fldChar w:fldCharType="end"/>
            </w:r>
          </w:hyperlink>
        </w:p>
        <w:p w14:paraId="250AB9B6"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72" w:history="1">
            <w:r w:rsidRPr="00BA78CE">
              <w:rPr>
                <w:rStyle w:val="Hipervnculo"/>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Proof of work</w:t>
            </w:r>
            <w:r>
              <w:rPr>
                <w:noProof/>
                <w:webHidden/>
              </w:rPr>
              <w:tab/>
            </w:r>
            <w:r>
              <w:rPr>
                <w:noProof/>
                <w:webHidden/>
              </w:rPr>
              <w:fldChar w:fldCharType="begin"/>
            </w:r>
            <w:r>
              <w:rPr>
                <w:noProof/>
                <w:webHidden/>
              </w:rPr>
              <w:instrText xml:space="preserve"> PAGEREF _Toc19108372 \h </w:instrText>
            </w:r>
            <w:r>
              <w:rPr>
                <w:noProof/>
                <w:webHidden/>
              </w:rPr>
            </w:r>
            <w:r>
              <w:rPr>
                <w:noProof/>
                <w:webHidden/>
              </w:rPr>
              <w:fldChar w:fldCharType="separate"/>
            </w:r>
            <w:r>
              <w:rPr>
                <w:noProof/>
                <w:webHidden/>
              </w:rPr>
              <w:t>19</w:t>
            </w:r>
            <w:r>
              <w:rPr>
                <w:noProof/>
                <w:webHidden/>
              </w:rPr>
              <w:fldChar w:fldCharType="end"/>
            </w:r>
          </w:hyperlink>
        </w:p>
        <w:p w14:paraId="278332F1"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73" w:history="1">
            <w:r w:rsidRPr="00BA78CE">
              <w:rPr>
                <w:rStyle w:val="Hipervnculo"/>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Proof of stake</w:t>
            </w:r>
            <w:r>
              <w:rPr>
                <w:noProof/>
                <w:webHidden/>
              </w:rPr>
              <w:tab/>
            </w:r>
            <w:r>
              <w:rPr>
                <w:noProof/>
                <w:webHidden/>
              </w:rPr>
              <w:fldChar w:fldCharType="begin"/>
            </w:r>
            <w:r>
              <w:rPr>
                <w:noProof/>
                <w:webHidden/>
              </w:rPr>
              <w:instrText xml:space="preserve"> PAGEREF _Toc19108373 \h </w:instrText>
            </w:r>
            <w:r>
              <w:rPr>
                <w:noProof/>
                <w:webHidden/>
              </w:rPr>
            </w:r>
            <w:r>
              <w:rPr>
                <w:noProof/>
                <w:webHidden/>
              </w:rPr>
              <w:fldChar w:fldCharType="separate"/>
            </w:r>
            <w:r>
              <w:rPr>
                <w:noProof/>
                <w:webHidden/>
              </w:rPr>
              <w:t>20</w:t>
            </w:r>
            <w:r>
              <w:rPr>
                <w:noProof/>
                <w:webHidden/>
              </w:rPr>
              <w:fldChar w:fldCharType="end"/>
            </w:r>
          </w:hyperlink>
        </w:p>
        <w:p w14:paraId="6F460763"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74" w:history="1">
            <w:r w:rsidRPr="00BA78CE">
              <w:rPr>
                <w:rStyle w:val="Hipervnculo"/>
                <w:noProof/>
              </w:rPr>
              <w:t>2.3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IPFS</w:t>
            </w:r>
            <w:r>
              <w:rPr>
                <w:noProof/>
                <w:webHidden/>
              </w:rPr>
              <w:tab/>
            </w:r>
            <w:r>
              <w:rPr>
                <w:noProof/>
                <w:webHidden/>
              </w:rPr>
              <w:fldChar w:fldCharType="begin"/>
            </w:r>
            <w:r>
              <w:rPr>
                <w:noProof/>
                <w:webHidden/>
              </w:rPr>
              <w:instrText xml:space="preserve"> PAGEREF _Toc19108374 \h </w:instrText>
            </w:r>
            <w:r>
              <w:rPr>
                <w:noProof/>
                <w:webHidden/>
              </w:rPr>
            </w:r>
            <w:r>
              <w:rPr>
                <w:noProof/>
                <w:webHidden/>
              </w:rPr>
              <w:fldChar w:fldCharType="separate"/>
            </w:r>
            <w:r>
              <w:rPr>
                <w:noProof/>
                <w:webHidden/>
              </w:rPr>
              <w:t>20</w:t>
            </w:r>
            <w:r>
              <w:rPr>
                <w:noProof/>
                <w:webHidden/>
              </w:rPr>
              <w:fldChar w:fldCharType="end"/>
            </w:r>
          </w:hyperlink>
        </w:p>
        <w:p w14:paraId="6C9657E0"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75" w:history="1">
            <w:r w:rsidRPr="00BA78CE">
              <w:rPr>
                <w:rStyle w:val="Hipervnculo"/>
                <w:noProof/>
              </w:rPr>
              <w:t>2.4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DApp. ¿Qué es?</w:t>
            </w:r>
            <w:r>
              <w:rPr>
                <w:noProof/>
                <w:webHidden/>
              </w:rPr>
              <w:tab/>
            </w:r>
            <w:r>
              <w:rPr>
                <w:noProof/>
                <w:webHidden/>
              </w:rPr>
              <w:fldChar w:fldCharType="begin"/>
            </w:r>
            <w:r>
              <w:rPr>
                <w:noProof/>
                <w:webHidden/>
              </w:rPr>
              <w:instrText xml:space="preserve"> PAGEREF _Toc19108375 \h </w:instrText>
            </w:r>
            <w:r>
              <w:rPr>
                <w:noProof/>
                <w:webHidden/>
              </w:rPr>
            </w:r>
            <w:r>
              <w:rPr>
                <w:noProof/>
                <w:webHidden/>
              </w:rPr>
              <w:fldChar w:fldCharType="separate"/>
            </w:r>
            <w:r>
              <w:rPr>
                <w:noProof/>
                <w:webHidden/>
              </w:rPr>
              <w:t>21</w:t>
            </w:r>
            <w:r>
              <w:rPr>
                <w:noProof/>
                <w:webHidden/>
              </w:rPr>
              <w:fldChar w:fldCharType="end"/>
            </w:r>
          </w:hyperlink>
        </w:p>
        <w:p w14:paraId="5EB61067"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76" w:history="1">
            <w:r w:rsidRPr="00BA78CE">
              <w:rPr>
                <w:rStyle w:val="Hipervnculo"/>
                <w:noProof/>
              </w:rPr>
              <w:t>2.5</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Smartcontracts</w:t>
            </w:r>
            <w:r>
              <w:rPr>
                <w:noProof/>
                <w:webHidden/>
              </w:rPr>
              <w:tab/>
            </w:r>
            <w:r>
              <w:rPr>
                <w:noProof/>
                <w:webHidden/>
              </w:rPr>
              <w:fldChar w:fldCharType="begin"/>
            </w:r>
            <w:r>
              <w:rPr>
                <w:noProof/>
                <w:webHidden/>
              </w:rPr>
              <w:instrText xml:space="preserve"> PAGEREF _Toc19108376 \h </w:instrText>
            </w:r>
            <w:r>
              <w:rPr>
                <w:noProof/>
                <w:webHidden/>
              </w:rPr>
            </w:r>
            <w:r>
              <w:rPr>
                <w:noProof/>
                <w:webHidden/>
              </w:rPr>
              <w:fldChar w:fldCharType="separate"/>
            </w:r>
            <w:r>
              <w:rPr>
                <w:noProof/>
                <w:webHidden/>
              </w:rPr>
              <w:t>21</w:t>
            </w:r>
            <w:r>
              <w:rPr>
                <w:noProof/>
                <w:webHidden/>
              </w:rPr>
              <w:fldChar w:fldCharType="end"/>
            </w:r>
          </w:hyperlink>
        </w:p>
        <w:p w14:paraId="09A02C24"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377" w:history="1">
            <w:r w:rsidRPr="00BA78CE">
              <w:rPr>
                <w:rStyle w:val="Hipervnculo"/>
              </w:rPr>
              <w:t>3</w:t>
            </w:r>
            <w:r>
              <w:rPr>
                <w:rFonts w:asciiTheme="minorHAnsi" w:eastAsiaTheme="minorEastAsia" w:hAnsiTheme="minorHAnsi" w:cstheme="minorBidi"/>
                <w:b w:val="0"/>
                <w:color w:val="auto"/>
                <w:shd w:val="clear" w:color="auto" w:fill="auto"/>
                <w:lang w:val="es-ES" w:eastAsia="es-ES"/>
              </w:rPr>
              <w:tab/>
            </w:r>
            <w:r w:rsidRPr="00BA78CE">
              <w:rPr>
                <w:rStyle w:val="Hipervnculo"/>
              </w:rPr>
              <w:t>Petchain. Especificación de requisitos.</w:t>
            </w:r>
            <w:r>
              <w:rPr>
                <w:webHidden/>
              </w:rPr>
              <w:tab/>
            </w:r>
            <w:r>
              <w:rPr>
                <w:webHidden/>
              </w:rPr>
              <w:fldChar w:fldCharType="begin"/>
            </w:r>
            <w:r>
              <w:rPr>
                <w:webHidden/>
              </w:rPr>
              <w:instrText xml:space="preserve"> PAGEREF _Toc19108377 \h </w:instrText>
            </w:r>
            <w:r>
              <w:rPr>
                <w:webHidden/>
              </w:rPr>
            </w:r>
            <w:r>
              <w:rPr>
                <w:webHidden/>
              </w:rPr>
              <w:fldChar w:fldCharType="separate"/>
            </w:r>
            <w:r>
              <w:rPr>
                <w:webHidden/>
              </w:rPr>
              <w:t>22</w:t>
            </w:r>
            <w:r>
              <w:rPr>
                <w:webHidden/>
              </w:rPr>
              <w:fldChar w:fldCharType="end"/>
            </w:r>
          </w:hyperlink>
        </w:p>
        <w:p w14:paraId="60CA2A0E"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78" w:history="1">
            <w:r w:rsidRPr="00BA78CE">
              <w:rPr>
                <w:rStyle w:val="Hipervnculo"/>
                <w:noProof/>
              </w:rPr>
              <w:t>3.1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Propósito del documento</w:t>
            </w:r>
            <w:r>
              <w:rPr>
                <w:noProof/>
                <w:webHidden/>
              </w:rPr>
              <w:tab/>
            </w:r>
            <w:r>
              <w:rPr>
                <w:noProof/>
                <w:webHidden/>
              </w:rPr>
              <w:fldChar w:fldCharType="begin"/>
            </w:r>
            <w:r>
              <w:rPr>
                <w:noProof/>
                <w:webHidden/>
              </w:rPr>
              <w:instrText xml:space="preserve"> PAGEREF _Toc19108378 \h </w:instrText>
            </w:r>
            <w:r>
              <w:rPr>
                <w:noProof/>
                <w:webHidden/>
              </w:rPr>
            </w:r>
            <w:r>
              <w:rPr>
                <w:noProof/>
                <w:webHidden/>
              </w:rPr>
              <w:fldChar w:fldCharType="separate"/>
            </w:r>
            <w:r>
              <w:rPr>
                <w:noProof/>
                <w:webHidden/>
              </w:rPr>
              <w:t>22</w:t>
            </w:r>
            <w:r>
              <w:rPr>
                <w:noProof/>
                <w:webHidden/>
              </w:rPr>
              <w:fldChar w:fldCharType="end"/>
            </w:r>
          </w:hyperlink>
        </w:p>
        <w:p w14:paraId="46BC5824"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79" w:history="1">
            <w:r w:rsidRPr="00BA78CE">
              <w:rPr>
                <w:rStyle w:val="Hipervnculo"/>
                <w:noProof/>
              </w:rPr>
              <w:t>3.2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Alcance del documento</w:t>
            </w:r>
            <w:r>
              <w:rPr>
                <w:noProof/>
                <w:webHidden/>
              </w:rPr>
              <w:tab/>
            </w:r>
            <w:r>
              <w:rPr>
                <w:noProof/>
                <w:webHidden/>
              </w:rPr>
              <w:fldChar w:fldCharType="begin"/>
            </w:r>
            <w:r>
              <w:rPr>
                <w:noProof/>
                <w:webHidden/>
              </w:rPr>
              <w:instrText xml:space="preserve"> PAGEREF _Toc19108379 \h </w:instrText>
            </w:r>
            <w:r>
              <w:rPr>
                <w:noProof/>
                <w:webHidden/>
              </w:rPr>
            </w:r>
            <w:r>
              <w:rPr>
                <w:noProof/>
                <w:webHidden/>
              </w:rPr>
              <w:fldChar w:fldCharType="separate"/>
            </w:r>
            <w:r>
              <w:rPr>
                <w:noProof/>
                <w:webHidden/>
              </w:rPr>
              <w:t>22</w:t>
            </w:r>
            <w:r>
              <w:rPr>
                <w:noProof/>
                <w:webHidden/>
              </w:rPr>
              <w:fldChar w:fldCharType="end"/>
            </w:r>
          </w:hyperlink>
        </w:p>
        <w:p w14:paraId="428E3CFD"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80" w:history="1">
            <w:r w:rsidRPr="00BA78CE">
              <w:rPr>
                <w:rStyle w:val="Hipervnculo"/>
                <w:noProof/>
              </w:rPr>
              <w:t>3.3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Participantes en el proyecto</w:t>
            </w:r>
            <w:r>
              <w:rPr>
                <w:noProof/>
                <w:webHidden/>
              </w:rPr>
              <w:tab/>
            </w:r>
            <w:r>
              <w:rPr>
                <w:noProof/>
                <w:webHidden/>
              </w:rPr>
              <w:fldChar w:fldCharType="begin"/>
            </w:r>
            <w:r>
              <w:rPr>
                <w:noProof/>
                <w:webHidden/>
              </w:rPr>
              <w:instrText xml:space="preserve"> PAGEREF _Toc19108380 \h </w:instrText>
            </w:r>
            <w:r>
              <w:rPr>
                <w:noProof/>
                <w:webHidden/>
              </w:rPr>
            </w:r>
            <w:r>
              <w:rPr>
                <w:noProof/>
                <w:webHidden/>
              </w:rPr>
              <w:fldChar w:fldCharType="separate"/>
            </w:r>
            <w:r>
              <w:rPr>
                <w:noProof/>
                <w:webHidden/>
              </w:rPr>
              <w:t>22</w:t>
            </w:r>
            <w:r>
              <w:rPr>
                <w:noProof/>
                <w:webHidden/>
              </w:rPr>
              <w:fldChar w:fldCharType="end"/>
            </w:r>
          </w:hyperlink>
        </w:p>
        <w:p w14:paraId="65C67C91"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81" w:history="1">
            <w:r w:rsidRPr="00BA78CE">
              <w:rPr>
                <w:rStyle w:val="Hipervnculo"/>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Presentación de participantes</w:t>
            </w:r>
            <w:r>
              <w:rPr>
                <w:noProof/>
                <w:webHidden/>
              </w:rPr>
              <w:tab/>
            </w:r>
            <w:r>
              <w:rPr>
                <w:noProof/>
                <w:webHidden/>
              </w:rPr>
              <w:fldChar w:fldCharType="begin"/>
            </w:r>
            <w:r>
              <w:rPr>
                <w:noProof/>
                <w:webHidden/>
              </w:rPr>
              <w:instrText xml:space="preserve"> PAGEREF _Toc19108381 \h </w:instrText>
            </w:r>
            <w:r>
              <w:rPr>
                <w:noProof/>
                <w:webHidden/>
              </w:rPr>
            </w:r>
            <w:r>
              <w:rPr>
                <w:noProof/>
                <w:webHidden/>
              </w:rPr>
              <w:fldChar w:fldCharType="separate"/>
            </w:r>
            <w:r>
              <w:rPr>
                <w:noProof/>
                <w:webHidden/>
              </w:rPr>
              <w:t>22</w:t>
            </w:r>
            <w:r>
              <w:rPr>
                <w:noProof/>
                <w:webHidden/>
              </w:rPr>
              <w:fldChar w:fldCharType="end"/>
            </w:r>
          </w:hyperlink>
        </w:p>
        <w:p w14:paraId="0AA5AB88"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82" w:history="1">
            <w:r w:rsidRPr="00BA78CE">
              <w:rPr>
                <w:rStyle w:val="Hipervnculo"/>
                <w:noProof/>
              </w:rPr>
              <w:t>3.4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Organizaciones involucradas</w:t>
            </w:r>
            <w:r>
              <w:rPr>
                <w:noProof/>
                <w:webHidden/>
              </w:rPr>
              <w:tab/>
            </w:r>
            <w:r>
              <w:rPr>
                <w:noProof/>
                <w:webHidden/>
              </w:rPr>
              <w:fldChar w:fldCharType="begin"/>
            </w:r>
            <w:r>
              <w:rPr>
                <w:noProof/>
                <w:webHidden/>
              </w:rPr>
              <w:instrText xml:space="preserve"> PAGEREF _Toc19108382 \h </w:instrText>
            </w:r>
            <w:r>
              <w:rPr>
                <w:noProof/>
                <w:webHidden/>
              </w:rPr>
            </w:r>
            <w:r>
              <w:rPr>
                <w:noProof/>
                <w:webHidden/>
              </w:rPr>
              <w:fldChar w:fldCharType="separate"/>
            </w:r>
            <w:r>
              <w:rPr>
                <w:noProof/>
                <w:webHidden/>
              </w:rPr>
              <w:t>24</w:t>
            </w:r>
            <w:r>
              <w:rPr>
                <w:noProof/>
                <w:webHidden/>
              </w:rPr>
              <w:fldChar w:fldCharType="end"/>
            </w:r>
          </w:hyperlink>
        </w:p>
        <w:p w14:paraId="10B2469E"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83" w:history="1">
            <w:r w:rsidRPr="00BA78CE">
              <w:rPr>
                <w:rStyle w:val="Hipervnculo"/>
                <w:noProof/>
              </w:rPr>
              <w:t>3.5</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Descripción del sistema</w:t>
            </w:r>
            <w:r>
              <w:rPr>
                <w:noProof/>
                <w:webHidden/>
              </w:rPr>
              <w:tab/>
            </w:r>
            <w:r>
              <w:rPr>
                <w:noProof/>
                <w:webHidden/>
              </w:rPr>
              <w:fldChar w:fldCharType="begin"/>
            </w:r>
            <w:r>
              <w:rPr>
                <w:noProof/>
                <w:webHidden/>
              </w:rPr>
              <w:instrText xml:space="preserve"> PAGEREF _Toc19108383 \h </w:instrText>
            </w:r>
            <w:r>
              <w:rPr>
                <w:noProof/>
                <w:webHidden/>
              </w:rPr>
            </w:r>
            <w:r>
              <w:rPr>
                <w:noProof/>
                <w:webHidden/>
              </w:rPr>
              <w:fldChar w:fldCharType="separate"/>
            </w:r>
            <w:r>
              <w:rPr>
                <w:noProof/>
                <w:webHidden/>
              </w:rPr>
              <w:t>24</w:t>
            </w:r>
            <w:r>
              <w:rPr>
                <w:noProof/>
                <w:webHidden/>
              </w:rPr>
              <w:fldChar w:fldCharType="end"/>
            </w:r>
          </w:hyperlink>
        </w:p>
        <w:p w14:paraId="224BD672"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84" w:history="1">
            <w:r w:rsidRPr="00BA78CE">
              <w:rPr>
                <w:rStyle w:val="Hipervnculo"/>
                <w:noProof/>
                <w14:scene3d>
                  <w14:camera w14:prst="orthographicFront"/>
                  <w14:lightRig w14:rig="threePt" w14:dir="t">
                    <w14:rot w14:lat="0" w14:lon="0" w14:rev="0"/>
                  </w14:lightRig>
                </w14:scene3d>
              </w:rPr>
              <w:t>3.5.1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Perspectiva del producto</w:t>
            </w:r>
            <w:r>
              <w:rPr>
                <w:noProof/>
                <w:webHidden/>
              </w:rPr>
              <w:tab/>
            </w:r>
            <w:r>
              <w:rPr>
                <w:noProof/>
                <w:webHidden/>
              </w:rPr>
              <w:fldChar w:fldCharType="begin"/>
            </w:r>
            <w:r>
              <w:rPr>
                <w:noProof/>
                <w:webHidden/>
              </w:rPr>
              <w:instrText xml:space="preserve"> PAGEREF _Toc19108384 \h </w:instrText>
            </w:r>
            <w:r>
              <w:rPr>
                <w:noProof/>
                <w:webHidden/>
              </w:rPr>
            </w:r>
            <w:r>
              <w:rPr>
                <w:noProof/>
                <w:webHidden/>
              </w:rPr>
              <w:fldChar w:fldCharType="separate"/>
            </w:r>
            <w:r>
              <w:rPr>
                <w:noProof/>
                <w:webHidden/>
              </w:rPr>
              <w:t>24</w:t>
            </w:r>
            <w:r>
              <w:rPr>
                <w:noProof/>
                <w:webHidden/>
              </w:rPr>
              <w:fldChar w:fldCharType="end"/>
            </w:r>
          </w:hyperlink>
        </w:p>
        <w:p w14:paraId="526E8BFC"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85" w:history="1">
            <w:r w:rsidRPr="00BA78CE">
              <w:rPr>
                <w:rStyle w:val="Hipervnculo"/>
                <w:noProof/>
                <w14:scene3d>
                  <w14:camera w14:prst="orthographicFront"/>
                  <w14:lightRig w14:rig="threePt" w14:dir="t">
                    <w14:rot w14:lat="0" w14:lon="0" w14:rev="0"/>
                  </w14:lightRig>
                </w14:scene3d>
              </w:rPr>
              <w:t>3.5.2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Funciones del producto</w:t>
            </w:r>
            <w:r>
              <w:rPr>
                <w:noProof/>
                <w:webHidden/>
              </w:rPr>
              <w:tab/>
            </w:r>
            <w:r>
              <w:rPr>
                <w:noProof/>
                <w:webHidden/>
              </w:rPr>
              <w:fldChar w:fldCharType="begin"/>
            </w:r>
            <w:r>
              <w:rPr>
                <w:noProof/>
                <w:webHidden/>
              </w:rPr>
              <w:instrText xml:space="preserve"> PAGEREF _Toc19108385 \h </w:instrText>
            </w:r>
            <w:r>
              <w:rPr>
                <w:noProof/>
                <w:webHidden/>
              </w:rPr>
            </w:r>
            <w:r>
              <w:rPr>
                <w:noProof/>
                <w:webHidden/>
              </w:rPr>
              <w:fldChar w:fldCharType="separate"/>
            </w:r>
            <w:r>
              <w:rPr>
                <w:noProof/>
                <w:webHidden/>
              </w:rPr>
              <w:t>24</w:t>
            </w:r>
            <w:r>
              <w:rPr>
                <w:noProof/>
                <w:webHidden/>
              </w:rPr>
              <w:fldChar w:fldCharType="end"/>
            </w:r>
          </w:hyperlink>
        </w:p>
        <w:p w14:paraId="75FD21B4"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86" w:history="1">
            <w:r w:rsidRPr="00BA78CE">
              <w:rPr>
                <w:rStyle w:val="Hipervnculo"/>
                <w:noProof/>
                <w14:scene3d>
                  <w14:camera w14:prst="orthographicFront"/>
                  <w14:lightRig w14:rig="threePt" w14:dir="t">
                    <w14:rot w14:lat="0" w14:lon="0" w14:rev="0"/>
                  </w14:lightRig>
                </w14:scene3d>
              </w:rPr>
              <w:t>3.5.3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Características del usuario</w:t>
            </w:r>
            <w:r>
              <w:rPr>
                <w:noProof/>
                <w:webHidden/>
              </w:rPr>
              <w:tab/>
            </w:r>
            <w:r>
              <w:rPr>
                <w:noProof/>
                <w:webHidden/>
              </w:rPr>
              <w:fldChar w:fldCharType="begin"/>
            </w:r>
            <w:r>
              <w:rPr>
                <w:noProof/>
                <w:webHidden/>
              </w:rPr>
              <w:instrText xml:space="preserve"> PAGEREF _Toc19108386 \h </w:instrText>
            </w:r>
            <w:r>
              <w:rPr>
                <w:noProof/>
                <w:webHidden/>
              </w:rPr>
            </w:r>
            <w:r>
              <w:rPr>
                <w:noProof/>
                <w:webHidden/>
              </w:rPr>
              <w:fldChar w:fldCharType="separate"/>
            </w:r>
            <w:r>
              <w:rPr>
                <w:noProof/>
                <w:webHidden/>
              </w:rPr>
              <w:t>25</w:t>
            </w:r>
            <w:r>
              <w:rPr>
                <w:noProof/>
                <w:webHidden/>
              </w:rPr>
              <w:fldChar w:fldCharType="end"/>
            </w:r>
          </w:hyperlink>
        </w:p>
        <w:p w14:paraId="0B02EA75"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87" w:history="1">
            <w:r w:rsidRPr="00BA78CE">
              <w:rPr>
                <w:rStyle w:val="Hipervnculo"/>
                <w:noProof/>
                <w14:scene3d>
                  <w14:camera w14:prst="orthographicFront"/>
                  <w14:lightRig w14:rig="threePt" w14:dir="t">
                    <w14:rot w14:lat="0" w14:lon="0" w14:rev="0"/>
                  </w14:lightRig>
                </w14:scene3d>
              </w:rPr>
              <w:t>3.5.4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Restricciones</w:t>
            </w:r>
            <w:r>
              <w:rPr>
                <w:noProof/>
                <w:webHidden/>
              </w:rPr>
              <w:tab/>
            </w:r>
            <w:r>
              <w:rPr>
                <w:noProof/>
                <w:webHidden/>
              </w:rPr>
              <w:fldChar w:fldCharType="begin"/>
            </w:r>
            <w:r>
              <w:rPr>
                <w:noProof/>
                <w:webHidden/>
              </w:rPr>
              <w:instrText xml:space="preserve"> PAGEREF _Toc19108387 \h </w:instrText>
            </w:r>
            <w:r>
              <w:rPr>
                <w:noProof/>
                <w:webHidden/>
              </w:rPr>
            </w:r>
            <w:r>
              <w:rPr>
                <w:noProof/>
                <w:webHidden/>
              </w:rPr>
              <w:fldChar w:fldCharType="separate"/>
            </w:r>
            <w:r>
              <w:rPr>
                <w:noProof/>
                <w:webHidden/>
              </w:rPr>
              <w:t>25</w:t>
            </w:r>
            <w:r>
              <w:rPr>
                <w:noProof/>
                <w:webHidden/>
              </w:rPr>
              <w:fldChar w:fldCharType="end"/>
            </w:r>
          </w:hyperlink>
        </w:p>
        <w:p w14:paraId="09E94BEC"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88" w:history="1">
            <w:r w:rsidRPr="00BA78CE">
              <w:rPr>
                <w:rStyle w:val="Hipervnculo"/>
                <w:noProof/>
              </w:rPr>
              <w:t>3.6</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Descripción técnica del sistema</w:t>
            </w:r>
            <w:r>
              <w:rPr>
                <w:noProof/>
                <w:webHidden/>
              </w:rPr>
              <w:tab/>
            </w:r>
            <w:r>
              <w:rPr>
                <w:noProof/>
                <w:webHidden/>
              </w:rPr>
              <w:fldChar w:fldCharType="begin"/>
            </w:r>
            <w:r>
              <w:rPr>
                <w:noProof/>
                <w:webHidden/>
              </w:rPr>
              <w:instrText xml:space="preserve"> PAGEREF _Toc19108388 \h </w:instrText>
            </w:r>
            <w:r>
              <w:rPr>
                <w:noProof/>
                <w:webHidden/>
              </w:rPr>
            </w:r>
            <w:r>
              <w:rPr>
                <w:noProof/>
                <w:webHidden/>
              </w:rPr>
              <w:fldChar w:fldCharType="separate"/>
            </w:r>
            <w:r>
              <w:rPr>
                <w:noProof/>
                <w:webHidden/>
              </w:rPr>
              <w:t>25</w:t>
            </w:r>
            <w:r>
              <w:rPr>
                <w:noProof/>
                <w:webHidden/>
              </w:rPr>
              <w:fldChar w:fldCharType="end"/>
            </w:r>
          </w:hyperlink>
        </w:p>
        <w:p w14:paraId="56123FCD"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89" w:history="1">
            <w:r w:rsidRPr="00BA78CE">
              <w:rPr>
                <w:rStyle w:val="Hipervnculo"/>
                <w:noProof/>
                <w14:scene3d>
                  <w14:camera w14:prst="orthographicFront"/>
                  <w14:lightRig w14:rig="threePt" w14:dir="t">
                    <w14:rot w14:lat="0" w14:lon="0" w14:rev="0"/>
                  </w14:lightRig>
                </w14:scene3d>
              </w:rPr>
              <w:t>3.6.1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Front-End</w:t>
            </w:r>
            <w:r>
              <w:rPr>
                <w:noProof/>
                <w:webHidden/>
              </w:rPr>
              <w:tab/>
            </w:r>
            <w:r>
              <w:rPr>
                <w:noProof/>
                <w:webHidden/>
              </w:rPr>
              <w:fldChar w:fldCharType="begin"/>
            </w:r>
            <w:r>
              <w:rPr>
                <w:noProof/>
                <w:webHidden/>
              </w:rPr>
              <w:instrText xml:space="preserve"> PAGEREF _Toc19108389 \h </w:instrText>
            </w:r>
            <w:r>
              <w:rPr>
                <w:noProof/>
                <w:webHidden/>
              </w:rPr>
            </w:r>
            <w:r>
              <w:rPr>
                <w:noProof/>
                <w:webHidden/>
              </w:rPr>
              <w:fldChar w:fldCharType="separate"/>
            </w:r>
            <w:r>
              <w:rPr>
                <w:noProof/>
                <w:webHidden/>
              </w:rPr>
              <w:t>25</w:t>
            </w:r>
            <w:r>
              <w:rPr>
                <w:noProof/>
                <w:webHidden/>
              </w:rPr>
              <w:fldChar w:fldCharType="end"/>
            </w:r>
          </w:hyperlink>
        </w:p>
        <w:p w14:paraId="1526759D"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90" w:history="1">
            <w:r w:rsidRPr="00BA78CE">
              <w:rPr>
                <w:rStyle w:val="Hipervnculo"/>
                <w:noProof/>
                <w14:scene3d>
                  <w14:camera w14:prst="orthographicFront"/>
                  <w14:lightRig w14:rig="threePt" w14:dir="t">
                    <w14:rot w14:lat="0" w14:lon="0" w14:rev="0"/>
                  </w14:lightRig>
                </w14:scene3d>
              </w:rPr>
              <w:t>3.6.2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Seguridad</w:t>
            </w:r>
            <w:r>
              <w:rPr>
                <w:noProof/>
                <w:webHidden/>
              </w:rPr>
              <w:tab/>
            </w:r>
            <w:r>
              <w:rPr>
                <w:noProof/>
                <w:webHidden/>
              </w:rPr>
              <w:fldChar w:fldCharType="begin"/>
            </w:r>
            <w:r>
              <w:rPr>
                <w:noProof/>
                <w:webHidden/>
              </w:rPr>
              <w:instrText xml:space="preserve"> PAGEREF _Toc19108390 \h </w:instrText>
            </w:r>
            <w:r>
              <w:rPr>
                <w:noProof/>
                <w:webHidden/>
              </w:rPr>
            </w:r>
            <w:r>
              <w:rPr>
                <w:noProof/>
                <w:webHidden/>
              </w:rPr>
              <w:fldChar w:fldCharType="separate"/>
            </w:r>
            <w:r>
              <w:rPr>
                <w:noProof/>
                <w:webHidden/>
              </w:rPr>
              <w:t>26</w:t>
            </w:r>
            <w:r>
              <w:rPr>
                <w:noProof/>
                <w:webHidden/>
              </w:rPr>
              <w:fldChar w:fldCharType="end"/>
            </w:r>
          </w:hyperlink>
        </w:p>
        <w:p w14:paraId="7F7ACF37"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91" w:history="1">
            <w:r w:rsidRPr="00BA78CE">
              <w:rPr>
                <w:rStyle w:val="Hipervnculo"/>
                <w:noProof/>
                <w14:scene3d>
                  <w14:camera w14:prst="orthographicFront"/>
                  <w14:lightRig w14:rig="threePt" w14:dir="t">
                    <w14:rot w14:lat="0" w14:lon="0" w14:rev="0"/>
                  </w14:lightRig>
                </w14:scene3d>
              </w:rPr>
              <w:t>3.6.3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Back-End</w:t>
            </w:r>
            <w:r>
              <w:rPr>
                <w:noProof/>
                <w:webHidden/>
              </w:rPr>
              <w:tab/>
            </w:r>
            <w:r>
              <w:rPr>
                <w:noProof/>
                <w:webHidden/>
              </w:rPr>
              <w:fldChar w:fldCharType="begin"/>
            </w:r>
            <w:r>
              <w:rPr>
                <w:noProof/>
                <w:webHidden/>
              </w:rPr>
              <w:instrText xml:space="preserve"> PAGEREF _Toc19108391 \h </w:instrText>
            </w:r>
            <w:r>
              <w:rPr>
                <w:noProof/>
                <w:webHidden/>
              </w:rPr>
            </w:r>
            <w:r>
              <w:rPr>
                <w:noProof/>
                <w:webHidden/>
              </w:rPr>
              <w:fldChar w:fldCharType="separate"/>
            </w:r>
            <w:r>
              <w:rPr>
                <w:noProof/>
                <w:webHidden/>
              </w:rPr>
              <w:t>26</w:t>
            </w:r>
            <w:r>
              <w:rPr>
                <w:noProof/>
                <w:webHidden/>
              </w:rPr>
              <w:fldChar w:fldCharType="end"/>
            </w:r>
          </w:hyperlink>
        </w:p>
        <w:p w14:paraId="256C6040"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92" w:history="1">
            <w:r w:rsidRPr="00BA78CE">
              <w:rPr>
                <w:rStyle w:val="Hipervnculo"/>
                <w:noProof/>
                <w14:scene3d>
                  <w14:camera w14:prst="orthographicFront"/>
                  <w14:lightRig w14:rig="threePt" w14:dir="t">
                    <w14:rot w14:lat="0" w14:lon="0" w14:rev="0"/>
                  </w14:lightRig>
                </w14:scene3d>
              </w:rPr>
              <w:t>3.6.4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Entorno de ejecución</w:t>
            </w:r>
            <w:r>
              <w:rPr>
                <w:noProof/>
                <w:webHidden/>
              </w:rPr>
              <w:tab/>
            </w:r>
            <w:r>
              <w:rPr>
                <w:noProof/>
                <w:webHidden/>
              </w:rPr>
              <w:fldChar w:fldCharType="begin"/>
            </w:r>
            <w:r>
              <w:rPr>
                <w:noProof/>
                <w:webHidden/>
              </w:rPr>
              <w:instrText xml:space="preserve"> PAGEREF _Toc19108392 \h </w:instrText>
            </w:r>
            <w:r>
              <w:rPr>
                <w:noProof/>
                <w:webHidden/>
              </w:rPr>
            </w:r>
            <w:r>
              <w:rPr>
                <w:noProof/>
                <w:webHidden/>
              </w:rPr>
              <w:fldChar w:fldCharType="separate"/>
            </w:r>
            <w:r>
              <w:rPr>
                <w:noProof/>
                <w:webHidden/>
              </w:rPr>
              <w:t>26</w:t>
            </w:r>
            <w:r>
              <w:rPr>
                <w:noProof/>
                <w:webHidden/>
              </w:rPr>
              <w:fldChar w:fldCharType="end"/>
            </w:r>
          </w:hyperlink>
        </w:p>
        <w:p w14:paraId="49B5470C"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93" w:history="1">
            <w:r w:rsidRPr="00BA78CE">
              <w:rPr>
                <w:rStyle w:val="Hipervnculo"/>
                <w:noProof/>
              </w:rPr>
              <w:t>3.7</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Objetivos del sistema</w:t>
            </w:r>
            <w:r>
              <w:rPr>
                <w:noProof/>
                <w:webHidden/>
              </w:rPr>
              <w:tab/>
            </w:r>
            <w:r>
              <w:rPr>
                <w:noProof/>
                <w:webHidden/>
              </w:rPr>
              <w:fldChar w:fldCharType="begin"/>
            </w:r>
            <w:r>
              <w:rPr>
                <w:noProof/>
                <w:webHidden/>
              </w:rPr>
              <w:instrText xml:space="preserve"> PAGEREF _Toc19108393 \h </w:instrText>
            </w:r>
            <w:r>
              <w:rPr>
                <w:noProof/>
                <w:webHidden/>
              </w:rPr>
            </w:r>
            <w:r>
              <w:rPr>
                <w:noProof/>
                <w:webHidden/>
              </w:rPr>
              <w:fldChar w:fldCharType="separate"/>
            </w:r>
            <w:r>
              <w:rPr>
                <w:noProof/>
                <w:webHidden/>
              </w:rPr>
              <w:t>27</w:t>
            </w:r>
            <w:r>
              <w:rPr>
                <w:noProof/>
                <w:webHidden/>
              </w:rPr>
              <w:fldChar w:fldCharType="end"/>
            </w:r>
          </w:hyperlink>
        </w:p>
        <w:p w14:paraId="4A73825B"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94" w:history="1">
            <w:r w:rsidRPr="00BA78CE">
              <w:rPr>
                <w:rStyle w:val="Hipervnculo"/>
                <w:noProof/>
              </w:rPr>
              <w:t>3.8</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Catálogo de requisitos del sistema.</w:t>
            </w:r>
            <w:r>
              <w:rPr>
                <w:noProof/>
                <w:webHidden/>
              </w:rPr>
              <w:tab/>
            </w:r>
            <w:r>
              <w:rPr>
                <w:noProof/>
                <w:webHidden/>
              </w:rPr>
              <w:fldChar w:fldCharType="begin"/>
            </w:r>
            <w:r>
              <w:rPr>
                <w:noProof/>
                <w:webHidden/>
              </w:rPr>
              <w:instrText xml:space="preserve"> PAGEREF _Toc19108394 \h </w:instrText>
            </w:r>
            <w:r>
              <w:rPr>
                <w:noProof/>
                <w:webHidden/>
              </w:rPr>
            </w:r>
            <w:r>
              <w:rPr>
                <w:noProof/>
                <w:webHidden/>
              </w:rPr>
              <w:fldChar w:fldCharType="separate"/>
            </w:r>
            <w:r>
              <w:rPr>
                <w:noProof/>
                <w:webHidden/>
              </w:rPr>
              <w:t>31</w:t>
            </w:r>
            <w:r>
              <w:rPr>
                <w:noProof/>
                <w:webHidden/>
              </w:rPr>
              <w:fldChar w:fldCharType="end"/>
            </w:r>
          </w:hyperlink>
        </w:p>
        <w:p w14:paraId="4C5CC595"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95" w:history="1">
            <w:r w:rsidRPr="00BA78CE">
              <w:rPr>
                <w:rStyle w:val="Hipervnculo"/>
                <w:noProof/>
                <w14:scene3d>
                  <w14:camera w14:prst="orthographicFront"/>
                  <w14:lightRig w14:rig="threePt" w14:dir="t">
                    <w14:rot w14:lat="0" w14:lon="0" w14:rev="0"/>
                  </w14:lightRig>
                </w14:scene3d>
              </w:rPr>
              <w:t>3.8.1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Requisitos de información</w:t>
            </w:r>
            <w:r>
              <w:rPr>
                <w:noProof/>
                <w:webHidden/>
              </w:rPr>
              <w:tab/>
            </w:r>
            <w:r>
              <w:rPr>
                <w:noProof/>
                <w:webHidden/>
              </w:rPr>
              <w:fldChar w:fldCharType="begin"/>
            </w:r>
            <w:r>
              <w:rPr>
                <w:noProof/>
                <w:webHidden/>
              </w:rPr>
              <w:instrText xml:space="preserve"> PAGEREF _Toc19108395 \h </w:instrText>
            </w:r>
            <w:r>
              <w:rPr>
                <w:noProof/>
                <w:webHidden/>
              </w:rPr>
            </w:r>
            <w:r>
              <w:rPr>
                <w:noProof/>
                <w:webHidden/>
              </w:rPr>
              <w:fldChar w:fldCharType="separate"/>
            </w:r>
            <w:r>
              <w:rPr>
                <w:noProof/>
                <w:webHidden/>
              </w:rPr>
              <w:t>31</w:t>
            </w:r>
            <w:r>
              <w:rPr>
                <w:noProof/>
                <w:webHidden/>
              </w:rPr>
              <w:fldChar w:fldCharType="end"/>
            </w:r>
          </w:hyperlink>
        </w:p>
        <w:p w14:paraId="1E14CDE2"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96" w:history="1">
            <w:r w:rsidRPr="00BA78CE">
              <w:rPr>
                <w:rStyle w:val="Hipervnculo"/>
                <w:noProof/>
                <w14:scene3d>
                  <w14:camera w14:prst="orthographicFront"/>
                  <w14:lightRig w14:rig="threePt" w14:dir="t">
                    <w14:rot w14:lat="0" w14:lon="0" w14:rev="0"/>
                  </w14:lightRig>
                </w14:scene3d>
              </w:rPr>
              <w:t>3.8.2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Requisitos funcionales</w:t>
            </w:r>
            <w:r>
              <w:rPr>
                <w:noProof/>
                <w:webHidden/>
              </w:rPr>
              <w:tab/>
            </w:r>
            <w:r>
              <w:rPr>
                <w:noProof/>
                <w:webHidden/>
              </w:rPr>
              <w:fldChar w:fldCharType="begin"/>
            </w:r>
            <w:r>
              <w:rPr>
                <w:noProof/>
                <w:webHidden/>
              </w:rPr>
              <w:instrText xml:space="preserve"> PAGEREF _Toc19108396 \h </w:instrText>
            </w:r>
            <w:r>
              <w:rPr>
                <w:noProof/>
                <w:webHidden/>
              </w:rPr>
            </w:r>
            <w:r>
              <w:rPr>
                <w:noProof/>
                <w:webHidden/>
              </w:rPr>
              <w:fldChar w:fldCharType="separate"/>
            </w:r>
            <w:r>
              <w:rPr>
                <w:noProof/>
                <w:webHidden/>
              </w:rPr>
              <w:t>33</w:t>
            </w:r>
            <w:r>
              <w:rPr>
                <w:noProof/>
                <w:webHidden/>
              </w:rPr>
              <w:fldChar w:fldCharType="end"/>
            </w:r>
          </w:hyperlink>
        </w:p>
        <w:p w14:paraId="1F2B0808"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97" w:history="1">
            <w:r w:rsidRPr="00BA78CE">
              <w:rPr>
                <w:rStyle w:val="Hipervnculo"/>
                <w:noProof/>
                <w14:scene3d>
                  <w14:camera w14:prst="orthographicFront"/>
                  <w14:lightRig w14:rig="threePt" w14:dir="t">
                    <w14:rot w14:lat="0" w14:lon="0" w14:rev="0"/>
                  </w14:lightRig>
                </w14:scene3d>
              </w:rPr>
              <w:t>3.8.3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Requisitos no funcionales</w:t>
            </w:r>
            <w:r>
              <w:rPr>
                <w:noProof/>
                <w:webHidden/>
              </w:rPr>
              <w:tab/>
            </w:r>
            <w:r>
              <w:rPr>
                <w:noProof/>
                <w:webHidden/>
              </w:rPr>
              <w:fldChar w:fldCharType="begin"/>
            </w:r>
            <w:r>
              <w:rPr>
                <w:noProof/>
                <w:webHidden/>
              </w:rPr>
              <w:instrText xml:space="preserve"> PAGEREF _Toc19108397 \h </w:instrText>
            </w:r>
            <w:r>
              <w:rPr>
                <w:noProof/>
                <w:webHidden/>
              </w:rPr>
            </w:r>
            <w:r>
              <w:rPr>
                <w:noProof/>
                <w:webHidden/>
              </w:rPr>
              <w:fldChar w:fldCharType="separate"/>
            </w:r>
            <w:r>
              <w:rPr>
                <w:noProof/>
                <w:webHidden/>
              </w:rPr>
              <w:t>38</w:t>
            </w:r>
            <w:r>
              <w:rPr>
                <w:noProof/>
                <w:webHidden/>
              </w:rPr>
              <w:fldChar w:fldCharType="end"/>
            </w:r>
          </w:hyperlink>
        </w:p>
        <w:p w14:paraId="50DFE5D5"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398" w:history="1">
            <w:r w:rsidRPr="00BA78CE">
              <w:rPr>
                <w:rStyle w:val="Hipervnculo"/>
                <w:noProof/>
              </w:rPr>
              <w:t>3.9</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Matriz de rastreabilidad</w:t>
            </w:r>
            <w:r>
              <w:rPr>
                <w:noProof/>
                <w:webHidden/>
              </w:rPr>
              <w:tab/>
            </w:r>
            <w:r>
              <w:rPr>
                <w:noProof/>
                <w:webHidden/>
              </w:rPr>
              <w:fldChar w:fldCharType="begin"/>
            </w:r>
            <w:r>
              <w:rPr>
                <w:noProof/>
                <w:webHidden/>
              </w:rPr>
              <w:instrText xml:space="preserve"> PAGEREF _Toc19108398 \h </w:instrText>
            </w:r>
            <w:r>
              <w:rPr>
                <w:noProof/>
                <w:webHidden/>
              </w:rPr>
            </w:r>
            <w:r>
              <w:rPr>
                <w:noProof/>
                <w:webHidden/>
              </w:rPr>
              <w:fldChar w:fldCharType="separate"/>
            </w:r>
            <w:r>
              <w:rPr>
                <w:noProof/>
                <w:webHidden/>
              </w:rPr>
              <w:t>43</w:t>
            </w:r>
            <w:r>
              <w:rPr>
                <w:noProof/>
                <w:webHidden/>
              </w:rPr>
              <w:fldChar w:fldCharType="end"/>
            </w:r>
          </w:hyperlink>
        </w:p>
        <w:p w14:paraId="38810ECC"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399" w:history="1">
            <w:r w:rsidRPr="00BA78CE">
              <w:rPr>
                <w:rStyle w:val="Hipervnculo"/>
                <w:noProof/>
                <w14:scene3d>
                  <w14:camera w14:prst="orthographicFront"/>
                  <w14:lightRig w14:rig="threePt" w14:dir="t">
                    <w14:rot w14:lat="0" w14:lon="0" w14:rev="0"/>
                  </w14:lightRig>
                </w14:scene3d>
              </w:rPr>
              <w:t>3.9.1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Matriz de rastreabilidad</w:t>
            </w:r>
            <w:r>
              <w:rPr>
                <w:noProof/>
                <w:webHidden/>
              </w:rPr>
              <w:tab/>
            </w:r>
            <w:r>
              <w:rPr>
                <w:noProof/>
                <w:webHidden/>
              </w:rPr>
              <w:fldChar w:fldCharType="begin"/>
            </w:r>
            <w:r>
              <w:rPr>
                <w:noProof/>
                <w:webHidden/>
              </w:rPr>
              <w:instrText xml:space="preserve"> PAGEREF _Toc19108399 \h </w:instrText>
            </w:r>
            <w:r>
              <w:rPr>
                <w:noProof/>
                <w:webHidden/>
              </w:rPr>
            </w:r>
            <w:r>
              <w:rPr>
                <w:noProof/>
                <w:webHidden/>
              </w:rPr>
              <w:fldChar w:fldCharType="separate"/>
            </w:r>
            <w:r>
              <w:rPr>
                <w:noProof/>
                <w:webHidden/>
              </w:rPr>
              <w:t>43</w:t>
            </w:r>
            <w:r>
              <w:rPr>
                <w:noProof/>
                <w:webHidden/>
              </w:rPr>
              <w:fldChar w:fldCharType="end"/>
            </w:r>
          </w:hyperlink>
        </w:p>
        <w:p w14:paraId="4A216999"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00" w:history="1">
            <w:r w:rsidRPr="00BA78CE">
              <w:rPr>
                <w:rStyle w:val="Hipervnculo"/>
                <w:noProof/>
              </w:rPr>
              <w:t>3.10</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Casos de uso</w:t>
            </w:r>
            <w:r>
              <w:rPr>
                <w:noProof/>
                <w:webHidden/>
              </w:rPr>
              <w:tab/>
            </w:r>
            <w:r>
              <w:rPr>
                <w:noProof/>
                <w:webHidden/>
              </w:rPr>
              <w:fldChar w:fldCharType="begin"/>
            </w:r>
            <w:r>
              <w:rPr>
                <w:noProof/>
                <w:webHidden/>
              </w:rPr>
              <w:instrText xml:space="preserve"> PAGEREF _Toc19108400 \h </w:instrText>
            </w:r>
            <w:r>
              <w:rPr>
                <w:noProof/>
                <w:webHidden/>
              </w:rPr>
            </w:r>
            <w:r>
              <w:rPr>
                <w:noProof/>
                <w:webHidden/>
              </w:rPr>
              <w:fldChar w:fldCharType="separate"/>
            </w:r>
            <w:r>
              <w:rPr>
                <w:noProof/>
                <w:webHidden/>
              </w:rPr>
              <w:t>44</w:t>
            </w:r>
            <w:r>
              <w:rPr>
                <w:noProof/>
                <w:webHidden/>
              </w:rPr>
              <w:fldChar w:fldCharType="end"/>
            </w:r>
          </w:hyperlink>
        </w:p>
        <w:p w14:paraId="7EDCE2FA"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01" w:history="1">
            <w:r w:rsidRPr="00BA78CE">
              <w:rPr>
                <w:rStyle w:val="Hipervnculo"/>
                <w:noProof/>
                <w14:scene3d>
                  <w14:camera w14:prst="orthographicFront"/>
                  <w14:lightRig w14:rig="threePt" w14:dir="t">
                    <w14:rot w14:lat="0" w14:lon="0" w14:rev="0"/>
                  </w14:lightRig>
                </w14:scene3d>
              </w:rPr>
              <w:t>3.10.1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Gestión de mascotas</w:t>
            </w:r>
            <w:r>
              <w:rPr>
                <w:noProof/>
                <w:webHidden/>
              </w:rPr>
              <w:tab/>
            </w:r>
            <w:r>
              <w:rPr>
                <w:noProof/>
                <w:webHidden/>
              </w:rPr>
              <w:fldChar w:fldCharType="begin"/>
            </w:r>
            <w:r>
              <w:rPr>
                <w:noProof/>
                <w:webHidden/>
              </w:rPr>
              <w:instrText xml:space="preserve"> PAGEREF _Toc19108401 \h </w:instrText>
            </w:r>
            <w:r>
              <w:rPr>
                <w:noProof/>
                <w:webHidden/>
              </w:rPr>
            </w:r>
            <w:r>
              <w:rPr>
                <w:noProof/>
                <w:webHidden/>
              </w:rPr>
              <w:fldChar w:fldCharType="separate"/>
            </w:r>
            <w:r>
              <w:rPr>
                <w:noProof/>
                <w:webHidden/>
              </w:rPr>
              <w:t>44</w:t>
            </w:r>
            <w:r>
              <w:rPr>
                <w:noProof/>
                <w:webHidden/>
              </w:rPr>
              <w:fldChar w:fldCharType="end"/>
            </w:r>
          </w:hyperlink>
        </w:p>
        <w:p w14:paraId="7AFC8D33"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02" w:history="1">
            <w:r w:rsidRPr="00BA78CE">
              <w:rPr>
                <w:rStyle w:val="Hipervnculo"/>
                <w:noProof/>
                <w14:scene3d>
                  <w14:camera w14:prst="orthographicFront"/>
                  <w14:lightRig w14:rig="threePt" w14:dir="t">
                    <w14:rot w14:lat="0" w14:lon="0" w14:rev="0"/>
                  </w14:lightRig>
                </w14:scene3d>
              </w:rPr>
              <w:t>3.10.2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Modificación de propietarios</w:t>
            </w:r>
            <w:r>
              <w:rPr>
                <w:noProof/>
                <w:webHidden/>
              </w:rPr>
              <w:tab/>
            </w:r>
            <w:r>
              <w:rPr>
                <w:noProof/>
                <w:webHidden/>
              </w:rPr>
              <w:fldChar w:fldCharType="begin"/>
            </w:r>
            <w:r>
              <w:rPr>
                <w:noProof/>
                <w:webHidden/>
              </w:rPr>
              <w:instrText xml:space="preserve"> PAGEREF _Toc19108402 \h </w:instrText>
            </w:r>
            <w:r>
              <w:rPr>
                <w:noProof/>
                <w:webHidden/>
              </w:rPr>
            </w:r>
            <w:r>
              <w:rPr>
                <w:noProof/>
                <w:webHidden/>
              </w:rPr>
              <w:fldChar w:fldCharType="separate"/>
            </w:r>
            <w:r>
              <w:rPr>
                <w:noProof/>
                <w:webHidden/>
              </w:rPr>
              <w:t>46</w:t>
            </w:r>
            <w:r>
              <w:rPr>
                <w:noProof/>
                <w:webHidden/>
              </w:rPr>
              <w:fldChar w:fldCharType="end"/>
            </w:r>
          </w:hyperlink>
        </w:p>
        <w:p w14:paraId="45C1CB72"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03" w:history="1">
            <w:r w:rsidRPr="00BA78CE">
              <w:rPr>
                <w:rStyle w:val="Hipervnculo"/>
                <w:noProof/>
                <w14:scene3d>
                  <w14:camera w14:prst="orthographicFront"/>
                  <w14:lightRig w14:rig="threePt" w14:dir="t">
                    <w14:rot w14:lat="0" w14:lon="0" w14:rev="0"/>
                  </w14:lightRig>
                </w14:scene3d>
              </w:rPr>
              <w:t>3.10.3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Consulta de saldo</w:t>
            </w:r>
            <w:r>
              <w:rPr>
                <w:noProof/>
                <w:webHidden/>
              </w:rPr>
              <w:tab/>
            </w:r>
            <w:r>
              <w:rPr>
                <w:noProof/>
                <w:webHidden/>
              </w:rPr>
              <w:fldChar w:fldCharType="begin"/>
            </w:r>
            <w:r>
              <w:rPr>
                <w:noProof/>
                <w:webHidden/>
              </w:rPr>
              <w:instrText xml:space="preserve"> PAGEREF _Toc19108403 \h </w:instrText>
            </w:r>
            <w:r>
              <w:rPr>
                <w:noProof/>
                <w:webHidden/>
              </w:rPr>
            </w:r>
            <w:r>
              <w:rPr>
                <w:noProof/>
                <w:webHidden/>
              </w:rPr>
              <w:fldChar w:fldCharType="separate"/>
            </w:r>
            <w:r>
              <w:rPr>
                <w:noProof/>
                <w:webHidden/>
              </w:rPr>
              <w:t>47</w:t>
            </w:r>
            <w:r>
              <w:rPr>
                <w:noProof/>
                <w:webHidden/>
              </w:rPr>
              <w:fldChar w:fldCharType="end"/>
            </w:r>
          </w:hyperlink>
        </w:p>
        <w:p w14:paraId="36A6C03D"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04" w:history="1">
            <w:r w:rsidRPr="00BA78CE">
              <w:rPr>
                <w:rStyle w:val="Hipervnculo"/>
                <w:noProof/>
                <w14:scene3d>
                  <w14:camera w14:prst="orthographicFront"/>
                  <w14:lightRig w14:rig="threePt" w14:dir="t">
                    <w14:rot w14:lat="0" w14:lon="0" w14:rev="0"/>
                  </w14:lightRig>
                </w14:scene3d>
              </w:rPr>
              <w:t>3.10.4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Consulta de transferencias</w:t>
            </w:r>
            <w:r>
              <w:rPr>
                <w:noProof/>
                <w:webHidden/>
              </w:rPr>
              <w:tab/>
            </w:r>
            <w:r>
              <w:rPr>
                <w:noProof/>
                <w:webHidden/>
              </w:rPr>
              <w:fldChar w:fldCharType="begin"/>
            </w:r>
            <w:r>
              <w:rPr>
                <w:noProof/>
                <w:webHidden/>
              </w:rPr>
              <w:instrText xml:space="preserve"> PAGEREF _Toc19108404 \h </w:instrText>
            </w:r>
            <w:r>
              <w:rPr>
                <w:noProof/>
                <w:webHidden/>
              </w:rPr>
            </w:r>
            <w:r>
              <w:rPr>
                <w:noProof/>
                <w:webHidden/>
              </w:rPr>
              <w:fldChar w:fldCharType="separate"/>
            </w:r>
            <w:r>
              <w:rPr>
                <w:noProof/>
                <w:webHidden/>
              </w:rPr>
              <w:t>48</w:t>
            </w:r>
            <w:r>
              <w:rPr>
                <w:noProof/>
                <w:webHidden/>
              </w:rPr>
              <w:fldChar w:fldCharType="end"/>
            </w:r>
          </w:hyperlink>
        </w:p>
        <w:p w14:paraId="3629A63F"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05" w:history="1">
            <w:r w:rsidRPr="00BA78CE">
              <w:rPr>
                <w:rStyle w:val="Hipervnculo"/>
                <w:noProof/>
                <w14:scene3d>
                  <w14:camera w14:prst="orthographicFront"/>
                  <w14:lightRig w14:rig="threePt" w14:dir="t">
                    <w14:rot w14:lat="0" w14:lon="0" w14:rev="0"/>
                  </w14:lightRig>
                </w14:scene3d>
              </w:rPr>
              <w:t>3.10.5</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Registro en la Blockchain</w:t>
            </w:r>
            <w:r>
              <w:rPr>
                <w:noProof/>
                <w:webHidden/>
              </w:rPr>
              <w:tab/>
            </w:r>
            <w:r>
              <w:rPr>
                <w:noProof/>
                <w:webHidden/>
              </w:rPr>
              <w:fldChar w:fldCharType="begin"/>
            </w:r>
            <w:r>
              <w:rPr>
                <w:noProof/>
                <w:webHidden/>
              </w:rPr>
              <w:instrText xml:space="preserve"> PAGEREF _Toc19108405 \h </w:instrText>
            </w:r>
            <w:r>
              <w:rPr>
                <w:noProof/>
                <w:webHidden/>
              </w:rPr>
            </w:r>
            <w:r>
              <w:rPr>
                <w:noProof/>
                <w:webHidden/>
              </w:rPr>
              <w:fldChar w:fldCharType="separate"/>
            </w:r>
            <w:r>
              <w:rPr>
                <w:noProof/>
                <w:webHidden/>
              </w:rPr>
              <w:t>49</w:t>
            </w:r>
            <w:r>
              <w:rPr>
                <w:noProof/>
                <w:webHidden/>
              </w:rPr>
              <w:fldChar w:fldCharType="end"/>
            </w:r>
          </w:hyperlink>
        </w:p>
        <w:p w14:paraId="76DBA0AA"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406" w:history="1">
            <w:r w:rsidRPr="00BA78CE">
              <w:rPr>
                <w:rStyle w:val="Hipervnculo"/>
              </w:rPr>
              <w:t>4</w:t>
            </w:r>
            <w:r>
              <w:rPr>
                <w:rFonts w:asciiTheme="minorHAnsi" w:eastAsiaTheme="minorEastAsia" w:hAnsiTheme="minorHAnsi" w:cstheme="minorBidi"/>
                <w:b w:val="0"/>
                <w:color w:val="auto"/>
                <w:shd w:val="clear" w:color="auto" w:fill="auto"/>
                <w:lang w:val="es-ES" w:eastAsia="es-ES"/>
              </w:rPr>
              <w:tab/>
            </w:r>
            <w:r w:rsidRPr="00BA78CE">
              <w:rPr>
                <w:rStyle w:val="Hipervnculo"/>
              </w:rPr>
              <w:t>Descripción técnica.</w:t>
            </w:r>
            <w:r>
              <w:rPr>
                <w:webHidden/>
              </w:rPr>
              <w:tab/>
            </w:r>
            <w:r>
              <w:rPr>
                <w:webHidden/>
              </w:rPr>
              <w:fldChar w:fldCharType="begin"/>
            </w:r>
            <w:r>
              <w:rPr>
                <w:webHidden/>
              </w:rPr>
              <w:instrText xml:space="preserve"> PAGEREF _Toc19108406 \h </w:instrText>
            </w:r>
            <w:r>
              <w:rPr>
                <w:webHidden/>
              </w:rPr>
            </w:r>
            <w:r>
              <w:rPr>
                <w:webHidden/>
              </w:rPr>
              <w:fldChar w:fldCharType="separate"/>
            </w:r>
            <w:r>
              <w:rPr>
                <w:webHidden/>
              </w:rPr>
              <w:t>50</w:t>
            </w:r>
            <w:r>
              <w:rPr>
                <w:webHidden/>
              </w:rPr>
              <w:fldChar w:fldCharType="end"/>
            </w:r>
          </w:hyperlink>
        </w:p>
        <w:p w14:paraId="62AF9B88"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07" w:history="1">
            <w:r w:rsidRPr="00BA78CE">
              <w:rPr>
                <w:rStyle w:val="Hipervnculo"/>
                <w:noProof/>
              </w:rPr>
              <w:t>4.1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Arquitectura</w:t>
            </w:r>
            <w:r>
              <w:rPr>
                <w:noProof/>
                <w:webHidden/>
              </w:rPr>
              <w:tab/>
            </w:r>
            <w:r>
              <w:rPr>
                <w:noProof/>
                <w:webHidden/>
              </w:rPr>
              <w:fldChar w:fldCharType="begin"/>
            </w:r>
            <w:r>
              <w:rPr>
                <w:noProof/>
                <w:webHidden/>
              </w:rPr>
              <w:instrText xml:space="preserve"> PAGEREF _Toc19108407 \h </w:instrText>
            </w:r>
            <w:r>
              <w:rPr>
                <w:noProof/>
                <w:webHidden/>
              </w:rPr>
            </w:r>
            <w:r>
              <w:rPr>
                <w:noProof/>
                <w:webHidden/>
              </w:rPr>
              <w:fldChar w:fldCharType="separate"/>
            </w:r>
            <w:r>
              <w:rPr>
                <w:noProof/>
                <w:webHidden/>
              </w:rPr>
              <w:t>51</w:t>
            </w:r>
            <w:r>
              <w:rPr>
                <w:noProof/>
                <w:webHidden/>
              </w:rPr>
              <w:fldChar w:fldCharType="end"/>
            </w:r>
          </w:hyperlink>
        </w:p>
        <w:p w14:paraId="05EEA154"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08" w:history="1">
            <w:r w:rsidRPr="00BA78CE">
              <w:rPr>
                <w:rStyle w:val="Hipervnculo"/>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Modelo</w:t>
            </w:r>
            <w:r>
              <w:rPr>
                <w:noProof/>
                <w:webHidden/>
              </w:rPr>
              <w:tab/>
            </w:r>
            <w:r>
              <w:rPr>
                <w:noProof/>
                <w:webHidden/>
              </w:rPr>
              <w:fldChar w:fldCharType="begin"/>
            </w:r>
            <w:r>
              <w:rPr>
                <w:noProof/>
                <w:webHidden/>
              </w:rPr>
              <w:instrText xml:space="preserve"> PAGEREF _Toc19108408 \h </w:instrText>
            </w:r>
            <w:r>
              <w:rPr>
                <w:noProof/>
                <w:webHidden/>
              </w:rPr>
            </w:r>
            <w:r>
              <w:rPr>
                <w:noProof/>
                <w:webHidden/>
              </w:rPr>
              <w:fldChar w:fldCharType="separate"/>
            </w:r>
            <w:r>
              <w:rPr>
                <w:noProof/>
                <w:webHidden/>
              </w:rPr>
              <w:t>52</w:t>
            </w:r>
            <w:r>
              <w:rPr>
                <w:noProof/>
                <w:webHidden/>
              </w:rPr>
              <w:fldChar w:fldCharType="end"/>
            </w:r>
          </w:hyperlink>
        </w:p>
        <w:p w14:paraId="2EAFBCBA"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09" w:history="1">
            <w:r w:rsidRPr="00BA78CE">
              <w:rPr>
                <w:rStyle w:val="Hipervnculo"/>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Vista</w:t>
            </w:r>
            <w:r>
              <w:rPr>
                <w:noProof/>
                <w:webHidden/>
              </w:rPr>
              <w:tab/>
            </w:r>
            <w:r>
              <w:rPr>
                <w:noProof/>
                <w:webHidden/>
              </w:rPr>
              <w:fldChar w:fldCharType="begin"/>
            </w:r>
            <w:r>
              <w:rPr>
                <w:noProof/>
                <w:webHidden/>
              </w:rPr>
              <w:instrText xml:space="preserve"> PAGEREF _Toc19108409 \h </w:instrText>
            </w:r>
            <w:r>
              <w:rPr>
                <w:noProof/>
                <w:webHidden/>
              </w:rPr>
            </w:r>
            <w:r>
              <w:rPr>
                <w:noProof/>
                <w:webHidden/>
              </w:rPr>
              <w:fldChar w:fldCharType="separate"/>
            </w:r>
            <w:r>
              <w:rPr>
                <w:noProof/>
                <w:webHidden/>
              </w:rPr>
              <w:t>52</w:t>
            </w:r>
            <w:r>
              <w:rPr>
                <w:noProof/>
                <w:webHidden/>
              </w:rPr>
              <w:fldChar w:fldCharType="end"/>
            </w:r>
          </w:hyperlink>
        </w:p>
        <w:p w14:paraId="26E801AA"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10" w:history="1">
            <w:r w:rsidRPr="00BA78CE">
              <w:rPr>
                <w:rStyle w:val="Hipervnculo"/>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Controlador</w:t>
            </w:r>
            <w:r>
              <w:rPr>
                <w:noProof/>
                <w:webHidden/>
              </w:rPr>
              <w:tab/>
            </w:r>
            <w:r>
              <w:rPr>
                <w:noProof/>
                <w:webHidden/>
              </w:rPr>
              <w:fldChar w:fldCharType="begin"/>
            </w:r>
            <w:r>
              <w:rPr>
                <w:noProof/>
                <w:webHidden/>
              </w:rPr>
              <w:instrText xml:space="preserve"> PAGEREF _Toc19108410 \h </w:instrText>
            </w:r>
            <w:r>
              <w:rPr>
                <w:noProof/>
                <w:webHidden/>
              </w:rPr>
            </w:r>
            <w:r>
              <w:rPr>
                <w:noProof/>
                <w:webHidden/>
              </w:rPr>
              <w:fldChar w:fldCharType="separate"/>
            </w:r>
            <w:r>
              <w:rPr>
                <w:noProof/>
                <w:webHidden/>
              </w:rPr>
              <w:t>53</w:t>
            </w:r>
            <w:r>
              <w:rPr>
                <w:noProof/>
                <w:webHidden/>
              </w:rPr>
              <w:fldChar w:fldCharType="end"/>
            </w:r>
          </w:hyperlink>
        </w:p>
        <w:p w14:paraId="2D94A549"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11" w:history="1">
            <w:r w:rsidRPr="00BA78CE">
              <w:rPr>
                <w:rStyle w:val="Hipervnculo"/>
                <w:noProof/>
                <w14:scene3d>
                  <w14:camera w14:prst="orthographicFront"/>
                  <w14:lightRig w14:rig="threePt" w14:dir="t">
                    <w14:rot w14:lat="0" w14:lon="0" w14:rev="0"/>
                  </w14:lightRig>
                </w14:scene3d>
              </w:rPr>
              <w:t>4.1.4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Análisis de elementos: Componentes y Vistas.</w:t>
            </w:r>
            <w:r>
              <w:rPr>
                <w:noProof/>
                <w:webHidden/>
              </w:rPr>
              <w:tab/>
            </w:r>
            <w:r>
              <w:rPr>
                <w:noProof/>
                <w:webHidden/>
              </w:rPr>
              <w:fldChar w:fldCharType="begin"/>
            </w:r>
            <w:r>
              <w:rPr>
                <w:noProof/>
                <w:webHidden/>
              </w:rPr>
              <w:instrText xml:space="preserve"> PAGEREF _Toc19108411 \h </w:instrText>
            </w:r>
            <w:r>
              <w:rPr>
                <w:noProof/>
                <w:webHidden/>
              </w:rPr>
            </w:r>
            <w:r>
              <w:rPr>
                <w:noProof/>
                <w:webHidden/>
              </w:rPr>
              <w:fldChar w:fldCharType="separate"/>
            </w:r>
            <w:r>
              <w:rPr>
                <w:noProof/>
                <w:webHidden/>
              </w:rPr>
              <w:t>53</w:t>
            </w:r>
            <w:r>
              <w:rPr>
                <w:noProof/>
                <w:webHidden/>
              </w:rPr>
              <w:fldChar w:fldCharType="end"/>
            </w:r>
          </w:hyperlink>
        </w:p>
        <w:p w14:paraId="3A95A2C8"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12" w:history="1">
            <w:r w:rsidRPr="00BA78CE">
              <w:rPr>
                <w:rStyle w:val="Hipervnculo"/>
                <w:noProof/>
              </w:rPr>
              <w:t>4.2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Arquitectura técnica.</w:t>
            </w:r>
            <w:r>
              <w:rPr>
                <w:noProof/>
                <w:webHidden/>
              </w:rPr>
              <w:tab/>
            </w:r>
            <w:r>
              <w:rPr>
                <w:noProof/>
                <w:webHidden/>
              </w:rPr>
              <w:fldChar w:fldCharType="begin"/>
            </w:r>
            <w:r>
              <w:rPr>
                <w:noProof/>
                <w:webHidden/>
              </w:rPr>
              <w:instrText xml:space="preserve"> PAGEREF _Toc19108412 \h </w:instrText>
            </w:r>
            <w:r>
              <w:rPr>
                <w:noProof/>
                <w:webHidden/>
              </w:rPr>
            </w:r>
            <w:r>
              <w:rPr>
                <w:noProof/>
                <w:webHidden/>
              </w:rPr>
              <w:fldChar w:fldCharType="separate"/>
            </w:r>
            <w:r>
              <w:rPr>
                <w:noProof/>
                <w:webHidden/>
              </w:rPr>
              <w:t>55</w:t>
            </w:r>
            <w:r>
              <w:rPr>
                <w:noProof/>
                <w:webHidden/>
              </w:rPr>
              <w:fldChar w:fldCharType="end"/>
            </w:r>
          </w:hyperlink>
        </w:p>
        <w:p w14:paraId="1992B484"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13" w:history="1">
            <w:r w:rsidRPr="00BA78CE">
              <w:rPr>
                <w:rStyle w:val="Hipervnculo"/>
                <w:noProof/>
              </w:rPr>
              <w:t>4.3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Arquitectura del backend</w:t>
            </w:r>
            <w:r>
              <w:rPr>
                <w:noProof/>
                <w:webHidden/>
              </w:rPr>
              <w:tab/>
            </w:r>
            <w:r>
              <w:rPr>
                <w:noProof/>
                <w:webHidden/>
              </w:rPr>
              <w:fldChar w:fldCharType="begin"/>
            </w:r>
            <w:r>
              <w:rPr>
                <w:noProof/>
                <w:webHidden/>
              </w:rPr>
              <w:instrText xml:space="preserve"> PAGEREF _Toc19108413 \h </w:instrText>
            </w:r>
            <w:r>
              <w:rPr>
                <w:noProof/>
                <w:webHidden/>
              </w:rPr>
            </w:r>
            <w:r>
              <w:rPr>
                <w:noProof/>
                <w:webHidden/>
              </w:rPr>
              <w:fldChar w:fldCharType="separate"/>
            </w:r>
            <w:r>
              <w:rPr>
                <w:noProof/>
                <w:webHidden/>
              </w:rPr>
              <w:t>57</w:t>
            </w:r>
            <w:r>
              <w:rPr>
                <w:noProof/>
                <w:webHidden/>
              </w:rPr>
              <w:fldChar w:fldCharType="end"/>
            </w:r>
          </w:hyperlink>
        </w:p>
        <w:p w14:paraId="2C23E7F9"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14" w:history="1">
            <w:r w:rsidRPr="00BA78CE">
              <w:rPr>
                <w:rStyle w:val="Hipervnculo"/>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Almacenamiento en la IPFS</w:t>
            </w:r>
            <w:r>
              <w:rPr>
                <w:noProof/>
                <w:webHidden/>
              </w:rPr>
              <w:tab/>
            </w:r>
            <w:r>
              <w:rPr>
                <w:noProof/>
                <w:webHidden/>
              </w:rPr>
              <w:fldChar w:fldCharType="begin"/>
            </w:r>
            <w:r>
              <w:rPr>
                <w:noProof/>
                <w:webHidden/>
              </w:rPr>
              <w:instrText xml:space="preserve"> PAGEREF _Toc19108414 \h </w:instrText>
            </w:r>
            <w:r>
              <w:rPr>
                <w:noProof/>
                <w:webHidden/>
              </w:rPr>
            </w:r>
            <w:r>
              <w:rPr>
                <w:noProof/>
                <w:webHidden/>
              </w:rPr>
              <w:fldChar w:fldCharType="separate"/>
            </w:r>
            <w:r>
              <w:rPr>
                <w:noProof/>
                <w:webHidden/>
              </w:rPr>
              <w:t>57</w:t>
            </w:r>
            <w:r>
              <w:rPr>
                <w:noProof/>
                <w:webHidden/>
              </w:rPr>
              <w:fldChar w:fldCharType="end"/>
            </w:r>
          </w:hyperlink>
        </w:p>
        <w:p w14:paraId="788701E3"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15" w:history="1">
            <w:r w:rsidRPr="00BA78CE">
              <w:rPr>
                <w:rStyle w:val="Hipervnculo"/>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Recuperación de información</w:t>
            </w:r>
            <w:r>
              <w:rPr>
                <w:noProof/>
                <w:webHidden/>
              </w:rPr>
              <w:tab/>
            </w:r>
            <w:r>
              <w:rPr>
                <w:noProof/>
                <w:webHidden/>
              </w:rPr>
              <w:fldChar w:fldCharType="begin"/>
            </w:r>
            <w:r>
              <w:rPr>
                <w:noProof/>
                <w:webHidden/>
              </w:rPr>
              <w:instrText xml:space="preserve"> PAGEREF _Toc19108415 \h </w:instrText>
            </w:r>
            <w:r>
              <w:rPr>
                <w:noProof/>
                <w:webHidden/>
              </w:rPr>
            </w:r>
            <w:r>
              <w:rPr>
                <w:noProof/>
                <w:webHidden/>
              </w:rPr>
              <w:fldChar w:fldCharType="separate"/>
            </w:r>
            <w:r>
              <w:rPr>
                <w:noProof/>
                <w:webHidden/>
              </w:rPr>
              <w:t>59</w:t>
            </w:r>
            <w:r>
              <w:rPr>
                <w:noProof/>
                <w:webHidden/>
              </w:rPr>
              <w:fldChar w:fldCharType="end"/>
            </w:r>
          </w:hyperlink>
        </w:p>
        <w:p w14:paraId="6E6057C6"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16" w:history="1">
            <w:r w:rsidRPr="00BA78CE">
              <w:rPr>
                <w:rStyle w:val="Hipervnculo"/>
                <w:noProof/>
              </w:rPr>
              <w:t>4.4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Entorno de desarrollo</w:t>
            </w:r>
            <w:r>
              <w:rPr>
                <w:noProof/>
                <w:webHidden/>
              </w:rPr>
              <w:tab/>
            </w:r>
            <w:r>
              <w:rPr>
                <w:noProof/>
                <w:webHidden/>
              </w:rPr>
              <w:fldChar w:fldCharType="begin"/>
            </w:r>
            <w:r>
              <w:rPr>
                <w:noProof/>
                <w:webHidden/>
              </w:rPr>
              <w:instrText xml:space="preserve"> PAGEREF _Toc19108416 \h </w:instrText>
            </w:r>
            <w:r>
              <w:rPr>
                <w:noProof/>
                <w:webHidden/>
              </w:rPr>
            </w:r>
            <w:r>
              <w:rPr>
                <w:noProof/>
                <w:webHidden/>
              </w:rPr>
              <w:fldChar w:fldCharType="separate"/>
            </w:r>
            <w:r>
              <w:rPr>
                <w:noProof/>
                <w:webHidden/>
              </w:rPr>
              <w:t>60</w:t>
            </w:r>
            <w:r>
              <w:rPr>
                <w:noProof/>
                <w:webHidden/>
              </w:rPr>
              <w:fldChar w:fldCharType="end"/>
            </w:r>
          </w:hyperlink>
        </w:p>
        <w:p w14:paraId="01143FF1"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17" w:history="1">
            <w:r w:rsidRPr="00BA78CE">
              <w:rPr>
                <w:rStyle w:val="Hipervnculo"/>
                <w:noProof/>
                <w14:scene3d>
                  <w14:camera w14:prst="orthographicFront"/>
                  <w14:lightRig w14:rig="threePt" w14:dir="t">
                    <w14:rot w14:lat="0" w14:lon="0" w14:rev="0"/>
                  </w14:lightRig>
                </w14:scene3d>
              </w:rPr>
              <w:t>4.4.1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Node.js</w:t>
            </w:r>
            <w:r>
              <w:rPr>
                <w:noProof/>
                <w:webHidden/>
              </w:rPr>
              <w:tab/>
            </w:r>
            <w:r>
              <w:rPr>
                <w:noProof/>
                <w:webHidden/>
              </w:rPr>
              <w:fldChar w:fldCharType="begin"/>
            </w:r>
            <w:r>
              <w:rPr>
                <w:noProof/>
                <w:webHidden/>
              </w:rPr>
              <w:instrText xml:space="preserve"> PAGEREF _Toc19108417 \h </w:instrText>
            </w:r>
            <w:r>
              <w:rPr>
                <w:noProof/>
                <w:webHidden/>
              </w:rPr>
            </w:r>
            <w:r>
              <w:rPr>
                <w:noProof/>
                <w:webHidden/>
              </w:rPr>
              <w:fldChar w:fldCharType="separate"/>
            </w:r>
            <w:r>
              <w:rPr>
                <w:noProof/>
                <w:webHidden/>
              </w:rPr>
              <w:t>60</w:t>
            </w:r>
            <w:r>
              <w:rPr>
                <w:noProof/>
                <w:webHidden/>
              </w:rPr>
              <w:fldChar w:fldCharType="end"/>
            </w:r>
          </w:hyperlink>
        </w:p>
        <w:p w14:paraId="00E5C185"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18" w:history="1">
            <w:r w:rsidRPr="00BA78CE">
              <w:rPr>
                <w:rStyle w:val="Hipervnculo"/>
                <w:noProof/>
                <w14:scene3d>
                  <w14:camera w14:prst="orthographicFront"/>
                  <w14:lightRig w14:rig="threePt" w14:dir="t">
                    <w14:rot w14:lat="0" w14:lon="0" w14:rev="0"/>
                  </w14:lightRig>
                </w14:scene3d>
              </w:rPr>
              <w:t>4.4.2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Vue.js</w:t>
            </w:r>
            <w:r>
              <w:rPr>
                <w:noProof/>
                <w:webHidden/>
              </w:rPr>
              <w:tab/>
            </w:r>
            <w:r>
              <w:rPr>
                <w:noProof/>
                <w:webHidden/>
              </w:rPr>
              <w:fldChar w:fldCharType="begin"/>
            </w:r>
            <w:r>
              <w:rPr>
                <w:noProof/>
                <w:webHidden/>
              </w:rPr>
              <w:instrText xml:space="preserve"> PAGEREF _Toc19108418 \h </w:instrText>
            </w:r>
            <w:r>
              <w:rPr>
                <w:noProof/>
                <w:webHidden/>
              </w:rPr>
            </w:r>
            <w:r>
              <w:rPr>
                <w:noProof/>
                <w:webHidden/>
              </w:rPr>
              <w:fldChar w:fldCharType="separate"/>
            </w:r>
            <w:r>
              <w:rPr>
                <w:noProof/>
                <w:webHidden/>
              </w:rPr>
              <w:t>61</w:t>
            </w:r>
            <w:r>
              <w:rPr>
                <w:noProof/>
                <w:webHidden/>
              </w:rPr>
              <w:fldChar w:fldCharType="end"/>
            </w:r>
          </w:hyperlink>
        </w:p>
        <w:p w14:paraId="093DAAF1"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19" w:history="1">
            <w:r w:rsidRPr="00BA78CE">
              <w:rPr>
                <w:rStyle w:val="Hipervnculo"/>
                <w:noProof/>
                <w14:scene3d>
                  <w14:camera w14:prst="orthographicFront"/>
                  <w14:lightRig w14:rig="threePt" w14:dir="t">
                    <w14:rot w14:lat="0" w14:lon="0" w14:rev="0"/>
                  </w14:lightRig>
                </w14:scene3d>
              </w:rPr>
              <w:t>4.4.3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Truffle</w:t>
            </w:r>
            <w:r>
              <w:rPr>
                <w:noProof/>
                <w:webHidden/>
              </w:rPr>
              <w:tab/>
            </w:r>
            <w:r>
              <w:rPr>
                <w:noProof/>
                <w:webHidden/>
              </w:rPr>
              <w:fldChar w:fldCharType="begin"/>
            </w:r>
            <w:r>
              <w:rPr>
                <w:noProof/>
                <w:webHidden/>
              </w:rPr>
              <w:instrText xml:space="preserve"> PAGEREF _Toc19108419 \h </w:instrText>
            </w:r>
            <w:r>
              <w:rPr>
                <w:noProof/>
                <w:webHidden/>
              </w:rPr>
            </w:r>
            <w:r>
              <w:rPr>
                <w:noProof/>
                <w:webHidden/>
              </w:rPr>
              <w:fldChar w:fldCharType="separate"/>
            </w:r>
            <w:r>
              <w:rPr>
                <w:noProof/>
                <w:webHidden/>
              </w:rPr>
              <w:t>62</w:t>
            </w:r>
            <w:r>
              <w:rPr>
                <w:noProof/>
                <w:webHidden/>
              </w:rPr>
              <w:fldChar w:fldCharType="end"/>
            </w:r>
          </w:hyperlink>
        </w:p>
        <w:p w14:paraId="1DD39131"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20" w:history="1">
            <w:r w:rsidRPr="00BA78CE">
              <w:rPr>
                <w:rStyle w:val="Hipervnculo"/>
                <w:noProof/>
                <w14:scene3d>
                  <w14:camera w14:prst="orthographicFront"/>
                  <w14:lightRig w14:rig="threePt" w14:dir="t">
                    <w14:rot w14:lat="0" w14:lon="0" w14:rev="0"/>
                  </w14:lightRig>
                </w14:scene3d>
              </w:rPr>
              <w:t>4.4.4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Ganache</w:t>
            </w:r>
            <w:r>
              <w:rPr>
                <w:noProof/>
                <w:webHidden/>
              </w:rPr>
              <w:tab/>
            </w:r>
            <w:r>
              <w:rPr>
                <w:noProof/>
                <w:webHidden/>
              </w:rPr>
              <w:fldChar w:fldCharType="begin"/>
            </w:r>
            <w:r>
              <w:rPr>
                <w:noProof/>
                <w:webHidden/>
              </w:rPr>
              <w:instrText xml:space="preserve"> PAGEREF _Toc19108420 \h </w:instrText>
            </w:r>
            <w:r>
              <w:rPr>
                <w:noProof/>
                <w:webHidden/>
              </w:rPr>
            </w:r>
            <w:r>
              <w:rPr>
                <w:noProof/>
                <w:webHidden/>
              </w:rPr>
              <w:fldChar w:fldCharType="separate"/>
            </w:r>
            <w:r>
              <w:rPr>
                <w:noProof/>
                <w:webHidden/>
              </w:rPr>
              <w:t>63</w:t>
            </w:r>
            <w:r>
              <w:rPr>
                <w:noProof/>
                <w:webHidden/>
              </w:rPr>
              <w:fldChar w:fldCharType="end"/>
            </w:r>
          </w:hyperlink>
          <w:bookmarkStart w:id="4" w:name="_GoBack"/>
          <w:bookmarkEnd w:id="4"/>
        </w:p>
        <w:p w14:paraId="5875C163"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21" w:history="1">
            <w:r w:rsidRPr="00BA78CE">
              <w:rPr>
                <w:rStyle w:val="Hipervnculo"/>
                <w:noProof/>
                <w14:scene3d>
                  <w14:camera w14:prst="orthographicFront"/>
                  <w14:lightRig w14:rig="threePt" w14:dir="t">
                    <w14:rot w14:lat="0" w14:lon="0" w14:rev="0"/>
                  </w14:lightRig>
                </w14:scene3d>
              </w:rPr>
              <w:t>4.4.5</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Web3.js</w:t>
            </w:r>
            <w:r>
              <w:rPr>
                <w:noProof/>
                <w:webHidden/>
              </w:rPr>
              <w:tab/>
            </w:r>
            <w:r>
              <w:rPr>
                <w:noProof/>
                <w:webHidden/>
              </w:rPr>
              <w:fldChar w:fldCharType="begin"/>
            </w:r>
            <w:r>
              <w:rPr>
                <w:noProof/>
                <w:webHidden/>
              </w:rPr>
              <w:instrText xml:space="preserve"> PAGEREF _Toc19108421 \h </w:instrText>
            </w:r>
            <w:r>
              <w:rPr>
                <w:noProof/>
                <w:webHidden/>
              </w:rPr>
            </w:r>
            <w:r>
              <w:rPr>
                <w:noProof/>
                <w:webHidden/>
              </w:rPr>
              <w:fldChar w:fldCharType="separate"/>
            </w:r>
            <w:r>
              <w:rPr>
                <w:noProof/>
                <w:webHidden/>
              </w:rPr>
              <w:t>64</w:t>
            </w:r>
            <w:r>
              <w:rPr>
                <w:noProof/>
                <w:webHidden/>
              </w:rPr>
              <w:fldChar w:fldCharType="end"/>
            </w:r>
          </w:hyperlink>
        </w:p>
        <w:p w14:paraId="3888E9BA"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22" w:history="1">
            <w:r w:rsidRPr="00BA78CE">
              <w:rPr>
                <w:rStyle w:val="Hipervnculo"/>
                <w:noProof/>
                <w14:scene3d>
                  <w14:camera w14:prst="orthographicFront"/>
                  <w14:lightRig w14:rig="threePt" w14:dir="t">
                    <w14:rot w14:lat="0" w14:lon="0" w14:rev="0"/>
                  </w14:lightRig>
                </w14:scene3d>
              </w:rPr>
              <w:t>4.4.6</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Bootstrap</w:t>
            </w:r>
            <w:r>
              <w:rPr>
                <w:noProof/>
                <w:webHidden/>
              </w:rPr>
              <w:tab/>
            </w:r>
            <w:r>
              <w:rPr>
                <w:noProof/>
                <w:webHidden/>
              </w:rPr>
              <w:fldChar w:fldCharType="begin"/>
            </w:r>
            <w:r>
              <w:rPr>
                <w:noProof/>
                <w:webHidden/>
              </w:rPr>
              <w:instrText xml:space="preserve"> PAGEREF _Toc19108422 \h </w:instrText>
            </w:r>
            <w:r>
              <w:rPr>
                <w:noProof/>
                <w:webHidden/>
              </w:rPr>
            </w:r>
            <w:r>
              <w:rPr>
                <w:noProof/>
                <w:webHidden/>
              </w:rPr>
              <w:fldChar w:fldCharType="separate"/>
            </w:r>
            <w:r>
              <w:rPr>
                <w:noProof/>
                <w:webHidden/>
              </w:rPr>
              <w:t>65</w:t>
            </w:r>
            <w:r>
              <w:rPr>
                <w:noProof/>
                <w:webHidden/>
              </w:rPr>
              <w:fldChar w:fldCharType="end"/>
            </w:r>
          </w:hyperlink>
        </w:p>
        <w:p w14:paraId="777B5A96"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23" w:history="1">
            <w:r w:rsidRPr="00BA78CE">
              <w:rPr>
                <w:rStyle w:val="Hipervnculo"/>
                <w:noProof/>
              </w:rPr>
              <w:t>4.5</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Herramientas utilizadas</w:t>
            </w:r>
            <w:r>
              <w:rPr>
                <w:noProof/>
                <w:webHidden/>
              </w:rPr>
              <w:tab/>
            </w:r>
            <w:r>
              <w:rPr>
                <w:noProof/>
                <w:webHidden/>
              </w:rPr>
              <w:fldChar w:fldCharType="begin"/>
            </w:r>
            <w:r>
              <w:rPr>
                <w:noProof/>
                <w:webHidden/>
              </w:rPr>
              <w:instrText xml:space="preserve"> PAGEREF _Toc19108423 \h </w:instrText>
            </w:r>
            <w:r>
              <w:rPr>
                <w:noProof/>
                <w:webHidden/>
              </w:rPr>
            </w:r>
            <w:r>
              <w:rPr>
                <w:noProof/>
                <w:webHidden/>
              </w:rPr>
              <w:fldChar w:fldCharType="separate"/>
            </w:r>
            <w:r>
              <w:rPr>
                <w:noProof/>
                <w:webHidden/>
              </w:rPr>
              <w:t>66</w:t>
            </w:r>
            <w:r>
              <w:rPr>
                <w:noProof/>
                <w:webHidden/>
              </w:rPr>
              <w:fldChar w:fldCharType="end"/>
            </w:r>
          </w:hyperlink>
        </w:p>
        <w:p w14:paraId="524F1A69"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24" w:history="1">
            <w:r w:rsidRPr="00BA78CE">
              <w:rPr>
                <w:rStyle w:val="Hipervnculo"/>
                <w:noProof/>
                <w14:scene3d>
                  <w14:camera w14:prst="orthographicFront"/>
                  <w14:lightRig w14:rig="threePt" w14:dir="t">
                    <w14:rot w14:lat="0" w14:lon="0" w14:rev="0"/>
                  </w14:lightRig>
                </w14:scene3d>
              </w:rPr>
              <w:t>4.5.1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Argo UML</w:t>
            </w:r>
            <w:r>
              <w:rPr>
                <w:noProof/>
                <w:webHidden/>
              </w:rPr>
              <w:tab/>
            </w:r>
            <w:r>
              <w:rPr>
                <w:noProof/>
                <w:webHidden/>
              </w:rPr>
              <w:fldChar w:fldCharType="begin"/>
            </w:r>
            <w:r>
              <w:rPr>
                <w:noProof/>
                <w:webHidden/>
              </w:rPr>
              <w:instrText xml:space="preserve"> PAGEREF _Toc19108424 \h </w:instrText>
            </w:r>
            <w:r>
              <w:rPr>
                <w:noProof/>
                <w:webHidden/>
              </w:rPr>
            </w:r>
            <w:r>
              <w:rPr>
                <w:noProof/>
                <w:webHidden/>
              </w:rPr>
              <w:fldChar w:fldCharType="separate"/>
            </w:r>
            <w:r>
              <w:rPr>
                <w:noProof/>
                <w:webHidden/>
              </w:rPr>
              <w:t>66</w:t>
            </w:r>
            <w:r>
              <w:rPr>
                <w:noProof/>
                <w:webHidden/>
              </w:rPr>
              <w:fldChar w:fldCharType="end"/>
            </w:r>
          </w:hyperlink>
        </w:p>
        <w:p w14:paraId="3FB519F7"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25" w:history="1">
            <w:r w:rsidRPr="00BA78CE">
              <w:rPr>
                <w:rStyle w:val="Hipervnculo"/>
                <w:noProof/>
                <w14:scene3d>
                  <w14:camera w14:prst="orthographicFront"/>
                  <w14:lightRig w14:rig="threePt" w14:dir="t">
                    <w14:rot w14:lat="0" w14:lon="0" w14:rev="0"/>
                  </w14:lightRig>
                </w14:scene3d>
              </w:rPr>
              <w:t>4.5.2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REM</w:t>
            </w:r>
            <w:r>
              <w:rPr>
                <w:noProof/>
                <w:webHidden/>
              </w:rPr>
              <w:tab/>
            </w:r>
            <w:r>
              <w:rPr>
                <w:noProof/>
                <w:webHidden/>
              </w:rPr>
              <w:fldChar w:fldCharType="begin"/>
            </w:r>
            <w:r>
              <w:rPr>
                <w:noProof/>
                <w:webHidden/>
              </w:rPr>
              <w:instrText xml:space="preserve"> PAGEREF _Toc19108425 \h </w:instrText>
            </w:r>
            <w:r>
              <w:rPr>
                <w:noProof/>
                <w:webHidden/>
              </w:rPr>
            </w:r>
            <w:r>
              <w:rPr>
                <w:noProof/>
                <w:webHidden/>
              </w:rPr>
              <w:fldChar w:fldCharType="separate"/>
            </w:r>
            <w:r>
              <w:rPr>
                <w:noProof/>
                <w:webHidden/>
              </w:rPr>
              <w:t>66</w:t>
            </w:r>
            <w:r>
              <w:rPr>
                <w:noProof/>
                <w:webHidden/>
              </w:rPr>
              <w:fldChar w:fldCharType="end"/>
            </w:r>
          </w:hyperlink>
        </w:p>
        <w:p w14:paraId="21B2012F"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26" w:history="1">
            <w:r w:rsidRPr="00BA78CE">
              <w:rPr>
                <w:rStyle w:val="Hipervnculo"/>
                <w:noProof/>
                <w14:scene3d>
                  <w14:camera w14:prst="orthographicFront"/>
                  <w14:lightRig w14:rig="threePt" w14:dir="t">
                    <w14:rot w14:lat="0" w14:lon="0" w14:rev="0"/>
                  </w14:lightRig>
                </w14:scene3d>
              </w:rPr>
              <w:t>4.5.3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GitHub Desktop</w:t>
            </w:r>
            <w:r>
              <w:rPr>
                <w:noProof/>
                <w:webHidden/>
              </w:rPr>
              <w:tab/>
            </w:r>
            <w:r>
              <w:rPr>
                <w:noProof/>
                <w:webHidden/>
              </w:rPr>
              <w:fldChar w:fldCharType="begin"/>
            </w:r>
            <w:r>
              <w:rPr>
                <w:noProof/>
                <w:webHidden/>
              </w:rPr>
              <w:instrText xml:space="preserve"> PAGEREF _Toc19108426 \h </w:instrText>
            </w:r>
            <w:r>
              <w:rPr>
                <w:noProof/>
                <w:webHidden/>
              </w:rPr>
            </w:r>
            <w:r>
              <w:rPr>
                <w:noProof/>
                <w:webHidden/>
              </w:rPr>
              <w:fldChar w:fldCharType="separate"/>
            </w:r>
            <w:r>
              <w:rPr>
                <w:noProof/>
                <w:webHidden/>
              </w:rPr>
              <w:t>66</w:t>
            </w:r>
            <w:r>
              <w:rPr>
                <w:noProof/>
                <w:webHidden/>
              </w:rPr>
              <w:fldChar w:fldCharType="end"/>
            </w:r>
          </w:hyperlink>
        </w:p>
        <w:p w14:paraId="44E4237E"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27" w:history="1">
            <w:r w:rsidRPr="00BA78CE">
              <w:rPr>
                <w:rStyle w:val="Hipervnculo"/>
                <w:noProof/>
                <w14:scene3d>
                  <w14:camera w14:prst="orthographicFront"/>
                  <w14:lightRig w14:rig="threePt" w14:dir="t">
                    <w14:rot w14:lat="0" w14:lon="0" w14:rev="0"/>
                  </w14:lightRig>
                </w14:scene3d>
              </w:rPr>
              <w:t>4.5.4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Trello</w:t>
            </w:r>
            <w:r>
              <w:rPr>
                <w:noProof/>
                <w:webHidden/>
              </w:rPr>
              <w:tab/>
            </w:r>
            <w:r>
              <w:rPr>
                <w:noProof/>
                <w:webHidden/>
              </w:rPr>
              <w:fldChar w:fldCharType="begin"/>
            </w:r>
            <w:r>
              <w:rPr>
                <w:noProof/>
                <w:webHidden/>
              </w:rPr>
              <w:instrText xml:space="preserve"> PAGEREF _Toc19108427 \h </w:instrText>
            </w:r>
            <w:r>
              <w:rPr>
                <w:noProof/>
                <w:webHidden/>
              </w:rPr>
            </w:r>
            <w:r>
              <w:rPr>
                <w:noProof/>
                <w:webHidden/>
              </w:rPr>
              <w:fldChar w:fldCharType="separate"/>
            </w:r>
            <w:r>
              <w:rPr>
                <w:noProof/>
                <w:webHidden/>
              </w:rPr>
              <w:t>66</w:t>
            </w:r>
            <w:r>
              <w:rPr>
                <w:noProof/>
                <w:webHidden/>
              </w:rPr>
              <w:fldChar w:fldCharType="end"/>
            </w:r>
          </w:hyperlink>
        </w:p>
        <w:p w14:paraId="7F32742F"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28" w:history="1">
            <w:r w:rsidRPr="00BA78CE">
              <w:rPr>
                <w:rStyle w:val="Hipervnculo"/>
                <w:noProof/>
                <w14:scene3d>
                  <w14:camera w14:prst="orthographicFront"/>
                  <w14:lightRig w14:rig="threePt" w14:dir="t">
                    <w14:rot w14:lat="0" w14:lon="0" w14:rev="0"/>
                  </w14:lightRig>
                </w14:scene3d>
              </w:rPr>
              <w:t>4.5.5</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Visual Studio Code</w:t>
            </w:r>
            <w:r>
              <w:rPr>
                <w:noProof/>
                <w:webHidden/>
              </w:rPr>
              <w:tab/>
            </w:r>
            <w:r>
              <w:rPr>
                <w:noProof/>
                <w:webHidden/>
              </w:rPr>
              <w:fldChar w:fldCharType="begin"/>
            </w:r>
            <w:r>
              <w:rPr>
                <w:noProof/>
                <w:webHidden/>
              </w:rPr>
              <w:instrText xml:space="preserve"> PAGEREF _Toc19108428 \h </w:instrText>
            </w:r>
            <w:r>
              <w:rPr>
                <w:noProof/>
                <w:webHidden/>
              </w:rPr>
            </w:r>
            <w:r>
              <w:rPr>
                <w:noProof/>
                <w:webHidden/>
              </w:rPr>
              <w:fldChar w:fldCharType="separate"/>
            </w:r>
            <w:r>
              <w:rPr>
                <w:noProof/>
                <w:webHidden/>
              </w:rPr>
              <w:t>66</w:t>
            </w:r>
            <w:r>
              <w:rPr>
                <w:noProof/>
                <w:webHidden/>
              </w:rPr>
              <w:fldChar w:fldCharType="end"/>
            </w:r>
          </w:hyperlink>
        </w:p>
        <w:p w14:paraId="4DA01FFE"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429" w:history="1">
            <w:r w:rsidRPr="00BA78CE">
              <w:rPr>
                <w:rStyle w:val="Hipervnculo"/>
              </w:rPr>
              <w:t>5</w:t>
            </w:r>
            <w:r>
              <w:rPr>
                <w:rFonts w:asciiTheme="minorHAnsi" w:eastAsiaTheme="minorEastAsia" w:hAnsiTheme="minorHAnsi" w:cstheme="minorBidi"/>
                <w:b w:val="0"/>
                <w:color w:val="auto"/>
                <w:shd w:val="clear" w:color="auto" w:fill="auto"/>
                <w:lang w:val="es-ES" w:eastAsia="es-ES"/>
              </w:rPr>
              <w:tab/>
            </w:r>
            <w:r w:rsidRPr="00BA78CE">
              <w:rPr>
                <w:rStyle w:val="Hipervnculo"/>
              </w:rPr>
              <w:t>Petchain. Descripción funcional</w:t>
            </w:r>
            <w:r>
              <w:rPr>
                <w:webHidden/>
              </w:rPr>
              <w:tab/>
            </w:r>
            <w:r>
              <w:rPr>
                <w:webHidden/>
              </w:rPr>
              <w:fldChar w:fldCharType="begin"/>
            </w:r>
            <w:r>
              <w:rPr>
                <w:webHidden/>
              </w:rPr>
              <w:instrText xml:space="preserve"> PAGEREF _Toc19108429 \h </w:instrText>
            </w:r>
            <w:r>
              <w:rPr>
                <w:webHidden/>
              </w:rPr>
            </w:r>
            <w:r>
              <w:rPr>
                <w:webHidden/>
              </w:rPr>
              <w:fldChar w:fldCharType="separate"/>
            </w:r>
            <w:r>
              <w:rPr>
                <w:webHidden/>
              </w:rPr>
              <w:t>68</w:t>
            </w:r>
            <w:r>
              <w:rPr>
                <w:webHidden/>
              </w:rPr>
              <w:fldChar w:fldCharType="end"/>
            </w:r>
          </w:hyperlink>
        </w:p>
        <w:p w14:paraId="12F822ED"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30" w:history="1">
            <w:r w:rsidRPr="00BA78CE">
              <w:rPr>
                <w:rStyle w:val="Hipervnculo"/>
                <w:noProof/>
              </w:rPr>
              <w:t>5.1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Login</w:t>
            </w:r>
            <w:r>
              <w:rPr>
                <w:noProof/>
                <w:webHidden/>
              </w:rPr>
              <w:tab/>
            </w:r>
            <w:r>
              <w:rPr>
                <w:noProof/>
                <w:webHidden/>
              </w:rPr>
              <w:fldChar w:fldCharType="begin"/>
            </w:r>
            <w:r>
              <w:rPr>
                <w:noProof/>
                <w:webHidden/>
              </w:rPr>
              <w:instrText xml:space="preserve"> PAGEREF _Toc19108430 \h </w:instrText>
            </w:r>
            <w:r>
              <w:rPr>
                <w:noProof/>
                <w:webHidden/>
              </w:rPr>
            </w:r>
            <w:r>
              <w:rPr>
                <w:noProof/>
                <w:webHidden/>
              </w:rPr>
              <w:fldChar w:fldCharType="separate"/>
            </w:r>
            <w:r>
              <w:rPr>
                <w:noProof/>
                <w:webHidden/>
              </w:rPr>
              <w:t>68</w:t>
            </w:r>
            <w:r>
              <w:rPr>
                <w:noProof/>
                <w:webHidden/>
              </w:rPr>
              <w:fldChar w:fldCharType="end"/>
            </w:r>
          </w:hyperlink>
        </w:p>
        <w:p w14:paraId="546094CB"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31" w:history="1">
            <w:r w:rsidRPr="00BA78CE">
              <w:rPr>
                <w:rStyle w:val="Hipervnculo"/>
                <w:noProof/>
                <w14:scene3d>
                  <w14:camera w14:prst="orthographicFront"/>
                  <w14:lightRig w14:rig="threePt" w14:dir="t">
                    <w14:rot w14:lat="0" w14:lon="0" w14:rev="0"/>
                  </w14:lightRig>
                </w14:scene3d>
              </w:rPr>
              <w:t>5.1.1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Registro en la Blockchain</w:t>
            </w:r>
            <w:r>
              <w:rPr>
                <w:noProof/>
                <w:webHidden/>
              </w:rPr>
              <w:tab/>
            </w:r>
            <w:r>
              <w:rPr>
                <w:noProof/>
                <w:webHidden/>
              </w:rPr>
              <w:fldChar w:fldCharType="begin"/>
            </w:r>
            <w:r>
              <w:rPr>
                <w:noProof/>
                <w:webHidden/>
              </w:rPr>
              <w:instrText xml:space="preserve"> PAGEREF _Toc19108431 \h </w:instrText>
            </w:r>
            <w:r>
              <w:rPr>
                <w:noProof/>
                <w:webHidden/>
              </w:rPr>
            </w:r>
            <w:r>
              <w:rPr>
                <w:noProof/>
                <w:webHidden/>
              </w:rPr>
              <w:fldChar w:fldCharType="separate"/>
            </w:r>
            <w:r>
              <w:rPr>
                <w:noProof/>
                <w:webHidden/>
              </w:rPr>
              <w:t>69</w:t>
            </w:r>
            <w:r>
              <w:rPr>
                <w:noProof/>
                <w:webHidden/>
              </w:rPr>
              <w:fldChar w:fldCharType="end"/>
            </w:r>
          </w:hyperlink>
        </w:p>
        <w:p w14:paraId="18392084"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32" w:history="1">
            <w:r w:rsidRPr="00BA78CE">
              <w:rPr>
                <w:rStyle w:val="Hipervnculo"/>
                <w:noProof/>
              </w:rPr>
              <w:t>5.2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Pantalla principal</w:t>
            </w:r>
            <w:r>
              <w:rPr>
                <w:noProof/>
                <w:webHidden/>
              </w:rPr>
              <w:tab/>
            </w:r>
            <w:r>
              <w:rPr>
                <w:noProof/>
                <w:webHidden/>
              </w:rPr>
              <w:fldChar w:fldCharType="begin"/>
            </w:r>
            <w:r>
              <w:rPr>
                <w:noProof/>
                <w:webHidden/>
              </w:rPr>
              <w:instrText xml:space="preserve"> PAGEREF _Toc19108432 \h </w:instrText>
            </w:r>
            <w:r>
              <w:rPr>
                <w:noProof/>
                <w:webHidden/>
              </w:rPr>
            </w:r>
            <w:r>
              <w:rPr>
                <w:noProof/>
                <w:webHidden/>
              </w:rPr>
              <w:fldChar w:fldCharType="separate"/>
            </w:r>
            <w:r>
              <w:rPr>
                <w:noProof/>
                <w:webHidden/>
              </w:rPr>
              <w:t>70</w:t>
            </w:r>
            <w:r>
              <w:rPr>
                <w:noProof/>
                <w:webHidden/>
              </w:rPr>
              <w:fldChar w:fldCharType="end"/>
            </w:r>
          </w:hyperlink>
        </w:p>
        <w:p w14:paraId="62A12997"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33" w:history="1">
            <w:r w:rsidRPr="00BA78CE">
              <w:rPr>
                <w:rStyle w:val="Hipervnculo"/>
                <w:noProof/>
                <w14:scene3d>
                  <w14:camera w14:prst="orthographicFront"/>
                  <w14:lightRig w14:rig="threePt" w14:dir="t">
                    <w14:rot w14:lat="0" w14:lon="0" w14:rev="0"/>
                  </w14:lightRig>
                </w14:scene3d>
              </w:rPr>
              <w:t>5.2.1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Menú de navegación</w:t>
            </w:r>
            <w:r>
              <w:rPr>
                <w:noProof/>
                <w:webHidden/>
              </w:rPr>
              <w:tab/>
            </w:r>
            <w:r>
              <w:rPr>
                <w:noProof/>
                <w:webHidden/>
              </w:rPr>
              <w:fldChar w:fldCharType="begin"/>
            </w:r>
            <w:r>
              <w:rPr>
                <w:noProof/>
                <w:webHidden/>
              </w:rPr>
              <w:instrText xml:space="preserve"> PAGEREF _Toc19108433 \h </w:instrText>
            </w:r>
            <w:r>
              <w:rPr>
                <w:noProof/>
                <w:webHidden/>
              </w:rPr>
            </w:r>
            <w:r>
              <w:rPr>
                <w:noProof/>
                <w:webHidden/>
              </w:rPr>
              <w:fldChar w:fldCharType="separate"/>
            </w:r>
            <w:r>
              <w:rPr>
                <w:noProof/>
                <w:webHidden/>
              </w:rPr>
              <w:t>71</w:t>
            </w:r>
            <w:r>
              <w:rPr>
                <w:noProof/>
                <w:webHidden/>
              </w:rPr>
              <w:fldChar w:fldCharType="end"/>
            </w:r>
          </w:hyperlink>
        </w:p>
        <w:p w14:paraId="5BC56430"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34" w:history="1">
            <w:r w:rsidRPr="00BA78CE">
              <w:rPr>
                <w:rStyle w:val="Hipervnculo"/>
                <w:noProof/>
                <w14:scene3d>
                  <w14:camera w14:prst="orthographicFront"/>
                  <w14:lightRig w14:rig="threePt" w14:dir="t">
                    <w14:rot w14:lat="0" w14:lon="0" w14:rev="0"/>
                  </w14:lightRig>
                </w14:scene3d>
              </w:rPr>
              <w:t>5.2.2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Footer (pie de pantalla)</w:t>
            </w:r>
            <w:r>
              <w:rPr>
                <w:noProof/>
                <w:webHidden/>
              </w:rPr>
              <w:tab/>
            </w:r>
            <w:r>
              <w:rPr>
                <w:noProof/>
                <w:webHidden/>
              </w:rPr>
              <w:fldChar w:fldCharType="begin"/>
            </w:r>
            <w:r>
              <w:rPr>
                <w:noProof/>
                <w:webHidden/>
              </w:rPr>
              <w:instrText xml:space="preserve"> PAGEREF _Toc19108434 \h </w:instrText>
            </w:r>
            <w:r>
              <w:rPr>
                <w:noProof/>
                <w:webHidden/>
              </w:rPr>
            </w:r>
            <w:r>
              <w:rPr>
                <w:noProof/>
                <w:webHidden/>
              </w:rPr>
              <w:fldChar w:fldCharType="separate"/>
            </w:r>
            <w:r>
              <w:rPr>
                <w:noProof/>
                <w:webHidden/>
              </w:rPr>
              <w:t>71</w:t>
            </w:r>
            <w:r>
              <w:rPr>
                <w:noProof/>
                <w:webHidden/>
              </w:rPr>
              <w:fldChar w:fldCharType="end"/>
            </w:r>
          </w:hyperlink>
        </w:p>
        <w:p w14:paraId="3EA17994"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35" w:history="1">
            <w:r w:rsidRPr="00BA78CE">
              <w:rPr>
                <w:rStyle w:val="Hipervnculo"/>
                <w:noProof/>
              </w:rPr>
              <w:t>5.3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Alta de mascotas</w:t>
            </w:r>
            <w:r>
              <w:rPr>
                <w:noProof/>
                <w:webHidden/>
              </w:rPr>
              <w:tab/>
            </w:r>
            <w:r>
              <w:rPr>
                <w:noProof/>
                <w:webHidden/>
              </w:rPr>
              <w:fldChar w:fldCharType="begin"/>
            </w:r>
            <w:r>
              <w:rPr>
                <w:noProof/>
                <w:webHidden/>
              </w:rPr>
              <w:instrText xml:space="preserve"> PAGEREF _Toc19108435 \h </w:instrText>
            </w:r>
            <w:r>
              <w:rPr>
                <w:noProof/>
                <w:webHidden/>
              </w:rPr>
            </w:r>
            <w:r>
              <w:rPr>
                <w:noProof/>
                <w:webHidden/>
              </w:rPr>
              <w:fldChar w:fldCharType="separate"/>
            </w:r>
            <w:r>
              <w:rPr>
                <w:noProof/>
                <w:webHidden/>
              </w:rPr>
              <w:t>72</w:t>
            </w:r>
            <w:r>
              <w:rPr>
                <w:noProof/>
                <w:webHidden/>
              </w:rPr>
              <w:fldChar w:fldCharType="end"/>
            </w:r>
          </w:hyperlink>
        </w:p>
        <w:p w14:paraId="53C1EB12"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36" w:history="1">
            <w:r w:rsidRPr="00BA78CE">
              <w:rPr>
                <w:rStyle w:val="Hipervnculo"/>
                <w:noProof/>
              </w:rPr>
              <w:t>5.4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Modificación de mascotas</w:t>
            </w:r>
            <w:r>
              <w:rPr>
                <w:noProof/>
                <w:webHidden/>
              </w:rPr>
              <w:tab/>
            </w:r>
            <w:r>
              <w:rPr>
                <w:noProof/>
                <w:webHidden/>
              </w:rPr>
              <w:fldChar w:fldCharType="begin"/>
            </w:r>
            <w:r>
              <w:rPr>
                <w:noProof/>
                <w:webHidden/>
              </w:rPr>
              <w:instrText xml:space="preserve"> PAGEREF _Toc19108436 \h </w:instrText>
            </w:r>
            <w:r>
              <w:rPr>
                <w:noProof/>
                <w:webHidden/>
              </w:rPr>
            </w:r>
            <w:r>
              <w:rPr>
                <w:noProof/>
                <w:webHidden/>
              </w:rPr>
              <w:fldChar w:fldCharType="separate"/>
            </w:r>
            <w:r>
              <w:rPr>
                <w:noProof/>
                <w:webHidden/>
              </w:rPr>
              <w:t>72</w:t>
            </w:r>
            <w:r>
              <w:rPr>
                <w:noProof/>
                <w:webHidden/>
              </w:rPr>
              <w:fldChar w:fldCharType="end"/>
            </w:r>
          </w:hyperlink>
        </w:p>
        <w:p w14:paraId="5163F63E"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37" w:history="1">
            <w:r w:rsidRPr="00BA78CE">
              <w:rPr>
                <w:rStyle w:val="Hipervnculo"/>
                <w:noProof/>
              </w:rPr>
              <w:t>5.5</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Baja de mascotas</w:t>
            </w:r>
            <w:r>
              <w:rPr>
                <w:noProof/>
                <w:webHidden/>
              </w:rPr>
              <w:tab/>
            </w:r>
            <w:r>
              <w:rPr>
                <w:noProof/>
                <w:webHidden/>
              </w:rPr>
              <w:fldChar w:fldCharType="begin"/>
            </w:r>
            <w:r>
              <w:rPr>
                <w:noProof/>
                <w:webHidden/>
              </w:rPr>
              <w:instrText xml:space="preserve"> PAGEREF _Toc19108437 \h </w:instrText>
            </w:r>
            <w:r>
              <w:rPr>
                <w:noProof/>
                <w:webHidden/>
              </w:rPr>
            </w:r>
            <w:r>
              <w:rPr>
                <w:noProof/>
                <w:webHidden/>
              </w:rPr>
              <w:fldChar w:fldCharType="separate"/>
            </w:r>
            <w:r>
              <w:rPr>
                <w:noProof/>
                <w:webHidden/>
              </w:rPr>
              <w:t>73</w:t>
            </w:r>
            <w:r>
              <w:rPr>
                <w:noProof/>
                <w:webHidden/>
              </w:rPr>
              <w:fldChar w:fldCharType="end"/>
            </w:r>
          </w:hyperlink>
        </w:p>
        <w:p w14:paraId="02EA8729"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38" w:history="1">
            <w:r w:rsidRPr="00BA78CE">
              <w:rPr>
                <w:rStyle w:val="Hipervnculo"/>
                <w:noProof/>
              </w:rPr>
              <w:t>5.6</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Transferencias y saldo de ETHERS</w:t>
            </w:r>
            <w:r>
              <w:rPr>
                <w:noProof/>
                <w:webHidden/>
              </w:rPr>
              <w:tab/>
            </w:r>
            <w:r>
              <w:rPr>
                <w:noProof/>
                <w:webHidden/>
              </w:rPr>
              <w:fldChar w:fldCharType="begin"/>
            </w:r>
            <w:r>
              <w:rPr>
                <w:noProof/>
                <w:webHidden/>
              </w:rPr>
              <w:instrText xml:space="preserve"> PAGEREF _Toc19108438 \h </w:instrText>
            </w:r>
            <w:r>
              <w:rPr>
                <w:noProof/>
                <w:webHidden/>
              </w:rPr>
            </w:r>
            <w:r>
              <w:rPr>
                <w:noProof/>
                <w:webHidden/>
              </w:rPr>
              <w:fldChar w:fldCharType="separate"/>
            </w:r>
            <w:r>
              <w:rPr>
                <w:noProof/>
                <w:webHidden/>
              </w:rPr>
              <w:t>74</w:t>
            </w:r>
            <w:r>
              <w:rPr>
                <w:noProof/>
                <w:webHidden/>
              </w:rPr>
              <w:fldChar w:fldCharType="end"/>
            </w:r>
          </w:hyperlink>
        </w:p>
        <w:p w14:paraId="7A4FF32D"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439" w:history="1">
            <w:r w:rsidRPr="00BA78CE">
              <w:rPr>
                <w:rStyle w:val="Hipervnculo"/>
              </w:rPr>
              <w:t>6</w:t>
            </w:r>
            <w:r>
              <w:rPr>
                <w:rFonts w:asciiTheme="minorHAnsi" w:eastAsiaTheme="minorEastAsia" w:hAnsiTheme="minorHAnsi" w:cstheme="minorBidi"/>
                <w:b w:val="0"/>
                <w:color w:val="auto"/>
                <w:shd w:val="clear" w:color="auto" w:fill="auto"/>
                <w:lang w:val="es-ES" w:eastAsia="es-ES"/>
              </w:rPr>
              <w:tab/>
            </w:r>
            <w:r w:rsidRPr="00BA78CE">
              <w:rPr>
                <w:rStyle w:val="Hipervnculo"/>
              </w:rPr>
              <w:t>Test de código.</w:t>
            </w:r>
            <w:r>
              <w:rPr>
                <w:webHidden/>
              </w:rPr>
              <w:tab/>
            </w:r>
            <w:r>
              <w:rPr>
                <w:webHidden/>
              </w:rPr>
              <w:fldChar w:fldCharType="begin"/>
            </w:r>
            <w:r>
              <w:rPr>
                <w:webHidden/>
              </w:rPr>
              <w:instrText xml:space="preserve"> PAGEREF _Toc19108439 \h </w:instrText>
            </w:r>
            <w:r>
              <w:rPr>
                <w:webHidden/>
              </w:rPr>
            </w:r>
            <w:r>
              <w:rPr>
                <w:webHidden/>
              </w:rPr>
              <w:fldChar w:fldCharType="separate"/>
            </w:r>
            <w:r>
              <w:rPr>
                <w:webHidden/>
              </w:rPr>
              <w:t>76</w:t>
            </w:r>
            <w:r>
              <w:rPr>
                <w:webHidden/>
              </w:rPr>
              <w:fldChar w:fldCharType="end"/>
            </w:r>
          </w:hyperlink>
        </w:p>
        <w:p w14:paraId="683109E5"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42" w:history="1">
            <w:r w:rsidRPr="00BA78CE">
              <w:rPr>
                <w:rStyle w:val="Hipervnculo"/>
                <w:noProof/>
              </w:rPr>
              <w:t>6.1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Validación de código</w:t>
            </w:r>
            <w:r>
              <w:rPr>
                <w:noProof/>
                <w:webHidden/>
              </w:rPr>
              <w:tab/>
            </w:r>
            <w:r>
              <w:rPr>
                <w:noProof/>
                <w:webHidden/>
              </w:rPr>
              <w:fldChar w:fldCharType="begin"/>
            </w:r>
            <w:r>
              <w:rPr>
                <w:noProof/>
                <w:webHidden/>
              </w:rPr>
              <w:instrText xml:space="preserve"> PAGEREF _Toc19108442 \h </w:instrText>
            </w:r>
            <w:r>
              <w:rPr>
                <w:noProof/>
                <w:webHidden/>
              </w:rPr>
            </w:r>
            <w:r>
              <w:rPr>
                <w:noProof/>
                <w:webHidden/>
              </w:rPr>
              <w:fldChar w:fldCharType="separate"/>
            </w:r>
            <w:r>
              <w:rPr>
                <w:noProof/>
                <w:webHidden/>
              </w:rPr>
              <w:t>76</w:t>
            </w:r>
            <w:r>
              <w:rPr>
                <w:noProof/>
                <w:webHidden/>
              </w:rPr>
              <w:fldChar w:fldCharType="end"/>
            </w:r>
          </w:hyperlink>
        </w:p>
        <w:p w14:paraId="3C559366"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43" w:history="1">
            <w:r w:rsidRPr="00BA78CE">
              <w:rPr>
                <w:rStyle w:val="Hipervnculo"/>
                <w:noProof/>
                <w14:scene3d>
                  <w14:camera w14:prst="orthographicFront"/>
                  <w14:lightRig w14:rig="threePt" w14:dir="t">
                    <w14:rot w14:lat="0" w14:lon="0" w14:rev="0"/>
                  </w14:lightRig>
                </w14:scene3d>
              </w:rPr>
              <w:t>6.1.1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Validación inicial (*.html)</w:t>
            </w:r>
            <w:r>
              <w:rPr>
                <w:noProof/>
                <w:webHidden/>
              </w:rPr>
              <w:tab/>
            </w:r>
            <w:r>
              <w:rPr>
                <w:noProof/>
                <w:webHidden/>
              </w:rPr>
              <w:fldChar w:fldCharType="begin"/>
            </w:r>
            <w:r>
              <w:rPr>
                <w:noProof/>
                <w:webHidden/>
              </w:rPr>
              <w:instrText xml:space="preserve"> PAGEREF _Toc19108443 \h </w:instrText>
            </w:r>
            <w:r>
              <w:rPr>
                <w:noProof/>
                <w:webHidden/>
              </w:rPr>
            </w:r>
            <w:r>
              <w:rPr>
                <w:noProof/>
                <w:webHidden/>
              </w:rPr>
              <w:fldChar w:fldCharType="separate"/>
            </w:r>
            <w:r>
              <w:rPr>
                <w:noProof/>
                <w:webHidden/>
              </w:rPr>
              <w:t>76</w:t>
            </w:r>
            <w:r>
              <w:rPr>
                <w:noProof/>
                <w:webHidden/>
              </w:rPr>
              <w:fldChar w:fldCharType="end"/>
            </w:r>
          </w:hyperlink>
        </w:p>
        <w:p w14:paraId="3A047789"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44" w:history="1">
            <w:r w:rsidRPr="00BA78CE">
              <w:rPr>
                <w:rStyle w:val="Hipervnculo"/>
                <w:noProof/>
                <w14:scene3d>
                  <w14:camera w14:prst="orthographicFront"/>
                  <w14:lightRig w14:rig="threePt" w14:dir="t">
                    <w14:rot w14:lat="0" w14:lon="0" w14:rev="0"/>
                  </w14:lightRig>
                </w14:scene3d>
              </w:rPr>
              <w:t>6.1.2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Validación inicial (*.css)</w:t>
            </w:r>
            <w:r>
              <w:rPr>
                <w:noProof/>
                <w:webHidden/>
              </w:rPr>
              <w:tab/>
            </w:r>
            <w:r>
              <w:rPr>
                <w:noProof/>
                <w:webHidden/>
              </w:rPr>
              <w:fldChar w:fldCharType="begin"/>
            </w:r>
            <w:r>
              <w:rPr>
                <w:noProof/>
                <w:webHidden/>
              </w:rPr>
              <w:instrText xml:space="preserve"> PAGEREF _Toc19108444 \h </w:instrText>
            </w:r>
            <w:r>
              <w:rPr>
                <w:noProof/>
                <w:webHidden/>
              </w:rPr>
            </w:r>
            <w:r>
              <w:rPr>
                <w:noProof/>
                <w:webHidden/>
              </w:rPr>
              <w:fldChar w:fldCharType="separate"/>
            </w:r>
            <w:r>
              <w:rPr>
                <w:noProof/>
                <w:webHidden/>
              </w:rPr>
              <w:t>78</w:t>
            </w:r>
            <w:r>
              <w:rPr>
                <w:noProof/>
                <w:webHidden/>
              </w:rPr>
              <w:fldChar w:fldCharType="end"/>
            </w:r>
          </w:hyperlink>
        </w:p>
        <w:p w14:paraId="586AA78C"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45" w:history="1">
            <w:r w:rsidRPr="00BA78CE">
              <w:rPr>
                <w:rStyle w:val="Hipervnculo"/>
                <w:noProof/>
              </w:rPr>
              <w:t>6.2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Test Smartcontracts</w:t>
            </w:r>
            <w:r>
              <w:rPr>
                <w:noProof/>
                <w:webHidden/>
              </w:rPr>
              <w:tab/>
            </w:r>
            <w:r>
              <w:rPr>
                <w:noProof/>
                <w:webHidden/>
              </w:rPr>
              <w:fldChar w:fldCharType="begin"/>
            </w:r>
            <w:r>
              <w:rPr>
                <w:noProof/>
                <w:webHidden/>
              </w:rPr>
              <w:instrText xml:space="preserve"> PAGEREF _Toc19108445 \h </w:instrText>
            </w:r>
            <w:r>
              <w:rPr>
                <w:noProof/>
                <w:webHidden/>
              </w:rPr>
            </w:r>
            <w:r>
              <w:rPr>
                <w:noProof/>
                <w:webHidden/>
              </w:rPr>
              <w:fldChar w:fldCharType="separate"/>
            </w:r>
            <w:r>
              <w:rPr>
                <w:noProof/>
                <w:webHidden/>
              </w:rPr>
              <w:t>80</w:t>
            </w:r>
            <w:r>
              <w:rPr>
                <w:noProof/>
                <w:webHidden/>
              </w:rPr>
              <w:fldChar w:fldCharType="end"/>
            </w:r>
          </w:hyperlink>
        </w:p>
        <w:p w14:paraId="0EAA8B77"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46" w:history="1">
            <w:r w:rsidRPr="00BA78CE">
              <w:rPr>
                <w:rStyle w:val="Hipervnculo"/>
                <w:noProof/>
                <w14:scene3d>
                  <w14:camera w14:prst="orthographicFront"/>
                  <w14:lightRig w14:rig="threePt" w14:dir="t">
                    <w14:rot w14:lat="0" w14:lon="0" w14:rev="0"/>
                  </w14:lightRig>
                </w14:scene3d>
              </w:rPr>
              <w:t>6.2.1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Test JoinedUser.sol</w:t>
            </w:r>
            <w:r>
              <w:rPr>
                <w:noProof/>
                <w:webHidden/>
              </w:rPr>
              <w:tab/>
            </w:r>
            <w:r>
              <w:rPr>
                <w:noProof/>
                <w:webHidden/>
              </w:rPr>
              <w:fldChar w:fldCharType="begin"/>
            </w:r>
            <w:r>
              <w:rPr>
                <w:noProof/>
                <w:webHidden/>
              </w:rPr>
              <w:instrText xml:space="preserve"> PAGEREF _Toc19108446 \h </w:instrText>
            </w:r>
            <w:r>
              <w:rPr>
                <w:noProof/>
                <w:webHidden/>
              </w:rPr>
            </w:r>
            <w:r>
              <w:rPr>
                <w:noProof/>
                <w:webHidden/>
              </w:rPr>
              <w:fldChar w:fldCharType="separate"/>
            </w:r>
            <w:r>
              <w:rPr>
                <w:noProof/>
                <w:webHidden/>
              </w:rPr>
              <w:t>80</w:t>
            </w:r>
            <w:r>
              <w:rPr>
                <w:noProof/>
                <w:webHidden/>
              </w:rPr>
              <w:fldChar w:fldCharType="end"/>
            </w:r>
          </w:hyperlink>
        </w:p>
        <w:p w14:paraId="3FB51365"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47" w:history="1">
            <w:r w:rsidRPr="00BA78CE">
              <w:rPr>
                <w:rStyle w:val="Hipervnculo"/>
                <w:noProof/>
                <w14:scene3d>
                  <w14:camera w14:prst="orthographicFront"/>
                  <w14:lightRig w14:rig="threePt" w14:dir="t">
                    <w14:rot w14:lat="0" w14:lon="0" w14:rev="0"/>
                  </w14:lightRig>
                </w14:scene3d>
              </w:rPr>
              <w:t>6.2.2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Test PetChain.sol</w:t>
            </w:r>
            <w:r>
              <w:rPr>
                <w:noProof/>
                <w:webHidden/>
              </w:rPr>
              <w:tab/>
            </w:r>
            <w:r>
              <w:rPr>
                <w:noProof/>
                <w:webHidden/>
              </w:rPr>
              <w:fldChar w:fldCharType="begin"/>
            </w:r>
            <w:r>
              <w:rPr>
                <w:noProof/>
                <w:webHidden/>
              </w:rPr>
              <w:instrText xml:space="preserve"> PAGEREF _Toc19108447 \h </w:instrText>
            </w:r>
            <w:r>
              <w:rPr>
                <w:noProof/>
                <w:webHidden/>
              </w:rPr>
            </w:r>
            <w:r>
              <w:rPr>
                <w:noProof/>
                <w:webHidden/>
              </w:rPr>
              <w:fldChar w:fldCharType="separate"/>
            </w:r>
            <w:r>
              <w:rPr>
                <w:noProof/>
                <w:webHidden/>
              </w:rPr>
              <w:t>81</w:t>
            </w:r>
            <w:r>
              <w:rPr>
                <w:noProof/>
                <w:webHidden/>
              </w:rPr>
              <w:fldChar w:fldCharType="end"/>
            </w:r>
          </w:hyperlink>
        </w:p>
        <w:p w14:paraId="20B5E841"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48" w:history="1">
            <w:r w:rsidRPr="00BA78CE">
              <w:rPr>
                <w:rStyle w:val="Hipervnculo"/>
                <w:noProof/>
                <w14:scene3d>
                  <w14:camera w14:prst="orthographicFront"/>
                  <w14:lightRig w14:rig="threePt" w14:dir="t">
                    <w14:rot w14:lat="0" w14:lon="0" w14:rev="0"/>
                  </w14:lightRig>
                </w14:scene3d>
              </w:rPr>
              <w:t>6.2.3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Test registerTX</w:t>
            </w:r>
            <w:r>
              <w:rPr>
                <w:noProof/>
                <w:webHidden/>
              </w:rPr>
              <w:tab/>
            </w:r>
            <w:r>
              <w:rPr>
                <w:noProof/>
                <w:webHidden/>
              </w:rPr>
              <w:fldChar w:fldCharType="begin"/>
            </w:r>
            <w:r>
              <w:rPr>
                <w:noProof/>
                <w:webHidden/>
              </w:rPr>
              <w:instrText xml:space="preserve"> PAGEREF _Toc19108448 \h </w:instrText>
            </w:r>
            <w:r>
              <w:rPr>
                <w:noProof/>
                <w:webHidden/>
              </w:rPr>
            </w:r>
            <w:r>
              <w:rPr>
                <w:noProof/>
                <w:webHidden/>
              </w:rPr>
              <w:fldChar w:fldCharType="separate"/>
            </w:r>
            <w:r>
              <w:rPr>
                <w:noProof/>
                <w:webHidden/>
              </w:rPr>
              <w:t>82</w:t>
            </w:r>
            <w:r>
              <w:rPr>
                <w:noProof/>
                <w:webHidden/>
              </w:rPr>
              <w:fldChar w:fldCharType="end"/>
            </w:r>
          </w:hyperlink>
        </w:p>
        <w:p w14:paraId="7D9BC1ED"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49" w:history="1">
            <w:r w:rsidRPr="00BA78CE">
              <w:rPr>
                <w:rStyle w:val="Hipervnculo"/>
                <w:noProof/>
                <w14:scene3d>
                  <w14:camera w14:prst="orthographicFront"/>
                  <w14:lightRig w14:rig="threePt" w14:dir="t">
                    <w14:rot w14:lat="0" w14:lon="0" w14:rev="0"/>
                  </w14:lightRig>
                </w14:scene3d>
              </w:rPr>
              <w:t>6.2.4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Resultados de los test</w:t>
            </w:r>
            <w:r>
              <w:rPr>
                <w:noProof/>
                <w:webHidden/>
              </w:rPr>
              <w:tab/>
            </w:r>
            <w:r>
              <w:rPr>
                <w:noProof/>
                <w:webHidden/>
              </w:rPr>
              <w:fldChar w:fldCharType="begin"/>
            </w:r>
            <w:r>
              <w:rPr>
                <w:noProof/>
                <w:webHidden/>
              </w:rPr>
              <w:instrText xml:space="preserve"> PAGEREF _Toc19108449 \h </w:instrText>
            </w:r>
            <w:r>
              <w:rPr>
                <w:noProof/>
                <w:webHidden/>
              </w:rPr>
            </w:r>
            <w:r>
              <w:rPr>
                <w:noProof/>
                <w:webHidden/>
              </w:rPr>
              <w:fldChar w:fldCharType="separate"/>
            </w:r>
            <w:r>
              <w:rPr>
                <w:noProof/>
                <w:webHidden/>
              </w:rPr>
              <w:t>82</w:t>
            </w:r>
            <w:r>
              <w:rPr>
                <w:noProof/>
                <w:webHidden/>
              </w:rPr>
              <w:fldChar w:fldCharType="end"/>
            </w:r>
          </w:hyperlink>
        </w:p>
        <w:p w14:paraId="5B6BA9C4"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50" w:history="1">
            <w:r w:rsidRPr="00BA78CE">
              <w:rPr>
                <w:rStyle w:val="Hipervnculo"/>
                <w:noProof/>
              </w:rPr>
              <w:t>6.3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Validación de objetos JSON</w:t>
            </w:r>
            <w:r>
              <w:rPr>
                <w:noProof/>
                <w:webHidden/>
              </w:rPr>
              <w:tab/>
            </w:r>
            <w:r>
              <w:rPr>
                <w:noProof/>
                <w:webHidden/>
              </w:rPr>
              <w:fldChar w:fldCharType="begin"/>
            </w:r>
            <w:r>
              <w:rPr>
                <w:noProof/>
                <w:webHidden/>
              </w:rPr>
              <w:instrText xml:space="preserve"> PAGEREF _Toc19108450 \h </w:instrText>
            </w:r>
            <w:r>
              <w:rPr>
                <w:noProof/>
                <w:webHidden/>
              </w:rPr>
            </w:r>
            <w:r>
              <w:rPr>
                <w:noProof/>
                <w:webHidden/>
              </w:rPr>
              <w:fldChar w:fldCharType="separate"/>
            </w:r>
            <w:r>
              <w:rPr>
                <w:noProof/>
                <w:webHidden/>
              </w:rPr>
              <w:t>82</w:t>
            </w:r>
            <w:r>
              <w:rPr>
                <w:noProof/>
                <w:webHidden/>
              </w:rPr>
              <w:fldChar w:fldCharType="end"/>
            </w:r>
          </w:hyperlink>
        </w:p>
        <w:p w14:paraId="4C5CAA08"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51" w:history="1">
            <w:r w:rsidRPr="00BA78CE">
              <w:rPr>
                <w:rStyle w:val="Hipervnculo"/>
                <w:noProof/>
              </w:rPr>
              <w:t>6.4</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Visualización en diferentes dispositivos</w:t>
            </w:r>
            <w:r>
              <w:rPr>
                <w:noProof/>
                <w:webHidden/>
              </w:rPr>
              <w:tab/>
            </w:r>
            <w:r>
              <w:rPr>
                <w:noProof/>
                <w:webHidden/>
              </w:rPr>
              <w:fldChar w:fldCharType="begin"/>
            </w:r>
            <w:r>
              <w:rPr>
                <w:noProof/>
                <w:webHidden/>
              </w:rPr>
              <w:instrText xml:space="preserve"> PAGEREF _Toc19108451 \h </w:instrText>
            </w:r>
            <w:r>
              <w:rPr>
                <w:noProof/>
                <w:webHidden/>
              </w:rPr>
            </w:r>
            <w:r>
              <w:rPr>
                <w:noProof/>
                <w:webHidden/>
              </w:rPr>
              <w:fldChar w:fldCharType="separate"/>
            </w:r>
            <w:r>
              <w:rPr>
                <w:noProof/>
                <w:webHidden/>
              </w:rPr>
              <w:t>83</w:t>
            </w:r>
            <w:r>
              <w:rPr>
                <w:noProof/>
                <w:webHidden/>
              </w:rPr>
              <w:fldChar w:fldCharType="end"/>
            </w:r>
          </w:hyperlink>
        </w:p>
        <w:p w14:paraId="19F3C8FA"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52" w:history="1">
            <w:r w:rsidRPr="00BA78CE">
              <w:rPr>
                <w:rStyle w:val="Hipervnculo"/>
                <w:noProof/>
                <w14:scene3d>
                  <w14:camera w14:prst="orthographicFront"/>
                  <w14:lightRig w14:rig="threePt" w14:dir="t">
                    <w14:rot w14:lat="0" w14:lon="0" w14:rev="0"/>
                  </w14:lightRig>
                </w14:scene3d>
              </w:rPr>
              <w:t>6.4.1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Realización de pruebas</w:t>
            </w:r>
            <w:r>
              <w:rPr>
                <w:noProof/>
                <w:webHidden/>
              </w:rPr>
              <w:tab/>
            </w:r>
            <w:r>
              <w:rPr>
                <w:noProof/>
                <w:webHidden/>
              </w:rPr>
              <w:fldChar w:fldCharType="begin"/>
            </w:r>
            <w:r>
              <w:rPr>
                <w:noProof/>
                <w:webHidden/>
              </w:rPr>
              <w:instrText xml:space="preserve"> PAGEREF _Toc19108452 \h </w:instrText>
            </w:r>
            <w:r>
              <w:rPr>
                <w:noProof/>
                <w:webHidden/>
              </w:rPr>
            </w:r>
            <w:r>
              <w:rPr>
                <w:noProof/>
                <w:webHidden/>
              </w:rPr>
              <w:fldChar w:fldCharType="separate"/>
            </w:r>
            <w:r>
              <w:rPr>
                <w:noProof/>
                <w:webHidden/>
              </w:rPr>
              <w:t>83</w:t>
            </w:r>
            <w:r>
              <w:rPr>
                <w:noProof/>
                <w:webHidden/>
              </w:rPr>
              <w:fldChar w:fldCharType="end"/>
            </w:r>
          </w:hyperlink>
        </w:p>
        <w:p w14:paraId="3871F104"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53" w:history="1">
            <w:r w:rsidRPr="00BA78CE">
              <w:rPr>
                <w:rStyle w:val="Hipervnculo"/>
                <w:noProof/>
                <w14:scene3d>
                  <w14:camera w14:prst="orthographicFront"/>
                  <w14:lightRig w14:rig="threePt" w14:dir="t">
                    <w14:rot w14:lat="0" w14:lon="0" w14:rev="0"/>
                  </w14:lightRig>
                </w14:scene3d>
              </w:rPr>
              <w:t>6.4.2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Test Smartphone</w:t>
            </w:r>
            <w:r>
              <w:rPr>
                <w:noProof/>
                <w:webHidden/>
              </w:rPr>
              <w:tab/>
            </w:r>
            <w:r>
              <w:rPr>
                <w:noProof/>
                <w:webHidden/>
              </w:rPr>
              <w:fldChar w:fldCharType="begin"/>
            </w:r>
            <w:r>
              <w:rPr>
                <w:noProof/>
                <w:webHidden/>
              </w:rPr>
              <w:instrText xml:space="preserve"> PAGEREF _Toc19108453 \h </w:instrText>
            </w:r>
            <w:r>
              <w:rPr>
                <w:noProof/>
                <w:webHidden/>
              </w:rPr>
            </w:r>
            <w:r>
              <w:rPr>
                <w:noProof/>
                <w:webHidden/>
              </w:rPr>
              <w:fldChar w:fldCharType="separate"/>
            </w:r>
            <w:r>
              <w:rPr>
                <w:noProof/>
                <w:webHidden/>
              </w:rPr>
              <w:t>84</w:t>
            </w:r>
            <w:r>
              <w:rPr>
                <w:noProof/>
                <w:webHidden/>
              </w:rPr>
              <w:fldChar w:fldCharType="end"/>
            </w:r>
          </w:hyperlink>
        </w:p>
        <w:p w14:paraId="06380A43" w14:textId="77777777" w:rsidR="00133727" w:rsidRDefault="00133727">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9108454" w:history="1">
            <w:r w:rsidRPr="00BA78CE">
              <w:rPr>
                <w:rStyle w:val="Hipervnculo"/>
                <w:noProof/>
                <w14:scene3d>
                  <w14:camera w14:prst="orthographicFront"/>
                  <w14:lightRig w14:rig="threePt" w14:dir="t">
                    <w14:rot w14:lat="0" w14:lon="0" w14:rev="0"/>
                  </w14:lightRig>
                </w14:scene3d>
              </w:rPr>
              <w:t>6.4.3</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Test Tablet</w:t>
            </w:r>
            <w:r>
              <w:rPr>
                <w:noProof/>
                <w:webHidden/>
              </w:rPr>
              <w:tab/>
            </w:r>
            <w:r>
              <w:rPr>
                <w:noProof/>
                <w:webHidden/>
              </w:rPr>
              <w:fldChar w:fldCharType="begin"/>
            </w:r>
            <w:r>
              <w:rPr>
                <w:noProof/>
                <w:webHidden/>
              </w:rPr>
              <w:instrText xml:space="preserve"> PAGEREF _Toc19108454 \h </w:instrText>
            </w:r>
            <w:r>
              <w:rPr>
                <w:noProof/>
                <w:webHidden/>
              </w:rPr>
            </w:r>
            <w:r>
              <w:rPr>
                <w:noProof/>
                <w:webHidden/>
              </w:rPr>
              <w:fldChar w:fldCharType="separate"/>
            </w:r>
            <w:r>
              <w:rPr>
                <w:noProof/>
                <w:webHidden/>
              </w:rPr>
              <w:t>85</w:t>
            </w:r>
            <w:r>
              <w:rPr>
                <w:noProof/>
                <w:webHidden/>
              </w:rPr>
              <w:fldChar w:fldCharType="end"/>
            </w:r>
          </w:hyperlink>
        </w:p>
        <w:p w14:paraId="2EEE5DB8"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455" w:history="1">
            <w:r w:rsidRPr="00BA78CE">
              <w:rPr>
                <w:rStyle w:val="Hipervnculo"/>
              </w:rPr>
              <w:t>7</w:t>
            </w:r>
            <w:r>
              <w:rPr>
                <w:rFonts w:asciiTheme="minorHAnsi" w:eastAsiaTheme="minorEastAsia" w:hAnsiTheme="minorHAnsi" w:cstheme="minorBidi"/>
                <w:b w:val="0"/>
                <w:color w:val="auto"/>
                <w:shd w:val="clear" w:color="auto" w:fill="auto"/>
                <w:lang w:val="es-ES" w:eastAsia="es-ES"/>
              </w:rPr>
              <w:tab/>
            </w:r>
            <w:r w:rsidRPr="00BA78CE">
              <w:rPr>
                <w:rStyle w:val="Hipervnculo"/>
              </w:rPr>
              <w:t>Conclusiones y trabajo futuro.</w:t>
            </w:r>
            <w:r>
              <w:rPr>
                <w:webHidden/>
              </w:rPr>
              <w:tab/>
            </w:r>
            <w:r>
              <w:rPr>
                <w:webHidden/>
              </w:rPr>
              <w:fldChar w:fldCharType="begin"/>
            </w:r>
            <w:r>
              <w:rPr>
                <w:webHidden/>
              </w:rPr>
              <w:instrText xml:space="preserve"> PAGEREF _Toc19108455 \h </w:instrText>
            </w:r>
            <w:r>
              <w:rPr>
                <w:webHidden/>
              </w:rPr>
            </w:r>
            <w:r>
              <w:rPr>
                <w:webHidden/>
              </w:rPr>
              <w:fldChar w:fldCharType="separate"/>
            </w:r>
            <w:r>
              <w:rPr>
                <w:webHidden/>
              </w:rPr>
              <w:t>86</w:t>
            </w:r>
            <w:r>
              <w:rPr>
                <w:webHidden/>
              </w:rPr>
              <w:fldChar w:fldCharType="end"/>
            </w:r>
          </w:hyperlink>
        </w:p>
        <w:p w14:paraId="098E2A39"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56" w:history="1">
            <w:r w:rsidRPr="00BA78CE">
              <w:rPr>
                <w:rStyle w:val="Hipervnculo"/>
                <w:noProof/>
              </w:rPr>
              <w:t>7.1</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Análisis sobre objetivos establecidos</w:t>
            </w:r>
            <w:r>
              <w:rPr>
                <w:noProof/>
                <w:webHidden/>
              </w:rPr>
              <w:tab/>
            </w:r>
            <w:r>
              <w:rPr>
                <w:noProof/>
                <w:webHidden/>
              </w:rPr>
              <w:fldChar w:fldCharType="begin"/>
            </w:r>
            <w:r>
              <w:rPr>
                <w:noProof/>
                <w:webHidden/>
              </w:rPr>
              <w:instrText xml:space="preserve"> PAGEREF _Toc19108456 \h </w:instrText>
            </w:r>
            <w:r>
              <w:rPr>
                <w:noProof/>
                <w:webHidden/>
              </w:rPr>
            </w:r>
            <w:r>
              <w:rPr>
                <w:noProof/>
                <w:webHidden/>
              </w:rPr>
              <w:fldChar w:fldCharType="separate"/>
            </w:r>
            <w:r>
              <w:rPr>
                <w:noProof/>
                <w:webHidden/>
              </w:rPr>
              <w:t>86</w:t>
            </w:r>
            <w:r>
              <w:rPr>
                <w:noProof/>
                <w:webHidden/>
              </w:rPr>
              <w:fldChar w:fldCharType="end"/>
            </w:r>
          </w:hyperlink>
        </w:p>
        <w:p w14:paraId="2DF68009" w14:textId="77777777" w:rsidR="00133727" w:rsidRDefault="00133727">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9108457" w:history="1">
            <w:r w:rsidRPr="00BA78CE">
              <w:rPr>
                <w:rStyle w:val="Hipervnculo"/>
                <w:noProof/>
              </w:rPr>
              <w:t>7.2</w:t>
            </w:r>
            <w:r>
              <w:rPr>
                <w:rFonts w:asciiTheme="minorHAnsi" w:eastAsiaTheme="minorEastAsia" w:hAnsiTheme="minorHAnsi" w:cstheme="minorBidi"/>
                <w:noProof/>
                <w:color w:val="auto"/>
                <w:shd w:val="clear" w:color="auto" w:fill="auto"/>
                <w:lang w:val="es-ES" w:eastAsia="es-ES"/>
              </w:rPr>
              <w:tab/>
            </w:r>
            <w:r w:rsidRPr="00BA78CE">
              <w:rPr>
                <w:rStyle w:val="Hipervnculo"/>
                <w:noProof/>
              </w:rPr>
              <w:t>Trabajo futuro</w:t>
            </w:r>
            <w:r>
              <w:rPr>
                <w:noProof/>
                <w:webHidden/>
              </w:rPr>
              <w:tab/>
            </w:r>
            <w:r>
              <w:rPr>
                <w:noProof/>
                <w:webHidden/>
              </w:rPr>
              <w:fldChar w:fldCharType="begin"/>
            </w:r>
            <w:r>
              <w:rPr>
                <w:noProof/>
                <w:webHidden/>
              </w:rPr>
              <w:instrText xml:space="preserve"> PAGEREF _Toc19108457 \h </w:instrText>
            </w:r>
            <w:r>
              <w:rPr>
                <w:noProof/>
                <w:webHidden/>
              </w:rPr>
            </w:r>
            <w:r>
              <w:rPr>
                <w:noProof/>
                <w:webHidden/>
              </w:rPr>
              <w:fldChar w:fldCharType="separate"/>
            </w:r>
            <w:r>
              <w:rPr>
                <w:noProof/>
                <w:webHidden/>
              </w:rPr>
              <w:t>87</w:t>
            </w:r>
            <w:r>
              <w:rPr>
                <w:noProof/>
                <w:webHidden/>
              </w:rPr>
              <w:fldChar w:fldCharType="end"/>
            </w:r>
          </w:hyperlink>
        </w:p>
        <w:p w14:paraId="649A9D01"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458" w:history="1">
            <w:r w:rsidRPr="00BA78CE">
              <w:rPr>
                <w:rStyle w:val="Hipervnculo"/>
              </w:rPr>
              <w:t>8</w:t>
            </w:r>
            <w:r>
              <w:rPr>
                <w:rFonts w:asciiTheme="minorHAnsi" w:eastAsiaTheme="minorEastAsia" w:hAnsiTheme="minorHAnsi" w:cstheme="minorBidi"/>
                <w:b w:val="0"/>
                <w:color w:val="auto"/>
                <w:shd w:val="clear" w:color="auto" w:fill="auto"/>
                <w:lang w:val="es-ES" w:eastAsia="es-ES"/>
              </w:rPr>
              <w:tab/>
            </w:r>
            <w:r w:rsidRPr="00BA78CE">
              <w:rPr>
                <w:rStyle w:val="Hipervnculo"/>
              </w:rPr>
              <w:t>Bibliografía</w:t>
            </w:r>
            <w:r>
              <w:rPr>
                <w:webHidden/>
              </w:rPr>
              <w:tab/>
            </w:r>
            <w:r>
              <w:rPr>
                <w:webHidden/>
              </w:rPr>
              <w:fldChar w:fldCharType="begin"/>
            </w:r>
            <w:r>
              <w:rPr>
                <w:webHidden/>
              </w:rPr>
              <w:instrText xml:space="preserve"> PAGEREF _Toc19108458 \h </w:instrText>
            </w:r>
            <w:r>
              <w:rPr>
                <w:webHidden/>
              </w:rPr>
            </w:r>
            <w:r>
              <w:rPr>
                <w:webHidden/>
              </w:rPr>
              <w:fldChar w:fldCharType="separate"/>
            </w:r>
            <w:r>
              <w:rPr>
                <w:webHidden/>
              </w:rPr>
              <w:t>89</w:t>
            </w:r>
            <w:r>
              <w:rPr>
                <w:webHidden/>
              </w:rPr>
              <w:fldChar w:fldCharType="end"/>
            </w:r>
          </w:hyperlink>
        </w:p>
        <w:p w14:paraId="1A8610FF"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459" w:history="1">
            <w:r w:rsidRPr="00BA78CE">
              <w:rPr>
                <w:rStyle w:val="Hipervnculo"/>
              </w:rPr>
              <w:t>9</w:t>
            </w:r>
            <w:r>
              <w:rPr>
                <w:rFonts w:asciiTheme="minorHAnsi" w:eastAsiaTheme="minorEastAsia" w:hAnsiTheme="minorHAnsi" w:cstheme="minorBidi"/>
                <w:b w:val="0"/>
                <w:color w:val="auto"/>
                <w:shd w:val="clear" w:color="auto" w:fill="auto"/>
                <w:lang w:val="es-ES" w:eastAsia="es-ES"/>
              </w:rPr>
              <w:tab/>
            </w:r>
            <w:r w:rsidRPr="00BA78CE">
              <w:rPr>
                <w:rStyle w:val="Hipervnculo"/>
              </w:rPr>
              <w:t>Glosario de términos</w:t>
            </w:r>
            <w:r>
              <w:rPr>
                <w:webHidden/>
              </w:rPr>
              <w:tab/>
            </w:r>
            <w:r>
              <w:rPr>
                <w:webHidden/>
              </w:rPr>
              <w:fldChar w:fldCharType="begin"/>
            </w:r>
            <w:r>
              <w:rPr>
                <w:webHidden/>
              </w:rPr>
              <w:instrText xml:space="preserve"> PAGEREF _Toc19108459 \h </w:instrText>
            </w:r>
            <w:r>
              <w:rPr>
                <w:webHidden/>
              </w:rPr>
            </w:r>
            <w:r>
              <w:rPr>
                <w:webHidden/>
              </w:rPr>
              <w:fldChar w:fldCharType="separate"/>
            </w:r>
            <w:r>
              <w:rPr>
                <w:webHidden/>
              </w:rPr>
              <w:t>90</w:t>
            </w:r>
            <w:r>
              <w:rPr>
                <w:webHidden/>
              </w:rPr>
              <w:fldChar w:fldCharType="end"/>
            </w:r>
          </w:hyperlink>
        </w:p>
        <w:p w14:paraId="2446D41D" w14:textId="77777777" w:rsidR="00133727" w:rsidRDefault="00133727">
          <w:pPr>
            <w:pStyle w:val="TDC1"/>
            <w:rPr>
              <w:rFonts w:asciiTheme="minorHAnsi" w:eastAsiaTheme="minorEastAsia" w:hAnsiTheme="minorHAnsi" w:cstheme="minorBidi"/>
              <w:b w:val="0"/>
              <w:color w:val="auto"/>
              <w:shd w:val="clear" w:color="auto" w:fill="auto"/>
              <w:lang w:val="es-ES" w:eastAsia="es-ES"/>
            </w:rPr>
          </w:pPr>
          <w:hyperlink w:anchor="_Toc19108460" w:history="1">
            <w:r w:rsidRPr="00BA78CE">
              <w:rPr>
                <w:rStyle w:val="Hipervnculo"/>
              </w:rPr>
              <w:t>10</w:t>
            </w:r>
            <w:r>
              <w:rPr>
                <w:rFonts w:asciiTheme="minorHAnsi" w:eastAsiaTheme="minorEastAsia" w:hAnsiTheme="minorHAnsi" w:cstheme="minorBidi"/>
                <w:b w:val="0"/>
                <w:color w:val="auto"/>
                <w:shd w:val="clear" w:color="auto" w:fill="auto"/>
                <w:lang w:val="es-ES" w:eastAsia="es-ES"/>
              </w:rPr>
              <w:tab/>
            </w:r>
            <w:r w:rsidRPr="00BA78CE">
              <w:rPr>
                <w:rStyle w:val="Hipervnculo"/>
              </w:rPr>
              <w:t>Referencias</w:t>
            </w:r>
            <w:r>
              <w:rPr>
                <w:webHidden/>
              </w:rPr>
              <w:tab/>
            </w:r>
            <w:r>
              <w:rPr>
                <w:webHidden/>
              </w:rPr>
              <w:fldChar w:fldCharType="begin"/>
            </w:r>
            <w:r>
              <w:rPr>
                <w:webHidden/>
              </w:rPr>
              <w:instrText xml:space="preserve"> PAGEREF _Toc19108460 \h </w:instrText>
            </w:r>
            <w:r>
              <w:rPr>
                <w:webHidden/>
              </w:rPr>
            </w:r>
            <w:r>
              <w:rPr>
                <w:webHidden/>
              </w:rPr>
              <w:fldChar w:fldCharType="separate"/>
            </w:r>
            <w:r>
              <w:rPr>
                <w:webHidden/>
              </w:rPr>
              <w:t>93</w:t>
            </w:r>
            <w:r>
              <w:rPr>
                <w:webHidden/>
              </w:rPr>
              <w:fldChar w:fldCharType="end"/>
            </w:r>
          </w:hyperlink>
        </w:p>
        <w:p w14:paraId="4D178E36" w14:textId="65716464" w:rsidR="000E5FF2" w:rsidRPr="002306F1" w:rsidRDefault="000E5FF2" w:rsidP="00AF0ADA">
          <w:pPr>
            <w:spacing w:line="360" w:lineRule="auto"/>
            <w:rPr>
              <w:lang w:val="es-ES_tradnl"/>
            </w:rPr>
          </w:pPr>
          <w:r w:rsidRPr="002306F1">
            <w:rPr>
              <w:b/>
              <w:bCs/>
              <w:lang w:val="es-ES_tradnl"/>
            </w:rPr>
            <w:fldChar w:fldCharType="end"/>
          </w:r>
        </w:p>
      </w:sdtContent>
    </w:sdt>
    <w:p w14:paraId="4F535556" w14:textId="5B71680E" w:rsidR="006004A6" w:rsidRPr="002306F1" w:rsidRDefault="006004A6" w:rsidP="00AF0ADA">
      <w:pPr>
        <w:spacing w:line="360" w:lineRule="auto"/>
        <w:rPr>
          <w:lang w:val="es-ES_tradnl"/>
        </w:rPr>
      </w:pPr>
      <w:r w:rsidRPr="002306F1">
        <w:rPr>
          <w:lang w:val="es-ES_tradnl"/>
        </w:rPr>
        <w:br w:type="page"/>
      </w:r>
    </w:p>
    <w:p w14:paraId="4AFDA0EE" w14:textId="77777777" w:rsidR="004F1E7C" w:rsidRPr="002306F1" w:rsidRDefault="004F1E7C" w:rsidP="00AF0ADA">
      <w:pPr>
        <w:spacing w:line="360" w:lineRule="auto"/>
        <w:rPr>
          <w:lang w:val="es-ES_tradnl"/>
        </w:rPr>
      </w:pPr>
    </w:p>
    <w:p w14:paraId="6AE360D0" w14:textId="5C19C967" w:rsidR="00183FB6" w:rsidRPr="002306F1" w:rsidRDefault="00183FB6" w:rsidP="005B6F6B">
      <w:pPr>
        <w:pStyle w:val="Pre-ndice"/>
      </w:pPr>
      <w:bookmarkStart w:id="5" w:name="_Toc19108357"/>
      <w:r w:rsidRPr="002306F1">
        <w:t>Índice de ilustraciones</w:t>
      </w:r>
      <w:bookmarkEnd w:id="5"/>
    </w:p>
    <w:p w14:paraId="7ED4E840" w14:textId="77777777" w:rsidR="007B219C" w:rsidRDefault="00886177"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2306F1">
        <w:rPr>
          <w:rStyle w:val="Hipervnculo"/>
          <w:b/>
          <w:lang w:val="es-ES_tradnl"/>
        </w:rPr>
        <w:fldChar w:fldCharType="begin"/>
      </w:r>
      <w:r w:rsidRPr="002306F1">
        <w:rPr>
          <w:rStyle w:val="Hipervnculo"/>
          <w:b/>
          <w:lang w:val="es-ES_tradnl"/>
        </w:rPr>
        <w:instrText xml:space="preserve"> TOC \h \z \c "Ilustración" </w:instrText>
      </w:r>
      <w:r w:rsidRPr="002306F1">
        <w:rPr>
          <w:rStyle w:val="Hipervnculo"/>
          <w:b/>
          <w:lang w:val="es-ES_tradnl"/>
        </w:rPr>
        <w:fldChar w:fldCharType="separate"/>
      </w:r>
      <w:hyperlink w:anchor="_Toc19108164" w:history="1">
        <w:r w:rsidR="007B219C" w:rsidRPr="00972619">
          <w:rPr>
            <w:rStyle w:val="Hipervnculo"/>
            <w:noProof/>
            <w:lang w:val="es-ES_tradnl"/>
          </w:rPr>
          <w:t>Ilustración 1: Petchain logo</w:t>
        </w:r>
        <w:r w:rsidR="007B219C">
          <w:rPr>
            <w:noProof/>
            <w:webHidden/>
          </w:rPr>
          <w:tab/>
        </w:r>
        <w:r w:rsidR="007B219C">
          <w:rPr>
            <w:noProof/>
            <w:webHidden/>
          </w:rPr>
          <w:fldChar w:fldCharType="begin"/>
        </w:r>
        <w:r w:rsidR="007B219C">
          <w:rPr>
            <w:noProof/>
            <w:webHidden/>
          </w:rPr>
          <w:instrText xml:space="preserve"> PAGEREF _Toc19108164 \h </w:instrText>
        </w:r>
        <w:r w:rsidR="007B219C">
          <w:rPr>
            <w:noProof/>
            <w:webHidden/>
          </w:rPr>
        </w:r>
        <w:r w:rsidR="007B219C">
          <w:rPr>
            <w:noProof/>
            <w:webHidden/>
          </w:rPr>
          <w:fldChar w:fldCharType="separate"/>
        </w:r>
        <w:r w:rsidR="007B219C">
          <w:rPr>
            <w:noProof/>
            <w:webHidden/>
          </w:rPr>
          <w:t>1</w:t>
        </w:r>
        <w:r w:rsidR="007B219C">
          <w:rPr>
            <w:noProof/>
            <w:webHidden/>
          </w:rPr>
          <w:fldChar w:fldCharType="end"/>
        </w:r>
      </w:hyperlink>
    </w:p>
    <w:p w14:paraId="48DEDF61" w14:textId="06F6FB6D"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2" w:anchor="_Toc19108165" w:history="1">
        <w:r w:rsidRPr="00972619">
          <w:rPr>
            <w:rStyle w:val="Hipervnculo"/>
            <w:noProof/>
          </w:rPr>
          <w:t>Ilustración 2: Reto ECO Asturias</w:t>
        </w:r>
        <w:r>
          <w:rPr>
            <w:noProof/>
            <w:webHidden/>
          </w:rPr>
          <w:tab/>
        </w:r>
        <w:r>
          <w:rPr>
            <w:noProof/>
            <w:webHidden/>
          </w:rPr>
          <w:fldChar w:fldCharType="begin"/>
        </w:r>
        <w:r>
          <w:rPr>
            <w:noProof/>
            <w:webHidden/>
          </w:rPr>
          <w:instrText xml:space="preserve"> PAGEREF _Toc19108165 \h </w:instrText>
        </w:r>
        <w:r>
          <w:rPr>
            <w:noProof/>
            <w:webHidden/>
          </w:rPr>
        </w:r>
        <w:r>
          <w:rPr>
            <w:noProof/>
            <w:webHidden/>
          </w:rPr>
          <w:fldChar w:fldCharType="separate"/>
        </w:r>
        <w:r>
          <w:rPr>
            <w:noProof/>
            <w:webHidden/>
          </w:rPr>
          <w:t>11</w:t>
        </w:r>
        <w:r>
          <w:rPr>
            <w:noProof/>
            <w:webHidden/>
          </w:rPr>
          <w:fldChar w:fldCharType="end"/>
        </w:r>
      </w:hyperlink>
    </w:p>
    <w:p w14:paraId="292C5718"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166" w:history="1">
        <w:r w:rsidRPr="00972619">
          <w:rPr>
            <w:rStyle w:val="Hipervnculo"/>
            <w:noProof/>
            <w:lang w:val="es-ES_tradnl"/>
          </w:rPr>
          <w:t>Ilustración 3: Logotipos de Bitcoin, Ether y Monero</w:t>
        </w:r>
        <w:r>
          <w:rPr>
            <w:noProof/>
            <w:webHidden/>
          </w:rPr>
          <w:tab/>
        </w:r>
        <w:r>
          <w:rPr>
            <w:noProof/>
            <w:webHidden/>
          </w:rPr>
          <w:fldChar w:fldCharType="begin"/>
        </w:r>
        <w:r>
          <w:rPr>
            <w:noProof/>
            <w:webHidden/>
          </w:rPr>
          <w:instrText xml:space="preserve"> PAGEREF _Toc19108166 \h </w:instrText>
        </w:r>
        <w:r>
          <w:rPr>
            <w:noProof/>
            <w:webHidden/>
          </w:rPr>
        </w:r>
        <w:r>
          <w:rPr>
            <w:noProof/>
            <w:webHidden/>
          </w:rPr>
          <w:fldChar w:fldCharType="separate"/>
        </w:r>
        <w:r>
          <w:rPr>
            <w:noProof/>
            <w:webHidden/>
          </w:rPr>
          <w:t>15</w:t>
        </w:r>
        <w:r>
          <w:rPr>
            <w:noProof/>
            <w:webHidden/>
          </w:rPr>
          <w:fldChar w:fldCharType="end"/>
        </w:r>
      </w:hyperlink>
    </w:p>
    <w:p w14:paraId="2515F8CE"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3" w:anchor="_Toc19108167" w:history="1">
        <w:r w:rsidRPr="00972619">
          <w:rPr>
            <w:rStyle w:val="Hipervnculo"/>
            <w:noProof/>
            <w:lang w:val="es-ES_tradnl"/>
          </w:rPr>
          <w:t>Ilustración 4: Representación de la cadena de bloques.</w:t>
        </w:r>
        <w:r>
          <w:rPr>
            <w:noProof/>
            <w:webHidden/>
          </w:rPr>
          <w:tab/>
        </w:r>
        <w:r>
          <w:rPr>
            <w:noProof/>
            <w:webHidden/>
          </w:rPr>
          <w:fldChar w:fldCharType="begin"/>
        </w:r>
        <w:r>
          <w:rPr>
            <w:noProof/>
            <w:webHidden/>
          </w:rPr>
          <w:instrText xml:space="preserve"> PAGEREF _Toc19108167 \h </w:instrText>
        </w:r>
        <w:r>
          <w:rPr>
            <w:noProof/>
            <w:webHidden/>
          </w:rPr>
        </w:r>
        <w:r>
          <w:rPr>
            <w:noProof/>
            <w:webHidden/>
          </w:rPr>
          <w:fldChar w:fldCharType="separate"/>
        </w:r>
        <w:r>
          <w:rPr>
            <w:noProof/>
            <w:webHidden/>
          </w:rPr>
          <w:t>17</w:t>
        </w:r>
        <w:r>
          <w:rPr>
            <w:noProof/>
            <w:webHidden/>
          </w:rPr>
          <w:fldChar w:fldCharType="end"/>
        </w:r>
      </w:hyperlink>
    </w:p>
    <w:p w14:paraId="56F6BC71"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4" w:anchor="_Toc19108168" w:history="1">
        <w:r w:rsidRPr="00972619">
          <w:rPr>
            <w:rStyle w:val="Hipervnculo"/>
            <w:noProof/>
            <w:lang w:val="es-ES_tradnl"/>
          </w:rPr>
          <w:t>Ilustración 5: Ejemplo de bloque genesis.json</w:t>
        </w:r>
        <w:r>
          <w:rPr>
            <w:noProof/>
            <w:webHidden/>
          </w:rPr>
          <w:tab/>
        </w:r>
        <w:r>
          <w:rPr>
            <w:noProof/>
            <w:webHidden/>
          </w:rPr>
          <w:fldChar w:fldCharType="begin"/>
        </w:r>
        <w:r>
          <w:rPr>
            <w:noProof/>
            <w:webHidden/>
          </w:rPr>
          <w:instrText xml:space="preserve"> PAGEREF _Toc19108168 \h </w:instrText>
        </w:r>
        <w:r>
          <w:rPr>
            <w:noProof/>
            <w:webHidden/>
          </w:rPr>
        </w:r>
        <w:r>
          <w:rPr>
            <w:noProof/>
            <w:webHidden/>
          </w:rPr>
          <w:fldChar w:fldCharType="separate"/>
        </w:r>
        <w:r>
          <w:rPr>
            <w:noProof/>
            <w:webHidden/>
          </w:rPr>
          <w:t>17</w:t>
        </w:r>
        <w:r>
          <w:rPr>
            <w:noProof/>
            <w:webHidden/>
          </w:rPr>
          <w:fldChar w:fldCharType="end"/>
        </w:r>
      </w:hyperlink>
    </w:p>
    <w:p w14:paraId="52A83170"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5" w:anchor="_Toc19108169" w:history="1">
        <w:r w:rsidRPr="00972619">
          <w:rPr>
            <w:rStyle w:val="Hipervnculo"/>
            <w:noProof/>
            <w:lang w:val="es-ES_tradnl"/>
          </w:rPr>
          <w:t>Ilustración 6: Bloque Genesis</w:t>
        </w:r>
        <w:r>
          <w:rPr>
            <w:noProof/>
            <w:webHidden/>
          </w:rPr>
          <w:tab/>
        </w:r>
        <w:r>
          <w:rPr>
            <w:noProof/>
            <w:webHidden/>
          </w:rPr>
          <w:fldChar w:fldCharType="begin"/>
        </w:r>
        <w:r>
          <w:rPr>
            <w:noProof/>
            <w:webHidden/>
          </w:rPr>
          <w:instrText xml:space="preserve"> PAGEREF _Toc19108169 \h </w:instrText>
        </w:r>
        <w:r>
          <w:rPr>
            <w:noProof/>
            <w:webHidden/>
          </w:rPr>
        </w:r>
        <w:r>
          <w:rPr>
            <w:noProof/>
            <w:webHidden/>
          </w:rPr>
          <w:fldChar w:fldCharType="separate"/>
        </w:r>
        <w:r>
          <w:rPr>
            <w:noProof/>
            <w:webHidden/>
          </w:rPr>
          <w:t>18</w:t>
        </w:r>
        <w:r>
          <w:rPr>
            <w:noProof/>
            <w:webHidden/>
          </w:rPr>
          <w:fldChar w:fldCharType="end"/>
        </w:r>
      </w:hyperlink>
    </w:p>
    <w:p w14:paraId="197D6F3B"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170" w:history="1">
        <w:r w:rsidRPr="00972619">
          <w:rPr>
            <w:rStyle w:val="Hipervnculo"/>
            <w:noProof/>
            <w:lang w:val="es-ES_tradnl"/>
          </w:rPr>
          <w:t>Ilustración 7: mempool</w:t>
        </w:r>
        <w:r>
          <w:rPr>
            <w:noProof/>
            <w:webHidden/>
          </w:rPr>
          <w:tab/>
        </w:r>
        <w:r>
          <w:rPr>
            <w:noProof/>
            <w:webHidden/>
          </w:rPr>
          <w:fldChar w:fldCharType="begin"/>
        </w:r>
        <w:r>
          <w:rPr>
            <w:noProof/>
            <w:webHidden/>
          </w:rPr>
          <w:instrText xml:space="preserve"> PAGEREF _Toc19108170 \h </w:instrText>
        </w:r>
        <w:r>
          <w:rPr>
            <w:noProof/>
            <w:webHidden/>
          </w:rPr>
        </w:r>
        <w:r>
          <w:rPr>
            <w:noProof/>
            <w:webHidden/>
          </w:rPr>
          <w:fldChar w:fldCharType="separate"/>
        </w:r>
        <w:r>
          <w:rPr>
            <w:noProof/>
            <w:webHidden/>
          </w:rPr>
          <w:t>19</w:t>
        </w:r>
        <w:r>
          <w:rPr>
            <w:noProof/>
            <w:webHidden/>
          </w:rPr>
          <w:fldChar w:fldCharType="end"/>
        </w:r>
      </w:hyperlink>
    </w:p>
    <w:p w14:paraId="7C20E03B"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6" w:anchor="_Toc19108171" w:history="1">
        <w:r w:rsidRPr="00972619">
          <w:rPr>
            <w:rStyle w:val="Hipervnculo"/>
            <w:noProof/>
            <w:lang w:val="es-ES_tradnl"/>
          </w:rPr>
          <w:t>Ilustración 8: Esquema figurado DApp</w:t>
        </w:r>
        <w:r>
          <w:rPr>
            <w:noProof/>
            <w:webHidden/>
          </w:rPr>
          <w:tab/>
        </w:r>
        <w:r>
          <w:rPr>
            <w:noProof/>
            <w:webHidden/>
          </w:rPr>
          <w:fldChar w:fldCharType="begin"/>
        </w:r>
        <w:r>
          <w:rPr>
            <w:noProof/>
            <w:webHidden/>
          </w:rPr>
          <w:instrText xml:space="preserve"> PAGEREF _Toc19108171 \h </w:instrText>
        </w:r>
        <w:r>
          <w:rPr>
            <w:noProof/>
            <w:webHidden/>
          </w:rPr>
        </w:r>
        <w:r>
          <w:rPr>
            <w:noProof/>
            <w:webHidden/>
          </w:rPr>
          <w:fldChar w:fldCharType="separate"/>
        </w:r>
        <w:r>
          <w:rPr>
            <w:noProof/>
            <w:webHidden/>
          </w:rPr>
          <w:t>21</w:t>
        </w:r>
        <w:r>
          <w:rPr>
            <w:noProof/>
            <w:webHidden/>
          </w:rPr>
          <w:fldChar w:fldCharType="end"/>
        </w:r>
      </w:hyperlink>
    </w:p>
    <w:p w14:paraId="1447214F"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7" w:anchor="_Toc19108172" w:history="1">
        <w:r w:rsidRPr="00972619">
          <w:rPr>
            <w:rStyle w:val="Hipervnculo"/>
            <w:noProof/>
          </w:rPr>
          <w:t>Ilustración 9: Gestión de mascotas</w:t>
        </w:r>
        <w:r>
          <w:rPr>
            <w:noProof/>
            <w:webHidden/>
          </w:rPr>
          <w:tab/>
        </w:r>
        <w:r>
          <w:rPr>
            <w:noProof/>
            <w:webHidden/>
          </w:rPr>
          <w:fldChar w:fldCharType="begin"/>
        </w:r>
        <w:r>
          <w:rPr>
            <w:noProof/>
            <w:webHidden/>
          </w:rPr>
          <w:instrText xml:space="preserve"> PAGEREF _Toc19108172 \h </w:instrText>
        </w:r>
        <w:r>
          <w:rPr>
            <w:noProof/>
            <w:webHidden/>
          </w:rPr>
        </w:r>
        <w:r>
          <w:rPr>
            <w:noProof/>
            <w:webHidden/>
          </w:rPr>
          <w:fldChar w:fldCharType="separate"/>
        </w:r>
        <w:r>
          <w:rPr>
            <w:noProof/>
            <w:webHidden/>
          </w:rPr>
          <w:t>44</w:t>
        </w:r>
        <w:r>
          <w:rPr>
            <w:noProof/>
            <w:webHidden/>
          </w:rPr>
          <w:fldChar w:fldCharType="end"/>
        </w:r>
      </w:hyperlink>
    </w:p>
    <w:p w14:paraId="07D5A081"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8" w:anchor="_Toc19108173" w:history="1">
        <w:r w:rsidRPr="00972619">
          <w:rPr>
            <w:rStyle w:val="Hipervnculo"/>
            <w:noProof/>
          </w:rPr>
          <w:t>Ilustración 10: Caso de uso modificación de propietarios</w:t>
        </w:r>
        <w:r>
          <w:rPr>
            <w:noProof/>
            <w:webHidden/>
          </w:rPr>
          <w:tab/>
        </w:r>
        <w:r>
          <w:rPr>
            <w:noProof/>
            <w:webHidden/>
          </w:rPr>
          <w:fldChar w:fldCharType="begin"/>
        </w:r>
        <w:r>
          <w:rPr>
            <w:noProof/>
            <w:webHidden/>
          </w:rPr>
          <w:instrText xml:space="preserve"> PAGEREF _Toc19108173 \h </w:instrText>
        </w:r>
        <w:r>
          <w:rPr>
            <w:noProof/>
            <w:webHidden/>
          </w:rPr>
        </w:r>
        <w:r>
          <w:rPr>
            <w:noProof/>
            <w:webHidden/>
          </w:rPr>
          <w:fldChar w:fldCharType="separate"/>
        </w:r>
        <w:r>
          <w:rPr>
            <w:noProof/>
            <w:webHidden/>
          </w:rPr>
          <w:t>47</w:t>
        </w:r>
        <w:r>
          <w:rPr>
            <w:noProof/>
            <w:webHidden/>
          </w:rPr>
          <w:fldChar w:fldCharType="end"/>
        </w:r>
      </w:hyperlink>
    </w:p>
    <w:p w14:paraId="297B2F4F"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9" w:anchor="_Toc19108174" w:history="1">
        <w:r w:rsidRPr="00972619">
          <w:rPr>
            <w:rStyle w:val="Hipervnculo"/>
            <w:noProof/>
          </w:rPr>
          <w:t>Ilustración 11: Consulta del saldo en Ethers</w:t>
        </w:r>
        <w:r>
          <w:rPr>
            <w:noProof/>
            <w:webHidden/>
          </w:rPr>
          <w:tab/>
        </w:r>
        <w:r>
          <w:rPr>
            <w:noProof/>
            <w:webHidden/>
          </w:rPr>
          <w:fldChar w:fldCharType="begin"/>
        </w:r>
        <w:r>
          <w:rPr>
            <w:noProof/>
            <w:webHidden/>
          </w:rPr>
          <w:instrText xml:space="preserve"> PAGEREF _Toc19108174 \h </w:instrText>
        </w:r>
        <w:r>
          <w:rPr>
            <w:noProof/>
            <w:webHidden/>
          </w:rPr>
        </w:r>
        <w:r>
          <w:rPr>
            <w:noProof/>
            <w:webHidden/>
          </w:rPr>
          <w:fldChar w:fldCharType="separate"/>
        </w:r>
        <w:r>
          <w:rPr>
            <w:noProof/>
            <w:webHidden/>
          </w:rPr>
          <w:t>47</w:t>
        </w:r>
        <w:r>
          <w:rPr>
            <w:noProof/>
            <w:webHidden/>
          </w:rPr>
          <w:fldChar w:fldCharType="end"/>
        </w:r>
      </w:hyperlink>
    </w:p>
    <w:p w14:paraId="75D2B73F"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0" w:anchor="_Toc19108175" w:history="1">
        <w:r w:rsidRPr="00972619">
          <w:rPr>
            <w:rStyle w:val="Hipervnculo"/>
            <w:noProof/>
          </w:rPr>
          <w:t>Ilustración 12: Caso de uso consulta de transferencias en ETH.</w:t>
        </w:r>
        <w:r>
          <w:rPr>
            <w:noProof/>
            <w:webHidden/>
          </w:rPr>
          <w:tab/>
        </w:r>
        <w:r>
          <w:rPr>
            <w:noProof/>
            <w:webHidden/>
          </w:rPr>
          <w:fldChar w:fldCharType="begin"/>
        </w:r>
        <w:r>
          <w:rPr>
            <w:noProof/>
            <w:webHidden/>
          </w:rPr>
          <w:instrText xml:space="preserve"> PAGEREF _Toc19108175 \h </w:instrText>
        </w:r>
        <w:r>
          <w:rPr>
            <w:noProof/>
            <w:webHidden/>
          </w:rPr>
        </w:r>
        <w:r>
          <w:rPr>
            <w:noProof/>
            <w:webHidden/>
          </w:rPr>
          <w:fldChar w:fldCharType="separate"/>
        </w:r>
        <w:r>
          <w:rPr>
            <w:noProof/>
            <w:webHidden/>
          </w:rPr>
          <w:t>49</w:t>
        </w:r>
        <w:r>
          <w:rPr>
            <w:noProof/>
            <w:webHidden/>
          </w:rPr>
          <w:fldChar w:fldCharType="end"/>
        </w:r>
      </w:hyperlink>
    </w:p>
    <w:p w14:paraId="2FCCEC04"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1" w:anchor="_Toc19108176" w:history="1">
        <w:r w:rsidRPr="00972619">
          <w:rPr>
            <w:rStyle w:val="Hipervnculo"/>
            <w:noProof/>
          </w:rPr>
          <w:t>Ilustración 13: Caso de uso de registro en la Blockchain</w:t>
        </w:r>
        <w:r>
          <w:rPr>
            <w:noProof/>
            <w:webHidden/>
          </w:rPr>
          <w:tab/>
        </w:r>
        <w:r>
          <w:rPr>
            <w:noProof/>
            <w:webHidden/>
          </w:rPr>
          <w:fldChar w:fldCharType="begin"/>
        </w:r>
        <w:r>
          <w:rPr>
            <w:noProof/>
            <w:webHidden/>
          </w:rPr>
          <w:instrText xml:space="preserve"> PAGEREF _Toc19108176 \h </w:instrText>
        </w:r>
        <w:r>
          <w:rPr>
            <w:noProof/>
            <w:webHidden/>
          </w:rPr>
        </w:r>
        <w:r>
          <w:rPr>
            <w:noProof/>
            <w:webHidden/>
          </w:rPr>
          <w:fldChar w:fldCharType="separate"/>
        </w:r>
        <w:r>
          <w:rPr>
            <w:noProof/>
            <w:webHidden/>
          </w:rPr>
          <w:t>49</w:t>
        </w:r>
        <w:r>
          <w:rPr>
            <w:noProof/>
            <w:webHidden/>
          </w:rPr>
          <w:fldChar w:fldCharType="end"/>
        </w:r>
      </w:hyperlink>
    </w:p>
    <w:p w14:paraId="6387204E" w14:textId="27CC57C5"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2" w:anchor="_Toc19108177" w:history="1">
        <w:r w:rsidRPr="00972619">
          <w:rPr>
            <w:rStyle w:val="Hipervnculo"/>
            <w:noProof/>
          </w:rPr>
          <w:t>Ilustración 14: Esquema gráfico de herramientas de Petchain</w:t>
        </w:r>
        <w:r>
          <w:rPr>
            <w:noProof/>
            <w:webHidden/>
          </w:rPr>
          <w:tab/>
        </w:r>
        <w:r>
          <w:rPr>
            <w:noProof/>
            <w:webHidden/>
          </w:rPr>
          <w:fldChar w:fldCharType="begin"/>
        </w:r>
        <w:r>
          <w:rPr>
            <w:noProof/>
            <w:webHidden/>
          </w:rPr>
          <w:instrText xml:space="preserve"> PAGEREF _Toc19108177 \h </w:instrText>
        </w:r>
        <w:r>
          <w:rPr>
            <w:noProof/>
            <w:webHidden/>
          </w:rPr>
        </w:r>
        <w:r>
          <w:rPr>
            <w:noProof/>
            <w:webHidden/>
          </w:rPr>
          <w:fldChar w:fldCharType="separate"/>
        </w:r>
        <w:r>
          <w:rPr>
            <w:noProof/>
            <w:webHidden/>
          </w:rPr>
          <w:t>50</w:t>
        </w:r>
        <w:r>
          <w:rPr>
            <w:noProof/>
            <w:webHidden/>
          </w:rPr>
          <w:fldChar w:fldCharType="end"/>
        </w:r>
      </w:hyperlink>
    </w:p>
    <w:p w14:paraId="51EF3BC8" w14:textId="1FA04870"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178" w:history="1">
        <w:r w:rsidRPr="00972619">
          <w:rPr>
            <w:rStyle w:val="Hipervnculo"/>
            <w:noProof/>
            <w:lang w:val="es-ES_tradnl"/>
          </w:rPr>
          <w:t>Ilustración 15: Patrón MVC</w:t>
        </w:r>
        <w:r>
          <w:rPr>
            <w:noProof/>
            <w:webHidden/>
          </w:rPr>
          <w:tab/>
        </w:r>
        <w:r>
          <w:rPr>
            <w:noProof/>
            <w:webHidden/>
          </w:rPr>
          <w:fldChar w:fldCharType="begin"/>
        </w:r>
        <w:r>
          <w:rPr>
            <w:noProof/>
            <w:webHidden/>
          </w:rPr>
          <w:instrText xml:space="preserve"> PAGEREF _Toc19108178 \h </w:instrText>
        </w:r>
        <w:r>
          <w:rPr>
            <w:noProof/>
            <w:webHidden/>
          </w:rPr>
        </w:r>
        <w:r>
          <w:rPr>
            <w:noProof/>
            <w:webHidden/>
          </w:rPr>
          <w:fldChar w:fldCharType="separate"/>
        </w:r>
        <w:r>
          <w:rPr>
            <w:noProof/>
            <w:webHidden/>
          </w:rPr>
          <w:t>51</w:t>
        </w:r>
        <w:r>
          <w:rPr>
            <w:noProof/>
            <w:webHidden/>
          </w:rPr>
          <w:fldChar w:fldCharType="end"/>
        </w:r>
      </w:hyperlink>
    </w:p>
    <w:p w14:paraId="61D553A0"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179" w:history="1">
        <w:r w:rsidRPr="00972619">
          <w:rPr>
            <w:rStyle w:val="Hipervnculo"/>
            <w:noProof/>
            <w:lang w:val="es-ES_tradnl"/>
          </w:rPr>
          <w:t>Ilustración 16: Estructura de los ficheros del Modelo</w:t>
        </w:r>
        <w:r>
          <w:rPr>
            <w:noProof/>
            <w:webHidden/>
          </w:rPr>
          <w:tab/>
        </w:r>
        <w:r>
          <w:rPr>
            <w:noProof/>
            <w:webHidden/>
          </w:rPr>
          <w:fldChar w:fldCharType="begin"/>
        </w:r>
        <w:r>
          <w:rPr>
            <w:noProof/>
            <w:webHidden/>
          </w:rPr>
          <w:instrText xml:space="preserve"> PAGEREF _Toc19108179 \h </w:instrText>
        </w:r>
        <w:r>
          <w:rPr>
            <w:noProof/>
            <w:webHidden/>
          </w:rPr>
        </w:r>
        <w:r>
          <w:rPr>
            <w:noProof/>
            <w:webHidden/>
          </w:rPr>
          <w:fldChar w:fldCharType="separate"/>
        </w:r>
        <w:r>
          <w:rPr>
            <w:noProof/>
            <w:webHidden/>
          </w:rPr>
          <w:t>52</w:t>
        </w:r>
        <w:r>
          <w:rPr>
            <w:noProof/>
            <w:webHidden/>
          </w:rPr>
          <w:fldChar w:fldCharType="end"/>
        </w:r>
      </w:hyperlink>
    </w:p>
    <w:p w14:paraId="4FF61783"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180" w:history="1">
        <w:r w:rsidRPr="00972619">
          <w:rPr>
            <w:rStyle w:val="Hipervnculo"/>
            <w:noProof/>
            <w:lang w:val="es-ES_tradnl"/>
          </w:rPr>
          <w:t>Ilustración 17: Estructura de ficheros de la Vista</w:t>
        </w:r>
        <w:r>
          <w:rPr>
            <w:noProof/>
            <w:webHidden/>
          </w:rPr>
          <w:tab/>
        </w:r>
        <w:r>
          <w:rPr>
            <w:noProof/>
            <w:webHidden/>
          </w:rPr>
          <w:fldChar w:fldCharType="begin"/>
        </w:r>
        <w:r>
          <w:rPr>
            <w:noProof/>
            <w:webHidden/>
          </w:rPr>
          <w:instrText xml:space="preserve"> PAGEREF _Toc19108180 \h </w:instrText>
        </w:r>
        <w:r>
          <w:rPr>
            <w:noProof/>
            <w:webHidden/>
          </w:rPr>
        </w:r>
        <w:r>
          <w:rPr>
            <w:noProof/>
            <w:webHidden/>
          </w:rPr>
          <w:fldChar w:fldCharType="separate"/>
        </w:r>
        <w:r>
          <w:rPr>
            <w:noProof/>
            <w:webHidden/>
          </w:rPr>
          <w:t>52</w:t>
        </w:r>
        <w:r>
          <w:rPr>
            <w:noProof/>
            <w:webHidden/>
          </w:rPr>
          <w:fldChar w:fldCharType="end"/>
        </w:r>
      </w:hyperlink>
    </w:p>
    <w:p w14:paraId="2EF0D621"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181" w:history="1">
        <w:r w:rsidRPr="00972619">
          <w:rPr>
            <w:rStyle w:val="Hipervnculo"/>
            <w:noProof/>
            <w:lang w:val="es-ES_tradnl"/>
          </w:rPr>
          <w:t>Ilustración 18: Esquema de la capa controladora</w:t>
        </w:r>
        <w:r>
          <w:rPr>
            <w:noProof/>
            <w:webHidden/>
          </w:rPr>
          <w:tab/>
        </w:r>
        <w:r>
          <w:rPr>
            <w:noProof/>
            <w:webHidden/>
          </w:rPr>
          <w:fldChar w:fldCharType="begin"/>
        </w:r>
        <w:r>
          <w:rPr>
            <w:noProof/>
            <w:webHidden/>
          </w:rPr>
          <w:instrText xml:space="preserve"> PAGEREF _Toc19108181 \h </w:instrText>
        </w:r>
        <w:r>
          <w:rPr>
            <w:noProof/>
            <w:webHidden/>
          </w:rPr>
        </w:r>
        <w:r>
          <w:rPr>
            <w:noProof/>
            <w:webHidden/>
          </w:rPr>
          <w:fldChar w:fldCharType="separate"/>
        </w:r>
        <w:r>
          <w:rPr>
            <w:noProof/>
            <w:webHidden/>
          </w:rPr>
          <w:t>53</w:t>
        </w:r>
        <w:r>
          <w:rPr>
            <w:noProof/>
            <w:webHidden/>
          </w:rPr>
          <w:fldChar w:fldCharType="end"/>
        </w:r>
      </w:hyperlink>
    </w:p>
    <w:p w14:paraId="68538C26"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3" w:anchor="_Toc19108182" w:history="1">
        <w:r w:rsidRPr="00972619">
          <w:rPr>
            <w:rStyle w:val="Hipervnculo"/>
            <w:noProof/>
          </w:rPr>
          <w:t>Ilustración 19: Elementos de un componente Vue.js</w:t>
        </w:r>
        <w:r>
          <w:rPr>
            <w:noProof/>
            <w:webHidden/>
          </w:rPr>
          <w:tab/>
        </w:r>
        <w:r>
          <w:rPr>
            <w:noProof/>
            <w:webHidden/>
          </w:rPr>
          <w:fldChar w:fldCharType="begin"/>
        </w:r>
        <w:r>
          <w:rPr>
            <w:noProof/>
            <w:webHidden/>
          </w:rPr>
          <w:instrText xml:space="preserve"> PAGEREF _Toc19108182 \h </w:instrText>
        </w:r>
        <w:r>
          <w:rPr>
            <w:noProof/>
            <w:webHidden/>
          </w:rPr>
        </w:r>
        <w:r>
          <w:rPr>
            <w:noProof/>
            <w:webHidden/>
          </w:rPr>
          <w:fldChar w:fldCharType="separate"/>
        </w:r>
        <w:r>
          <w:rPr>
            <w:noProof/>
            <w:webHidden/>
          </w:rPr>
          <w:t>54</w:t>
        </w:r>
        <w:r>
          <w:rPr>
            <w:noProof/>
            <w:webHidden/>
          </w:rPr>
          <w:fldChar w:fldCharType="end"/>
        </w:r>
      </w:hyperlink>
    </w:p>
    <w:p w14:paraId="683477AD"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4" w:anchor="_Toc19108183" w:history="1">
        <w:r w:rsidRPr="00972619">
          <w:rPr>
            <w:rStyle w:val="Hipervnculo"/>
            <w:noProof/>
          </w:rPr>
          <w:t>Ilustración 20: Flujo de composición de la vista.Contactoview.vue</w:t>
        </w:r>
        <w:r>
          <w:rPr>
            <w:noProof/>
            <w:webHidden/>
          </w:rPr>
          <w:tab/>
        </w:r>
        <w:r>
          <w:rPr>
            <w:noProof/>
            <w:webHidden/>
          </w:rPr>
          <w:fldChar w:fldCharType="begin"/>
        </w:r>
        <w:r>
          <w:rPr>
            <w:noProof/>
            <w:webHidden/>
          </w:rPr>
          <w:instrText xml:space="preserve"> PAGEREF _Toc19108183 \h </w:instrText>
        </w:r>
        <w:r>
          <w:rPr>
            <w:noProof/>
            <w:webHidden/>
          </w:rPr>
        </w:r>
        <w:r>
          <w:rPr>
            <w:noProof/>
            <w:webHidden/>
          </w:rPr>
          <w:fldChar w:fldCharType="separate"/>
        </w:r>
        <w:r>
          <w:rPr>
            <w:noProof/>
            <w:webHidden/>
          </w:rPr>
          <w:t>55</w:t>
        </w:r>
        <w:r>
          <w:rPr>
            <w:noProof/>
            <w:webHidden/>
          </w:rPr>
          <w:fldChar w:fldCharType="end"/>
        </w:r>
      </w:hyperlink>
    </w:p>
    <w:p w14:paraId="3FE01AF0"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5" w:anchor="_Toc19108184" w:history="1">
        <w:r w:rsidRPr="00972619">
          <w:rPr>
            <w:rStyle w:val="Hipervnculo"/>
            <w:noProof/>
          </w:rPr>
          <w:t>Ilustración 21: Esquema de componentes</w:t>
        </w:r>
        <w:r>
          <w:rPr>
            <w:noProof/>
            <w:webHidden/>
          </w:rPr>
          <w:tab/>
        </w:r>
        <w:r>
          <w:rPr>
            <w:noProof/>
            <w:webHidden/>
          </w:rPr>
          <w:fldChar w:fldCharType="begin"/>
        </w:r>
        <w:r>
          <w:rPr>
            <w:noProof/>
            <w:webHidden/>
          </w:rPr>
          <w:instrText xml:space="preserve"> PAGEREF _Toc19108184 \h </w:instrText>
        </w:r>
        <w:r>
          <w:rPr>
            <w:noProof/>
            <w:webHidden/>
          </w:rPr>
        </w:r>
        <w:r>
          <w:rPr>
            <w:noProof/>
            <w:webHidden/>
          </w:rPr>
          <w:fldChar w:fldCharType="separate"/>
        </w:r>
        <w:r>
          <w:rPr>
            <w:noProof/>
            <w:webHidden/>
          </w:rPr>
          <w:t>56</w:t>
        </w:r>
        <w:r>
          <w:rPr>
            <w:noProof/>
            <w:webHidden/>
          </w:rPr>
          <w:fldChar w:fldCharType="end"/>
        </w:r>
      </w:hyperlink>
    </w:p>
    <w:p w14:paraId="13764308"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6" w:anchor="_Toc19108185" w:history="1">
        <w:r w:rsidRPr="00972619">
          <w:rPr>
            <w:rStyle w:val="Hipervnculo"/>
            <w:noProof/>
          </w:rPr>
          <w:t>Ilustración 22: Esquema de generación y almacenamiento de la información.</w:t>
        </w:r>
        <w:r>
          <w:rPr>
            <w:noProof/>
            <w:webHidden/>
          </w:rPr>
          <w:tab/>
        </w:r>
        <w:r>
          <w:rPr>
            <w:noProof/>
            <w:webHidden/>
          </w:rPr>
          <w:fldChar w:fldCharType="begin"/>
        </w:r>
        <w:r>
          <w:rPr>
            <w:noProof/>
            <w:webHidden/>
          </w:rPr>
          <w:instrText xml:space="preserve"> PAGEREF _Toc19108185 \h </w:instrText>
        </w:r>
        <w:r>
          <w:rPr>
            <w:noProof/>
            <w:webHidden/>
          </w:rPr>
        </w:r>
        <w:r>
          <w:rPr>
            <w:noProof/>
            <w:webHidden/>
          </w:rPr>
          <w:fldChar w:fldCharType="separate"/>
        </w:r>
        <w:r>
          <w:rPr>
            <w:noProof/>
            <w:webHidden/>
          </w:rPr>
          <w:t>59</w:t>
        </w:r>
        <w:r>
          <w:rPr>
            <w:noProof/>
            <w:webHidden/>
          </w:rPr>
          <w:fldChar w:fldCharType="end"/>
        </w:r>
      </w:hyperlink>
    </w:p>
    <w:p w14:paraId="3AF63537"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7" w:anchor="_Toc19108186" w:history="1">
        <w:r w:rsidRPr="00972619">
          <w:rPr>
            <w:rStyle w:val="Hipervnculo"/>
            <w:noProof/>
          </w:rPr>
          <w:t>Ilustración 23: Esquema de recuperación de la información de la IPFS</w:t>
        </w:r>
        <w:r>
          <w:rPr>
            <w:noProof/>
            <w:webHidden/>
          </w:rPr>
          <w:tab/>
        </w:r>
        <w:r>
          <w:rPr>
            <w:noProof/>
            <w:webHidden/>
          </w:rPr>
          <w:fldChar w:fldCharType="begin"/>
        </w:r>
        <w:r>
          <w:rPr>
            <w:noProof/>
            <w:webHidden/>
          </w:rPr>
          <w:instrText xml:space="preserve"> PAGEREF _Toc19108186 \h </w:instrText>
        </w:r>
        <w:r>
          <w:rPr>
            <w:noProof/>
            <w:webHidden/>
          </w:rPr>
        </w:r>
        <w:r>
          <w:rPr>
            <w:noProof/>
            <w:webHidden/>
          </w:rPr>
          <w:fldChar w:fldCharType="separate"/>
        </w:r>
        <w:r>
          <w:rPr>
            <w:noProof/>
            <w:webHidden/>
          </w:rPr>
          <w:t>60</w:t>
        </w:r>
        <w:r>
          <w:rPr>
            <w:noProof/>
            <w:webHidden/>
          </w:rPr>
          <w:fldChar w:fldCharType="end"/>
        </w:r>
      </w:hyperlink>
    </w:p>
    <w:p w14:paraId="1264585F"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187" w:history="1">
        <w:r w:rsidRPr="00972619">
          <w:rPr>
            <w:rStyle w:val="Hipervnculo"/>
            <w:noProof/>
            <w:lang w:val="es-ES_tradnl"/>
          </w:rPr>
          <w:t>Ilustración 24: Comando de instalación de Truffle</w:t>
        </w:r>
        <w:r>
          <w:rPr>
            <w:noProof/>
            <w:webHidden/>
          </w:rPr>
          <w:tab/>
        </w:r>
        <w:r>
          <w:rPr>
            <w:noProof/>
            <w:webHidden/>
          </w:rPr>
          <w:fldChar w:fldCharType="begin"/>
        </w:r>
        <w:r>
          <w:rPr>
            <w:noProof/>
            <w:webHidden/>
          </w:rPr>
          <w:instrText xml:space="preserve"> PAGEREF _Toc19108187 \h </w:instrText>
        </w:r>
        <w:r>
          <w:rPr>
            <w:noProof/>
            <w:webHidden/>
          </w:rPr>
        </w:r>
        <w:r>
          <w:rPr>
            <w:noProof/>
            <w:webHidden/>
          </w:rPr>
          <w:fldChar w:fldCharType="separate"/>
        </w:r>
        <w:r>
          <w:rPr>
            <w:noProof/>
            <w:webHidden/>
          </w:rPr>
          <w:t>63</w:t>
        </w:r>
        <w:r>
          <w:rPr>
            <w:noProof/>
            <w:webHidden/>
          </w:rPr>
          <w:fldChar w:fldCharType="end"/>
        </w:r>
      </w:hyperlink>
    </w:p>
    <w:p w14:paraId="2E9F02BD"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188" w:history="1">
        <w:r w:rsidRPr="00972619">
          <w:rPr>
            <w:rStyle w:val="Hipervnculo"/>
            <w:noProof/>
            <w:lang w:val="es-ES_tradnl"/>
          </w:rPr>
          <w:t>Ilustración 25: Comando de inicialización de un proyecto Truffle</w:t>
        </w:r>
        <w:r>
          <w:rPr>
            <w:noProof/>
            <w:webHidden/>
          </w:rPr>
          <w:tab/>
        </w:r>
        <w:r>
          <w:rPr>
            <w:noProof/>
            <w:webHidden/>
          </w:rPr>
          <w:fldChar w:fldCharType="begin"/>
        </w:r>
        <w:r>
          <w:rPr>
            <w:noProof/>
            <w:webHidden/>
          </w:rPr>
          <w:instrText xml:space="preserve"> PAGEREF _Toc19108188 \h </w:instrText>
        </w:r>
        <w:r>
          <w:rPr>
            <w:noProof/>
            <w:webHidden/>
          </w:rPr>
        </w:r>
        <w:r>
          <w:rPr>
            <w:noProof/>
            <w:webHidden/>
          </w:rPr>
          <w:fldChar w:fldCharType="separate"/>
        </w:r>
        <w:r>
          <w:rPr>
            <w:noProof/>
            <w:webHidden/>
          </w:rPr>
          <w:t>63</w:t>
        </w:r>
        <w:r>
          <w:rPr>
            <w:noProof/>
            <w:webHidden/>
          </w:rPr>
          <w:fldChar w:fldCharType="end"/>
        </w:r>
      </w:hyperlink>
    </w:p>
    <w:p w14:paraId="2538D86A"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8" w:anchor="_Toc19108189" w:history="1">
        <w:r w:rsidRPr="00972619">
          <w:rPr>
            <w:rStyle w:val="Hipervnculo"/>
            <w:noProof/>
            <w:lang w:val="es-ES_tradnl"/>
          </w:rPr>
          <w:t>Ilustración 26: Web de Truffle framework.</w:t>
        </w:r>
        <w:r>
          <w:rPr>
            <w:noProof/>
            <w:webHidden/>
          </w:rPr>
          <w:tab/>
        </w:r>
        <w:r>
          <w:rPr>
            <w:noProof/>
            <w:webHidden/>
          </w:rPr>
          <w:fldChar w:fldCharType="begin"/>
        </w:r>
        <w:r>
          <w:rPr>
            <w:noProof/>
            <w:webHidden/>
          </w:rPr>
          <w:instrText xml:space="preserve"> PAGEREF _Toc19108189 \h </w:instrText>
        </w:r>
        <w:r>
          <w:rPr>
            <w:noProof/>
            <w:webHidden/>
          </w:rPr>
        </w:r>
        <w:r>
          <w:rPr>
            <w:noProof/>
            <w:webHidden/>
          </w:rPr>
          <w:fldChar w:fldCharType="separate"/>
        </w:r>
        <w:r>
          <w:rPr>
            <w:noProof/>
            <w:webHidden/>
          </w:rPr>
          <w:t>64</w:t>
        </w:r>
        <w:r>
          <w:rPr>
            <w:noProof/>
            <w:webHidden/>
          </w:rPr>
          <w:fldChar w:fldCharType="end"/>
        </w:r>
      </w:hyperlink>
    </w:p>
    <w:p w14:paraId="10D3267D"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9" w:anchor="_Toc19108190" w:history="1">
        <w:r w:rsidRPr="00972619">
          <w:rPr>
            <w:rStyle w:val="Hipervnculo"/>
            <w:noProof/>
          </w:rPr>
          <w:t>Ilustración 27: Pantalla principal de PetChain</w:t>
        </w:r>
        <w:r>
          <w:rPr>
            <w:noProof/>
            <w:webHidden/>
          </w:rPr>
          <w:tab/>
        </w:r>
        <w:r>
          <w:rPr>
            <w:noProof/>
            <w:webHidden/>
          </w:rPr>
          <w:fldChar w:fldCharType="begin"/>
        </w:r>
        <w:r>
          <w:rPr>
            <w:noProof/>
            <w:webHidden/>
          </w:rPr>
          <w:instrText xml:space="preserve"> PAGEREF _Toc19108190 \h </w:instrText>
        </w:r>
        <w:r>
          <w:rPr>
            <w:noProof/>
            <w:webHidden/>
          </w:rPr>
        </w:r>
        <w:r>
          <w:rPr>
            <w:noProof/>
            <w:webHidden/>
          </w:rPr>
          <w:fldChar w:fldCharType="separate"/>
        </w:r>
        <w:r>
          <w:rPr>
            <w:noProof/>
            <w:webHidden/>
          </w:rPr>
          <w:t>68</w:t>
        </w:r>
        <w:r>
          <w:rPr>
            <w:noProof/>
            <w:webHidden/>
          </w:rPr>
          <w:fldChar w:fldCharType="end"/>
        </w:r>
      </w:hyperlink>
    </w:p>
    <w:p w14:paraId="0F7843EF"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0" w:anchor="_Toc19108191" w:history="1">
        <w:r w:rsidRPr="00972619">
          <w:rPr>
            <w:rStyle w:val="Hipervnculo"/>
            <w:noProof/>
          </w:rPr>
          <w:t>Ilustración 28: Login PetChain</w:t>
        </w:r>
        <w:r>
          <w:rPr>
            <w:noProof/>
            <w:webHidden/>
          </w:rPr>
          <w:tab/>
        </w:r>
        <w:r>
          <w:rPr>
            <w:noProof/>
            <w:webHidden/>
          </w:rPr>
          <w:fldChar w:fldCharType="begin"/>
        </w:r>
        <w:r>
          <w:rPr>
            <w:noProof/>
            <w:webHidden/>
          </w:rPr>
          <w:instrText xml:space="preserve"> PAGEREF _Toc19108191 \h </w:instrText>
        </w:r>
        <w:r>
          <w:rPr>
            <w:noProof/>
            <w:webHidden/>
          </w:rPr>
        </w:r>
        <w:r>
          <w:rPr>
            <w:noProof/>
            <w:webHidden/>
          </w:rPr>
          <w:fldChar w:fldCharType="separate"/>
        </w:r>
        <w:r>
          <w:rPr>
            <w:noProof/>
            <w:webHidden/>
          </w:rPr>
          <w:t>68</w:t>
        </w:r>
        <w:r>
          <w:rPr>
            <w:noProof/>
            <w:webHidden/>
          </w:rPr>
          <w:fldChar w:fldCharType="end"/>
        </w:r>
      </w:hyperlink>
    </w:p>
    <w:p w14:paraId="13D2D5FC"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1" w:anchor="_Toc19108192" w:history="1">
        <w:r w:rsidRPr="00972619">
          <w:rPr>
            <w:rStyle w:val="Hipervnculo"/>
            <w:noProof/>
          </w:rPr>
          <w:t>Ilustración 29: Login incorrecto.</w:t>
        </w:r>
        <w:r>
          <w:rPr>
            <w:noProof/>
            <w:webHidden/>
          </w:rPr>
          <w:tab/>
        </w:r>
        <w:r>
          <w:rPr>
            <w:noProof/>
            <w:webHidden/>
          </w:rPr>
          <w:fldChar w:fldCharType="begin"/>
        </w:r>
        <w:r>
          <w:rPr>
            <w:noProof/>
            <w:webHidden/>
          </w:rPr>
          <w:instrText xml:space="preserve"> PAGEREF _Toc19108192 \h </w:instrText>
        </w:r>
        <w:r>
          <w:rPr>
            <w:noProof/>
            <w:webHidden/>
          </w:rPr>
        </w:r>
        <w:r>
          <w:rPr>
            <w:noProof/>
            <w:webHidden/>
          </w:rPr>
          <w:fldChar w:fldCharType="separate"/>
        </w:r>
        <w:r>
          <w:rPr>
            <w:noProof/>
            <w:webHidden/>
          </w:rPr>
          <w:t>69</w:t>
        </w:r>
        <w:r>
          <w:rPr>
            <w:noProof/>
            <w:webHidden/>
          </w:rPr>
          <w:fldChar w:fldCharType="end"/>
        </w:r>
      </w:hyperlink>
    </w:p>
    <w:p w14:paraId="1A67D3D4"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2" w:anchor="_Toc19108193" w:history="1">
        <w:r w:rsidRPr="00972619">
          <w:rPr>
            <w:rStyle w:val="Hipervnculo"/>
            <w:noProof/>
          </w:rPr>
          <w:t>Ilustración 30: Ventana recordatorio de contraseña.</w:t>
        </w:r>
        <w:r>
          <w:rPr>
            <w:noProof/>
            <w:webHidden/>
          </w:rPr>
          <w:tab/>
        </w:r>
        <w:r>
          <w:rPr>
            <w:noProof/>
            <w:webHidden/>
          </w:rPr>
          <w:fldChar w:fldCharType="begin"/>
        </w:r>
        <w:r>
          <w:rPr>
            <w:noProof/>
            <w:webHidden/>
          </w:rPr>
          <w:instrText xml:space="preserve"> PAGEREF _Toc19108193 \h </w:instrText>
        </w:r>
        <w:r>
          <w:rPr>
            <w:noProof/>
            <w:webHidden/>
          </w:rPr>
        </w:r>
        <w:r>
          <w:rPr>
            <w:noProof/>
            <w:webHidden/>
          </w:rPr>
          <w:fldChar w:fldCharType="separate"/>
        </w:r>
        <w:r>
          <w:rPr>
            <w:noProof/>
            <w:webHidden/>
          </w:rPr>
          <w:t>69</w:t>
        </w:r>
        <w:r>
          <w:rPr>
            <w:noProof/>
            <w:webHidden/>
          </w:rPr>
          <w:fldChar w:fldCharType="end"/>
        </w:r>
      </w:hyperlink>
    </w:p>
    <w:p w14:paraId="1C363719"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3" w:anchor="_Toc19108194" w:history="1">
        <w:r w:rsidRPr="00972619">
          <w:rPr>
            <w:rStyle w:val="Hipervnculo"/>
            <w:noProof/>
          </w:rPr>
          <w:t>Ilustración 31: Ventana de registro en la Blockchain.</w:t>
        </w:r>
        <w:r>
          <w:rPr>
            <w:noProof/>
            <w:webHidden/>
          </w:rPr>
          <w:tab/>
        </w:r>
        <w:r>
          <w:rPr>
            <w:noProof/>
            <w:webHidden/>
          </w:rPr>
          <w:fldChar w:fldCharType="begin"/>
        </w:r>
        <w:r>
          <w:rPr>
            <w:noProof/>
            <w:webHidden/>
          </w:rPr>
          <w:instrText xml:space="preserve"> PAGEREF _Toc19108194 \h </w:instrText>
        </w:r>
        <w:r>
          <w:rPr>
            <w:noProof/>
            <w:webHidden/>
          </w:rPr>
        </w:r>
        <w:r>
          <w:rPr>
            <w:noProof/>
            <w:webHidden/>
          </w:rPr>
          <w:fldChar w:fldCharType="separate"/>
        </w:r>
        <w:r>
          <w:rPr>
            <w:noProof/>
            <w:webHidden/>
          </w:rPr>
          <w:t>70</w:t>
        </w:r>
        <w:r>
          <w:rPr>
            <w:noProof/>
            <w:webHidden/>
          </w:rPr>
          <w:fldChar w:fldCharType="end"/>
        </w:r>
      </w:hyperlink>
    </w:p>
    <w:p w14:paraId="66EC6DB5"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195" w:history="1">
        <w:r w:rsidRPr="00972619">
          <w:rPr>
            <w:rStyle w:val="Hipervnculo"/>
            <w:noProof/>
            <w:lang w:val="es-ES_tradnl"/>
          </w:rPr>
          <w:t>Ilustración 32: Opciones de navegación</w:t>
        </w:r>
        <w:r>
          <w:rPr>
            <w:noProof/>
            <w:webHidden/>
          </w:rPr>
          <w:tab/>
        </w:r>
        <w:r>
          <w:rPr>
            <w:noProof/>
            <w:webHidden/>
          </w:rPr>
          <w:fldChar w:fldCharType="begin"/>
        </w:r>
        <w:r>
          <w:rPr>
            <w:noProof/>
            <w:webHidden/>
          </w:rPr>
          <w:instrText xml:space="preserve"> PAGEREF _Toc19108195 \h </w:instrText>
        </w:r>
        <w:r>
          <w:rPr>
            <w:noProof/>
            <w:webHidden/>
          </w:rPr>
        </w:r>
        <w:r>
          <w:rPr>
            <w:noProof/>
            <w:webHidden/>
          </w:rPr>
          <w:fldChar w:fldCharType="separate"/>
        </w:r>
        <w:r>
          <w:rPr>
            <w:noProof/>
            <w:webHidden/>
          </w:rPr>
          <w:t>70</w:t>
        </w:r>
        <w:r>
          <w:rPr>
            <w:noProof/>
            <w:webHidden/>
          </w:rPr>
          <w:fldChar w:fldCharType="end"/>
        </w:r>
      </w:hyperlink>
    </w:p>
    <w:p w14:paraId="1739985D"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4" w:anchor="_Toc19108196" w:history="1">
        <w:r w:rsidRPr="00972619">
          <w:rPr>
            <w:rStyle w:val="Hipervnculo"/>
            <w:noProof/>
          </w:rPr>
          <w:t>Ilustración 33:Pantalla de Alta de mascotas</w:t>
        </w:r>
        <w:r>
          <w:rPr>
            <w:noProof/>
            <w:webHidden/>
          </w:rPr>
          <w:tab/>
        </w:r>
        <w:r>
          <w:rPr>
            <w:noProof/>
            <w:webHidden/>
          </w:rPr>
          <w:fldChar w:fldCharType="begin"/>
        </w:r>
        <w:r>
          <w:rPr>
            <w:noProof/>
            <w:webHidden/>
          </w:rPr>
          <w:instrText xml:space="preserve"> PAGEREF _Toc19108196 \h </w:instrText>
        </w:r>
        <w:r>
          <w:rPr>
            <w:noProof/>
            <w:webHidden/>
          </w:rPr>
        </w:r>
        <w:r>
          <w:rPr>
            <w:noProof/>
            <w:webHidden/>
          </w:rPr>
          <w:fldChar w:fldCharType="separate"/>
        </w:r>
        <w:r>
          <w:rPr>
            <w:noProof/>
            <w:webHidden/>
          </w:rPr>
          <w:t>72</w:t>
        </w:r>
        <w:r>
          <w:rPr>
            <w:noProof/>
            <w:webHidden/>
          </w:rPr>
          <w:fldChar w:fldCharType="end"/>
        </w:r>
      </w:hyperlink>
    </w:p>
    <w:p w14:paraId="1796F8EF"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5" w:anchor="_Toc19108197" w:history="1">
        <w:r w:rsidRPr="00972619">
          <w:rPr>
            <w:rStyle w:val="Hipervnculo"/>
            <w:noProof/>
          </w:rPr>
          <w:t>Ilustración 34: Ventana de aviso/error</w:t>
        </w:r>
        <w:r>
          <w:rPr>
            <w:noProof/>
            <w:webHidden/>
          </w:rPr>
          <w:tab/>
        </w:r>
        <w:r>
          <w:rPr>
            <w:noProof/>
            <w:webHidden/>
          </w:rPr>
          <w:fldChar w:fldCharType="begin"/>
        </w:r>
        <w:r>
          <w:rPr>
            <w:noProof/>
            <w:webHidden/>
          </w:rPr>
          <w:instrText xml:space="preserve"> PAGEREF _Toc19108197 \h </w:instrText>
        </w:r>
        <w:r>
          <w:rPr>
            <w:noProof/>
            <w:webHidden/>
          </w:rPr>
        </w:r>
        <w:r>
          <w:rPr>
            <w:noProof/>
            <w:webHidden/>
          </w:rPr>
          <w:fldChar w:fldCharType="separate"/>
        </w:r>
        <w:r>
          <w:rPr>
            <w:noProof/>
            <w:webHidden/>
          </w:rPr>
          <w:t>72</w:t>
        </w:r>
        <w:r>
          <w:rPr>
            <w:noProof/>
            <w:webHidden/>
          </w:rPr>
          <w:fldChar w:fldCharType="end"/>
        </w:r>
      </w:hyperlink>
    </w:p>
    <w:p w14:paraId="15D8B7CD"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6" w:anchor="_Toc19108198" w:history="1">
        <w:r w:rsidRPr="00972619">
          <w:rPr>
            <w:rStyle w:val="Hipervnculo"/>
            <w:noProof/>
          </w:rPr>
          <w:t>Ilustración 35: Ventanas de confirmación y finalización.</w:t>
        </w:r>
        <w:r>
          <w:rPr>
            <w:noProof/>
            <w:webHidden/>
          </w:rPr>
          <w:tab/>
        </w:r>
        <w:r>
          <w:rPr>
            <w:noProof/>
            <w:webHidden/>
          </w:rPr>
          <w:fldChar w:fldCharType="begin"/>
        </w:r>
        <w:r>
          <w:rPr>
            <w:noProof/>
            <w:webHidden/>
          </w:rPr>
          <w:instrText xml:space="preserve"> PAGEREF _Toc19108198 \h </w:instrText>
        </w:r>
        <w:r>
          <w:rPr>
            <w:noProof/>
            <w:webHidden/>
          </w:rPr>
        </w:r>
        <w:r>
          <w:rPr>
            <w:noProof/>
            <w:webHidden/>
          </w:rPr>
          <w:fldChar w:fldCharType="separate"/>
        </w:r>
        <w:r>
          <w:rPr>
            <w:noProof/>
            <w:webHidden/>
          </w:rPr>
          <w:t>72</w:t>
        </w:r>
        <w:r>
          <w:rPr>
            <w:noProof/>
            <w:webHidden/>
          </w:rPr>
          <w:fldChar w:fldCharType="end"/>
        </w:r>
      </w:hyperlink>
    </w:p>
    <w:p w14:paraId="360FF82F"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7" w:anchor="_Toc19108199" w:history="1">
        <w:r w:rsidRPr="00972619">
          <w:rPr>
            <w:rStyle w:val="Hipervnculo"/>
            <w:noProof/>
          </w:rPr>
          <w:t>Ilustración 36: Pantalla de Modificación de mascotas</w:t>
        </w:r>
        <w:r>
          <w:rPr>
            <w:noProof/>
            <w:webHidden/>
          </w:rPr>
          <w:tab/>
        </w:r>
        <w:r>
          <w:rPr>
            <w:noProof/>
            <w:webHidden/>
          </w:rPr>
          <w:fldChar w:fldCharType="begin"/>
        </w:r>
        <w:r>
          <w:rPr>
            <w:noProof/>
            <w:webHidden/>
          </w:rPr>
          <w:instrText xml:space="preserve"> PAGEREF _Toc19108199 \h </w:instrText>
        </w:r>
        <w:r>
          <w:rPr>
            <w:noProof/>
            <w:webHidden/>
          </w:rPr>
        </w:r>
        <w:r>
          <w:rPr>
            <w:noProof/>
            <w:webHidden/>
          </w:rPr>
          <w:fldChar w:fldCharType="separate"/>
        </w:r>
        <w:r>
          <w:rPr>
            <w:noProof/>
            <w:webHidden/>
          </w:rPr>
          <w:t>73</w:t>
        </w:r>
        <w:r>
          <w:rPr>
            <w:noProof/>
            <w:webHidden/>
          </w:rPr>
          <w:fldChar w:fldCharType="end"/>
        </w:r>
      </w:hyperlink>
    </w:p>
    <w:p w14:paraId="1DB0EC35"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8" w:anchor="_Toc19108200" w:history="1">
        <w:r w:rsidRPr="00972619">
          <w:rPr>
            <w:rStyle w:val="Hipervnculo"/>
            <w:noProof/>
          </w:rPr>
          <w:t>Ilustración 37: Pantalla de Baja de mascotas</w:t>
        </w:r>
        <w:r>
          <w:rPr>
            <w:noProof/>
            <w:webHidden/>
          </w:rPr>
          <w:tab/>
        </w:r>
        <w:r>
          <w:rPr>
            <w:noProof/>
            <w:webHidden/>
          </w:rPr>
          <w:fldChar w:fldCharType="begin"/>
        </w:r>
        <w:r>
          <w:rPr>
            <w:noProof/>
            <w:webHidden/>
          </w:rPr>
          <w:instrText xml:space="preserve"> PAGEREF _Toc19108200 \h </w:instrText>
        </w:r>
        <w:r>
          <w:rPr>
            <w:noProof/>
            <w:webHidden/>
          </w:rPr>
        </w:r>
        <w:r>
          <w:rPr>
            <w:noProof/>
            <w:webHidden/>
          </w:rPr>
          <w:fldChar w:fldCharType="separate"/>
        </w:r>
        <w:r>
          <w:rPr>
            <w:noProof/>
            <w:webHidden/>
          </w:rPr>
          <w:t>73</w:t>
        </w:r>
        <w:r>
          <w:rPr>
            <w:noProof/>
            <w:webHidden/>
          </w:rPr>
          <w:fldChar w:fldCharType="end"/>
        </w:r>
      </w:hyperlink>
    </w:p>
    <w:p w14:paraId="27626B85"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9" w:anchor="_Toc19108201" w:history="1">
        <w:r w:rsidRPr="00972619">
          <w:rPr>
            <w:rStyle w:val="Hipervnculo"/>
            <w:noProof/>
          </w:rPr>
          <w:t>Ilustración 38: Confirmación de la Baja de una mascota.</w:t>
        </w:r>
        <w:r>
          <w:rPr>
            <w:noProof/>
            <w:webHidden/>
          </w:rPr>
          <w:tab/>
        </w:r>
        <w:r>
          <w:rPr>
            <w:noProof/>
            <w:webHidden/>
          </w:rPr>
          <w:fldChar w:fldCharType="begin"/>
        </w:r>
        <w:r>
          <w:rPr>
            <w:noProof/>
            <w:webHidden/>
          </w:rPr>
          <w:instrText xml:space="preserve"> PAGEREF _Toc19108201 \h </w:instrText>
        </w:r>
        <w:r>
          <w:rPr>
            <w:noProof/>
            <w:webHidden/>
          </w:rPr>
        </w:r>
        <w:r>
          <w:rPr>
            <w:noProof/>
            <w:webHidden/>
          </w:rPr>
          <w:fldChar w:fldCharType="separate"/>
        </w:r>
        <w:r>
          <w:rPr>
            <w:noProof/>
            <w:webHidden/>
          </w:rPr>
          <w:t>74</w:t>
        </w:r>
        <w:r>
          <w:rPr>
            <w:noProof/>
            <w:webHidden/>
          </w:rPr>
          <w:fldChar w:fldCharType="end"/>
        </w:r>
      </w:hyperlink>
    </w:p>
    <w:p w14:paraId="05C3A4FD"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0" w:anchor="_Toc19108202" w:history="1">
        <w:r w:rsidRPr="00972619">
          <w:rPr>
            <w:rStyle w:val="Hipervnculo"/>
            <w:noProof/>
          </w:rPr>
          <w:t>Ilustración 39: Tranferencias de ETH</w:t>
        </w:r>
        <w:r>
          <w:rPr>
            <w:noProof/>
            <w:webHidden/>
          </w:rPr>
          <w:tab/>
        </w:r>
        <w:r>
          <w:rPr>
            <w:noProof/>
            <w:webHidden/>
          </w:rPr>
          <w:fldChar w:fldCharType="begin"/>
        </w:r>
        <w:r>
          <w:rPr>
            <w:noProof/>
            <w:webHidden/>
          </w:rPr>
          <w:instrText xml:space="preserve"> PAGEREF _Toc19108202 \h </w:instrText>
        </w:r>
        <w:r>
          <w:rPr>
            <w:noProof/>
            <w:webHidden/>
          </w:rPr>
        </w:r>
        <w:r>
          <w:rPr>
            <w:noProof/>
            <w:webHidden/>
          </w:rPr>
          <w:fldChar w:fldCharType="separate"/>
        </w:r>
        <w:r>
          <w:rPr>
            <w:noProof/>
            <w:webHidden/>
          </w:rPr>
          <w:t>74</w:t>
        </w:r>
        <w:r>
          <w:rPr>
            <w:noProof/>
            <w:webHidden/>
          </w:rPr>
          <w:fldChar w:fldCharType="end"/>
        </w:r>
      </w:hyperlink>
    </w:p>
    <w:p w14:paraId="3D9D1EF4" w14:textId="6307C26F"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1" w:anchor="_Toc19108203" w:history="1">
        <w:r w:rsidRPr="00972619">
          <w:rPr>
            <w:rStyle w:val="Hipervnculo"/>
            <w:noProof/>
          </w:rPr>
          <w:t>Ilustración 40: : Resultados W3C de la validación de index.html</w:t>
        </w:r>
        <w:r>
          <w:rPr>
            <w:noProof/>
            <w:webHidden/>
          </w:rPr>
          <w:tab/>
        </w:r>
        <w:r>
          <w:rPr>
            <w:noProof/>
            <w:webHidden/>
          </w:rPr>
          <w:fldChar w:fldCharType="begin"/>
        </w:r>
        <w:r>
          <w:rPr>
            <w:noProof/>
            <w:webHidden/>
          </w:rPr>
          <w:instrText xml:space="preserve"> PAGEREF _Toc19108203 \h </w:instrText>
        </w:r>
        <w:r>
          <w:rPr>
            <w:noProof/>
            <w:webHidden/>
          </w:rPr>
        </w:r>
        <w:r>
          <w:rPr>
            <w:noProof/>
            <w:webHidden/>
          </w:rPr>
          <w:fldChar w:fldCharType="separate"/>
        </w:r>
        <w:r>
          <w:rPr>
            <w:noProof/>
            <w:webHidden/>
          </w:rPr>
          <w:t>77</w:t>
        </w:r>
        <w:r>
          <w:rPr>
            <w:noProof/>
            <w:webHidden/>
          </w:rPr>
          <w:fldChar w:fldCharType="end"/>
        </w:r>
      </w:hyperlink>
    </w:p>
    <w:p w14:paraId="4FB95473" w14:textId="3BBAFCAF"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04" w:history="1">
        <w:r w:rsidRPr="00972619">
          <w:rPr>
            <w:rStyle w:val="Hipervnculo"/>
            <w:noProof/>
            <w:lang w:val="es-ES_tradnl"/>
          </w:rPr>
          <w:t>Ilustración 41: Validación W3C index.html</w:t>
        </w:r>
        <w:r>
          <w:rPr>
            <w:noProof/>
            <w:webHidden/>
          </w:rPr>
          <w:tab/>
        </w:r>
        <w:r>
          <w:rPr>
            <w:noProof/>
            <w:webHidden/>
          </w:rPr>
          <w:fldChar w:fldCharType="begin"/>
        </w:r>
        <w:r>
          <w:rPr>
            <w:noProof/>
            <w:webHidden/>
          </w:rPr>
          <w:instrText xml:space="preserve"> PAGEREF _Toc19108204 \h </w:instrText>
        </w:r>
        <w:r>
          <w:rPr>
            <w:noProof/>
            <w:webHidden/>
          </w:rPr>
        </w:r>
        <w:r>
          <w:rPr>
            <w:noProof/>
            <w:webHidden/>
          </w:rPr>
          <w:fldChar w:fldCharType="separate"/>
        </w:r>
        <w:r>
          <w:rPr>
            <w:noProof/>
            <w:webHidden/>
          </w:rPr>
          <w:t>78</w:t>
        </w:r>
        <w:r>
          <w:rPr>
            <w:noProof/>
            <w:webHidden/>
          </w:rPr>
          <w:fldChar w:fldCharType="end"/>
        </w:r>
      </w:hyperlink>
    </w:p>
    <w:p w14:paraId="13E9A981" w14:textId="0F7C8FAE"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2" w:anchor="_Toc19108205" w:history="1">
        <w:r w:rsidRPr="00972619">
          <w:rPr>
            <w:rStyle w:val="Hipervnculo"/>
            <w:noProof/>
          </w:rPr>
          <w:t>Ilustración 42: Resultados W3C de main.css</w:t>
        </w:r>
        <w:r>
          <w:rPr>
            <w:noProof/>
            <w:webHidden/>
          </w:rPr>
          <w:tab/>
        </w:r>
        <w:r>
          <w:rPr>
            <w:noProof/>
            <w:webHidden/>
          </w:rPr>
          <w:fldChar w:fldCharType="begin"/>
        </w:r>
        <w:r>
          <w:rPr>
            <w:noProof/>
            <w:webHidden/>
          </w:rPr>
          <w:instrText xml:space="preserve"> PAGEREF _Toc19108205 \h </w:instrText>
        </w:r>
        <w:r>
          <w:rPr>
            <w:noProof/>
            <w:webHidden/>
          </w:rPr>
        </w:r>
        <w:r>
          <w:rPr>
            <w:noProof/>
            <w:webHidden/>
          </w:rPr>
          <w:fldChar w:fldCharType="separate"/>
        </w:r>
        <w:r>
          <w:rPr>
            <w:noProof/>
            <w:webHidden/>
          </w:rPr>
          <w:t>79</w:t>
        </w:r>
        <w:r>
          <w:rPr>
            <w:noProof/>
            <w:webHidden/>
          </w:rPr>
          <w:fldChar w:fldCharType="end"/>
        </w:r>
      </w:hyperlink>
    </w:p>
    <w:p w14:paraId="061878A8" w14:textId="38A0D25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3" w:anchor="_Toc19108206" w:history="1">
        <w:r w:rsidRPr="00972619">
          <w:rPr>
            <w:rStyle w:val="Hipervnculo"/>
            <w:noProof/>
          </w:rPr>
          <w:t>Ilustración 43: Resultado final del W3C de la validación de main.css</w:t>
        </w:r>
        <w:r>
          <w:rPr>
            <w:noProof/>
            <w:webHidden/>
          </w:rPr>
          <w:tab/>
        </w:r>
        <w:r>
          <w:rPr>
            <w:noProof/>
            <w:webHidden/>
          </w:rPr>
          <w:fldChar w:fldCharType="begin"/>
        </w:r>
        <w:r>
          <w:rPr>
            <w:noProof/>
            <w:webHidden/>
          </w:rPr>
          <w:instrText xml:space="preserve"> PAGEREF _Toc19108206 \h </w:instrText>
        </w:r>
        <w:r>
          <w:rPr>
            <w:noProof/>
            <w:webHidden/>
          </w:rPr>
        </w:r>
        <w:r>
          <w:rPr>
            <w:noProof/>
            <w:webHidden/>
          </w:rPr>
          <w:fldChar w:fldCharType="separate"/>
        </w:r>
        <w:r>
          <w:rPr>
            <w:noProof/>
            <w:webHidden/>
          </w:rPr>
          <w:t>79</w:t>
        </w:r>
        <w:r>
          <w:rPr>
            <w:noProof/>
            <w:webHidden/>
          </w:rPr>
          <w:fldChar w:fldCharType="end"/>
        </w:r>
      </w:hyperlink>
    </w:p>
    <w:p w14:paraId="73D980BF" w14:textId="0CB21C11"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4" w:anchor="_Toc19108207" w:history="1">
        <w:r w:rsidRPr="00972619">
          <w:rPr>
            <w:rStyle w:val="Hipervnculo"/>
            <w:noProof/>
          </w:rPr>
          <w:t>Ilustración 44: remix.ethereum.org IDE</w:t>
        </w:r>
        <w:r>
          <w:rPr>
            <w:noProof/>
            <w:webHidden/>
          </w:rPr>
          <w:tab/>
        </w:r>
        <w:r>
          <w:rPr>
            <w:noProof/>
            <w:webHidden/>
          </w:rPr>
          <w:fldChar w:fldCharType="begin"/>
        </w:r>
        <w:r>
          <w:rPr>
            <w:noProof/>
            <w:webHidden/>
          </w:rPr>
          <w:instrText xml:space="preserve"> PAGEREF _Toc19108207 \h </w:instrText>
        </w:r>
        <w:r>
          <w:rPr>
            <w:noProof/>
            <w:webHidden/>
          </w:rPr>
        </w:r>
        <w:r>
          <w:rPr>
            <w:noProof/>
            <w:webHidden/>
          </w:rPr>
          <w:fldChar w:fldCharType="separate"/>
        </w:r>
        <w:r>
          <w:rPr>
            <w:noProof/>
            <w:webHidden/>
          </w:rPr>
          <w:t>80</w:t>
        </w:r>
        <w:r>
          <w:rPr>
            <w:noProof/>
            <w:webHidden/>
          </w:rPr>
          <w:fldChar w:fldCharType="end"/>
        </w:r>
      </w:hyperlink>
    </w:p>
    <w:p w14:paraId="7A2D16AB"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5" w:anchor="_Toc19108208" w:history="1">
        <w:r w:rsidRPr="00972619">
          <w:rPr>
            <w:rStyle w:val="Hipervnculo"/>
            <w:noProof/>
          </w:rPr>
          <w:t xml:space="preserve">Ilustración 45: </w:t>
        </w:r>
        <w:r w:rsidRPr="00972619">
          <w:rPr>
            <w:rStyle w:val="Hipervnculo"/>
            <w:noProof/>
            <w:lang w:val="es-ES_tradnl"/>
          </w:rPr>
          <w:t>Simulación</w:t>
        </w:r>
        <w:r w:rsidRPr="00972619">
          <w:rPr>
            <w:rStyle w:val="Hipervnculo"/>
            <w:noProof/>
          </w:rPr>
          <w:t xml:space="preserve"> de LG Optimus L70</w:t>
        </w:r>
        <w:r>
          <w:rPr>
            <w:noProof/>
            <w:webHidden/>
          </w:rPr>
          <w:tab/>
        </w:r>
        <w:r>
          <w:rPr>
            <w:noProof/>
            <w:webHidden/>
          </w:rPr>
          <w:fldChar w:fldCharType="begin"/>
        </w:r>
        <w:r>
          <w:rPr>
            <w:noProof/>
            <w:webHidden/>
          </w:rPr>
          <w:instrText xml:space="preserve"> PAGEREF _Toc19108208 \h </w:instrText>
        </w:r>
        <w:r>
          <w:rPr>
            <w:noProof/>
            <w:webHidden/>
          </w:rPr>
        </w:r>
        <w:r>
          <w:rPr>
            <w:noProof/>
            <w:webHidden/>
          </w:rPr>
          <w:fldChar w:fldCharType="separate"/>
        </w:r>
        <w:r>
          <w:rPr>
            <w:noProof/>
            <w:webHidden/>
          </w:rPr>
          <w:t>84</w:t>
        </w:r>
        <w:r>
          <w:rPr>
            <w:noProof/>
            <w:webHidden/>
          </w:rPr>
          <w:fldChar w:fldCharType="end"/>
        </w:r>
      </w:hyperlink>
    </w:p>
    <w:p w14:paraId="2ECBA4EB"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6" w:anchor="_Toc19108209" w:history="1">
        <w:r w:rsidRPr="00972619">
          <w:rPr>
            <w:rStyle w:val="Hipervnculo"/>
            <w:noProof/>
          </w:rPr>
          <w:t>Ilustración 46: Simulación de Iphone7</w:t>
        </w:r>
        <w:r>
          <w:rPr>
            <w:noProof/>
            <w:webHidden/>
          </w:rPr>
          <w:tab/>
        </w:r>
        <w:r>
          <w:rPr>
            <w:noProof/>
            <w:webHidden/>
          </w:rPr>
          <w:fldChar w:fldCharType="begin"/>
        </w:r>
        <w:r>
          <w:rPr>
            <w:noProof/>
            <w:webHidden/>
          </w:rPr>
          <w:instrText xml:space="preserve"> PAGEREF _Toc19108209 \h </w:instrText>
        </w:r>
        <w:r>
          <w:rPr>
            <w:noProof/>
            <w:webHidden/>
          </w:rPr>
        </w:r>
        <w:r>
          <w:rPr>
            <w:noProof/>
            <w:webHidden/>
          </w:rPr>
          <w:fldChar w:fldCharType="separate"/>
        </w:r>
        <w:r>
          <w:rPr>
            <w:noProof/>
            <w:webHidden/>
          </w:rPr>
          <w:t>84</w:t>
        </w:r>
        <w:r>
          <w:rPr>
            <w:noProof/>
            <w:webHidden/>
          </w:rPr>
          <w:fldChar w:fldCharType="end"/>
        </w:r>
      </w:hyperlink>
    </w:p>
    <w:p w14:paraId="55829C84"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7" w:anchor="_Toc19108210" w:history="1">
        <w:r w:rsidRPr="00972619">
          <w:rPr>
            <w:rStyle w:val="Hipervnculo"/>
            <w:noProof/>
          </w:rPr>
          <w:t>Ilustración 47: Simulación iPhone7 en horizontal</w:t>
        </w:r>
        <w:r>
          <w:rPr>
            <w:noProof/>
            <w:webHidden/>
          </w:rPr>
          <w:tab/>
        </w:r>
        <w:r>
          <w:rPr>
            <w:noProof/>
            <w:webHidden/>
          </w:rPr>
          <w:fldChar w:fldCharType="begin"/>
        </w:r>
        <w:r>
          <w:rPr>
            <w:noProof/>
            <w:webHidden/>
          </w:rPr>
          <w:instrText xml:space="preserve"> PAGEREF _Toc19108210 \h </w:instrText>
        </w:r>
        <w:r>
          <w:rPr>
            <w:noProof/>
            <w:webHidden/>
          </w:rPr>
        </w:r>
        <w:r>
          <w:rPr>
            <w:noProof/>
            <w:webHidden/>
          </w:rPr>
          <w:fldChar w:fldCharType="separate"/>
        </w:r>
        <w:r>
          <w:rPr>
            <w:noProof/>
            <w:webHidden/>
          </w:rPr>
          <w:t>85</w:t>
        </w:r>
        <w:r>
          <w:rPr>
            <w:noProof/>
            <w:webHidden/>
          </w:rPr>
          <w:fldChar w:fldCharType="end"/>
        </w:r>
      </w:hyperlink>
    </w:p>
    <w:p w14:paraId="0EBB694B" w14:textId="7777777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8" w:anchor="_Toc19108211" w:history="1">
        <w:r w:rsidRPr="00972619">
          <w:rPr>
            <w:rStyle w:val="Hipervnculo"/>
            <w:noProof/>
          </w:rPr>
          <w:t>Ilustración 48: Simulación de iPad</w:t>
        </w:r>
        <w:r>
          <w:rPr>
            <w:noProof/>
            <w:webHidden/>
          </w:rPr>
          <w:tab/>
        </w:r>
        <w:r>
          <w:rPr>
            <w:noProof/>
            <w:webHidden/>
          </w:rPr>
          <w:fldChar w:fldCharType="begin"/>
        </w:r>
        <w:r>
          <w:rPr>
            <w:noProof/>
            <w:webHidden/>
          </w:rPr>
          <w:instrText xml:space="preserve"> PAGEREF _Toc19108211 \h </w:instrText>
        </w:r>
        <w:r>
          <w:rPr>
            <w:noProof/>
            <w:webHidden/>
          </w:rPr>
        </w:r>
        <w:r>
          <w:rPr>
            <w:noProof/>
            <w:webHidden/>
          </w:rPr>
          <w:fldChar w:fldCharType="separate"/>
        </w:r>
        <w:r>
          <w:rPr>
            <w:noProof/>
            <w:webHidden/>
          </w:rPr>
          <w:t>85</w:t>
        </w:r>
        <w:r>
          <w:rPr>
            <w:noProof/>
            <w:webHidden/>
          </w:rPr>
          <w:fldChar w:fldCharType="end"/>
        </w:r>
      </w:hyperlink>
    </w:p>
    <w:p w14:paraId="46C326F5" w14:textId="27EB5E17" w:rsidR="007B219C" w:rsidRDefault="007B219C" w:rsidP="007B219C">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9" w:anchor="_Toc19108212" w:history="1">
        <w:r w:rsidRPr="00972619">
          <w:rPr>
            <w:rStyle w:val="Hipervnculo"/>
            <w:noProof/>
          </w:rPr>
          <w:t>Ilustración 49: Evolución del desarrollo de DApps</w:t>
        </w:r>
        <w:r>
          <w:rPr>
            <w:noProof/>
            <w:webHidden/>
          </w:rPr>
          <w:tab/>
        </w:r>
        <w:r>
          <w:rPr>
            <w:noProof/>
            <w:webHidden/>
          </w:rPr>
          <w:fldChar w:fldCharType="begin"/>
        </w:r>
        <w:r>
          <w:rPr>
            <w:noProof/>
            <w:webHidden/>
          </w:rPr>
          <w:instrText xml:space="preserve"> PAGEREF _Toc19108212 \h </w:instrText>
        </w:r>
        <w:r>
          <w:rPr>
            <w:noProof/>
            <w:webHidden/>
          </w:rPr>
        </w:r>
        <w:r>
          <w:rPr>
            <w:noProof/>
            <w:webHidden/>
          </w:rPr>
          <w:fldChar w:fldCharType="separate"/>
        </w:r>
        <w:r>
          <w:rPr>
            <w:noProof/>
            <w:webHidden/>
          </w:rPr>
          <w:t>87</w:t>
        </w:r>
        <w:r>
          <w:rPr>
            <w:noProof/>
            <w:webHidden/>
          </w:rPr>
          <w:fldChar w:fldCharType="end"/>
        </w:r>
      </w:hyperlink>
    </w:p>
    <w:p w14:paraId="79721927" w14:textId="77777777" w:rsidR="00410815" w:rsidRPr="002306F1" w:rsidRDefault="00886177" w:rsidP="004B2C08">
      <w:pPr>
        <w:pStyle w:val="TDC1"/>
        <w:spacing w:after="120" w:line="360" w:lineRule="auto"/>
        <w:rPr>
          <w:rStyle w:val="Hipervnculo"/>
          <w:b w:val="0"/>
          <w:lang w:val="es-ES_tradnl"/>
        </w:rPr>
      </w:pPr>
      <w:r w:rsidRPr="002306F1">
        <w:rPr>
          <w:rStyle w:val="Hipervnculo"/>
          <w:b w:val="0"/>
          <w:lang w:val="es-ES_tradnl"/>
        </w:rPr>
        <w:fldChar w:fldCharType="end"/>
      </w:r>
    </w:p>
    <w:p w14:paraId="78E91FE2" w14:textId="77777777" w:rsidR="00410815" w:rsidRPr="002306F1" w:rsidRDefault="00410815">
      <w:pPr>
        <w:jc w:val="left"/>
        <w:rPr>
          <w:rStyle w:val="Hipervnculo"/>
          <w:noProof/>
          <w:lang w:val="es-ES_tradnl"/>
        </w:rPr>
      </w:pPr>
      <w:r w:rsidRPr="002306F1">
        <w:rPr>
          <w:rStyle w:val="Hipervnculo"/>
          <w:b/>
          <w:lang w:val="es-ES_tradnl"/>
        </w:rPr>
        <w:br w:type="page"/>
      </w:r>
    </w:p>
    <w:p w14:paraId="22790E59" w14:textId="5339B2CA" w:rsidR="00410815" w:rsidRPr="002306F1" w:rsidRDefault="00E24D3D" w:rsidP="005B6F6B">
      <w:pPr>
        <w:pStyle w:val="Pre-ndice"/>
      </w:pPr>
      <w:bookmarkStart w:id="6" w:name="_Toc19108358"/>
      <w:r w:rsidRPr="002306F1">
        <w:lastRenderedPageBreak/>
        <w:t>Índice</w:t>
      </w:r>
      <w:r w:rsidR="00410815" w:rsidRPr="002306F1">
        <w:t xml:space="preserve"> de Tablas</w:t>
      </w:r>
      <w:bookmarkEnd w:id="6"/>
    </w:p>
    <w:p w14:paraId="590F56AD" w14:textId="77777777" w:rsidR="00133727" w:rsidRDefault="00410815"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2306F1">
        <w:rPr>
          <w:lang w:val="es-ES_tradnl"/>
        </w:rPr>
        <w:fldChar w:fldCharType="begin"/>
      </w:r>
      <w:r w:rsidRPr="002306F1">
        <w:rPr>
          <w:lang w:val="es-ES_tradnl"/>
        </w:rPr>
        <w:instrText xml:space="preserve"> TOC \h \z \c "Tabla" </w:instrText>
      </w:r>
      <w:r w:rsidRPr="002306F1">
        <w:rPr>
          <w:lang w:val="es-ES_tradnl"/>
        </w:rPr>
        <w:fldChar w:fldCharType="separate"/>
      </w:r>
      <w:hyperlink w:anchor="_Toc19108289" w:history="1">
        <w:r w:rsidR="00133727" w:rsidRPr="00883FDA">
          <w:rPr>
            <w:rStyle w:val="Hipervnculo"/>
            <w:noProof/>
            <w:lang w:val="es-ES_tradnl"/>
          </w:rPr>
          <w:t>Tabla 1: Tipos de blockchain</w:t>
        </w:r>
        <w:r w:rsidR="00133727">
          <w:rPr>
            <w:noProof/>
            <w:webHidden/>
          </w:rPr>
          <w:tab/>
        </w:r>
        <w:r w:rsidR="00133727">
          <w:rPr>
            <w:noProof/>
            <w:webHidden/>
          </w:rPr>
          <w:fldChar w:fldCharType="begin"/>
        </w:r>
        <w:r w:rsidR="00133727">
          <w:rPr>
            <w:noProof/>
            <w:webHidden/>
          </w:rPr>
          <w:instrText xml:space="preserve"> PAGEREF _Toc19108289 \h </w:instrText>
        </w:r>
        <w:r w:rsidR="00133727">
          <w:rPr>
            <w:noProof/>
            <w:webHidden/>
          </w:rPr>
        </w:r>
        <w:r w:rsidR="00133727">
          <w:rPr>
            <w:noProof/>
            <w:webHidden/>
          </w:rPr>
          <w:fldChar w:fldCharType="separate"/>
        </w:r>
        <w:r w:rsidR="00133727">
          <w:rPr>
            <w:noProof/>
            <w:webHidden/>
          </w:rPr>
          <w:t>14</w:t>
        </w:r>
        <w:r w:rsidR="00133727">
          <w:rPr>
            <w:noProof/>
            <w:webHidden/>
          </w:rPr>
          <w:fldChar w:fldCharType="end"/>
        </w:r>
      </w:hyperlink>
    </w:p>
    <w:p w14:paraId="3C7D0968"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0" w:history="1">
        <w:r w:rsidRPr="00883FDA">
          <w:rPr>
            <w:rStyle w:val="Hipervnculo"/>
            <w:noProof/>
            <w:lang w:val="es-ES_tradnl"/>
          </w:rPr>
          <w:t>Tabla 2: Dirección del proyecto</w:t>
        </w:r>
        <w:r>
          <w:rPr>
            <w:noProof/>
            <w:webHidden/>
          </w:rPr>
          <w:tab/>
        </w:r>
        <w:r>
          <w:rPr>
            <w:noProof/>
            <w:webHidden/>
          </w:rPr>
          <w:fldChar w:fldCharType="begin"/>
        </w:r>
        <w:r>
          <w:rPr>
            <w:noProof/>
            <w:webHidden/>
          </w:rPr>
          <w:instrText xml:space="preserve"> PAGEREF _Toc19108290 \h </w:instrText>
        </w:r>
        <w:r>
          <w:rPr>
            <w:noProof/>
            <w:webHidden/>
          </w:rPr>
        </w:r>
        <w:r>
          <w:rPr>
            <w:noProof/>
            <w:webHidden/>
          </w:rPr>
          <w:fldChar w:fldCharType="separate"/>
        </w:r>
        <w:r>
          <w:rPr>
            <w:noProof/>
            <w:webHidden/>
          </w:rPr>
          <w:t>23</w:t>
        </w:r>
        <w:r>
          <w:rPr>
            <w:noProof/>
            <w:webHidden/>
          </w:rPr>
          <w:fldChar w:fldCharType="end"/>
        </w:r>
      </w:hyperlink>
    </w:p>
    <w:p w14:paraId="23DEBD77"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1" w:history="1">
        <w:r w:rsidRPr="00883FDA">
          <w:rPr>
            <w:rStyle w:val="Hipervnculo"/>
            <w:noProof/>
            <w:lang w:val="es-ES_tradnl"/>
          </w:rPr>
          <w:t>Tabla 3: Analista y desarrollador del proyecto.</w:t>
        </w:r>
        <w:r>
          <w:rPr>
            <w:noProof/>
            <w:webHidden/>
          </w:rPr>
          <w:tab/>
        </w:r>
        <w:r>
          <w:rPr>
            <w:noProof/>
            <w:webHidden/>
          </w:rPr>
          <w:fldChar w:fldCharType="begin"/>
        </w:r>
        <w:r>
          <w:rPr>
            <w:noProof/>
            <w:webHidden/>
          </w:rPr>
          <w:instrText xml:space="preserve"> PAGEREF _Toc19108291 \h </w:instrText>
        </w:r>
        <w:r>
          <w:rPr>
            <w:noProof/>
            <w:webHidden/>
          </w:rPr>
        </w:r>
        <w:r>
          <w:rPr>
            <w:noProof/>
            <w:webHidden/>
          </w:rPr>
          <w:fldChar w:fldCharType="separate"/>
        </w:r>
        <w:r>
          <w:rPr>
            <w:noProof/>
            <w:webHidden/>
          </w:rPr>
          <w:t>23</w:t>
        </w:r>
        <w:r>
          <w:rPr>
            <w:noProof/>
            <w:webHidden/>
          </w:rPr>
          <w:fldChar w:fldCharType="end"/>
        </w:r>
      </w:hyperlink>
    </w:p>
    <w:p w14:paraId="33173A2D"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2" w:history="1">
        <w:r w:rsidRPr="00883FDA">
          <w:rPr>
            <w:rStyle w:val="Hipervnculo"/>
            <w:noProof/>
            <w:lang w:val="es-ES_tradnl"/>
          </w:rPr>
          <w:t>Tabla 4: Colaborador del proyecto.</w:t>
        </w:r>
        <w:r>
          <w:rPr>
            <w:noProof/>
            <w:webHidden/>
          </w:rPr>
          <w:tab/>
        </w:r>
        <w:r>
          <w:rPr>
            <w:noProof/>
            <w:webHidden/>
          </w:rPr>
          <w:fldChar w:fldCharType="begin"/>
        </w:r>
        <w:r>
          <w:rPr>
            <w:noProof/>
            <w:webHidden/>
          </w:rPr>
          <w:instrText xml:space="preserve"> PAGEREF _Toc19108292 \h </w:instrText>
        </w:r>
        <w:r>
          <w:rPr>
            <w:noProof/>
            <w:webHidden/>
          </w:rPr>
        </w:r>
        <w:r>
          <w:rPr>
            <w:noProof/>
            <w:webHidden/>
          </w:rPr>
          <w:fldChar w:fldCharType="separate"/>
        </w:r>
        <w:r>
          <w:rPr>
            <w:noProof/>
            <w:webHidden/>
          </w:rPr>
          <w:t>23</w:t>
        </w:r>
        <w:r>
          <w:rPr>
            <w:noProof/>
            <w:webHidden/>
          </w:rPr>
          <w:fldChar w:fldCharType="end"/>
        </w:r>
      </w:hyperlink>
    </w:p>
    <w:p w14:paraId="1D1F8FD0"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3" w:history="1">
        <w:r w:rsidRPr="00883FDA">
          <w:rPr>
            <w:rStyle w:val="Hipervnculo"/>
            <w:noProof/>
            <w:lang w:val="es-ES_tradnl"/>
          </w:rPr>
          <w:t>Tabla 5: Dirección facultativa y Veterinaria</w:t>
        </w:r>
        <w:r>
          <w:rPr>
            <w:noProof/>
            <w:webHidden/>
          </w:rPr>
          <w:tab/>
        </w:r>
        <w:r>
          <w:rPr>
            <w:noProof/>
            <w:webHidden/>
          </w:rPr>
          <w:fldChar w:fldCharType="begin"/>
        </w:r>
        <w:r>
          <w:rPr>
            <w:noProof/>
            <w:webHidden/>
          </w:rPr>
          <w:instrText xml:space="preserve"> PAGEREF _Toc19108293 \h </w:instrText>
        </w:r>
        <w:r>
          <w:rPr>
            <w:noProof/>
            <w:webHidden/>
          </w:rPr>
        </w:r>
        <w:r>
          <w:rPr>
            <w:noProof/>
            <w:webHidden/>
          </w:rPr>
          <w:fldChar w:fldCharType="separate"/>
        </w:r>
        <w:r>
          <w:rPr>
            <w:noProof/>
            <w:webHidden/>
          </w:rPr>
          <w:t>23</w:t>
        </w:r>
        <w:r>
          <w:rPr>
            <w:noProof/>
            <w:webHidden/>
          </w:rPr>
          <w:fldChar w:fldCharType="end"/>
        </w:r>
      </w:hyperlink>
    </w:p>
    <w:p w14:paraId="5EDCF2A1"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4" w:history="1">
        <w:r w:rsidRPr="00883FDA">
          <w:rPr>
            <w:rStyle w:val="Hipervnculo"/>
            <w:noProof/>
            <w:lang w:val="es-ES_tradnl"/>
          </w:rPr>
          <w:t>Tabla 6: Organización 1.</w:t>
        </w:r>
        <w:r>
          <w:rPr>
            <w:noProof/>
            <w:webHidden/>
          </w:rPr>
          <w:tab/>
        </w:r>
        <w:r>
          <w:rPr>
            <w:noProof/>
            <w:webHidden/>
          </w:rPr>
          <w:fldChar w:fldCharType="begin"/>
        </w:r>
        <w:r>
          <w:rPr>
            <w:noProof/>
            <w:webHidden/>
          </w:rPr>
          <w:instrText xml:space="preserve"> PAGEREF _Toc19108294 \h </w:instrText>
        </w:r>
        <w:r>
          <w:rPr>
            <w:noProof/>
            <w:webHidden/>
          </w:rPr>
        </w:r>
        <w:r>
          <w:rPr>
            <w:noProof/>
            <w:webHidden/>
          </w:rPr>
          <w:fldChar w:fldCharType="separate"/>
        </w:r>
        <w:r>
          <w:rPr>
            <w:noProof/>
            <w:webHidden/>
          </w:rPr>
          <w:t>24</w:t>
        </w:r>
        <w:r>
          <w:rPr>
            <w:noProof/>
            <w:webHidden/>
          </w:rPr>
          <w:fldChar w:fldCharType="end"/>
        </w:r>
      </w:hyperlink>
    </w:p>
    <w:p w14:paraId="5D55030C"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5" w:history="1">
        <w:r w:rsidRPr="00883FDA">
          <w:rPr>
            <w:rStyle w:val="Hipervnculo"/>
            <w:noProof/>
            <w:lang w:val="es-ES_tradnl"/>
          </w:rPr>
          <w:t>Tabla 7: Organización 2</w:t>
        </w:r>
        <w:r>
          <w:rPr>
            <w:noProof/>
            <w:webHidden/>
          </w:rPr>
          <w:tab/>
        </w:r>
        <w:r>
          <w:rPr>
            <w:noProof/>
            <w:webHidden/>
          </w:rPr>
          <w:fldChar w:fldCharType="begin"/>
        </w:r>
        <w:r>
          <w:rPr>
            <w:noProof/>
            <w:webHidden/>
          </w:rPr>
          <w:instrText xml:space="preserve"> PAGEREF _Toc19108295 \h </w:instrText>
        </w:r>
        <w:r>
          <w:rPr>
            <w:noProof/>
            <w:webHidden/>
          </w:rPr>
        </w:r>
        <w:r>
          <w:rPr>
            <w:noProof/>
            <w:webHidden/>
          </w:rPr>
          <w:fldChar w:fldCharType="separate"/>
        </w:r>
        <w:r>
          <w:rPr>
            <w:noProof/>
            <w:webHidden/>
          </w:rPr>
          <w:t>24</w:t>
        </w:r>
        <w:r>
          <w:rPr>
            <w:noProof/>
            <w:webHidden/>
          </w:rPr>
          <w:fldChar w:fldCharType="end"/>
        </w:r>
      </w:hyperlink>
    </w:p>
    <w:p w14:paraId="2162C72B"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6" w:history="1">
        <w:r w:rsidRPr="00883FDA">
          <w:rPr>
            <w:rStyle w:val="Hipervnculo"/>
            <w:noProof/>
            <w:lang w:val="es-ES_tradnl"/>
          </w:rPr>
          <w:t>Tabla 8: Objetivo de Alta de mascotas</w:t>
        </w:r>
        <w:r>
          <w:rPr>
            <w:noProof/>
            <w:webHidden/>
          </w:rPr>
          <w:tab/>
        </w:r>
        <w:r>
          <w:rPr>
            <w:noProof/>
            <w:webHidden/>
          </w:rPr>
          <w:fldChar w:fldCharType="begin"/>
        </w:r>
        <w:r>
          <w:rPr>
            <w:noProof/>
            <w:webHidden/>
          </w:rPr>
          <w:instrText xml:space="preserve"> PAGEREF _Toc19108296 \h </w:instrText>
        </w:r>
        <w:r>
          <w:rPr>
            <w:noProof/>
            <w:webHidden/>
          </w:rPr>
        </w:r>
        <w:r>
          <w:rPr>
            <w:noProof/>
            <w:webHidden/>
          </w:rPr>
          <w:fldChar w:fldCharType="separate"/>
        </w:r>
        <w:r>
          <w:rPr>
            <w:noProof/>
            <w:webHidden/>
          </w:rPr>
          <w:t>27</w:t>
        </w:r>
        <w:r>
          <w:rPr>
            <w:noProof/>
            <w:webHidden/>
          </w:rPr>
          <w:fldChar w:fldCharType="end"/>
        </w:r>
      </w:hyperlink>
    </w:p>
    <w:p w14:paraId="657F6DFF"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7" w:history="1">
        <w:r w:rsidRPr="00883FDA">
          <w:rPr>
            <w:rStyle w:val="Hipervnculo"/>
            <w:noProof/>
            <w:lang w:val="es-ES_tradnl"/>
          </w:rPr>
          <w:t>Tabla 9: Objetivo Alta de dueños.</w:t>
        </w:r>
        <w:r>
          <w:rPr>
            <w:noProof/>
            <w:webHidden/>
          </w:rPr>
          <w:tab/>
        </w:r>
        <w:r>
          <w:rPr>
            <w:noProof/>
            <w:webHidden/>
          </w:rPr>
          <w:fldChar w:fldCharType="begin"/>
        </w:r>
        <w:r>
          <w:rPr>
            <w:noProof/>
            <w:webHidden/>
          </w:rPr>
          <w:instrText xml:space="preserve"> PAGEREF _Toc19108297 \h </w:instrText>
        </w:r>
        <w:r>
          <w:rPr>
            <w:noProof/>
            <w:webHidden/>
          </w:rPr>
        </w:r>
        <w:r>
          <w:rPr>
            <w:noProof/>
            <w:webHidden/>
          </w:rPr>
          <w:fldChar w:fldCharType="separate"/>
        </w:r>
        <w:r>
          <w:rPr>
            <w:noProof/>
            <w:webHidden/>
          </w:rPr>
          <w:t>27</w:t>
        </w:r>
        <w:r>
          <w:rPr>
            <w:noProof/>
            <w:webHidden/>
          </w:rPr>
          <w:fldChar w:fldCharType="end"/>
        </w:r>
      </w:hyperlink>
    </w:p>
    <w:p w14:paraId="64ABC460"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8" w:history="1">
        <w:r w:rsidRPr="00883FDA">
          <w:rPr>
            <w:rStyle w:val="Hipervnculo"/>
            <w:noProof/>
            <w:lang w:val="es-ES_tradnl"/>
          </w:rPr>
          <w:t>Tabla 10: Objetivo de Modificación de datos</w:t>
        </w:r>
        <w:r>
          <w:rPr>
            <w:noProof/>
            <w:webHidden/>
          </w:rPr>
          <w:tab/>
        </w:r>
        <w:r>
          <w:rPr>
            <w:noProof/>
            <w:webHidden/>
          </w:rPr>
          <w:fldChar w:fldCharType="begin"/>
        </w:r>
        <w:r>
          <w:rPr>
            <w:noProof/>
            <w:webHidden/>
          </w:rPr>
          <w:instrText xml:space="preserve"> PAGEREF _Toc19108298 \h </w:instrText>
        </w:r>
        <w:r>
          <w:rPr>
            <w:noProof/>
            <w:webHidden/>
          </w:rPr>
        </w:r>
        <w:r>
          <w:rPr>
            <w:noProof/>
            <w:webHidden/>
          </w:rPr>
          <w:fldChar w:fldCharType="separate"/>
        </w:r>
        <w:r>
          <w:rPr>
            <w:noProof/>
            <w:webHidden/>
          </w:rPr>
          <w:t>28</w:t>
        </w:r>
        <w:r>
          <w:rPr>
            <w:noProof/>
            <w:webHidden/>
          </w:rPr>
          <w:fldChar w:fldCharType="end"/>
        </w:r>
      </w:hyperlink>
    </w:p>
    <w:p w14:paraId="2C997091"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299" w:history="1">
        <w:r w:rsidRPr="00883FDA">
          <w:rPr>
            <w:rStyle w:val="Hipervnculo"/>
            <w:noProof/>
            <w:lang w:val="es-ES_tradnl"/>
          </w:rPr>
          <w:t>Tabla 11: Objetivo de Baja de mascotas</w:t>
        </w:r>
        <w:r>
          <w:rPr>
            <w:noProof/>
            <w:webHidden/>
          </w:rPr>
          <w:tab/>
        </w:r>
        <w:r>
          <w:rPr>
            <w:noProof/>
            <w:webHidden/>
          </w:rPr>
          <w:fldChar w:fldCharType="begin"/>
        </w:r>
        <w:r>
          <w:rPr>
            <w:noProof/>
            <w:webHidden/>
          </w:rPr>
          <w:instrText xml:space="preserve"> PAGEREF _Toc19108299 \h </w:instrText>
        </w:r>
        <w:r>
          <w:rPr>
            <w:noProof/>
            <w:webHidden/>
          </w:rPr>
        </w:r>
        <w:r>
          <w:rPr>
            <w:noProof/>
            <w:webHidden/>
          </w:rPr>
          <w:fldChar w:fldCharType="separate"/>
        </w:r>
        <w:r>
          <w:rPr>
            <w:noProof/>
            <w:webHidden/>
          </w:rPr>
          <w:t>28</w:t>
        </w:r>
        <w:r>
          <w:rPr>
            <w:noProof/>
            <w:webHidden/>
          </w:rPr>
          <w:fldChar w:fldCharType="end"/>
        </w:r>
      </w:hyperlink>
    </w:p>
    <w:p w14:paraId="15802E6A"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0" w:history="1">
        <w:r w:rsidRPr="00883FDA">
          <w:rPr>
            <w:rStyle w:val="Hipervnculo"/>
            <w:noProof/>
            <w:lang w:val="es-ES_tradnl"/>
          </w:rPr>
          <w:t>Tabla 12: Objetivo de Consulta de datos de una mascota</w:t>
        </w:r>
        <w:r>
          <w:rPr>
            <w:noProof/>
            <w:webHidden/>
          </w:rPr>
          <w:tab/>
        </w:r>
        <w:r>
          <w:rPr>
            <w:noProof/>
            <w:webHidden/>
          </w:rPr>
          <w:fldChar w:fldCharType="begin"/>
        </w:r>
        <w:r>
          <w:rPr>
            <w:noProof/>
            <w:webHidden/>
          </w:rPr>
          <w:instrText xml:space="preserve"> PAGEREF _Toc19108300 \h </w:instrText>
        </w:r>
        <w:r>
          <w:rPr>
            <w:noProof/>
            <w:webHidden/>
          </w:rPr>
        </w:r>
        <w:r>
          <w:rPr>
            <w:noProof/>
            <w:webHidden/>
          </w:rPr>
          <w:fldChar w:fldCharType="separate"/>
        </w:r>
        <w:r>
          <w:rPr>
            <w:noProof/>
            <w:webHidden/>
          </w:rPr>
          <w:t>28</w:t>
        </w:r>
        <w:r>
          <w:rPr>
            <w:noProof/>
            <w:webHidden/>
          </w:rPr>
          <w:fldChar w:fldCharType="end"/>
        </w:r>
      </w:hyperlink>
    </w:p>
    <w:p w14:paraId="718153C6"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1" w:history="1">
        <w:r w:rsidRPr="00883FDA">
          <w:rPr>
            <w:rStyle w:val="Hipervnculo"/>
            <w:noProof/>
            <w:lang w:val="es-ES_tradnl"/>
          </w:rPr>
          <w:t>Tabla 13: Objetivo de Consulta de saldo</w:t>
        </w:r>
        <w:r>
          <w:rPr>
            <w:noProof/>
            <w:webHidden/>
          </w:rPr>
          <w:tab/>
        </w:r>
        <w:r>
          <w:rPr>
            <w:noProof/>
            <w:webHidden/>
          </w:rPr>
          <w:fldChar w:fldCharType="begin"/>
        </w:r>
        <w:r>
          <w:rPr>
            <w:noProof/>
            <w:webHidden/>
          </w:rPr>
          <w:instrText xml:space="preserve"> PAGEREF _Toc19108301 \h </w:instrText>
        </w:r>
        <w:r>
          <w:rPr>
            <w:noProof/>
            <w:webHidden/>
          </w:rPr>
        </w:r>
        <w:r>
          <w:rPr>
            <w:noProof/>
            <w:webHidden/>
          </w:rPr>
          <w:fldChar w:fldCharType="separate"/>
        </w:r>
        <w:r>
          <w:rPr>
            <w:noProof/>
            <w:webHidden/>
          </w:rPr>
          <w:t>29</w:t>
        </w:r>
        <w:r>
          <w:rPr>
            <w:noProof/>
            <w:webHidden/>
          </w:rPr>
          <w:fldChar w:fldCharType="end"/>
        </w:r>
      </w:hyperlink>
    </w:p>
    <w:p w14:paraId="0977C6C6"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2" w:history="1">
        <w:r w:rsidRPr="00883FDA">
          <w:rPr>
            <w:rStyle w:val="Hipervnculo"/>
            <w:noProof/>
            <w:lang w:val="es-ES_tradnl"/>
          </w:rPr>
          <w:t>Tabla 14: Objetivo de Control de acceso.</w:t>
        </w:r>
        <w:r>
          <w:rPr>
            <w:noProof/>
            <w:webHidden/>
          </w:rPr>
          <w:tab/>
        </w:r>
        <w:r>
          <w:rPr>
            <w:noProof/>
            <w:webHidden/>
          </w:rPr>
          <w:fldChar w:fldCharType="begin"/>
        </w:r>
        <w:r>
          <w:rPr>
            <w:noProof/>
            <w:webHidden/>
          </w:rPr>
          <w:instrText xml:space="preserve"> PAGEREF _Toc19108302 \h </w:instrText>
        </w:r>
        <w:r>
          <w:rPr>
            <w:noProof/>
            <w:webHidden/>
          </w:rPr>
        </w:r>
        <w:r>
          <w:rPr>
            <w:noProof/>
            <w:webHidden/>
          </w:rPr>
          <w:fldChar w:fldCharType="separate"/>
        </w:r>
        <w:r>
          <w:rPr>
            <w:noProof/>
            <w:webHidden/>
          </w:rPr>
          <w:t>29</w:t>
        </w:r>
        <w:r>
          <w:rPr>
            <w:noProof/>
            <w:webHidden/>
          </w:rPr>
          <w:fldChar w:fldCharType="end"/>
        </w:r>
      </w:hyperlink>
    </w:p>
    <w:p w14:paraId="53114683"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3" w:history="1">
        <w:r w:rsidRPr="00883FDA">
          <w:rPr>
            <w:rStyle w:val="Hipervnculo"/>
            <w:noProof/>
            <w:lang w:val="es-ES_tradnl"/>
          </w:rPr>
          <w:t>Tabla 15: Objetivos de visualización</w:t>
        </w:r>
        <w:r>
          <w:rPr>
            <w:noProof/>
            <w:webHidden/>
          </w:rPr>
          <w:tab/>
        </w:r>
        <w:r>
          <w:rPr>
            <w:noProof/>
            <w:webHidden/>
          </w:rPr>
          <w:fldChar w:fldCharType="begin"/>
        </w:r>
        <w:r>
          <w:rPr>
            <w:noProof/>
            <w:webHidden/>
          </w:rPr>
          <w:instrText xml:space="preserve"> PAGEREF _Toc19108303 \h </w:instrText>
        </w:r>
        <w:r>
          <w:rPr>
            <w:noProof/>
            <w:webHidden/>
          </w:rPr>
        </w:r>
        <w:r>
          <w:rPr>
            <w:noProof/>
            <w:webHidden/>
          </w:rPr>
          <w:fldChar w:fldCharType="separate"/>
        </w:r>
        <w:r>
          <w:rPr>
            <w:noProof/>
            <w:webHidden/>
          </w:rPr>
          <w:t>30</w:t>
        </w:r>
        <w:r>
          <w:rPr>
            <w:noProof/>
            <w:webHidden/>
          </w:rPr>
          <w:fldChar w:fldCharType="end"/>
        </w:r>
      </w:hyperlink>
    </w:p>
    <w:p w14:paraId="58CAEC5A"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4" w:history="1">
        <w:r w:rsidRPr="00883FDA">
          <w:rPr>
            <w:rStyle w:val="Hipervnculo"/>
            <w:noProof/>
            <w:lang w:val="es-ES_tradnl"/>
          </w:rPr>
          <w:t>Tabla 16: Objetivo de la navegación de la aplicación</w:t>
        </w:r>
        <w:r>
          <w:rPr>
            <w:noProof/>
            <w:webHidden/>
          </w:rPr>
          <w:tab/>
        </w:r>
        <w:r>
          <w:rPr>
            <w:noProof/>
            <w:webHidden/>
          </w:rPr>
          <w:fldChar w:fldCharType="begin"/>
        </w:r>
        <w:r>
          <w:rPr>
            <w:noProof/>
            <w:webHidden/>
          </w:rPr>
          <w:instrText xml:space="preserve"> PAGEREF _Toc19108304 \h </w:instrText>
        </w:r>
        <w:r>
          <w:rPr>
            <w:noProof/>
            <w:webHidden/>
          </w:rPr>
        </w:r>
        <w:r>
          <w:rPr>
            <w:noProof/>
            <w:webHidden/>
          </w:rPr>
          <w:fldChar w:fldCharType="separate"/>
        </w:r>
        <w:r>
          <w:rPr>
            <w:noProof/>
            <w:webHidden/>
          </w:rPr>
          <w:t>30</w:t>
        </w:r>
        <w:r>
          <w:rPr>
            <w:noProof/>
            <w:webHidden/>
          </w:rPr>
          <w:fldChar w:fldCharType="end"/>
        </w:r>
      </w:hyperlink>
    </w:p>
    <w:p w14:paraId="7BDA0D96"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5" w:history="1">
        <w:r w:rsidRPr="00883FDA">
          <w:rPr>
            <w:rStyle w:val="Hipervnculo"/>
            <w:noProof/>
            <w:lang w:val="es-ES_tradnl"/>
          </w:rPr>
          <w:t>Tabla 17: Objetivo de traspaso de ETH</w:t>
        </w:r>
        <w:r>
          <w:rPr>
            <w:noProof/>
            <w:webHidden/>
          </w:rPr>
          <w:tab/>
        </w:r>
        <w:r>
          <w:rPr>
            <w:noProof/>
            <w:webHidden/>
          </w:rPr>
          <w:fldChar w:fldCharType="begin"/>
        </w:r>
        <w:r>
          <w:rPr>
            <w:noProof/>
            <w:webHidden/>
          </w:rPr>
          <w:instrText xml:space="preserve"> PAGEREF _Toc19108305 \h </w:instrText>
        </w:r>
        <w:r>
          <w:rPr>
            <w:noProof/>
            <w:webHidden/>
          </w:rPr>
        </w:r>
        <w:r>
          <w:rPr>
            <w:noProof/>
            <w:webHidden/>
          </w:rPr>
          <w:fldChar w:fldCharType="separate"/>
        </w:r>
        <w:r>
          <w:rPr>
            <w:noProof/>
            <w:webHidden/>
          </w:rPr>
          <w:t>30</w:t>
        </w:r>
        <w:r>
          <w:rPr>
            <w:noProof/>
            <w:webHidden/>
          </w:rPr>
          <w:fldChar w:fldCharType="end"/>
        </w:r>
      </w:hyperlink>
    </w:p>
    <w:p w14:paraId="77482BF9"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6" w:history="1">
        <w:r w:rsidRPr="00883FDA">
          <w:rPr>
            <w:rStyle w:val="Hipervnculo"/>
            <w:noProof/>
            <w:lang w:val="es-ES_tradnl"/>
          </w:rPr>
          <w:t>Tabla 18: Requisito de Información del veterinario</w:t>
        </w:r>
        <w:r>
          <w:rPr>
            <w:noProof/>
            <w:webHidden/>
          </w:rPr>
          <w:tab/>
        </w:r>
        <w:r>
          <w:rPr>
            <w:noProof/>
            <w:webHidden/>
          </w:rPr>
          <w:fldChar w:fldCharType="begin"/>
        </w:r>
        <w:r>
          <w:rPr>
            <w:noProof/>
            <w:webHidden/>
          </w:rPr>
          <w:instrText xml:space="preserve"> PAGEREF _Toc19108306 \h </w:instrText>
        </w:r>
        <w:r>
          <w:rPr>
            <w:noProof/>
            <w:webHidden/>
          </w:rPr>
        </w:r>
        <w:r>
          <w:rPr>
            <w:noProof/>
            <w:webHidden/>
          </w:rPr>
          <w:fldChar w:fldCharType="separate"/>
        </w:r>
        <w:r>
          <w:rPr>
            <w:noProof/>
            <w:webHidden/>
          </w:rPr>
          <w:t>31</w:t>
        </w:r>
        <w:r>
          <w:rPr>
            <w:noProof/>
            <w:webHidden/>
          </w:rPr>
          <w:fldChar w:fldCharType="end"/>
        </w:r>
      </w:hyperlink>
    </w:p>
    <w:p w14:paraId="26CBF2A9"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7" w:history="1">
        <w:r w:rsidRPr="00883FDA">
          <w:rPr>
            <w:rStyle w:val="Hipervnculo"/>
            <w:noProof/>
            <w:lang w:val="es-ES_tradnl"/>
          </w:rPr>
          <w:t>Tabla 19: Requisitos de información de mascotas</w:t>
        </w:r>
        <w:r>
          <w:rPr>
            <w:noProof/>
            <w:webHidden/>
          </w:rPr>
          <w:tab/>
        </w:r>
        <w:r>
          <w:rPr>
            <w:noProof/>
            <w:webHidden/>
          </w:rPr>
          <w:fldChar w:fldCharType="begin"/>
        </w:r>
        <w:r>
          <w:rPr>
            <w:noProof/>
            <w:webHidden/>
          </w:rPr>
          <w:instrText xml:space="preserve"> PAGEREF _Toc19108307 \h </w:instrText>
        </w:r>
        <w:r>
          <w:rPr>
            <w:noProof/>
            <w:webHidden/>
          </w:rPr>
        </w:r>
        <w:r>
          <w:rPr>
            <w:noProof/>
            <w:webHidden/>
          </w:rPr>
          <w:fldChar w:fldCharType="separate"/>
        </w:r>
        <w:r>
          <w:rPr>
            <w:noProof/>
            <w:webHidden/>
          </w:rPr>
          <w:t>32</w:t>
        </w:r>
        <w:r>
          <w:rPr>
            <w:noProof/>
            <w:webHidden/>
          </w:rPr>
          <w:fldChar w:fldCharType="end"/>
        </w:r>
      </w:hyperlink>
    </w:p>
    <w:p w14:paraId="7928F2F7"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8" w:history="1">
        <w:r w:rsidRPr="00883FDA">
          <w:rPr>
            <w:rStyle w:val="Hipervnculo"/>
            <w:noProof/>
            <w:lang w:val="es-ES_tradnl"/>
          </w:rPr>
          <w:t>Tabla 20: Requisitos de información de propietarios.</w:t>
        </w:r>
        <w:r>
          <w:rPr>
            <w:noProof/>
            <w:webHidden/>
          </w:rPr>
          <w:tab/>
        </w:r>
        <w:r>
          <w:rPr>
            <w:noProof/>
            <w:webHidden/>
          </w:rPr>
          <w:fldChar w:fldCharType="begin"/>
        </w:r>
        <w:r>
          <w:rPr>
            <w:noProof/>
            <w:webHidden/>
          </w:rPr>
          <w:instrText xml:space="preserve"> PAGEREF _Toc19108308 \h </w:instrText>
        </w:r>
        <w:r>
          <w:rPr>
            <w:noProof/>
            <w:webHidden/>
          </w:rPr>
        </w:r>
        <w:r>
          <w:rPr>
            <w:noProof/>
            <w:webHidden/>
          </w:rPr>
          <w:fldChar w:fldCharType="separate"/>
        </w:r>
        <w:r>
          <w:rPr>
            <w:noProof/>
            <w:webHidden/>
          </w:rPr>
          <w:t>33</w:t>
        </w:r>
        <w:r>
          <w:rPr>
            <w:noProof/>
            <w:webHidden/>
          </w:rPr>
          <w:fldChar w:fldCharType="end"/>
        </w:r>
      </w:hyperlink>
    </w:p>
    <w:p w14:paraId="32FDE910"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09" w:history="1">
        <w:r w:rsidRPr="00883FDA">
          <w:rPr>
            <w:rStyle w:val="Hipervnculo"/>
            <w:noProof/>
            <w:lang w:val="es-ES_tradnl"/>
          </w:rPr>
          <w:t>Tabla 21: Requisitos de información  del saldo en ETH</w:t>
        </w:r>
        <w:r>
          <w:rPr>
            <w:noProof/>
            <w:webHidden/>
          </w:rPr>
          <w:tab/>
        </w:r>
        <w:r>
          <w:rPr>
            <w:noProof/>
            <w:webHidden/>
          </w:rPr>
          <w:fldChar w:fldCharType="begin"/>
        </w:r>
        <w:r>
          <w:rPr>
            <w:noProof/>
            <w:webHidden/>
          </w:rPr>
          <w:instrText xml:space="preserve"> PAGEREF _Toc19108309 \h </w:instrText>
        </w:r>
        <w:r>
          <w:rPr>
            <w:noProof/>
            <w:webHidden/>
          </w:rPr>
        </w:r>
        <w:r>
          <w:rPr>
            <w:noProof/>
            <w:webHidden/>
          </w:rPr>
          <w:fldChar w:fldCharType="separate"/>
        </w:r>
        <w:r>
          <w:rPr>
            <w:noProof/>
            <w:webHidden/>
          </w:rPr>
          <w:t>33</w:t>
        </w:r>
        <w:r>
          <w:rPr>
            <w:noProof/>
            <w:webHidden/>
          </w:rPr>
          <w:fldChar w:fldCharType="end"/>
        </w:r>
      </w:hyperlink>
    </w:p>
    <w:p w14:paraId="51E2E40D"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0" w:history="1">
        <w:r w:rsidRPr="00883FDA">
          <w:rPr>
            <w:rStyle w:val="Hipervnculo"/>
            <w:noProof/>
            <w:lang w:val="es-ES_tradnl"/>
          </w:rPr>
          <w:t>Tabla 22: Requisito funcional de acceso al sistema</w:t>
        </w:r>
        <w:r>
          <w:rPr>
            <w:noProof/>
            <w:webHidden/>
          </w:rPr>
          <w:tab/>
        </w:r>
        <w:r>
          <w:rPr>
            <w:noProof/>
            <w:webHidden/>
          </w:rPr>
          <w:fldChar w:fldCharType="begin"/>
        </w:r>
        <w:r>
          <w:rPr>
            <w:noProof/>
            <w:webHidden/>
          </w:rPr>
          <w:instrText xml:space="preserve"> PAGEREF _Toc19108310 \h </w:instrText>
        </w:r>
        <w:r>
          <w:rPr>
            <w:noProof/>
            <w:webHidden/>
          </w:rPr>
        </w:r>
        <w:r>
          <w:rPr>
            <w:noProof/>
            <w:webHidden/>
          </w:rPr>
          <w:fldChar w:fldCharType="separate"/>
        </w:r>
        <w:r>
          <w:rPr>
            <w:noProof/>
            <w:webHidden/>
          </w:rPr>
          <w:t>34</w:t>
        </w:r>
        <w:r>
          <w:rPr>
            <w:noProof/>
            <w:webHidden/>
          </w:rPr>
          <w:fldChar w:fldCharType="end"/>
        </w:r>
      </w:hyperlink>
    </w:p>
    <w:p w14:paraId="0853AD61"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1" w:history="1">
        <w:r w:rsidRPr="00883FDA">
          <w:rPr>
            <w:rStyle w:val="Hipervnculo"/>
            <w:noProof/>
            <w:lang w:val="es-ES_tradnl"/>
          </w:rPr>
          <w:t>Tabla 23: Requisito funcional de registro en la Blockchain</w:t>
        </w:r>
        <w:r>
          <w:rPr>
            <w:noProof/>
            <w:webHidden/>
          </w:rPr>
          <w:tab/>
        </w:r>
        <w:r>
          <w:rPr>
            <w:noProof/>
            <w:webHidden/>
          </w:rPr>
          <w:fldChar w:fldCharType="begin"/>
        </w:r>
        <w:r>
          <w:rPr>
            <w:noProof/>
            <w:webHidden/>
          </w:rPr>
          <w:instrText xml:space="preserve"> PAGEREF _Toc19108311 \h </w:instrText>
        </w:r>
        <w:r>
          <w:rPr>
            <w:noProof/>
            <w:webHidden/>
          </w:rPr>
        </w:r>
        <w:r>
          <w:rPr>
            <w:noProof/>
            <w:webHidden/>
          </w:rPr>
          <w:fldChar w:fldCharType="separate"/>
        </w:r>
        <w:r>
          <w:rPr>
            <w:noProof/>
            <w:webHidden/>
          </w:rPr>
          <w:t>34</w:t>
        </w:r>
        <w:r>
          <w:rPr>
            <w:noProof/>
            <w:webHidden/>
          </w:rPr>
          <w:fldChar w:fldCharType="end"/>
        </w:r>
      </w:hyperlink>
    </w:p>
    <w:p w14:paraId="0D2F0FDF"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2" w:history="1">
        <w:r w:rsidRPr="00883FDA">
          <w:rPr>
            <w:rStyle w:val="Hipervnculo"/>
            <w:noProof/>
            <w:lang w:val="es-ES_tradnl"/>
          </w:rPr>
          <w:t>Tabla 24: Requisito funcional de identificación de veterinarios.</w:t>
        </w:r>
        <w:r>
          <w:rPr>
            <w:noProof/>
            <w:webHidden/>
          </w:rPr>
          <w:tab/>
        </w:r>
        <w:r>
          <w:rPr>
            <w:noProof/>
            <w:webHidden/>
          </w:rPr>
          <w:fldChar w:fldCharType="begin"/>
        </w:r>
        <w:r>
          <w:rPr>
            <w:noProof/>
            <w:webHidden/>
          </w:rPr>
          <w:instrText xml:space="preserve"> PAGEREF _Toc19108312 \h </w:instrText>
        </w:r>
        <w:r>
          <w:rPr>
            <w:noProof/>
            <w:webHidden/>
          </w:rPr>
        </w:r>
        <w:r>
          <w:rPr>
            <w:noProof/>
            <w:webHidden/>
          </w:rPr>
          <w:fldChar w:fldCharType="separate"/>
        </w:r>
        <w:r>
          <w:rPr>
            <w:noProof/>
            <w:webHidden/>
          </w:rPr>
          <w:t>35</w:t>
        </w:r>
        <w:r>
          <w:rPr>
            <w:noProof/>
            <w:webHidden/>
          </w:rPr>
          <w:fldChar w:fldCharType="end"/>
        </w:r>
      </w:hyperlink>
    </w:p>
    <w:p w14:paraId="6180A93D"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3" w:history="1">
        <w:r w:rsidRPr="00883FDA">
          <w:rPr>
            <w:rStyle w:val="Hipervnculo"/>
            <w:noProof/>
            <w:lang w:val="es-ES_tradnl"/>
          </w:rPr>
          <w:t>Tabla 25: Requisito funcional de alta de una mascota</w:t>
        </w:r>
        <w:r>
          <w:rPr>
            <w:noProof/>
            <w:webHidden/>
          </w:rPr>
          <w:tab/>
        </w:r>
        <w:r>
          <w:rPr>
            <w:noProof/>
            <w:webHidden/>
          </w:rPr>
          <w:fldChar w:fldCharType="begin"/>
        </w:r>
        <w:r>
          <w:rPr>
            <w:noProof/>
            <w:webHidden/>
          </w:rPr>
          <w:instrText xml:space="preserve"> PAGEREF _Toc19108313 \h </w:instrText>
        </w:r>
        <w:r>
          <w:rPr>
            <w:noProof/>
            <w:webHidden/>
          </w:rPr>
        </w:r>
        <w:r>
          <w:rPr>
            <w:noProof/>
            <w:webHidden/>
          </w:rPr>
          <w:fldChar w:fldCharType="separate"/>
        </w:r>
        <w:r>
          <w:rPr>
            <w:noProof/>
            <w:webHidden/>
          </w:rPr>
          <w:t>35</w:t>
        </w:r>
        <w:r>
          <w:rPr>
            <w:noProof/>
            <w:webHidden/>
          </w:rPr>
          <w:fldChar w:fldCharType="end"/>
        </w:r>
      </w:hyperlink>
    </w:p>
    <w:p w14:paraId="1FE97117"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4" w:history="1">
        <w:r w:rsidRPr="00883FDA">
          <w:rPr>
            <w:rStyle w:val="Hipervnculo"/>
            <w:noProof/>
            <w:lang w:val="es-ES_tradnl"/>
          </w:rPr>
          <w:t>Tabla 26: Requisito funcional de alta de un propietario</w:t>
        </w:r>
        <w:r>
          <w:rPr>
            <w:noProof/>
            <w:webHidden/>
          </w:rPr>
          <w:tab/>
        </w:r>
        <w:r>
          <w:rPr>
            <w:noProof/>
            <w:webHidden/>
          </w:rPr>
          <w:fldChar w:fldCharType="begin"/>
        </w:r>
        <w:r>
          <w:rPr>
            <w:noProof/>
            <w:webHidden/>
          </w:rPr>
          <w:instrText xml:space="preserve"> PAGEREF _Toc19108314 \h </w:instrText>
        </w:r>
        <w:r>
          <w:rPr>
            <w:noProof/>
            <w:webHidden/>
          </w:rPr>
        </w:r>
        <w:r>
          <w:rPr>
            <w:noProof/>
            <w:webHidden/>
          </w:rPr>
          <w:fldChar w:fldCharType="separate"/>
        </w:r>
        <w:r>
          <w:rPr>
            <w:noProof/>
            <w:webHidden/>
          </w:rPr>
          <w:t>36</w:t>
        </w:r>
        <w:r>
          <w:rPr>
            <w:noProof/>
            <w:webHidden/>
          </w:rPr>
          <w:fldChar w:fldCharType="end"/>
        </w:r>
      </w:hyperlink>
    </w:p>
    <w:p w14:paraId="59A4305B"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5" w:history="1">
        <w:r w:rsidRPr="00883FDA">
          <w:rPr>
            <w:rStyle w:val="Hipervnculo"/>
            <w:noProof/>
            <w:lang w:val="es-ES_tradnl"/>
          </w:rPr>
          <w:t>Tabla 27: Requisito funcional de modificación de datos de una mascota</w:t>
        </w:r>
        <w:r>
          <w:rPr>
            <w:noProof/>
            <w:webHidden/>
          </w:rPr>
          <w:tab/>
        </w:r>
        <w:r>
          <w:rPr>
            <w:noProof/>
            <w:webHidden/>
          </w:rPr>
          <w:fldChar w:fldCharType="begin"/>
        </w:r>
        <w:r>
          <w:rPr>
            <w:noProof/>
            <w:webHidden/>
          </w:rPr>
          <w:instrText xml:space="preserve"> PAGEREF _Toc19108315 \h </w:instrText>
        </w:r>
        <w:r>
          <w:rPr>
            <w:noProof/>
            <w:webHidden/>
          </w:rPr>
        </w:r>
        <w:r>
          <w:rPr>
            <w:noProof/>
            <w:webHidden/>
          </w:rPr>
          <w:fldChar w:fldCharType="separate"/>
        </w:r>
        <w:r>
          <w:rPr>
            <w:noProof/>
            <w:webHidden/>
          </w:rPr>
          <w:t>36</w:t>
        </w:r>
        <w:r>
          <w:rPr>
            <w:noProof/>
            <w:webHidden/>
          </w:rPr>
          <w:fldChar w:fldCharType="end"/>
        </w:r>
      </w:hyperlink>
    </w:p>
    <w:p w14:paraId="0AE00B52"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6" w:history="1">
        <w:r w:rsidRPr="00883FDA">
          <w:rPr>
            <w:rStyle w:val="Hipervnculo"/>
            <w:noProof/>
            <w:lang w:val="es-ES_tradnl"/>
          </w:rPr>
          <w:t>Tabla 28: Requisito funcional para la baja de una mascota</w:t>
        </w:r>
        <w:r>
          <w:rPr>
            <w:noProof/>
            <w:webHidden/>
          </w:rPr>
          <w:tab/>
        </w:r>
        <w:r>
          <w:rPr>
            <w:noProof/>
            <w:webHidden/>
          </w:rPr>
          <w:fldChar w:fldCharType="begin"/>
        </w:r>
        <w:r>
          <w:rPr>
            <w:noProof/>
            <w:webHidden/>
          </w:rPr>
          <w:instrText xml:space="preserve"> PAGEREF _Toc19108316 \h </w:instrText>
        </w:r>
        <w:r>
          <w:rPr>
            <w:noProof/>
            <w:webHidden/>
          </w:rPr>
        </w:r>
        <w:r>
          <w:rPr>
            <w:noProof/>
            <w:webHidden/>
          </w:rPr>
          <w:fldChar w:fldCharType="separate"/>
        </w:r>
        <w:r>
          <w:rPr>
            <w:noProof/>
            <w:webHidden/>
          </w:rPr>
          <w:t>37</w:t>
        </w:r>
        <w:r>
          <w:rPr>
            <w:noProof/>
            <w:webHidden/>
          </w:rPr>
          <w:fldChar w:fldCharType="end"/>
        </w:r>
      </w:hyperlink>
    </w:p>
    <w:p w14:paraId="501F10B8"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7" w:history="1">
        <w:r w:rsidRPr="00883FDA">
          <w:rPr>
            <w:rStyle w:val="Hipervnculo"/>
            <w:noProof/>
            <w:lang w:val="es-ES_tradnl"/>
          </w:rPr>
          <w:t>Tabla 29: Requisito funcional para la visualización de weis/ETH traspasado</w:t>
        </w:r>
        <w:r>
          <w:rPr>
            <w:noProof/>
            <w:webHidden/>
          </w:rPr>
          <w:tab/>
        </w:r>
        <w:r>
          <w:rPr>
            <w:noProof/>
            <w:webHidden/>
          </w:rPr>
          <w:fldChar w:fldCharType="begin"/>
        </w:r>
        <w:r>
          <w:rPr>
            <w:noProof/>
            <w:webHidden/>
          </w:rPr>
          <w:instrText xml:space="preserve"> PAGEREF _Toc19108317 \h </w:instrText>
        </w:r>
        <w:r>
          <w:rPr>
            <w:noProof/>
            <w:webHidden/>
          </w:rPr>
        </w:r>
        <w:r>
          <w:rPr>
            <w:noProof/>
            <w:webHidden/>
          </w:rPr>
          <w:fldChar w:fldCharType="separate"/>
        </w:r>
        <w:r>
          <w:rPr>
            <w:noProof/>
            <w:webHidden/>
          </w:rPr>
          <w:t>37</w:t>
        </w:r>
        <w:r>
          <w:rPr>
            <w:noProof/>
            <w:webHidden/>
          </w:rPr>
          <w:fldChar w:fldCharType="end"/>
        </w:r>
      </w:hyperlink>
    </w:p>
    <w:p w14:paraId="52D14B11"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8" w:history="1">
        <w:r w:rsidRPr="00883FDA">
          <w:rPr>
            <w:rStyle w:val="Hipervnculo"/>
            <w:noProof/>
            <w:lang w:val="es-ES_tradnl"/>
          </w:rPr>
          <w:t>Tabla 30: Requisito funcional Traspaso de ETH o weis.</w:t>
        </w:r>
        <w:r>
          <w:rPr>
            <w:noProof/>
            <w:webHidden/>
          </w:rPr>
          <w:tab/>
        </w:r>
        <w:r>
          <w:rPr>
            <w:noProof/>
            <w:webHidden/>
          </w:rPr>
          <w:fldChar w:fldCharType="begin"/>
        </w:r>
        <w:r>
          <w:rPr>
            <w:noProof/>
            <w:webHidden/>
          </w:rPr>
          <w:instrText xml:space="preserve"> PAGEREF _Toc19108318 \h </w:instrText>
        </w:r>
        <w:r>
          <w:rPr>
            <w:noProof/>
            <w:webHidden/>
          </w:rPr>
        </w:r>
        <w:r>
          <w:rPr>
            <w:noProof/>
            <w:webHidden/>
          </w:rPr>
          <w:fldChar w:fldCharType="separate"/>
        </w:r>
        <w:r>
          <w:rPr>
            <w:noProof/>
            <w:webHidden/>
          </w:rPr>
          <w:t>38</w:t>
        </w:r>
        <w:r>
          <w:rPr>
            <w:noProof/>
            <w:webHidden/>
          </w:rPr>
          <w:fldChar w:fldCharType="end"/>
        </w:r>
      </w:hyperlink>
    </w:p>
    <w:p w14:paraId="4239BE6A"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19" w:history="1">
        <w:r w:rsidRPr="00883FDA">
          <w:rPr>
            <w:rStyle w:val="Hipervnculo"/>
            <w:noProof/>
            <w:lang w:val="es-ES_tradnl"/>
          </w:rPr>
          <w:t>Tabla 31: Requisito funcional para consultar datos</w:t>
        </w:r>
        <w:r>
          <w:rPr>
            <w:noProof/>
            <w:webHidden/>
          </w:rPr>
          <w:tab/>
        </w:r>
        <w:r>
          <w:rPr>
            <w:noProof/>
            <w:webHidden/>
          </w:rPr>
          <w:fldChar w:fldCharType="begin"/>
        </w:r>
        <w:r>
          <w:rPr>
            <w:noProof/>
            <w:webHidden/>
          </w:rPr>
          <w:instrText xml:space="preserve"> PAGEREF _Toc19108319 \h </w:instrText>
        </w:r>
        <w:r>
          <w:rPr>
            <w:noProof/>
            <w:webHidden/>
          </w:rPr>
        </w:r>
        <w:r>
          <w:rPr>
            <w:noProof/>
            <w:webHidden/>
          </w:rPr>
          <w:fldChar w:fldCharType="separate"/>
        </w:r>
        <w:r>
          <w:rPr>
            <w:noProof/>
            <w:webHidden/>
          </w:rPr>
          <w:t>38</w:t>
        </w:r>
        <w:r>
          <w:rPr>
            <w:noProof/>
            <w:webHidden/>
          </w:rPr>
          <w:fldChar w:fldCharType="end"/>
        </w:r>
      </w:hyperlink>
    </w:p>
    <w:p w14:paraId="3C4AD049"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0" w:history="1">
        <w:r w:rsidRPr="00883FDA">
          <w:rPr>
            <w:rStyle w:val="Hipervnculo"/>
            <w:noProof/>
            <w:lang w:val="es-ES_tradnl"/>
          </w:rPr>
          <w:t>Tabla 32: Requisito no funcional de visualización de Petchain.</w:t>
        </w:r>
        <w:r>
          <w:rPr>
            <w:noProof/>
            <w:webHidden/>
          </w:rPr>
          <w:tab/>
        </w:r>
        <w:r>
          <w:rPr>
            <w:noProof/>
            <w:webHidden/>
          </w:rPr>
          <w:fldChar w:fldCharType="begin"/>
        </w:r>
        <w:r>
          <w:rPr>
            <w:noProof/>
            <w:webHidden/>
          </w:rPr>
          <w:instrText xml:space="preserve"> PAGEREF _Toc19108320 \h </w:instrText>
        </w:r>
        <w:r>
          <w:rPr>
            <w:noProof/>
            <w:webHidden/>
          </w:rPr>
        </w:r>
        <w:r>
          <w:rPr>
            <w:noProof/>
            <w:webHidden/>
          </w:rPr>
          <w:fldChar w:fldCharType="separate"/>
        </w:r>
        <w:r>
          <w:rPr>
            <w:noProof/>
            <w:webHidden/>
          </w:rPr>
          <w:t>39</w:t>
        </w:r>
        <w:r>
          <w:rPr>
            <w:noProof/>
            <w:webHidden/>
          </w:rPr>
          <w:fldChar w:fldCharType="end"/>
        </w:r>
      </w:hyperlink>
    </w:p>
    <w:p w14:paraId="1D2549F4"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1" w:history="1">
        <w:r w:rsidRPr="00883FDA">
          <w:rPr>
            <w:rStyle w:val="Hipervnculo"/>
            <w:noProof/>
            <w:lang w:val="es-ES_tradnl"/>
          </w:rPr>
          <w:t>Tabla 33: Requisito no funcional del pago en weis</w:t>
        </w:r>
        <w:r>
          <w:rPr>
            <w:noProof/>
            <w:webHidden/>
          </w:rPr>
          <w:tab/>
        </w:r>
        <w:r>
          <w:rPr>
            <w:noProof/>
            <w:webHidden/>
          </w:rPr>
          <w:fldChar w:fldCharType="begin"/>
        </w:r>
        <w:r>
          <w:rPr>
            <w:noProof/>
            <w:webHidden/>
          </w:rPr>
          <w:instrText xml:space="preserve"> PAGEREF _Toc19108321 \h </w:instrText>
        </w:r>
        <w:r>
          <w:rPr>
            <w:noProof/>
            <w:webHidden/>
          </w:rPr>
        </w:r>
        <w:r>
          <w:rPr>
            <w:noProof/>
            <w:webHidden/>
          </w:rPr>
          <w:fldChar w:fldCharType="separate"/>
        </w:r>
        <w:r>
          <w:rPr>
            <w:noProof/>
            <w:webHidden/>
          </w:rPr>
          <w:t>39</w:t>
        </w:r>
        <w:r>
          <w:rPr>
            <w:noProof/>
            <w:webHidden/>
          </w:rPr>
          <w:fldChar w:fldCharType="end"/>
        </w:r>
      </w:hyperlink>
    </w:p>
    <w:p w14:paraId="3A92C96B"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2" w:history="1">
        <w:r w:rsidRPr="00883FDA">
          <w:rPr>
            <w:rStyle w:val="Hipervnculo"/>
            <w:noProof/>
            <w:lang w:val="es-ES_tradnl"/>
          </w:rPr>
          <w:t>Tabla 34: Requisito no funcional del tiempo de sesión.</w:t>
        </w:r>
        <w:r>
          <w:rPr>
            <w:noProof/>
            <w:webHidden/>
          </w:rPr>
          <w:tab/>
        </w:r>
        <w:r>
          <w:rPr>
            <w:noProof/>
            <w:webHidden/>
          </w:rPr>
          <w:fldChar w:fldCharType="begin"/>
        </w:r>
        <w:r>
          <w:rPr>
            <w:noProof/>
            <w:webHidden/>
          </w:rPr>
          <w:instrText xml:space="preserve"> PAGEREF _Toc19108322 \h </w:instrText>
        </w:r>
        <w:r>
          <w:rPr>
            <w:noProof/>
            <w:webHidden/>
          </w:rPr>
        </w:r>
        <w:r>
          <w:rPr>
            <w:noProof/>
            <w:webHidden/>
          </w:rPr>
          <w:fldChar w:fldCharType="separate"/>
        </w:r>
        <w:r>
          <w:rPr>
            <w:noProof/>
            <w:webHidden/>
          </w:rPr>
          <w:t>40</w:t>
        </w:r>
        <w:r>
          <w:rPr>
            <w:noProof/>
            <w:webHidden/>
          </w:rPr>
          <w:fldChar w:fldCharType="end"/>
        </w:r>
      </w:hyperlink>
    </w:p>
    <w:p w14:paraId="2C45D50E"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3" w:history="1">
        <w:r w:rsidRPr="00883FDA">
          <w:rPr>
            <w:rStyle w:val="Hipervnculo"/>
            <w:noProof/>
            <w:lang w:val="es-ES_tradnl"/>
          </w:rPr>
          <w:t>Tabla 35: Requisito no funcional de usuarios autorizados</w:t>
        </w:r>
        <w:r>
          <w:rPr>
            <w:noProof/>
            <w:webHidden/>
          </w:rPr>
          <w:tab/>
        </w:r>
        <w:r>
          <w:rPr>
            <w:noProof/>
            <w:webHidden/>
          </w:rPr>
          <w:fldChar w:fldCharType="begin"/>
        </w:r>
        <w:r>
          <w:rPr>
            <w:noProof/>
            <w:webHidden/>
          </w:rPr>
          <w:instrText xml:space="preserve"> PAGEREF _Toc19108323 \h </w:instrText>
        </w:r>
        <w:r>
          <w:rPr>
            <w:noProof/>
            <w:webHidden/>
          </w:rPr>
        </w:r>
        <w:r>
          <w:rPr>
            <w:noProof/>
            <w:webHidden/>
          </w:rPr>
          <w:fldChar w:fldCharType="separate"/>
        </w:r>
        <w:r>
          <w:rPr>
            <w:noProof/>
            <w:webHidden/>
          </w:rPr>
          <w:t>40</w:t>
        </w:r>
        <w:r>
          <w:rPr>
            <w:noProof/>
            <w:webHidden/>
          </w:rPr>
          <w:fldChar w:fldCharType="end"/>
        </w:r>
      </w:hyperlink>
    </w:p>
    <w:p w14:paraId="0E0B42FF"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4" w:history="1">
        <w:r w:rsidRPr="00883FDA">
          <w:rPr>
            <w:rStyle w:val="Hipervnculo"/>
            <w:noProof/>
            <w:lang w:val="es-ES_tradnl"/>
          </w:rPr>
          <w:t>Tabla 36: Requisito no funcional del nº de cuentas en Ganache</w:t>
        </w:r>
        <w:r>
          <w:rPr>
            <w:noProof/>
            <w:webHidden/>
          </w:rPr>
          <w:tab/>
        </w:r>
        <w:r>
          <w:rPr>
            <w:noProof/>
            <w:webHidden/>
          </w:rPr>
          <w:fldChar w:fldCharType="begin"/>
        </w:r>
        <w:r>
          <w:rPr>
            <w:noProof/>
            <w:webHidden/>
          </w:rPr>
          <w:instrText xml:space="preserve"> PAGEREF _Toc19108324 \h </w:instrText>
        </w:r>
        <w:r>
          <w:rPr>
            <w:noProof/>
            <w:webHidden/>
          </w:rPr>
        </w:r>
        <w:r>
          <w:rPr>
            <w:noProof/>
            <w:webHidden/>
          </w:rPr>
          <w:fldChar w:fldCharType="separate"/>
        </w:r>
        <w:r>
          <w:rPr>
            <w:noProof/>
            <w:webHidden/>
          </w:rPr>
          <w:t>40</w:t>
        </w:r>
        <w:r>
          <w:rPr>
            <w:noProof/>
            <w:webHidden/>
          </w:rPr>
          <w:fldChar w:fldCharType="end"/>
        </w:r>
      </w:hyperlink>
    </w:p>
    <w:p w14:paraId="6115D9FF"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5" w:history="1">
        <w:r w:rsidRPr="00883FDA">
          <w:rPr>
            <w:rStyle w:val="Hipervnculo"/>
            <w:noProof/>
            <w:lang w:val="es-ES_tradnl"/>
          </w:rPr>
          <w:t>Tabla 37: Requisito no funcional de campos obligatorios</w:t>
        </w:r>
        <w:r>
          <w:rPr>
            <w:noProof/>
            <w:webHidden/>
          </w:rPr>
          <w:tab/>
        </w:r>
        <w:r>
          <w:rPr>
            <w:noProof/>
            <w:webHidden/>
          </w:rPr>
          <w:fldChar w:fldCharType="begin"/>
        </w:r>
        <w:r>
          <w:rPr>
            <w:noProof/>
            <w:webHidden/>
          </w:rPr>
          <w:instrText xml:space="preserve"> PAGEREF _Toc19108325 \h </w:instrText>
        </w:r>
        <w:r>
          <w:rPr>
            <w:noProof/>
            <w:webHidden/>
          </w:rPr>
        </w:r>
        <w:r>
          <w:rPr>
            <w:noProof/>
            <w:webHidden/>
          </w:rPr>
          <w:fldChar w:fldCharType="separate"/>
        </w:r>
        <w:r>
          <w:rPr>
            <w:noProof/>
            <w:webHidden/>
          </w:rPr>
          <w:t>41</w:t>
        </w:r>
        <w:r>
          <w:rPr>
            <w:noProof/>
            <w:webHidden/>
          </w:rPr>
          <w:fldChar w:fldCharType="end"/>
        </w:r>
      </w:hyperlink>
    </w:p>
    <w:p w14:paraId="1E58EFAB"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6" w:history="1">
        <w:r w:rsidRPr="00883FDA">
          <w:rPr>
            <w:rStyle w:val="Hipervnculo"/>
            <w:noProof/>
            <w:lang w:val="es-ES_tradnl"/>
          </w:rPr>
          <w:t>Tabla 38: Requisito no funcional de definición de opciones de navegación</w:t>
        </w:r>
        <w:r>
          <w:rPr>
            <w:noProof/>
            <w:webHidden/>
          </w:rPr>
          <w:tab/>
        </w:r>
        <w:r>
          <w:rPr>
            <w:noProof/>
            <w:webHidden/>
          </w:rPr>
          <w:fldChar w:fldCharType="begin"/>
        </w:r>
        <w:r>
          <w:rPr>
            <w:noProof/>
            <w:webHidden/>
          </w:rPr>
          <w:instrText xml:space="preserve"> PAGEREF _Toc19108326 \h </w:instrText>
        </w:r>
        <w:r>
          <w:rPr>
            <w:noProof/>
            <w:webHidden/>
          </w:rPr>
        </w:r>
        <w:r>
          <w:rPr>
            <w:noProof/>
            <w:webHidden/>
          </w:rPr>
          <w:fldChar w:fldCharType="separate"/>
        </w:r>
        <w:r>
          <w:rPr>
            <w:noProof/>
            <w:webHidden/>
          </w:rPr>
          <w:t>41</w:t>
        </w:r>
        <w:r>
          <w:rPr>
            <w:noProof/>
            <w:webHidden/>
          </w:rPr>
          <w:fldChar w:fldCharType="end"/>
        </w:r>
      </w:hyperlink>
    </w:p>
    <w:p w14:paraId="54EF3967"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7" w:history="1">
        <w:r w:rsidRPr="00883FDA">
          <w:rPr>
            <w:rStyle w:val="Hipervnculo"/>
            <w:noProof/>
          </w:rPr>
          <w:t>Tabla 39: Requisito no funcional de carga de datos estáticos.</w:t>
        </w:r>
        <w:r>
          <w:rPr>
            <w:noProof/>
            <w:webHidden/>
          </w:rPr>
          <w:tab/>
        </w:r>
        <w:r>
          <w:rPr>
            <w:noProof/>
            <w:webHidden/>
          </w:rPr>
          <w:fldChar w:fldCharType="begin"/>
        </w:r>
        <w:r>
          <w:rPr>
            <w:noProof/>
            <w:webHidden/>
          </w:rPr>
          <w:instrText xml:space="preserve"> PAGEREF _Toc19108327 \h </w:instrText>
        </w:r>
        <w:r>
          <w:rPr>
            <w:noProof/>
            <w:webHidden/>
          </w:rPr>
        </w:r>
        <w:r>
          <w:rPr>
            <w:noProof/>
            <w:webHidden/>
          </w:rPr>
          <w:fldChar w:fldCharType="separate"/>
        </w:r>
        <w:r>
          <w:rPr>
            <w:noProof/>
            <w:webHidden/>
          </w:rPr>
          <w:t>42</w:t>
        </w:r>
        <w:r>
          <w:rPr>
            <w:noProof/>
            <w:webHidden/>
          </w:rPr>
          <w:fldChar w:fldCharType="end"/>
        </w:r>
      </w:hyperlink>
    </w:p>
    <w:p w14:paraId="787A0CCA"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8" w:history="1">
        <w:r w:rsidRPr="00883FDA">
          <w:rPr>
            <w:rStyle w:val="Hipervnculo"/>
            <w:noProof/>
          </w:rPr>
          <w:t>Tabla 40: Requisito no funcional de obligación de validar el código.</w:t>
        </w:r>
        <w:r>
          <w:rPr>
            <w:noProof/>
            <w:webHidden/>
          </w:rPr>
          <w:tab/>
        </w:r>
        <w:r>
          <w:rPr>
            <w:noProof/>
            <w:webHidden/>
          </w:rPr>
          <w:fldChar w:fldCharType="begin"/>
        </w:r>
        <w:r>
          <w:rPr>
            <w:noProof/>
            <w:webHidden/>
          </w:rPr>
          <w:instrText xml:space="preserve"> PAGEREF _Toc19108328 \h </w:instrText>
        </w:r>
        <w:r>
          <w:rPr>
            <w:noProof/>
            <w:webHidden/>
          </w:rPr>
        </w:r>
        <w:r>
          <w:rPr>
            <w:noProof/>
            <w:webHidden/>
          </w:rPr>
          <w:fldChar w:fldCharType="separate"/>
        </w:r>
        <w:r>
          <w:rPr>
            <w:noProof/>
            <w:webHidden/>
          </w:rPr>
          <w:t>42</w:t>
        </w:r>
        <w:r>
          <w:rPr>
            <w:noProof/>
            <w:webHidden/>
          </w:rPr>
          <w:fldChar w:fldCharType="end"/>
        </w:r>
      </w:hyperlink>
    </w:p>
    <w:p w14:paraId="7D49A28E"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29" w:history="1">
        <w:r w:rsidRPr="00883FDA">
          <w:rPr>
            <w:rStyle w:val="Hipervnculo"/>
            <w:noProof/>
          </w:rPr>
          <w:t>Tabla 41: Requisito no funcional de confirmación de transacciones</w:t>
        </w:r>
        <w:r>
          <w:rPr>
            <w:noProof/>
            <w:webHidden/>
          </w:rPr>
          <w:tab/>
        </w:r>
        <w:r>
          <w:rPr>
            <w:noProof/>
            <w:webHidden/>
          </w:rPr>
          <w:fldChar w:fldCharType="begin"/>
        </w:r>
        <w:r>
          <w:rPr>
            <w:noProof/>
            <w:webHidden/>
          </w:rPr>
          <w:instrText xml:space="preserve"> PAGEREF _Toc19108329 \h </w:instrText>
        </w:r>
        <w:r>
          <w:rPr>
            <w:noProof/>
            <w:webHidden/>
          </w:rPr>
        </w:r>
        <w:r>
          <w:rPr>
            <w:noProof/>
            <w:webHidden/>
          </w:rPr>
          <w:fldChar w:fldCharType="separate"/>
        </w:r>
        <w:r>
          <w:rPr>
            <w:noProof/>
            <w:webHidden/>
          </w:rPr>
          <w:t>42</w:t>
        </w:r>
        <w:r>
          <w:rPr>
            <w:noProof/>
            <w:webHidden/>
          </w:rPr>
          <w:fldChar w:fldCharType="end"/>
        </w:r>
      </w:hyperlink>
    </w:p>
    <w:p w14:paraId="0CEE277C"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30" w:history="1">
        <w:r w:rsidRPr="00883FDA">
          <w:rPr>
            <w:rStyle w:val="Hipervnculo"/>
            <w:noProof/>
          </w:rPr>
          <w:t>Tabla 42: Matriz de rastreabilidad Objetivos-Req. Funcionales-Req. no Funcionales-</w:t>
        </w:r>
        <w:r>
          <w:rPr>
            <w:noProof/>
            <w:webHidden/>
          </w:rPr>
          <w:tab/>
        </w:r>
        <w:r>
          <w:rPr>
            <w:noProof/>
            <w:webHidden/>
          </w:rPr>
          <w:fldChar w:fldCharType="begin"/>
        </w:r>
        <w:r>
          <w:rPr>
            <w:noProof/>
            <w:webHidden/>
          </w:rPr>
          <w:instrText xml:space="preserve"> PAGEREF _Toc19108330 \h </w:instrText>
        </w:r>
        <w:r>
          <w:rPr>
            <w:noProof/>
            <w:webHidden/>
          </w:rPr>
        </w:r>
        <w:r>
          <w:rPr>
            <w:noProof/>
            <w:webHidden/>
          </w:rPr>
          <w:fldChar w:fldCharType="separate"/>
        </w:r>
        <w:r>
          <w:rPr>
            <w:noProof/>
            <w:webHidden/>
          </w:rPr>
          <w:t>43</w:t>
        </w:r>
        <w:r>
          <w:rPr>
            <w:noProof/>
            <w:webHidden/>
          </w:rPr>
          <w:fldChar w:fldCharType="end"/>
        </w:r>
      </w:hyperlink>
    </w:p>
    <w:p w14:paraId="276D8A4D"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31" w:history="1">
        <w:r w:rsidRPr="00883FDA">
          <w:rPr>
            <w:rStyle w:val="Hipervnculo"/>
            <w:noProof/>
          </w:rPr>
          <w:t>Tabla 43: Ficha de caso de uso Alta de mascotas.</w:t>
        </w:r>
        <w:r>
          <w:rPr>
            <w:noProof/>
            <w:webHidden/>
          </w:rPr>
          <w:tab/>
        </w:r>
        <w:r>
          <w:rPr>
            <w:noProof/>
            <w:webHidden/>
          </w:rPr>
          <w:fldChar w:fldCharType="begin"/>
        </w:r>
        <w:r>
          <w:rPr>
            <w:noProof/>
            <w:webHidden/>
          </w:rPr>
          <w:instrText xml:space="preserve"> PAGEREF _Toc19108331 \h </w:instrText>
        </w:r>
        <w:r>
          <w:rPr>
            <w:noProof/>
            <w:webHidden/>
          </w:rPr>
        </w:r>
        <w:r>
          <w:rPr>
            <w:noProof/>
            <w:webHidden/>
          </w:rPr>
          <w:fldChar w:fldCharType="separate"/>
        </w:r>
        <w:r>
          <w:rPr>
            <w:noProof/>
            <w:webHidden/>
          </w:rPr>
          <w:t>44</w:t>
        </w:r>
        <w:r>
          <w:rPr>
            <w:noProof/>
            <w:webHidden/>
          </w:rPr>
          <w:fldChar w:fldCharType="end"/>
        </w:r>
      </w:hyperlink>
    </w:p>
    <w:p w14:paraId="305F860A"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32" w:history="1">
        <w:r w:rsidRPr="00883FDA">
          <w:rPr>
            <w:rStyle w:val="Hipervnculo"/>
            <w:noProof/>
          </w:rPr>
          <w:t>Tabla 44: Ficha del caso de uso alta de propietario</w:t>
        </w:r>
        <w:r>
          <w:rPr>
            <w:noProof/>
            <w:webHidden/>
          </w:rPr>
          <w:tab/>
        </w:r>
        <w:r>
          <w:rPr>
            <w:noProof/>
            <w:webHidden/>
          </w:rPr>
          <w:fldChar w:fldCharType="begin"/>
        </w:r>
        <w:r>
          <w:rPr>
            <w:noProof/>
            <w:webHidden/>
          </w:rPr>
          <w:instrText xml:space="preserve"> PAGEREF _Toc19108332 \h </w:instrText>
        </w:r>
        <w:r>
          <w:rPr>
            <w:noProof/>
            <w:webHidden/>
          </w:rPr>
        </w:r>
        <w:r>
          <w:rPr>
            <w:noProof/>
            <w:webHidden/>
          </w:rPr>
          <w:fldChar w:fldCharType="separate"/>
        </w:r>
        <w:r>
          <w:rPr>
            <w:noProof/>
            <w:webHidden/>
          </w:rPr>
          <w:t>45</w:t>
        </w:r>
        <w:r>
          <w:rPr>
            <w:noProof/>
            <w:webHidden/>
          </w:rPr>
          <w:fldChar w:fldCharType="end"/>
        </w:r>
      </w:hyperlink>
    </w:p>
    <w:p w14:paraId="5BA5EDD8"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33" w:history="1">
        <w:r w:rsidRPr="00883FDA">
          <w:rPr>
            <w:rStyle w:val="Hipervnculo"/>
            <w:noProof/>
          </w:rPr>
          <w:t>Tabla 45: Ficha del caso de uso de modificación de mascotas</w:t>
        </w:r>
        <w:r>
          <w:rPr>
            <w:noProof/>
            <w:webHidden/>
          </w:rPr>
          <w:tab/>
        </w:r>
        <w:r>
          <w:rPr>
            <w:noProof/>
            <w:webHidden/>
          </w:rPr>
          <w:fldChar w:fldCharType="begin"/>
        </w:r>
        <w:r>
          <w:rPr>
            <w:noProof/>
            <w:webHidden/>
          </w:rPr>
          <w:instrText xml:space="preserve"> PAGEREF _Toc19108333 \h </w:instrText>
        </w:r>
        <w:r>
          <w:rPr>
            <w:noProof/>
            <w:webHidden/>
          </w:rPr>
        </w:r>
        <w:r>
          <w:rPr>
            <w:noProof/>
            <w:webHidden/>
          </w:rPr>
          <w:fldChar w:fldCharType="separate"/>
        </w:r>
        <w:r>
          <w:rPr>
            <w:noProof/>
            <w:webHidden/>
          </w:rPr>
          <w:t>45</w:t>
        </w:r>
        <w:r>
          <w:rPr>
            <w:noProof/>
            <w:webHidden/>
          </w:rPr>
          <w:fldChar w:fldCharType="end"/>
        </w:r>
      </w:hyperlink>
    </w:p>
    <w:p w14:paraId="07A26ADD"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34" w:history="1">
        <w:r w:rsidRPr="00883FDA">
          <w:rPr>
            <w:rStyle w:val="Hipervnculo"/>
            <w:noProof/>
          </w:rPr>
          <w:t>Tabla 46: Ficha del caso de uso de baja de mascotas.</w:t>
        </w:r>
        <w:r>
          <w:rPr>
            <w:noProof/>
            <w:webHidden/>
          </w:rPr>
          <w:tab/>
        </w:r>
        <w:r>
          <w:rPr>
            <w:noProof/>
            <w:webHidden/>
          </w:rPr>
          <w:fldChar w:fldCharType="begin"/>
        </w:r>
        <w:r>
          <w:rPr>
            <w:noProof/>
            <w:webHidden/>
          </w:rPr>
          <w:instrText xml:space="preserve"> PAGEREF _Toc19108334 \h </w:instrText>
        </w:r>
        <w:r>
          <w:rPr>
            <w:noProof/>
            <w:webHidden/>
          </w:rPr>
        </w:r>
        <w:r>
          <w:rPr>
            <w:noProof/>
            <w:webHidden/>
          </w:rPr>
          <w:fldChar w:fldCharType="separate"/>
        </w:r>
        <w:r>
          <w:rPr>
            <w:noProof/>
            <w:webHidden/>
          </w:rPr>
          <w:t>46</w:t>
        </w:r>
        <w:r>
          <w:rPr>
            <w:noProof/>
            <w:webHidden/>
          </w:rPr>
          <w:fldChar w:fldCharType="end"/>
        </w:r>
      </w:hyperlink>
    </w:p>
    <w:p w14:paraId="7CEA4944"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35" w:history="1">
        <w:r w:rsidRPr="00883FDA">
          <w:rPr>
            <w:rStyle w:val="Hipervnculo"/>
            <w:noProof/>
          </w:rPr>
          <w:t>Tabla 47: Ficha del caso de uso consulta de mascotas</w:t>
        </w:r>
        <w:r>
          <w:rPr>
            <w:noProof/>
            <w:webHidden/>
          </w:rPr>
          <w:tab/>
        </w:r>
        <w:r>
          <w:rPr>
            <w:noProof/>
            <w:webHidden/>
          </w:rPr>
          <w:fldChar w:fldCharType="begin"/>
        </w:r>
        <w:r>
          <w:rPr>
            <w:noProof/>
            <w:webHidden/>
          </w:rPr>
          <w:instrText xml:space="preserve"> PAGEREF _Toc19108335 \h </w:instrText>
        </w:r>
        <w:r>
          <w:rPr>
            <w:noProof/>
            <w:webHidden/>
          </w:rPr>
        </w:r>
        <w:r>
          <w:rPr>
            <w:noProof/>
            <w:webHidden/>
          </w:rPr>
          <w:fldChar w:fldCharType="separate"/>
        </w:r>
        <w:r>
          <w:rPr>
            <w:noProof/>
            <w:webHidden/>
          </w:rPr>
          <w:t>46</w:t>
        </w:r>
        <w:r>
          <w:rPr>
            <w:noProof/>
            <w:webHidden/>
          </w:rPr>
          <w:fldChar w:fldCharType="end"/>
        </w:r>
      </w:hyperlink>
    </w:p>
    <w:p w14:paraId="4309C39E"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36" w:history="1">
        <w:r w:rsidRPr="00883FDA">
          <w:rPr>
            <w:rStyle w:val="Hipervnculo"/>
            <w:noProof/>
          </w:rPr>
          <w:t>Tabla 48: Ficha del caso de uso mdificación de propietarios.</w:t>
        </w:r>
        <w:r>
          <w:rPr>
            <w:noProof/>
            <w:webHidden/>
          </w:rPr>
          <w:tab/>
        </w:r>
        <w:r>
          <w:rPr>
            <w:noProof/>
            <w:webHidden/>
          </w:rPr>
          <w:fldChar w:fldCharType="begin"/>
        </w:r>
        <w:r>
          <w:rPr>
            <w:noProof/>
            <w:webHidden/>
          </w:rPr>
          <w:instrText xml:space="preserve"> PAGEREF _Toc19108336 \h </w:instrText>
        </w:r>
        <w:r>
          <w:rPr>
            <w:noProof/>
            <w:webHidden/>
          </w:rPr>
        </w:r>
        <w:r>
          <w:rPr>
            <w:noProof/>
            <w:webHidden/>
          </w:rPr>
          <w:fldChar w:fldCharType="separate"/>
        </w:r>
        <w:r>
          <w:rPr>
            <w:noProof/>
            <w:webHidden/>
          </w:rPr>
          <w:t>47</w:t>
        </w:r>
        <w:r>
          <w:rPr>
            <w:noProof/>
            <w:webHidden/>
          </w:rPr>
          <w:fldChar w:fldCharType="end"/>
        </w:r>
      </w:hyperlink>
    </w:p>
    <w:p w14:paraId="68A25F6F"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37" w:history="1">
        <w:r w:rsidRPr="00883FDA">
          <w:rPr>
            <w:rStyle w:val="Hipervnculo"/>
            <w:noProof/>
          </w:rPr>
          <w:t>Tabla 49: Ficha del caso de uso consulta de saldo</w:t>
        </w:r>
        <w:r>
          <w:rPr>
            <w:noProof/>
            <w:webHidden/>
          </w:rPr>
          <w:tab/>
        </w:r>
        <w:r>
          <w:rPr>
            <w:noProof/>
            <w:webHidden/>
          </w:rPr>
          <w:fldChar w:fldCharType="begin"/>
        </w:r>
        <w:r>
          <w:rPr>
            <w:noProof/>
            <w:webHidden/>
          </w:rPr>
          <w:instrText xml:space="preserve"> PAGEREF _Toc19108337 \h </w:instrText>
        </w:r>
        <w:r>
          <w:rPr>
            <w:noProof/>
            <w:webHidden/>
          </w:rPr>
        </w:r>
        <w:r>
          <w:rPr>
            <w:noProof/>
            <w:webHidden/>
          </w:rPr>
          <w:fldChar w:fldCharType="separate"/>
        </w:r>
        <w:r>
          <w:rPr>
            <w:noProof/>
            <w:webHidden/>
          </w:rPr>
          <w:t>48</w:t>
        </w:r>
        <w:r>
          <w:rPr>
            <w:noProof/>
            <w:webHidden/>
          </w:rPr>
          <w:fldChar w:fldCharType="end"/>
        </w:r>
      </w:hyperlink>
    </w:p>
    <w:p w14:paraId="383419C3"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50" w:anchor="_Toc19108338" w:history="1">
        <w:r w:rsidRPr="00883FDA">
          <w:rPr>
            <w:rStyle w:val="Hipervnculo"/>
            <w:noProof/>
          </w:rPr>
          <w:t>Tabla 50: Ficha del caso de uso consulta de transferencias</w:t>
        </w:r>
        <w:r>
          <w:rPr>
            <w:noProof/>
            <w:webHidden/>
          </w:rPr>
          <w:tab/>
        </w:r>
        <w:r>
          <w:rPr>
            <w:noProof/>
            <w:webHidden/>
          </w:rPr>
          <w:fldChar w:fldCharType="begin"/>
        </w:r>
        <w:r>
          <w:rPr>
            <w:noProof/>
            <w:webHidden/>
          </w:rPr>
          <w:instrText xml:space="preserve"> PAGEREF _Toc19108338 \h </w:instrText>
        </w:r>
        <w:r>
          <w:rPr>
            <w:noProof/>
            <w:webHidden/>
          </w:rPr>
        </w:r>
        <w:r>
          <w:rPr>
            <w:noProof/>
            <w:webHidden/>
          </w:rPr>
          <w:fldChar w:fldCharType="separate"/>
        </w:r>
        <w:r>
          <w:rPr>
            <w:noProof/>
            <w:webHidden/>
          </w:rPr>
          <w:t>48</w:t>
        </w:r>
        <w:r>
          <w:rPr>
            <w:noProof/>
            <w:webHidden/>
          </w:rPr>
          <w:fldChar w:fldCharType="end"/>
        </w:r>
      </w:hyperlink>
    </w:p>
    <w:p w14:paraId="41CD3205"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39" w:history="1">
        <w:r w:rsidRPr="00883FDA">
          <w:rPr>
            <w:rStyle w:val="Hipervnculo"/>
            <w:noProof/>
          </w:rPr>
          <w:t>Tabla 51: Ficha del caso de uso registro en la Blockchain.</w:t>
        </w:r>
        <w:r>
          <w:rPr>
            <w:noProof/>
            <w:webHidden/>
          </w:rPr>
          <w:tab/>
        </w:r>
        <w:r>
          <w:rPr>
            <w:noProof/>
            <w:webHidden/>
          </w:rPr>
          <w:fldChar w:fldCharType="begin"/>
        </w:r>
        <w:r>
          <w:rPr>
            <w:noProof/>
            <w:webHidden/>
          </w:rPr>
          <w:instrText xml:space="preserve"> PAGEREF _Toc19108339 \h </w:instrText>
        </w:r>
        <w:r>
          <w:rPr>
            <w:noProof/>
            <w:webHidden/>
          </w:rPr>
        </w:r>
        <w:r>
          <w:rPr>
            <w:noProof/>
            <w:webHidden/>
          </w:rPr>
          <w:fldChar w:fldCharType="separate"/>
        </w:r>
        <w:r>
          <w:rPr>
            <w:noProof/>
            <w:webHidden/>
          </w:rPr>
          <w:t>49</w:t>
        </w:r>
        <w:r>
          <w:rPr>
            <w:noProof/>
            <w:webHidden/>
          </w:rPr>
          <w:fldChar w:fldCharType="end"/>
        </w:r>
      </w:hyperlink>
    </w:p>
    <w:p w14:paraId="7804BE08"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0" w:history="1">
        <w:r w:rsidRPr="00883FDA">
          <w:rPr>
            <w:rStyle w:val="Hipervnculo"/>
            <w:noProof/>
            <w:lang w:val="es-ES_tradnl"/>
          </w:rPr>
          <w:t>Tabla 52: Relación Arquitectura - Tecnología</w:t>
        </w:r>
        <w:r>
          <w:rPr>
            <w:noProof/>
            <w:webHidden/>
          </w:rPr>
          <w:tab/>
        </w:r>
        <w:r>
          <w:rPr>
            <w:noProof/>
            <w:webHidden/>
          </w:rPr>
          <w:fldChar w:fldCharType="begin"/>
        </w:r>
        <w:r>
          <w:rPr>
            <w:noProof/>
            <w:webHidden/>
          </w:rPr>
          <w:instrText xml:space="preserve"> PAGEREF _Toc19108340 \h </w:instrText>
        </w:r>
        <w:r>
          <w:rPr>
            <w:noProof/>
            <w:webHidden/>
          </w:rPr>
        </w:r>
        <w:r>
          <w:rPr>
            <w:noProof/>
            <w:webHidden/>
          </w:rPr>
          <w:fldChar w:fldCharType="separate"/>
        </w:r>
        <w:r>
          <w:rPr>
            <w:noProof/>
            <w:webHidden/>
          </w:rPr>
          <w:t>51</w:t>
        </w:r>
        <w:r>
          <w:rPr>
            <w:noProof/>
            <w:webHidden/>
          </w:rPr>
          <w:fldChar w:fldCharType="end"/>
        </w:r>
      </w:hyperlink>
    </w:p>
    <w:p w14:paraId="68FB3F66"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1" w:history="1">
        <w:r w:rsidRPr="00883FDA">
          <w:rPr>
            <w:rStyle w:val="Hipervnculo"/>
            <w:noProof/>
            <w:lang w:val="es-ES_tradnl"/>
          </w:rPr>
          <w:t>Tabla 53: Comando de instalación de Vue-CLI</w:t>
        </w:r>
        <w:r>
          <w:rPr>
            <w:noProof/>
            <w:webHidden/>
          </w:rPr>
          <w:tab/>
        </w:r>
        <w:r>
          <w:rPr>
            <w:noProof/>
            <w:webHidden/>
          </w:rPr>
          <w:fldChar w:fldCharType="begin"/>
        </w:r>
        <w:r>
          <w:rPr>
            <w:noProof/>
            <w:webHidden/>
          </w:rPr>
          <w:instrText xml:space="preserve"> PAGEREF _Toc19108341 \h </w:instrText>
        </w:r>
        <w:r>
          <w:rPr>
            <w:noProof/>
            <w:webHidden/>
          </w:rPr>
        </w:r>
        <w:r>
          <w:rPr>
            <w:noProof/>
            <w:webHidden/>
          </w:rPr>
          <w:fldChar w:fldCharType="separate"/>
        </w:r>
        <w:r>
          <w:rPr>
            <w:noProof/>
            <w:webHidden/>
          </w:rPr>
          <w:t>62</w:t>
        </w:r>
        <w:r>
          <w:rPr>
            <w:noProof/>
            <w:webHidden/>
          </w:rPr>
          <w:fldChar w:fldCharType="end"/>
        </w:r>
      </w:hyperlink>
    </w:p>
    <w:p w14:paraId="09BC2E0F"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2" w:history="1">
        <w:r w:rsidRPr="00883FDA">
          <w:rPr>
            <w:rStyle w:val="Hipervnculo"/>
            <w:noProof/>
            <w:lang w:val="es-ES_tradnl"/>
          </w:rPr>
          <w:t>Tabla 54: Instalación de web3.js</w:t>
        </w:r>
        <w:r>
          <w:rPr>
            <w:noProof/>
            <w:webHidden/>
          </w:rPr>
          <w:tab/>
        </w:r>
        <w:r>
          <w:rPr>
            <w:noProof/>
            <w:webHidden/>
          </w:rPr>
          <w:fldChar w:fldCharType="begin"/>
        </w:r>
        <w:r>
          <w:rPr>
            <w:noProof/>
            <w:webHidden/>
          </w:rPr>
          <w:instrText xml:space="preserve"> PAGEREF _Toc19108342 \h </w:instrText>
        </w:r>
        <w:r>
          <w:rPr>
            <w:noProof/>
            <w:webHidden/>
          </w:rPr>
        </w:r>
        <w:r>
          <w:rPr>
            <w:noProof/>
            <w:webHidden/>
          </w:rPr>
          <w:fldChar w:fldCharType="separate"/>
        </w:r>
        <w:r>
          <w:rPr>
            <w:noProof/>
            <w:webHidden/>
          </w:rPr>
          <w:t>65</w:t>
        </w:r>
        <w:r>
          <w:rPr>
            <w:noProof/>
            <w:webHidden/>
          </w:rPr>
          <w:fldChar w:fldCharType="end"/>
        </w:r>
      </w:hyperlink>
    </w:p>
    <w:p w14:paraId="133FAE8C"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3" w:history="1">
        <w:r w:rsidRPr="00883FDA">
          <w:rPr>
            <w:rStyle w:val="Hipervnculo"/>
            <w:noProof/>
          </w:rPr>
          <w:t>Tabla 55: Resultados de la validación inicial de los ficheros html</w:t>
        </w:r>
        <w:r>
          <w:rPr>
            <w:noProof/>
            <w:webHidden/>
          </w:rPr>
          <w:tab/>
        </w:r>
        <w:r>
          <w:rPr>
            <w:noProof/>
            <w:webHidden/>
          </w:rPr>
          <w:fldChar w:fldCharType="begin"/>
        </w:r>
        <w:r>
          <w:rPr>
            <w:noProof/>
            <w:webHidden/>
          </w:rPr>
          <w:instrText xml:space="preserve"> PAGEREF _Toc19108343 \h </w:instrText>
        </w:r>
        <w:r>
          <w:rPr>
            <w:noProof/>
            <w:webHidden/>
          </w:rPr>
        </w:r>
        <w:r>
          <w:rPr>
            <w:noProof/>
            <w:webHidden/>
          </w:rPr>
          <w:fldChar w:fldCharType="separate"/>
        </w:r>
        <w:r>
          <w:rPr>
            <w:noProof/>
            <w:webHidden/>
          </w:rPr>
          <w:t>76</w:t>
        </w:r>
        <w:r>
          <w:rPr>
            <w:noProof/>
            <w:webHidden/>
          </w:rPr>
          <w:fldChar w:fldCharType="end"/>
        </w:r>
      </w:hyperlink>
    </w:p>
    <w:p w14:paraId="0D17F413"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4" w:history="1">
        <w:r w:rsidRPr="00883FDA">
          <w:rPr>
            <w:rStyle w:val="Hipervnculo"/>
            <w:noProof/>
            <w:lang w:val="es-ES_tradnl"/>
          </w:rPr>
          <w:t>Tabla 56: Resultados del código html validado</w:t>
        </w:r>
        <w:r>
          <w:rPr>
            <w:noProof/>
            <w:webHidden/>
          </w:rPr>
          <w:tab/>
        </w:r>
        <w:r>
          <w:rPr>
            <w:noProof/>
            <w:webHidden/>
          </w:rPr>
          <w:fldChar w:fldCharType="begin"/>
        </w:r>
        <w:r>
          <w:rPr>
            <w:noProof/>
            <w:webHidden/>
          </w:rPr>
          <w:instrText xml:space="preserve"> PAGEREF _Toc19108344 \h </w:instrText>
        </w:r>
        <w:r>
          <w:rPr>
            <w:noProof/>
            <w:webHidden/>
          </w:rPr>
        </w:r>
        <w:r>
          <w:rPr>
            <w:noProof/>
            <w:webHidden/>
          </w:rPr>
          <w:fldChar w:fldCharType="separate"/>
        </w:r>
        <w:r>
          <w:rPr>
            <w:noProof/>
            <w:webHidden/>
          </w:rPr>
          <w:t>78</w:t>
        </w:r>
        <w:r>
          <w:rPr>
            <w:noProof/>
            <w:webHidden/>
          </w:rPr>
          <w:fldChar w:fldCharType="end"/>
        </w:r>
      </w:hyperlink>
    </w:p>
    <w:p w14:paraId="6AFB2DC1"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5" w:history="1">
        <w:r w:rsidRPr="00883FDA">
          <w:rPr>
            <w:rStyle w:val="Hipervnculo"/>
            <w:noProof/>
            <w:lang w:val="es-ES_tradnl"/>
          </w:rPr>
          <w:t>Tabla 57: Resultados de la validación de main.css</w:t>
        </w:r>
        <w:r>
          <w:rPr>
            <w:noProof/>
            <w:webHidden/>
          </w:rPr>
          <w:tab/>
        </w:r>
        <w:r>
          <w:rPr>
            <w:noProof/>
            <w:webHidden/>
          </w:rPr>
          <w:fldChar w:fldCharType="begin"/>
        </w:r>
        <w:r>
          <w:rPr>
            <w:noProof/>
            <w:webHidden/>
          </w:rPr>
          <w:instrText xml:space="preserve"> PAGEREF _Toc19108345 \h </w:instrText>
        </w:r>
        <w:r>
          <w:rPr>
            <w:noProof/>
            <w:webHidden/>
          </w:rPr>
        </w:r>
        <w:r>
          <w:rPr>
            <w:noProof/>
            <w:webHidden/>
          </w:rPr>
          <w:fldChar w:fldCharType="separate"/>
        </w:r>
        <w:r>
          <w:rPr>
            <w:noProof/>
            <w:webHidden/>
          </w:rPr>
          <w:t>79</w:t>
        </w:r>
        <w:r>
          <w:rPr>
            <w:noProof/>
            <w:webHidden/>
          </w:rPr>
          <w:fldChar w:fldCharType="end"/>
        </w:r>
      </w:hyperlink>
    </w:p>
    <w:p w14:paraId="41172F70"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6" w:history="1">
        <w:r w:rsidRPr="00883FDA">
          <w:rPr>
            <w:rStyle w:val="Hipervnculo"/>
            <w:noProof/>
            <w:lang w:val="es-ES_tradnl"/>
          </w:rPr>
          <w:t>Tabla 58: Resultado de la validación de main.css</w:t>
        </w:r>
        <w:r>
          <w:rPr>
            <w:noProof/>
            <w:webHidden/>
          </w:rPr>
          <w:tab/>
        </w:r>
        <w:r>
          <w:rPr>
            <w:noProof/>
            <w:webHidden/>
          </w:rPr>
          <w:fldChar w:fldCharType="begin"/>
        </w:r>
        <w:r>
          <w:rPr>
            <w:noProof/>
            <w:webHidden/>
          </w:rPr>
          <w:instrText xml:space="preserve"> PAGEREF _Toc19108346 \h </w:instrText>
        </w:r>
        <w:r>
          <w:rPr>
            <w:noProof/>
            <w:webHidden/>
          </w:rPr>
        </w:r>
        <w:r>
          <w:rPr>
            <w:noProof/>
            <w:webHidden/>
          </w:rPr>
          <w:fldChar w:fldCharType="separate"/>
        </w:r>
        <w:r>
          <w:rPr>
            <w:noProof/>
            <w:webHidden/>
          </w:rPr>
          <w:t>79</w:t>
        </w:r>
        <w:r>
          <w:rPr>
            <w:noProof/>
            <w:webHidden/>
          </w:rPr>
          <w:fldChar w:fldCharType="end"/>
        </w:r>
      </w:hyperlink>
    </w:p>
    <w:p w14:paraId="3183ABF0"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7" w:history="1">
        <w:r w:rsidRPr="00883FDA">
          <w:rPr>
            <w:rStyle w:val="Hipervnculo"/>
            <w:noProof/>
            <w:lang w:val="es-ES_tradnl"/>
          </w:rPr>
          <w:t>Tabla 59: Descripción de JoinedUser.sol</w:t>
        </w:r>
        <w:r>
          <w:rPr>
            <w:noProof/>
            <w:webHidden/>
          </w:rPr>
          <w:tab/>
        </w:r>
        <w:r>
          <w:rPr>
            <w:noProof/>
            <w:webHidden/>
          </w:rPr>
          <w:fldChar w:fldCharType="begin"/>
        </w:r>
        <w:r>
          <w:rPr>
            <w:noProof/>
            <w:webHidden/>
          </w:rPr>
          <w:instrText xml:space="preserve"> PAGEREF _Toc19108347 \h </w:instrText>
        </w:r>
        <w:r>
          <w:rPr>
            <w:noProof/>
            <w:webHidden/>
          </w:rPr>
        </w:r>
        <w:r>
          <w:rPr>
            <w:noProof/>
            <w:webHidden/>
          </w:rPr>
          <w:fldChar w:fldCharType="separate"/>
        </w:r>
        <w:r>
          <w:rPr>
            <w:noProof/>
            <w:webHidden/>
          </w:rPr>
          <w:t>80</w:t>
        </w:r>
        <w:r>
          <w:rPr>
            <w:noProof/>
            <w:webHidden/>
          </w:rPr>
          <w:fldChar w:fldCharType="end"/>
        </w:r>
      </w:hyperlink>
    </w:p>
    <w:p w14:paraId="2367DE45"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8" w:history="1">
        <w:r w:rsidRPr="00883FDA">
          <w:rPr>
            <w:rStyle w:val="Hipervnculo"/>
            <w:noProof/>
            <w:lang w:val="es-ES_tradnl"/>
          </w:rPr>
          <w:t>Tabla 60: Ejecución de test sobre JoinedUser.sol</w:t>
        </w:r>
        <w:r>
          <w:rPr>
            <w:noProof/>
            <w:webHidden/>
          </w:rPr>
          <w:tab/>
        </w:r>
        <w:r>
          <w:rPr>
            <w:noProof/>
            <w:webHidden/>
          </w:rPr>
          <w:fldChar w:fldCharType="begin"/>
        </w:r>
        <w:r>
          <w:rPr>
            <w:noProof/>
            <w:webHidden/>
          </w:rPr>
          <w:instrText xml:space="preserve"> PAGEREF _Toc19108348 \h </w:instrText>
        </w:r>
        <w:r>
          <w:rPr>
            <w:noProof/>
            <w:webHidden/>
          </w:rPr>
        </w:r>
        <w:r>
          <w:rPr>
            <w:noProof/>
            <w:webHidden/>
          </w:rPr>
          <w:fldChar w:fldCharType="separate"/>
        </w:r>
        <w:r>
          <w:rPr>
            <w:noProof/>
            <w:webHidden/>
          </w:rPr>
          <w:t>81</w:t>
        </w:r>
        <w:r>
          <w:rPr>
            <w:noProof/>
            <w:webHidden/>
          </w:rPr>
          <w:fldChar w:fldCharType="end"/>
        </w:r>
      </w:hyperlink>
    </w:p>
    <w:p w14:paraId="62C6CCDD"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49" w:history="1">
        <w:r w:rsidRPr="00883FDA">
          <w:rPr>
            <w:rStyle w:val="Hipervnculo"/>
            <w:noProof/>
            <w:lang w:val="es-ES_tradnl"/>
          </w:rPr>
          <w:t>Tabla 61: Descripción de PetChain.sol</w:t>
        </w:r>
        <w:r>
          <w:rPr>
            <w:noProof/>
            <w:webHidden/>
          </w:rPr>
          <w:tab/>
        </w:r>
        <w:r>
          <w:rPr>
            <w:noProof/>
            <w:webHidden/>
          </w:rPr>
          <w:fldChar w:fldCharType="begin"/>
        </w:r>
        <w:r>
          <w:rPr>
            <w:noProof/>
            <w:webHidden/>
          </w:rPr>
          <w:instrText xml:space="preserve"> PAGEREF _Toc19108349 \h </w:instrText>
        </w:r>
        <w:r>
          <w:rPr>
            <w:noProof/>
            <w:webHidden/>
          </w:rPr>
        </w:r>
        <w:r>
          <w:rPr>
            <w:noProof/>
            <w:webHidden/>
          </w:rPr>
          <w:fldChar w:fldCharType="separate"/>
        </w:r>
        <w:r>
          <w:rPr>
            <w:noProof/>
            <w:webHidden/>
          </w:rPr>
          <w:t>81</w:t>
        </w:r>
        <w:r>
          <w:rPr>
            <w:noProof/>
            <w:webHidden/>
          </w:rPr>
          <w:fldChar w:fldCharType="end"/>
        </w:r>
      </w:hyperlink>
    </w:p>
    <w:p w14:paraId="7FAE2547"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50" w:history="1">
        <w:r w:rsidRPr="00883FDA">
          <w:rPr>
            <w:rStyle w:val="Hipervnculo"/>
            <w:noProof/>
            <w:lang w:val="es-ES_tradnl"/>
          </w:rPr>
          <w:t>Tabla 62: Ejecución de test sobre PetChain.sol</w:t>
        </w:r>
        <w:r>
          <w:rPr>
            <w:noProof/>
            <w:webHidden/>
          </w:rPr>
          <w:tab/>
        </w:r>
        <w:r>
          <w:rPr>
            <w:noProof/>
            <w:webHidden/>
          </w:rPr>
          <w:fldChar w:fldCharType="begin"/>
        </w:r>
        <w:r>
          <w:rPr>
            <w:noProof/>
            <w:webHidden/>
          </w:rPr>
          <w:instrText xml:space="preserve"> PAGEREF _Toc19108350 \h </w:instrText>
        </w:r>
        <w:r>
          <w:rPr>
            <w:noProof/>
            <w:webHidden/>
          </w:rPr>
        </w:r>
        <w:r>
          <w:rPr>
            <w:noProof/>
            <w:webHidden/>
          </w:rPr>
          <w:fldChar w:fldCharType="separate"/>
        </w:r>
        <w:r>
          <w:rPr>
            <w:noProof/>
            <w:webHidden/>
          </w:rPr>
          <w:t>81</w:t>
        </w:r>
        <w:r>
          <w:rPr>
            <w:noProof/>
            <w:webHidden/>
          </w:rPr>
          <w:fldChar w:fldCharType="end"/>
        </w:r>
      </w:hyperlink>
    </w:p>
    <w:p w14:paraId="56D923AE"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51" w:history="1">
        <w:r w:rsidRPr="00883FDA">
          <w:rPr>
            <w:rStyle w:val="Hipervnculo"/>
            <w:noProof/>
            <w:lang w:val="es-ES_tradnl"/>
          </w:rPr>
          <w:t>Tabla 63: Descripción de registerTX.sol</w:t>
        </w:r>
        <w:r>
          <w:rPr>
            <w:noProof/>
            <w:webHidden/>
          </w:rPr>
          <w:tab/>
        </w:r>
        <w:r>
          <w:rPr>
            <w:noProof/>
            <w:webHidden/>
          </w:rPr>
          <w:fldChar w:fldCharType="begin"/>
        </w:r>
        <w:r>
          <w:rPr>
            <w:noProof/>
            <w:webHidden/>
          </w:rPr>
          <w:instrText xml:space="preserve"> PAGEREF _Toc19108351 \h </w:instrText>
        </w:r>
        <w:r>
          <w:rPr>
            <w:noProof/>
            <w:webHidden/>
          </w:rPr>
        </w:r>
        <w:r>
          <w:rPr>
            <w:noProof/>
            <w:webHidden/>
          </w:rPr>
          <w:fldChar w:fldCharType="separate"/>
        </w:r>
        <w:r>
          <w:rPr>
            <w:noProof/>
            <w:webHidden/>
          </w:rPr>
          <w:t>82</w:t>
        </w:r>
        <w:r>
          <w:rPr>
            <w:noProof/>
            <w:webHidden/>
          </w:rPr>
          <w:fldChar w:fldCharType="end"/>
        </w:r>
      </w:hyperlink>
    </w:p>
    <w:p w14:paraId="633AB309"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52" w:history="1">
        <w:r w:rsidRPr="00883FDA">
          <w:rPr>
            <w:rStyle w:val="Hipervnculo"/>
            <w:noProof/>
            <w:lang w:val="es-ES_tradnl"/>
          </w:rPr>
          <w:t>Tabla 64: Ejecución de test sobre registerTX.sol</w:t>
        </w:r>
        <w:r>
          <w:rPr>
            <w:noProof/>
            <w:webHidden/>
          </w:rPr>
          <w:tab/>
        </w:r>
        <w:r>
          <w:rPr>
            <w:noProof/>
            <w:webHidden/>
          </w:rPr>
          <w:fldChar w:fldCharType="begin"/>
        </w:r>
        <w:r>
          <w:rPr>
            <w:noProof/>
            <w:webHidden/>
          </w:rPr>
          <w:instrText xml:space="preserve"> PAGEREF _Toc19108352 \h </w:instrText>
        </w:r>
        <w:r>
          <w:rPr>
            <w:noProof/>
            <w:webHidden/>
          </w:rPr>
        </w:r>
        <w:r>
          <w:rPr>
            <w:noProof/>
            <w:webHidden/>
          </w:rPr>
          <w:fldChar w:fldCharType="separate"/>
        </w:r>
        <w:r>
          <w:rPr>
            <w:noProof/>
            <w:webHidden/>
          </w:rPr>
          <w:t>82</w:t>
        </w:r>
        <w:r>
          <w:rPr>
            <w:noProof/>
            <w:webHidden/>
          </w:rPr>
          <w:fldChar w:fldCharType="end"/>
        </w:r>
      </w:hyperlink>
    </w:p>
    <w:p w14:paraId="5DF33E87" w14:textId="77777777" w:rsidR="00133727" w:rsidRDefault="00133727" w:rsidP="00133727">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9108353" w:history="1">
        <w:r w:rsidRPr="00883FDA">
          <w:rPr>
            <w:rStyle w:val="Hipervnculo"/>
            <w:noProof/>
            <w:lang w:val="es-ES_tradnl"/>
          </w:rPr>
          <w:t>Tabla 65: Resultados validación de ficheros JSON</w:t>
        </w:r>
        <w:r>
          <w:rPr>
            <w:noProof/>
            <w:webHidden/>
          </w:rPr>
          <w:tab/>
        </w:r>
        <w:r>
          <w:rPr>
            <w:noProof/>
            <w:webHidden/>
          </w:rPr>
          <w:fldChar w:fldCharType="begin"/>
        </w:r>
        <w:r>
          <w:rPr>
            <w:noProof/>
            <w:webHidden/>
          </w:rPr>
          <w:instrText xml:space="preserve"> PAGEREF _Toc19108353 \h </w:instrText>
        </w:r>
        <w:r>
          <w:rPr>
            <w:noProof/>
            <w:webHidden/>
          </w:rPr>
        </w:r>
        <w:r>
          <w:rPr>
            <w:noProof/>
            <w:webHidden/>
          </w:rPr>
          <w:fldChar w:fldCharType="separate"/>
        </w:r>
        <w:r>
          <w:rPr>
            <w:noProof/>
            <w:webHidden/>
          </w:rPr>
          <w:t>83</w:t>
        </w:r>
        <w:r>
          <w:rPr>
            <w:noProof/>
            <w:webHidden/>
          </w:rPr>
          <w:fldChar w:fldCharType="end"/>
        </w:r>
      </w:hyperlink>
    </w:p>
    <w:p w14:paraId="738E74FD" w14:textId="19283FE1" w:rsidR="00886177" w:rsidRPr="002306F1" w:rsidRDefault="00410815" w:rsidP="00133727">
      <w:pPr>
        <w:pStyle w:val="TDC1"/>
        <w:spacing w:after="120" w:line="360" w:lineRule="auto"/>
        <w:rPr>
          <w:lang w:val="es-ES_tradnl"/>
        </w:rPr>
      </w:pPr>
      <w:r w:rsidRPr="002306F1">
        <w:rPr>
          <w:lang w:val="es-ES_tradnl"/>
        </w:rPr>
        <w:fldChar w:fldCharType="end"/>
      </w:r>
      <w:r w:rsidR="00886177" w:rsidRPr="002306F1">
        <w:rPr>
          <w:lang w:val="es-ES_tradnl"/>
        </w:rPr>
        <w:br w:type="page"/>
      </w:r>
    </w:p>
    <w:p w14:paraId="7F139862" w14:textId="77777777" w:rsidR="00ED2474" w:rsidRPr="002306F1" w:rsidRDefault="00B40895" w:rsidP="005B6F6B">
      <w:pPr>
        <w:pStyle w:val="Ttulo1"/>
      </w:pPr>
      <w:bookmarkStart w:id="7" w:name="_Toc19108359"/>
      <w:r w:rsidRPr="002306F1">
        <w:lastRenderedPageBreak/>
        <w:t>Introducción</w:t>
      </w:r>
      <w:bookmarkEnd w:id="7"/>
    </w:p>
    <w:p w14:paraId="2DC9E435" w14:textId="477298FB" w:rsidR="003C03F2" w:rsidRPr="002306F1" w:rsidRDefault="00B40895" w:rsidP="00AF0ADA">
      <w:pPr>
        <w:spacing w:after="120" w:line="360" w:lineRule="auto"/>
        <w:ind w:firstLine="284"/>
        <w:rPr>
          <w:lang w:val="es-ES_tradnl" w:eastAsia="es-ES"/>
        </w:rPr>
      </w:pPr>
      <w:r w:rsidRPr="002306F1">
        <w:rPr>
          <w:lang w:val="es-ES_tradnl" w:eastAsia="es-ES"/>
        </w:rPr>
        <w:t>¿Por qué Blockchain? ¿</w:t>
      </w:r>
      <w:r w:rsidR="00D31E68" w:rsidRPr="002306F1">
        <w:rPr>
          <w:lang w:val="es-ES_tradnl" w:eastAsia="es-ES"/>
        </w:rPr>
        <w:t xml:space="preserve">Si ya tiene </w:t>
      </w:r>
      <w:r w:rsidR="00B9375B" w:rsidRPr="002306F1">
        <w:rPr>
          <w:lang w:val="es-ES_tradnl" w:eastAsia="es-ES"/>
        </w:rPr>
        <w:t>más</w:t>
      </w:r>
      <w:r w:rsidR="00D31E68" w:rsidRPr="002306F1">
        <w:rPr>
          <w:lang w:val="es-ES_tradnl" w:eastAsia="es-ES"/>
        </w:rPr>
        <w:t xml:space="preserve"> de </w:t>
      </w:r>
      <w:r w:rsidR="00880963" w:rsidRPr="002306F1">
        <w:rPr>
          <w:lang w:val="es-ES_tradnl" w:eastAsia="es-ES"/>
        </w:rPr>
        <w:t>20</w:t>
      </w:r>
      <w:r w:rsidR="00D31E68" w:rsidRPr="002306F1">
        <w:rPr>
          <w:lang w:val="es-ES_tradnl" w:eastAsia="es-ES"/>
        </w:rPr>
        <w:t xml:space="preserve"> años, q</w:t>
      </w:r>
      <w:r w:rsidRPr="002306F1">
        <w:rPr>
          <w:lang w:val="es-ES_tradnl" w:eastAsia="es-ES"/>
        </w:rPr>
        <w:t xml:space="preserve">ué trae nuevo? ¿Por qué he de fiarme de algo que se califica a </w:t>
      </w:r>
      <w:r w:rsidR="00B9375B" w:rsidRPr="002306F1">
        <w:rPr>
          <w:lang w:val="es-ES_tradnl" w:eastAsia="es-ES"/>
        </w:rPr>
        <w:t>sí</w:t>
      </w:r>
      <w:r w:rsidRPr="002306F1">
        <w:rPr>
          <w:lang w:val="es-ES_tradnl" w:eastAsia="es-ES"/>
        </w:rPr>
        <w:t xml:space="preserve"> mismo como inmutable?</w:t>
      </w:r>
      <w:r w:rsidR="00D31E68" w:rsidRPr="002306F1">
        <w:rPr>
          <w:lang w:val="es-ES_tradnl" w:eastAsia="es-ES"/>
        </w:rPr>
        <w:t xml:space="preserve"> ¿Pero es seguro?</w:t>
      </w:r>
      <w:r w:rsidRPr="002306F1">
        <w:rPr>
          <w:lang w:val="es-ES_tradnl" w:eastAsia="es-ES"/>
        </w:rPr>
        <w:t xml:space="preserve"> En la era de las APIs, ¿por</w:t>
      </w:r>
      <w:r w:rsidR="00880963" w:rsidRPr="002306F1">
        <w:rPr>
          <w:lang w:val="es-ES_tradnl" w:eastAsia="es-ES"/>
        </w:rPr>
        <w:t xml:space="preserve"> qué debo de fiarme de un SmartC</w:t>
      </w:r>
      <w:r w:rsidRPr="002306F1">
        <w:rPr>
          <w:lang w:val="es-ES_tradnl" w:eastAsia="es-ES"/>
        </w:rPr>
        <w:t xml:space="preserve">ontract? </w:t>
      </w:r>
      <w:r w:rsidR="00880963" w:rsidRPr="002306F1">
        <w:rPr>
          <w:lang w:val="es-ES_tradnl" w:eastAsia="es-ES"/>
        </w:rPr>
        <w:t>Pero y eso de un SmartC</w:t>
      </w:r>
      <w:r w:rsidR="00D31E68" w:rsidRPr="002306F1">
        <w:rPr>
          <w:lang w:val="es-ES_tradnl" w:eastAsia="es-ES"/>
        </w:rPr>
        <w:t xml:space="preserve">ontract, </w:t>
      </w:r>
      <w:r w:rsidR="00F611E1" w:rsidRPr="002306F1">
        <w:rPr>
          <w:lang w:val="es-ES_tradnl" w:eastAsia="es-ES"/>
        </w:rPr>
        <w:t>¿</w:t>
      </w:r>
      <w:r w:rsidR="00D31E68" w:rsidRPr="002306F1">
        <w:rPr>
          <w:lang w:val="es-ES_tradnl" w:eastAsia="es-ES"/>
        </w:rPr>
        <w:t xml:space="preserve">qué es? ¿Necesito </w:t>
      </w:r>
      <w:r w:rsidR="00B9375B" w:rsidRPr="002306F1">
        <w:rPr>
          <w:lang w:val="es-ES_tradnl" w:eastAsia="es-ES"/>
        </w:rPr>
        <w:t>cambiar</w:t>
      </w:r>
      <w:r w:rsidR="00D31E68" w:rsidRPr="002306F1">
        <w:rPr>
          <w:lang w:val="es-ES_tradnl" w:eastAsia="es-ES"/>
        </w:rPr>
        <w:t xml:space="preserve"> las competencias del equipo de desarrollo? </w:t>
      </w:r>
      <w:r w:rsidRPr="002306F1">
        <w:rPr>
          <w:lang w:val="es-ES_tradnl" w:eastAsia="es-ES"/>
        </w:rPr>
        <w:t>Y además, ¿debo invertir en criptomonedas para poder hacer mi aplicación empresarial? Etc…</w:t>
      </w:r>
    </w:p>
    <w:p w14:paraId="3E47B71A" w14:textId="77777777" w:rsidR="00423DC9" w:rsidRPr="002306F1" w:rsidRDefault="00B40895" w:rsidP="00AF0ADA">
      <w:pPr>
        <w:spacing w:after="120" w:line="360" w:lineRule="auto"/>
        <w:ind w:firstLine="284"/>
        <w:rPr>
          <w:lang w:val="es-ES_tradnl" w:eastAsia="es-ES"/>
        </w:rPr>
      </w:pPr>
      <w:r w:rsidRPr="002306F1">
        <w:rPr>
          <w:lang w:val="es-ES_tradnl" w:eastAsia="es-ES"/>
        </w:rPr>
        <w:t xml:space="preserve">Estas cuestiones y </w:t>
      </w:r>
      <w:r w:rsidR="00F611E1" w:rsidRPr="002306F1">
        <w:rPr>
          <w:lang w:val="es-ES_tradnl" w:eastAsia="es-ES"/>
        </w:rPr>
        <w:t xml:space="preserve">otras </w:t>
      </w:r>
      <w:r w:rsidRPr="002306F1">
        <w:rPr>
          <w:lang w:val="es-ES_tradnl" w:eastAsia="es-ES"/>
        </w:rPr>
        <w:t>muchas</w:t>
      </w:r>
      <w:r w:rsidR="00D31E68" w:rsidRPr="002306F1">
        <w:rPr>
          <w:lang w:val="es-ES_tradnl" w:eastAsia="es-ES"/>
        </w:rPr>
        <w:t>,</w:t>
      </w:r>
      <w:r w:rsidRPr="002306F1">
        <w:rPr>
          <w:lang w:val="es-ES_tradnl" w:eastAsia="es-ES"/>
        </w:rPr>
        <w:t xml:space="preserve"> son las que cualquier </w:t>
      </w:r>
      <w:r w:rsidR="00F611E1" w:rsidRPr="002306F1">
        <w:rPr>
          <w:lang w:val="es-ES_tradnl" w:eastAsia="es-ES"/>
        </w:rPr>
        <w:t>analista, jefe de proyecto,</w:t>
      </w:r>
      <w:r w:rsidRPr="002306F1">
        <w:rPr>
          <w:lang w:val="es-ES_tradnl" w:eastAsia="es-ES"/>
        </w:rPr>
        <w:t xml:space="preserve"> responsable de TI</w:t>
      </w:r>
      <w:r w:rsidR="00D31E68" w:rsidRPr="002306F1">
        <w:rPr>
          <w:lang w:val="es-ES_tradnl" w:eastAsia="es-ES"/>
        </w:rPr>
        <w:t xml:space="preserve"> o incluso de negocio</w:t>
      </w:r>
      <w:r w:rsidRPr="002306F1">
        <w:rPr>
          <w:lang w:val="es-ES_tradnl" w:eastAsia="es-ES"/>
        </w:rPr>
        <w:t xml:space="preserve"> </w:t>
      </w:r>
      <w:r w:rsidR="00D31E68" w:rsidRPr="002306F1">
        <w:rPr>
          <w:lang w:val="es-ES_tradnl" w:eastAsia="es-ES"/>
        </w:rPr>
        <w:t xml:space="preserve">que se enfrenta a un nuevo desarrollo, podría llegar a hacerse </w:t>
      </w:r>
      <w:r w:rsidR="00423DC9" w:rsidRPr="002306F1">
        <w:rPr>
          <w:lang w:val="es-ES_tradnl" w:eastAsia="es-ES"/>
        </w:rPr>
        <w:t>si le planteasen la necesidad</w:t>
      </w:r>
      <w:r w:rsidR="00D31E68" w:rsidRPr="002306F1">
        <w:rPr>
          <w:lang w:val="es-ES_tradnl" w:eastAsia="es-ES"/>
        </w:rPr>
        <w:t xml:space="preserve"> de diseñar e implementar un proyecto</w:t>
      </w:r>
      <w:r w:rsidR="00423DC9" w:rsidRPr="002306F1">
        <w:rPr>
          <w:lang w:val="es-ES_tradnl" w:eastAsia="es-ES"/>
        </w:rPr>
        <w:t xml:space="preserve"> en una blockchain corporativa</w:t>
      </w:r>
      <w:r w:rsidR="00D31E68" w:rsidRPr="002306F1">
        <w:rPr>
          <w:lang w:val="es-ES_tradnl" w:eastAsia="es-ES"/>
        </w:rPr>
        <w:t>.</w:t>
      </w:r>
      <w:r w:rsidR="00F611E1" w:rsidRPr="002306F1">
        <w:rPr>
          <w:lang w:val="es-ES_tradnl" w:eastAsia="es-ES"/>
        </w:rPr>
        <w:t xml:space="preserve"> </w:t>
      </w:r>
    </w:p>
    <w:p w14:paraId="3544A1CB" w14:textId="34F4872F" w:rsidR="00B40895" w:rsidRPr="002306F1" w:rsidRDefault="0057336B" w:rsidP="00AF0ADA">
      <w:pPr>
        <w:spacing w:after="120" w:line="360" w:lineRule="auto"/>
        <w:ind w:firstLine="284"/>
        <w:rPr>
          <w:color w:val="FF0000"/>
          <w:u w:val="single"/>
          <w:lang w:val="es-ES_tradnl" w:eastAsia="es-ES"/>
        </w:rPr>
      </w:pPr>
      <w:r w:rsidRPr="002306F1">
        <w:rPr>
          <w:lang w:val="es-ES_tradnl" w:eastAsia="es-ES"/>
        </w:rPr>
        <w:t>En el presente trabajo, s</w:t>
      </w:r>
      <w:r w:rsidR="00423DC9" w:rsidRPr="002306F1">
        <w:rPr>
          <w:lang w:val="es-ES_tradnl" w:eastAsia="es-ES"/>
        </w:rPr>
        <w:t xml:space="preserve">e </w:t>
      </w:r>
      <w:r w:rsidRPr="002306F1">
        <w:rPr>
          <w:lang w:val="es-ES_tradnl" w:eastAsia="es-ES"/>
        </w:rPr>
        <w:t>pretende</w:t>
      </w:r>
      <w:r w:rsidR="00423DC9" w:rsidRPr="002306F1">
        <w:rPr>
          <w:lang w:val="es-ES_tradnl" w:eastAsia="es-ES"/>
        </w:rPr>
        <w:t xml:space="preserve"> ofrecer la visión de cómo es posible desarrollar una aplicación de gestión </w:t>
      </w:r>
      <w:r w:rsidR="00AA0B60" w:rsidRPr="002306F1">
        <w:rPr>
          <w:lang w:val="es-ES_tradnl" w:eastAsia="es-ES"/>
        </w:rPr>
        <w:t xml:space="preserve">basado </w:t>
      </w:r>
      <w:r w:rsidR="00423DC9" w:rsidRPr="002306F1">
        <w:rPr>
          <w:lang w:val="es-ES_tradnl" w:eastAsia="es-ES"/>
        </w:rPr>
        <w:t xml:space="preserve">en un nuevo paradigma de desarrollo: </w:t>
      </w:r>
      <w:r w:rsidR="00423DC9" w:rsidRPr="002306F1">
        <w:rPr>
          <w:b/>
          <w:lang w:val="es-ES_tradnl" w:eastAsia="es-ES"/>
        </w:rPr>
        <w:t>la Blockchain</w:t>
      </w:r>
      <w:r w:rsidR="00423DC9" w:rsidRPr="002306F1">
        <w:rPr>
          <w:lang w:val="es-ES_tradnl" w:eastAsia="es-ES"/>
        </w:rPr>
        <w:t>. Observemos que se ha dicho “nuevo”</w:t>
      </w:r>
      <w:r w:rsidR="00F27BA0" w:rsidRPr="002306F1">
        <w:rPr>
          <w:lang w:val="es-ES_tradnl" w:eastAsia="es-ES"/>
        </w:rPr>
        <w:t xml:space="preserve">, pues </w:t>
      </w:r>
      <w:r w:rsidR="00423DC9" w:rsidRPr="002306F1">
        <w:rPr>
          <w:lang w:val="es-ES_tradnl" w:eastAsia="es-ES"/>
        </w:rPr>
        <w:t>no es</w:t>
      </w:r>
      <w:r w:rsidR="0017546B" w:rsidRPr="002306F1">
        <w:rPr>
          <w:lang w:val="es-ES_tradnl" w:eastAsia="es-ES"/>
        </w:rPr>
        <w:t xml:space="preserve"> el objetivo</w:t>
      </w:r>
      <w:r w:rsidR="00423DC9" w:rsidRPr="002306F1">
        <w:rPr>
          <w:lang w:val="es-ES_tradnl" w:eastAsia="es-ES"/>
        </w:rPr>
        <w:t xml:space="preserve"> de este </w:t>
      </w:r>
      <w:r w:rsidR="0017546B" w:rsidRPr="002306F1">
        <w:rPr>
          <w:lang w:val="es-ES_tradnl" w:eastAsia="es-ES"/>
        </w:rPr>
        <w:t>proyecto</w:t>
      </w:r>
      <w:r w:rsidR="00F27BA0" w:rsidRPr="002306F1">
        <w:rPr>
          <w:lang w:val="es-ES_tradnl" w:eastAsia="es-ES"/>
        </w:rPr>
        <w:t>,</w:t>
      </w:r>
      <w:r w:rsidR="0017546B" w:rsidRPr="002306F1">
        <w:rPr>
          <w:lang w:val="es-ES_tradnl" w:eastAsia="es-ES"/>
        </w:rPr>
        <w:t xml:space="preserve"> bajo ningún </w:t>
      </w:r>
      <w:r w:rsidR="00A44C81" w:rsidRPr="002306F1">
        <w:rPr>
          <w:lang w:val="es-ES_tradnl" w:eastAsia="es-ES"/>
        </w:rPr>
        <w:t>concepto</w:t>
      </w:r>
      <w:r w:rsidR="0017546B" w:rsidRPr="002306F1">
        <w:rPr>
          <w:lang w:val="es-ES_tradnl" w:eastAsia="es-ES"/>
        </w:rPr>
        <w:t>,</w:t>
      </w:r>
      <w:r w:rsidR="00423DC9" w:rsidRPr="002306F1">
        <w:rPr>
          <w:lang w:val="es-ES_tradnl" w:eastAsia="es-ES"/>
        </w:rPr>
        <w:t xml:space="preserve"> querer transmitir el concepto de </w:t>
      </w:r>
      <w:r w:rsidR="0017546B" w:rsidRPr="002306F1">
        <w:rPr>
          <w:lang w:val="es-ES_tradnl" w:eastAsia="es-ES"/>
        </w:rPr>
        <w:t>“</w:t>
      </w:r>
      <w:r w:rsidR="0017546B" w:rsidRPr="002306F1">
        <w:rPr>
          <w:color w:val="auto"/>
          <w:lang w:val="es-ES_tradnl" w:eastAsia="es-ES"/>
        </w:rPr>
        <w:t>mejor”</w:t>
      </w:r>
      <w:r w:rsidR="00AA0B60" w:rsidRPr="002306F1">
        <w:rPr>
          <w:color w:val="auto"/>
          <w:lang w:val="es-ES_tradnl" w:eastAsia="es-ES"/>
        </w:rPr>
        <w:t>.</w:t>
      </w:r>
      <w:r w:rsidR="00811467" w:rsidRPr="002306F1">
        <w:rPr>
          <w:color w:val="auto"/>
          <w:lang w:val="es-ES_tradnl" w:eastAsia="es-ES"/>
        </w:rPr>
        <w:t xml:space="preserve"> Por otro lado, se quiere dejar claro que no es necesario saber invertir en criptomonedas, o cual es la cotización actual del Bitcoin o el Ether para poder desarrollar una  apli</w:t>
      </w:r>
      <w:r w:rsidRPr="002306F1">
        <w:rPr>
          <w:color w:val="auto"/>
          <w:lang w:val="es-ES_tradnl" w:eastAsia="es-ES"/>
        </w:rPr>
        <w:t>cación basada en una Blockchain.</w:t>
      </w:r>
    </w:p>
    <w:p w14:paraId="24FFA8BD" w14:textId="02A0E864" w:rsidR="00314484" w:rsidRPr="002306F1" w:rsidRDefault="00314484" w:rsidP="005F12FE">
      <w:pPr>
        <w:pStyle w:val="Ttulo2"/>
      </w:pPr>
      <w:bookmarkStart w:id="8" w:name="_Toc19108360"/>
      <w:r w:rsidRPr="002306F1">
        <w:t>Presentación del problema</w:t>
      </w:r>
      <w:bookmarkEnd w:id="8"/>
    </w:p>
    <w:p w14:paraId="46E37337" w14:textId="3E3AAC34" w:rsidR="009C46F3" w:rsidRPr="002306F1" w:rsidRDefault="009A49A4" w:rsidP="00AF0ADA">
      <w:pPr>
        <w:spacing w:after="120" w:line="360" w:lineRule="auto"/>
        <w:ind w:firstLine="284"/>
        <w:rPr>
          <w:lang w:val="es-ES_tradnl" w:eastAsia="es-ES"/>
        </w:rPr>
      </w:pPr>
      <w:r w:rsidRPr="002306F1">
        <w:rPr>
          <w:lang w:val="es-ES_tradnl" w:eastAsia="es-ES"/>
        </w:rPr>
        <w:t>En la actualidad</w:t>
      </w:r>
      <w:r w:rsidR="00A27832" w:rsidRPr="002306F1">
        <w:rPr>
          <w:lang w:val="es-ES_tradnl" w:eastAsia="es-ES"/>
        </w:rPr>
        <w:t xml:space="preserve">, la movilidad de las personas y las cosas han forzado que estemos </w:t>
      </w:r>
      <w:r w:rsidRPr="002306F1">
        <w:rPr>
          <w:lang w:val="es-ES_tradnl" w:eastAsia="es-ES"/>
        </w:rPr>
        <w:t xml:space="preserve">viviendo en la era de </w:t>
      </w:r>
      <w:r w:rsidR="00CD3B9D" w:rsidRPr="002306F1">
        <w:rPr>
          <w:lang w:val="es-ES_tradnl" w:eastAsia="es-ES"/>
        </w:rPr>
        <w:t>la interconexión</w:t>
      </w:r>
      <w:r w:rsidR="00880963" w:rsidRPr="002306F1">
        <w:rPr>
          <w:lang w:val="es-ES_tradnl" w:eastAsia="es-ES"/>
        </w:rPr>
        <w:t xml:space="preserve"> a todos los niveles, ya sea</w:t>
      </w:r>
      <w:r w:rsidRPr="002306F1">
        <w:rPr>
          <w:lang w:val="es-ES_tradnl" w:eastAsia="es-ES"/>
        </w:rPr>
        <w:t xml:space="preserve"> personal,</w:t>
      </w:r>
      <w:r w:rsidR="00880963" w:rsidRPr="002306F1">
        <w:rPr>
          <w:lang w:val="es-ES_tradnl" w:eastAsia="es-ES"/>
        </w:rPr>
        <w:t xml:space="preserve"> empresarial o</w:t>
      </w:r>
      <w:r w:rsidR="002C3FBE" w:rsidRPr="002306F1">
        <w:rPr>
          <w:lang w:val="es-ES_tradnl" w:eastAsia="es-ES"/>
        </w:rPr>
        <w:t xml:space="preserve"> administrativa</w:t>
      </w:r>
      <w:r w:rsidRPr="002306F1">
        <w:rPr>
          <w:lang w:val="es-ES_tradnl" w:eastAsia="es-ES"/>
        </w:rPr>
        <w:t>.</w:t>
      </w:r>
      <w:r w:rsidR="009535F3" w:rsidRPr="002306F1">
        <w:rPr>
          <w:lang w:val="es-ES_tradnl" w:eastAsia="es-ES"/>
        </w:rPr>
        <w:t xml:space="preserve"> </w:t>
      </w:r>
      <w:r w:rsidR="00A27832" w:rsidRPr="002306F1">
        <w:rPr>
          <w:lang w:val="es-ES_tradnl" w:eastAsia="es-ES"/>
        </w:rPr>
        <w:t>La mayoría de los sectores</w:t>
      </w:r>
      <w:r w:rsidR="002C3FBE" w:rsidRPr="002306F1">
        <w:rPr>
          <w:lang w:val="es-ES_tradnl" w:eastAsia="es-ES"/>
        </w:rPr>
        <w:t>,</w:t>
      </w:r>
      <w:r w:rsidR="00A27832" w:rsidRPr="002306F1">
        <w:rPr>
          <w:lang w:val="es-ES_tradnl" w:eastAsia="es-ES"/>
        </w:rPr>
        <w:t xml:space="preserve"> para realizar sus </w:t>
      </w:r>
      <w:r w:rsidR="00C86BBB">
        <w:rPr>
          <w:lang w:val="es-ES_tradnl" w:eastAsia="es-ES"/>
        </w:rPr>
        <w:t>actividades</w:t>
      </w:r>
      <w:r w:rsidR="00A27832" w:rsidRPr="002306F1">
        <w:rPr>
          <w:lang w:val="es-ES_tradnl" w:eastAsia="es-ES"/>
        </w:rPr>
        <w:t xml:space="preserve"> de negocio o </w:t>
      </w:r>
      <w:r w:rsidR="009C46F3" w:rsidRPr="002306F1">
        <w:rPr>
          <w:lang w:val="es-ES_tradnl" w:eastAsia="es-ES"/>
        </w:rPr>
        <w:t>de gestión</w:t>
      </w:r>
      <w:r w:rsidR="00A27832" w:rsidRPr="002306F1">
        <w:rPr>
          <w:lang w:val="es-ES_tradnl" w:eastAsia="es-ES"/>
        </w:rPr>
        <w:t>, se ven obligados a consultar datos de otras fuentes.</w:t>
      </w:r>
      <w:r w:rsidR="004F693B" w:rsidRPr="002306F1">
        <w:rPr>
          <w:lang w:val="es-ES_tradnl" w:eastAsia="es-ES"/>
        </w:rPr>
        <w:t xml:space="preserve"> Las </w:t>
      </w:r>
      <w:r w:rsidR="009C46F3" w:rsidRPr="002306F1">
        <w:rPr>
          <w:lang w:val="es-ES_tradnl" w:eastAsia="es-ES"/>
        </w:rPr>
        <w:t>empresas y</w:t>
      </w:r>
      <w:r w:rsidR="004F693B" w:rsidRPr="002306F1">
        <w:rPr>
          <w:lang w:val="es-ES_tradnl" w:eastAsia="es-ES"/>
        </w:rPr>
        <w:t xml:space="preserve"> administraciones del territorio español, </w:t>
      </w:r>
      <w:r w:rsidR="009C46F3" w:rsidRPr="002306F1">
        <w:rPr>
          <w:lang w:val="es-ES_tradnl" w:eastAsia="es-ES"/>
        </w:rPr>
        <w:t>necesitan exponer y compartir</w:t>
      </w:r>
      <w:r w:rsidR="004F693B" w:rsidRPr="002306F1">
        <w:rPr>
          <w:lang w:val="es-ES_tradnl" w:eastAsia="es-ES"/>
        </w:rPr>
        <w:t xml:space="preserve"> sus datos para poder tener un control</w:t>
      </w:r>
      <w:r w:rsidR="00A60599" w:rsidRPr="002306F1">
        <w:rPr>
          <w:lang w:val="es-ES_tradnl" w:eastAsia="es-ES"/>
        </w:rPr>
        <w:t xml:space="preserve"> y ofrecer los servicios que los ciudadanos requieran.</w:t>
      </w:r>
      <w:r w:rsidR="00A27832" w:rsidRPr="002306F1">
        <w:rPr>
          <w:lang w:val="es-ES_tradnl" w:eastAsia="es-ES"/>
        </w:rPr>
        <w:t xml:space="preserve"> </w:t>
      </w:r>
      <w:r w:rsidR="002C3FBE" w:rsidRPr="002306F1">
        <w:rPr>
          <w:lang w:val="es-ES_tradnl" w:eastAsia="es-ES"/>
        </w:rPr>
        <w:t>Es este flujo de información el que sirve de motor para gran parte</w:t>
      </w:r>
      <w:r w:rsidR="00C86BBB">
        <w:rPr>
          <w:lang w:val="es-ES_tradnl" w:eastAsia="es-ES"/>
        </w:rPr>
        <w:t xml:space="preserve"> de los</w:t>
      </w:r>
      <w:r w:rsidR="002C3FBE" w:rsidRPr="002306F1">
        <w:rPr>
          <w:lang w:val="es-ES_tradnl" w:eastAsia="es-ES"/>
        </w:rPr>
        <w:t xml:space="preserve"> sectores económicos en el mundo actual, y cuando éste se rompe, o simplemente no existe, notamos que todo se vuelve más lento e ineficiente.</w:t>
      </w:r>
    </w:p>
    <w:p w14:paraId="6325B9C7" w14:textId="50A68817" w:rsidR="00AA71FE" w:rsidRPr="002306F1" w:rsidRDefault="002C3FBE" w:rsidP="00AF0ADA">
      <w:pPr>
        <w:spacing w:after="120" w:line="360" w:lineRule="auto"/>
        <w:ind w:firstLine="284"/>
        <w:rPr>
          <w:lang w:val="es-ES_tradnl" w:eastAsia="es-ES"/>
        </w:rPr>
      </w:pPr>
      <w:r w:rsidRPr="002306F1">
        <w:rPr>
          <w:lang w:val="es-ES_tradnl" w:eastAsia="es-ES"/>
        </w:rPr>
        <w:t>Pues bien, este escenario, el de la falta de comunicación global, es el que en la actualidad se está produciendo en el sector veterinario español</w:t>
      </w:r>
      <w:r w:rsidR="00AA71FE" w:rsidRPr="002306F1">
        <w:rPr>
          <w:lang w:val="es-ES_tradnl" w:eastAsia="es-ES"/>
        </w:rPr>
        <w:t>. Y este problema, además de los profesionales veterinarios, quien lo sufre son los us</w:t>
      </w:r>
      <w:r w:rsidR="00706831" w:rsidRPr="002306F1">
        <w:rPr>
          <w:lang w:val="es-ES_tradnl" w:eastAsia="es-ES"/>
        </w:rPr>
        <w:t>u</w:t>
      </w:r>
      <w:r w:rsidR="00AA71FE" w:rsidRPr="002306F1">
        <w:rPr>
          <w:lang w:val="es-ES_tradnl" w:eastAsia="es-ES"/>
        </w:rPr>
        <w:t xml:space="preserve">arios del servicio, las personas y sus mascotas. </w:t>
      </w:r>
      <w:r w:rsidR="00706831" w:rsidRPr="002306F1">
        <w:rPr>
          <w:lang w:val="es-ES_tradnl" w:eastAsia="es-ES"/>
        </w:rPr>
        <w:t>¿Pero y por qué? Pues debido a la movilidad</w:t>
      </w:r>
      <w:r w:rsidR="00AA71FE" w:rsidRPr="002306F1">
        <w:rPr>
          <w:lang w:val="es-ES_tradnl" w:eastAsia="es-ES"/>
        </w:rPr>
        <w:t xml:space="preserve"> de las</w:t>
      </w:r>
      <w:r w:rsidR="00A27832" w:rsidRPr="002306F1">
        <w:rPr>
          <w:lang w:val="es-ES_tradnl" w:eastAsia="es-ES"/>
        </w:rPr>
        <w:t xml:space="preserve"> personas</w:t>
      </w:r>
      <w:r w:rsidR="00A60599" w:rsidRPr="002306F1">
        <w:rPr>
          <w:lang w:val="es-ES_tradnl" w:eastAsia="es-ES"/>
        </w:rPr>
        <w:t xml:space="preserve"> y las familias</w:t>
      </w:r>
      <w:r w:rsidR="00A27832" w:rsidRPr="002306F1">
        <w:rPr>
          <w:lang w:val="es-ES_tradnl" w:eastAsia="es-ES"/>
        </w:rPr>
        <w:t xml:space="preserve"> </w:t>
      </w:r>
      <w:r w:rsidR="00AA71FE" w:rsidRPr="002306F1">
        <w:rPr>
          <w:lang w:val="es-ES_tradnl" w:eastAsia="es-ES"/>
        </w:rPr>
        <w:t xml:space="preserve">que, junto con sus mascotas, </w:t>
      </w:r>
      <w:r w:rsidR="00A60599" w:rsidRPr="002306F1">
        <w:rPr>
          <w:lang w:val="es-ES_tradnl" w:eastAsia="es-ES"/>
        </w:rPr>
        <w:t>se trasladan</w:t>
      </w:r>
      <w:r w:rsidR="004F693B" w:rsidRPr="002306F1">
        <w:rPr>
          <w:lang w:val="es-ES_tradnl" w:eastAsia="es-ES"/>
        </w:rPr>
        <w:t xml:space="preserve"> a otras residencias</w:t>
      </w:r>
      <w:r w:rsidR="0057336B" w:rsidRPr="002306F1">
        <w:rPr>
          <w:lang w:val="es-ES_tradnl" w:eastAsia="es-ES"/>
        </w:rPr>
        <w:t xml:space="preserve"> constantemente</w:t>
      </w:r>
      <w:r w:rsidR="00A27832" w:rsidRPr="002306F1">
        <w:rPr>
          <w:lang w:val="es-ES_tradnl" w:eastAsia="es-ES"/>
        </w:rPr>
        <w:t xml:space="preserve"> en cuestión de horas, por razones personales, de trabajo o de ocio</w:t>
      </w:r>
      <w:r w:rsidR="004F693B" w:rsidRPr="002306F1">
        <w:rPr>
          <w:lang w:val="es-ES_tradnl" w:eastAsia="es-ES"/>
        </w:rPr>
        <w:t>.</w:t>
      </w:r>
    </w:p>
    <w:p w14:paraId="09E6C8AE" w14:textId="03B4301C" w:rsidR="00482565" w:rsidRPr="002306F1" w:rsidRDefault="00D1330A" w:rsidP="00AF0ADA">
      <w:pPr>
        <w:widowControl w:val="0"/>
        <w:spacing w:after="120" w:line="360" w:lineRule="auto"/>
        <w:ind w:firstLine="284"/>
        <w:rPr>
          <w:lang w:val="es-ES_tradnl"/>
        </w:rPr>
      </w:pPr>
      <w:r w:rsidRPr="002306F1">
        <w:rPr>
          <w:lang w:val="es-ES_tradnl" w:eastAsia="es-ES"/>
        </w:rPr>
        <w:t xml:space="preserve">En España, según datos de la web de profesionales del sector veterinario </w:t>
      </w:r>
      <w:r w:rsidRPr="002306F1">
        <w:rPr>
          <w:lang w:val="es-ES_tradnl" w:eastAsia="es-ES"/>
        </w:rPr>
        <w:lastRenderedPageBreak/>
        <w:t>Petshopmagazine</w:t>
      </w:r>
      <w:r w:rsidRPr="002306F1">
        <w:rPr>
          <w:rStyle w:val="Refdenotaalpie"/>
          <w:lang w:val="es-ES_tradnl" w:eastAsia="es-ES"/>
        </w:rPr>
        <w:footnoteReference w:id="1"/>
      </w:r>
      <w:r w:rsidRPr="002306F1">
        <w:rPr>
          <w:lang w:val="es-ES_tradnl"/>
        </w:rPr>
        <w:t>, en el año 2018 había censados 5.147.000 perros y 2.265.000 gatos. Pues bien, es esta movilidad y la problemática administrativa que ella conlleva</w:t>
      </w:r>
      <w:r w:rsidR="008B5C24" w:rsidRPr="002306F1">
        <w:rPr>
          <w:lang w:val="es-ES_tradnl"/>
        </w:rPr>
        <w:t>,</w:t>
      </w:r>
      <w:r w:rsidRPr="002306F1">
        <w:rPr>
          <w:lang w:val="es-ES_tradnl"/>
        </w:rPr>
        <w:t xml:space="preserve"> en la que se quiere centrar el desarrollo del presente trabajo. Estos traslados familiares, ya sean </w:t>
      </w:r>
      <w:r w:rsidR="00E95138" w:rsidRPr="002306F1">
        <w:rPr>
          <w:lang w:val="es-ES_tradnl"/>
        </w:rPr>
        <w:t xml:space="preserve">ocasionales o permanentes, a nivel de mascotas también requieren de un registro y control administrativo por parte de los profesionales del sector veterinario. </w:t>
      </w:r>
      <w:r w:rsidR="00F92F95" w:rsidRPr="002306F1">
        <w:rPr>
          <w:lang w:val="es-ES_tradnl"/>
        </w:rPr>
        <w:t xml:space="preserve">Éstas </w:t>
      </w:r>
      <w:r w:rsidR="00E95138" w:rsidRPr="002306F1">
        <w:rPr>
          <w:lang w:val="es-ES_tradnl"/>
        </w:rPr>
        <w:t xml:space="preserve">necesitan un control sanitario para su vacunación periódica, una atención puntual por algún tipo de enfermedad o el registro en sus nuevos domicilios. Este tipo de atención tiene como elemento angular de entrada el </w:t>
      </w:r>
      <w:r w:rsidR="00E95138" w:rsidRPr="002306F1">
        <w:rPr>
          <w:b/>
          <w:lang w:val="es-ES_tradnl"/>
        </w:rPr>
        <w:t>Código de Identificación</w:t>
      </w:r>
      <w:r w:rsidR="00E95138" w:rsidRPr="002306F1">
        <w:rPr>
          <w:lang w:val="es-ES_tradnl"/>
        </w:rPr>
        <w:t>, o lo que comúnmente se conoce como “</w:t>
      </w:r>
      <w:r w:rsidR="00E95138" w:rsidRPr="002306F1">
        <w:rPr>
          <w:b/>
          <w:lang w:val="es-ES_tradnl"/>
        </w:rPr>
        <w:t>el chip</w:t>
      </w:r>
      <w:r w:rsidR="00E95138" w:rsidRPr="002306F1">
        <w:rPr>
          <w:lang w:val="es-ES_tradnl"/>
        </w:rPr>
        <w:t xml:space="preserve">”. </w:t>
      </w:r>
      <w:r w:rsidR="00C86BBB">
        <w:rPr>
          <w:lang w:val="es-ES_tradnl"/>
        </w:rPr>
        <w:t>E</w:t>
      </w:r>
      <w:r w:rsidR="00F92F95" w:rsidRPr="002306F1">
        <w:rPr>
          <w:lang w:val="es-ES_tradnl"/>
        </w:rPr>
        <w:t xml:space="preserve">s un dispositivo electrónico, de un tamaño mayor al de un grano de arroz y compuesto por una electrónica miniaturizada encapsulada en plástico, que almacena un código alfanumérico de 15 posiciones único por cada </w:t>
      </w:r>
      <w:r w:rsidR="00CE4EBA" w:rsidRPr="002306F1">
        <w:rPr>
          <w:lang w:val="es-ES_tradnl"/>
        </w:rPr>
        <w:t>dispositivo</w:t>
      </w:r>
      <w:r w:rsidR="00F92F95" w:rsidRPr="002306F1">
        <w:rPr>
          <w:lang w:val="es-ES_tradnl"/>
        </w:rPr>
        <w:t>.</w:t>
      </w:r>
      <w:r w:rsidR="005E7EB3" w:rsidRPr="002306F1">
        <w:rPr>
          <w:lang w:val="es-ES_tradnl"/>
        </w:rPr>
        <w:t xml:space="preserve"> Es el DNI del animal, el cual permite asociarlo al dueño y dotarle de un historial de domicilio, teléfono de contacto, historial veterinario, movimientos, etc.</w:t>
      </w:r>
    </w:p>
    <w:p w14:paraId="21542C2F" w14:textId="338ABF49" w:rsidR="00833082" w:rsidRPr="002306F1" w:rsidRDefault="00AD506E" w:rsidP="00AF0ADA">
      <w:pPr>
        <w:spacing w:after="120" w:line="360" w:lineRule="auto"/>
        <w:ind w:firstLine="284"/>
        <w:rPr>
          <w:lang w:val="es-ES_tradnl" w:eastAsia="es-ES"/>
        </w:rPr>
      </w:pPr>
      <w:r w:rsidRPr="002306F1">
        <w:rPr>
          <w:lang w:val="es-ES_tradnl" w:eastAsia="es-ES"/>
        </w:rPr>
        <w:t xml:space="preserve">La problemática surge </w:t>
      </w:r>
      <w:r w:rsidR="006B2736" w:rsidRPr="002306F1">
        <w:rPr>
          <w:lang w:val="es-ES_tradnl" w:eastAsia="es-ES"/>
        </w:rPr>
        <w:t xml:space="preserve">debido a </w:t>
      </w:r>
      <w:r w:rsidR="00A44C81" w:rsidRPr="002306F1">
        <w:rPr>
          <w:lang w:val="es-ES_tradnl" w:eastAsia="es-ES"/>
        </w:rPr>
        <w:t>la ausencia de</w:t>
      </w:r>
      <w:r w:rsidR="006B2736" w:rsidRPr="002306F1">
        <w:rPr>
          <w:lang w:val="es-ES_tradnl" w:eastAsia="es-ES"/>
        </w:rPr>
        <w:t xml:space="preserve"> interconexión entre los diferentes servicios sanitarios</w:t>
      </w:r>
      <w:r w:rsidR="00A44C81" w:rsidRPr="002306F1">
        <w:rPr>
          <w:lang w:val="es-ES_tradnl" w:eastAsia="es-ES"/>
        </w:rPr>
        <w:t xml:space="preserve"> veterinarios</w:t>
      </w:r>
      <w:r w:rsidR="006B2736" w:rsidRPr="002306F1">
        <w:rPr>
          <w:lang w:val="es-ES_tradnl" w:eastAsia="es-ES"/>
        </w:rPr>
        <w:t xml:space="preserve"> de las comunidades autónomas en España.</w:t>
      </w:r>
      <w:r w:rsidR="00656A62" w:rsidRPr="002306F1">
        <w:rPr>
          <w:lang w:val="es-ES_tradnl" w:eastAsia="es-ES"/>
        </w:rPr>
        <w:t xml:space="preserve"> Según el sistema SIACYL</w:t>
      </w:r>
      <w:r w:rsidR="00656A62" w:rsidRPr="002306F1">
        <w:rPr>
          <w:rStyle w:val="Refdenotaalpie"/>
          <w:lang w:val="es-ES_tradnl" w:eastAsia="es-ES"/>
        </w:rPr>
        <w:footnoteReference w:id="2"/>
      </w:r>
      <w:r w:rsidR="00656A62" w:rsidRPr="002306F1">
        <w:rPr>
          <w:lang w:val="es-ES_tradnl" w:eastAsia="es-ES"/>
        </w:rPr>
        <w:t>, Sistema de Identificación Animal de Castilla y León, esta comunidad</w:t>
      </w:r>
      <w:r w:rsidR="005D7ACD" w:rsidRPr="002306F1">
        <w:rPr>
          <w:lang w:val="es-ES_tradnl" w:eastAsia="es-ES"/>
        </w:rPr>
        <w:t xml:space="preserve"> sólo</w:t>
      </w:r>
      <w:r w:rsidR="006B2736" w:rsidRPr="002306F1">
        <w:rPr>
          <w:lang w:val="es-ES_tradnl" w:eastAsia="es-ES"/>
        </w:rPr>
        <w:t xml:space="preserve"> tiene conexión con Castilla y La Mancha (SIACAM), Aragón (RIACA), Murcia (SIAMU) y Melilla (SIAMEL). </w:t>
      </w:r>
      <w:r w:rsidR="00A44C81" w:rsidRPr="002306F1">
        <w:rPr>
          <w:lang w:val="es-ES_tradnl" w:eastAsia="es-ES"/>
        </w:rPr>
        <w:t xml:space="preserve">Por ejemplo, se producen </w:t>
      </w:r>
      <w:r w:rsidR="00415DB3" w:rsidRPr="002306F1">
        <w:rPr>
          <w:lang w:val="es-ES_tradnl" w:eastAsia="es-ES"/>
        </w:rPr>
        <w:t xml:space="preserve"> con relativa asiduidad </w:t>
      </w:r>
      <w:r w:rsidR="00A44C81" w:rsidRPr="002306F1">
        <w:rPr>
          <w:lang w:val="es-ES_tradnl" w:eastAsia="es-ES"/>
        </w:rPr>
        <w:t xml:space="preserve">casos </w:t>
      </w:r>
      <w:r w:rsidR="004645A1" w:rsidRPr="002306F1">
        <w:rPr>
          <w:lang w:val="es-ES_tradnl" w:eastAsia="es-ES"/>
        </w:rPr>
        <w:t xml:space="preserve">como los que ocurren </w:t>
      </w:r>
      <w:r w:rsidR="00A44C81" w:rsidRPr="002306F1">
        <w:rPr>
          <w:lang w:val="es-ES_tradnl" w:eastAsia="es-ES"/>
        </w:rPr>
        <w:t>en</w:t>
      </w:r>
      <w:r w:rsidR="004645A1" w:rsidRPr="002306F1">
        <w:rPr>
          <w:lang w:val="es-ES_tradnl" w:eastAsia="es-ES"/>
        </w:rPr>
        <w:t xml:space="preserve"> alguno de</w:t>
      </w:r>
      <w:r w:rsidR="00A44C81" w:rsidRPr="002306F1">
        <w:rPr>
          <w:lang w:val="es-ES_tradnl" w:eastAsia="es-ES"/>
        </w:rPr>
        <w:t xml:space="preserve"> los servicios veterinarios de la provincia de Ávila que</w:t>
      </w:r>
      <w:r w:rsidR="00415DB3" w:rsidRPr="002306F1">
        <w:rPr>
          <w:lang w:val="es-ES_tradnl" w:eastAsia="es-ES"/>
        </w:rPr>
        <w:t>, a pesar de encontrarse a</w:t>
      </w:r>
      <w:r w:rsidR="00A44C81" w:rsidRPr="002306F1">
        <w:rPr>
          <w:lang w:val="es-ES_tradnl" w:eastAsia="es-ES"/>
        </w:rPr>
        <w:t xml:space="preserve"> escasos kilómetros de la Comunidad de Madrid, no tienen medios para localizar a los dueños de una mascota extraviada procedente de esta Comunidad mediante la consulta del chip identifica</w:t>
      </w:r>
      <w:r w:rsidR="00415DB3" w:rsidRPr="002306F1">
        <w:rPr>
          <w:lang w:val="es-ES_tradnl" w:eastAsia="es-ES"/>
        </w:rPr>
        <w:t>tivo. En estas ocasiones</w:t>
      </w:r>
      <w:r w:rsidR="00A44C81" w:rsidRPr="002306F1">
        <w:rPr>
          <w:lang w:val="es-ES_tradnl" w:eastAsia="es-ES"/>
        </w:rPr>
        <w:t>, es necesario realizar una llamada telefónica a los ser</w:t>
      </w:r>
      <w:r w:rsidR="00415DB3" w:rsidRPr="002306F1">
        <w:rPr>
          <w:lang w:val="es-ES_tradnl" w:eastAsia="es-ES"/>
        </w:rPr>
        <w:t xml:space="preserve">vicios veterinarios de Madrid, </w:t>
      </w:r>
      <w:r w:rsidR="00A44C81" w:rsidRPr="002306F1">
        <w:rPr>
          <w:lang w:val="es-ES_tradnl" w:eastAsia="es-ES"/>
        </w:rPr>
        <w:t>en</w:t>
      </w:r>
      <w:r w:rsidR="00415DB3" w:rsidRPr="002306F1">
        <w:rPr>
          <w:lang w:val="es-ES_tradnl" w:eastAsia="es-ES"/>
        </w:rPr>
        <w:t xml:space="preserve"> los que</w:t>
      </w:r>
      <w:r w:rsidR="00A44C81" w:rsidRPr="002306F1">
        <w:rPr>
          <w:lang w:val="es-ES_tradnl" w:eastAsia="es-ES"/>
        </w:rPr>
        <w:t xml:space="preserve"> sólo existe atención telefónica en hora</w:t>
      </w:r>
      <w:r w:rsidR="00C86BBB">
        <w:rPr>
          <w:lang w:val="es-ES_tradnl" w:eastAsia="es-ES"/>
        </w:rPr>
        <w:t>rio laboral y de l</w:t>
      </w:r>
      <w:r w:rsidR="00A44C81" w:rsidRPr="002306F1">
        <w:rPr>
          <w:lang w:val="es-ES_tradnl" w:eastAsia="es-ES"/>
        </w:rPr>
        <w:t xml:space="preserve">unes </w:t>
      </w:r>
      <w:r w:rsidR="00C86BBB">
        <w:rPr>
          <w:lang w:val="es-ES_tradnl" w:eastAsia="es-ES"/>
        </w:rPr>
        <w:t>a v</w:t>
      </w:r>
      <w:r w:rsidR="00AA71FE" w:rsidRPr="002306F1">
        <w:rPr>
          <w:lang w:val="es-ES_tradnl" w:eastAsia="es-ES"/>
        </w:rPr>
        <w:t>iernes, con lo que se dan circunstancias en las que</w:t>
      </w:r>
      <w:r w:rsidR="00415DB3" w:rsidRPr="002306F1">
        <w:rPr>
          <w:lang w:val="es-ES_tradnl" w:eastAsia="es-ES"/>
        </w:rPr>
        <w:t xml:space="preserve"> si</w:t>
      </w:r>
      <w:r w:rsidR="00AA71FE" w:rsidRPr="002306F1">
        <w:rPr>
          <w:lang w:val="es-ES_tradnl" w:eastAsia="es-ES"/>
        </w:rPr>
        <w:t xml:space="preserve"> un animal </w:t>
      </w:r>
      <w:r w:rsidR="00415DB3" w:rsidRPr="002306F1">
        <w:rPr>
          <w:lang w:val="es-ES_tradnl" w:eastAsia="es-ES"/>
        </w:rPr>
        <w:t>s</w:t>
      </w:r>
      <w:r w:rsidR="00AA71FE" w:rsidRPr="002306F1">
        <w:rPr>
          <w:lang w:val="es-ES_tradnl" w:eastAsia="es-ES"/>
        </w:rPr>
        <w:t>e extra</w:t>
      </w:r>
      <w:r w:rsidR="00415DB3" w:rsidRPr="002306F1">
        <w:rPr>
          <w:lang w:val="es-ES_tradnl" w:eastAsia="es-ES"/>
        </w:rPr>
        <w:t>vía</w:t>
      </w:r>
      <w:r w:rsidR="00AA71FE" w:rsidRPr="002306F1">
        <w:rPr>
          <w:lang w:val="es-ES_tradnl" w:eastAsia="es-ES"/>
        </w:rPr>
        <w:t xml:space="preserve"> el sábado por la mañana</w:t>
      </w:r>
      <w:r w:rsidR="00415DB3" w:rsidRPr="002306F1">
        <w:rPr>
          <w:lang w:val="es-ES_tradnl" w:eastAsia="es-ES"/>
        </w:rPr>
        <w:t xml:space="preserve"> y</w:t>
      </w:r>
      <w:r w:rsidR="00AA71FE" w:rsidRPr="002306F1">
        <w:rPr>
          <w:lang w:val="es-ES_tradnl" w:eastAsia="es-ES"/>
        </w:rPr>
        <w:t xml:space="preserve"> se intenta localizar al dueño, esto no sea posible hasta el </w:t>
      </w:r>
      <w:r w:rsidR="00C86BBB">
        <w:rPr>
          <w:lang w:val="es-ES_tradnl" w:eastAsia="es-ES"/>
        </w:rPr>
        <w:t>l</w:t>
      </w:r>
      <w:r w:rsidR="00AA71FE" w:rsidRPr="002306F1">
        <w:rPr>
          <w:lang w:val="es-ES_tradnl" w:eastAsia="es-ES"/>
        </w:rPr>
        <w:t xml:space="preserve">unes siguiente y sólo mediante una llamada de </w:t>
      </w:r>
      <w:r w:rsidR="00A35496" w:rsidRPr="002306F1">
        <w:rPr>
          <w:lang w:val="es-ES_tradnl" w:eastAsia="es-ES"/>
        </w:rPr>
        <w:t>telefónica. Es</w:t>
      </w:r>
      <w:r w:rsidR="00A32BAF" w:rsidRPr="002306F1">
        <w:rPr>
          <w:lang w:val="es-ES_tradnl" w:eastAsia="es-ES"/>
        </w:rPr>
        <w:t xml:space="preserve"> decir, se antoja necesario la búsqueda de una solución que permita la interconexión de los diversos sistemas sanitarios animales de las diferentes Comunidades Autónomas, con el objetivo de dar servicio tanto a las mascotas como a sus propietarios.</w:t>
      </w:r>
    </w:p>
    <w:p w14:paraId="1A0955F5" w14:textId="731AFCA9" w:rsidR="00833082" w:rsidRPr="002306F1" w:rsidRDefault="00833082" w:rsidP="00833082">
      <w:pPr>
        <w:pStyle w:val="Ttulo2"/>
      </w:pPr>
      <w:bookmarkStart w:id="9" w:name="_Toc19108361"/>
      <w:r w:rsidRPr="002306F1">
        <w:t>Motivación</w:t>
      </w:r>
      <w:bookmarkEnd w:id="9"/>
    </w:p>
    <w:p w14:paraId="69BE4FC9" w14:textId="7AD16BD9" w:rsidR="00833082" w:rsidRPr="002306F1" w:rsidRDefault="00833082" w:rsidP="00833082">
      <w:pPr>
        <w:spacing w:after="120" w:line="360" w:lineRule="auto"/>
        <w:ind w:firstLine="284"/>
        <w:rPr>
          <w:lang w:val="es-ES_tradnl" w:eastAsia="es-ES"/>
        </w:rPr>
      </w:pPr>
      <w:r w:rsidRPr="002306F1">
        <w:rPr>
          <w:lang w:val="es-ES_tradnl" w:eastAsia="es-ES"/>
        </w:rPr>
        <w:t xml:space="preserve">En el punto anterior se ha expuesto la problemática, pero la motivación que provoca el desarrollo del presente proyecto es el de dar una solución al reto lanzado por el Consorcio </w:t>
      </w:r>
      <w:r w:rsidRPr="002306F1">
        <w:rPr>
          <w:lang w:val="es-ES_tradnl" w:eastAsia="es-ES"/>
        </w:rPr>
        <w:lastRenderedPageBreak/>
        <w:t>Alastria</w:t>
      </w:r>
      <w:r w:rsidRPr="002306F1">
        <w:rPr>
          <w:rStyle w:val="Refdenotaalpie"/>
          <w:lang w:val="es-ES_tradnl" w:eastAsia="es-ES"/>
        </w:rPr>
        <w:footnoteReference w:id="3"/>
      </w:r>
      <w:r w:rsidRPr="002306F1">
        <w:rPr>
          <w:lang w:val="es-ES_tradnl" w:eastAsia="es-ES"/>
        </w:rPr>
        <w:t xml:space="preserve"> en su Open Call del año 2018</w:t>
      </w:r>
      <w:r w:rsidR="000E73A1" w:rsidRPr="002306F1">
        <w:rPr>
          <w:rStyle w:val="Refdenotaalpie"/>
          <w:lang w:val="es-ES_tradnl" w:eastAsia="es-ES"/>
        </w:rPr>
        <w:footnoteReference w:id="4"/>
      </w:r>
      <w:r w:rsidR="00C94C71" w:rsidRPr="002306F1">
        <w:rPr>
          <w:lang w:val="es-ES_tradnl" w:eastAsia="es-ES"/>
        </w:rPr>
        <w:t>.</w:t>
      </w:r>
      <w:r w:rsidRPr="002306F1">
        <w:rPr>
          <w:lang w:val="es-ES_tradnl" w:eastAsia="es-ES"/>
        </w:rPr>
        <w:t xml:space="preserve"> </w:t>
      </w:r>
      <w:r w:rsidR="00C94C71" w:rsidRPr="002306F1">
        <w:rPr>
          <w:lang w:val="es-ES_tradnl" w:eastAsia="es-ES"/>
        </w:rPr>
        <w:t>En esta i</w:t>
      </w:r>
      <w:r w:rsidRPr="002306F1">
        <w:rPr>
          <w:lang w:val="es-ES_tradnl" w:eastAsia="es-ES"/>
        </w:rPr>
        <w:t>n</w:t>
      </w:r>
      <w:r w:rsidR="00C94C71" w:rsidRPr="002306F1">
        <w:rPr>
          <w:lang w:val="es-ES_tradnl" w:eastAsia="es-ES"/>
        </w:rPr>
        <w:t>iciativa</w:t>
      </w:r>
      <w:r w:rsidRPr="002306F1">
        <w:rPr>
          <w:lang w:val="es-ES_tradnl" w:eastAsia="es-ES"/>
        </w:rPr>
        <w:t xml:space="preserve"> cada uno de sus diez Ecosistemas de Coordinación (ECO) que</w:t>
      </w:r>
      <w:r w:rsidR="00C94C71" w:rsidRPr="002306F1">
        <w:rPr>
          <w:lang w:val="es-ES_tradnl" w:eastAsia="es-ES"/>
        </w:rPr>
        <w:t xml:space="preserve"> Alastria</w:t>
      </w:r>
      <w:r w:rsidRPr="002306F1">
        <w:rPr>
          <w:lang w:val="es-ES_tradnl" w:eastAsia="es-ES"/>
        </w:rPr>
        <w:t xml:space="preserve"> tiene repartidos por España, lanzaron cada uno de ellos una propuesta de desarrollo sobre Blockchain</w:t>
      </w:r>
      <w:r w:rsidR="000E73A1" w:rsidRPr="002306F1">
        <w:rPr>
          <w:lang w:val="es-ES_tradnl" w:eastAsia="es-ES"/>
        </w:rPr>
        <w:t>, que diese solución a una problemática en concreto.</w:t>
      </w:r>
    </w:p>
    <w:p w14:paraId="64E794BB" w14:textId="2C5FA46F" w:rsidR="000E73A1" w:rsidRPr="002306F1" w:rsidRDefault="007C5163" w:rsidP="00833082">
      <w:pPr>
        <w:spacing w:after="120"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838464" behindDoc="0" locked="0" layoutInCell="1" allowOverlap="1" wp14:anchorId="06582A75" wp14:editId="27A3D308">
                <wp:simplePos x="0" y="0"/>
                <wp:positionH relativeFrom="margin">
                  <wp:align>left</wp:align>
                </wp:positionH>
                <wp:positionV relativeFrom="paragraph">
                  <wp:posOffset>6460490</wp:posOffset>
                </wp:positionV>
                <wp:extent cx="5295900" cy="635"/>
                <wp:effectExtent l="0" t="0" r="0" b="3810"/>
                <wp:wrapTopAndBottom/>
                <wp:docPr id="338" name="Cuadro de texto 338"/>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a:effectLst/>
                      </wps:spPr>
                      <wps:txbx>
                        <w:txbxContent>
                          <w:p w14:paraId="2EAB8F4C" w14:textId="66784230" w:rsidR="009E7289" w:rsidRPr="003F1653" w:rsidRDefault="009E7289" w:rsidP="002B7F56">
                            <w:pPr>
                              <w:pStyle w:val="Descripcin"/>
                              <w:jc w:val="center"/>
                              <w:rPr>
                                <w:noProof/>
                                <w:color w:val="000000"/>
                              </w:rPr>
                            </w:pPr>
                            <w:bookmarkStart w:id="10" w:name="_Toc19108165"/>
                            <w:r>
                              <w:t xml:space="preserve">Ilustración </w:t>
                            </w:r>
                            <w:r>
                              <w:fldChar w:fldCharType="begin"/>
                            </w:r>
                            <w:r>
                              <w:instrText xml:space="preserve"> SEQ Ilustración \* ARABIC </w:instrText>
                            </w:r>
                            <w:r>
                              <w:fldChar w:fldCharType="separate"/>
                            </w:r>
                            <w:r w:rsidR="00BA06B5">
                              <w:rPr>
                                <w:noProof/>
                              </w:rPr>
                              <w:t>2</w:t>
                            </w:r>
                            <w:r>
                              <w:fldChar w:fldCharType="end"/>
                            </w:r>
                            <w:r>
                              <w:t xml:space="preserve">: Reto ECO Asturias (Fuente: </w:t>
                            </w:r>
                            <w:r w:rsidRPr="00C57554">
                              <w:t>https://drive.google.com/file/d/1JxmV0252ikfsPAwdW_mIRmED2-Ww5VK6/view</w:t>
                            </w:r>
                            <w:r>
                              <w: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6582A75" id="_x0000_t202" coordsize="21600,21600" o:spt="202" path="m,l,21600r21600,l21600,xe">
                <v:stroke joinstyle="miter"/>
                <v:path gradientshapeok="t" o:connecttype="rect"/>
              </v:shapetype>
              <v:shape id="Cuadro de texto 338" o:spid="_x0000_s1026" type="#_x0000_t202" style="position:absolute;left:0;text-align:left;margin-left:0;margin-top:508.7pt;width:417pt;height:.05pt;z-index:251838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" stroked="f">
                <v:textbox style="mso-fit-shape-to-text:t" inset="0,0,0,0">
                  <w:txbxContent>
                    <w:p w14:paraId="2EAB8F4C" w14:textId="66784230" w:rsidR="009E7289" w:rsidRPr="003F1653" w:rsidRDefault="009E7289" w:rsidP="002B7F56">
                      <w:pPr>
                        <w:pStyle w:val="Descripcin"/>
                        <w:jc w:val="center"/>
                        <w:rPr>
                          <w:noProof/>
                          <w:color w:val="000000"/>
                        </w:rPr>
                      </w:pPr>
                      <w:bookmarkStart w:id="11" w:name="_Toc19108165"/>
                      <w:r>
                        <w:t xml:space="preserve">Ilustración </w:t>
                      </w:r>
                      <w:r>
                        <w:fldChar w:fldCharType="begin"/>
                      </w:r>
                      <w:r>
                        <w:instrText xml:space="preserve"> SEQ Ilustración \* ARABIC </w:instrText>
                      </w:r>
                      <w:r>
                        <w:fldChar w:fldCharType="separate"/>
                      </w:r>
                      <w:r w:rsidR="00BA06B5">
                        <w:rPr>
                          <w:noProof/>
                        </w:rPr>
                        <w:t>2</w:t>
                      </w:r>
                      <w:r>
                        <w:fldChar w:fldCharType="end"/>
                      </w:r>
                      <w:r>
                        <w:t xml:space="preserve">: Reto ECO Asturias (Fuente: </w:t>
                      </w:r>
                      <w:r w:rsidRPr="00C57554">
                        <w:t>https://drive.google.com/file/d/1JxmV0252ikfsPAwdW_mIRmED2-Ww5VK6/view</w:t>
                      </w:r>
                      <w:r>
                        <w:t>)</w:t>
                      </w:r>
                      <w:bookmarkEnd w:id="11"/>
                    </w:p>
                  </w:txbxContent>
                </v:textbox>
                <w10:wrap type="topAndBottom" anchorx="margin"/>
              </v:shape>
            </w:pict>
          </mc:Fallback>
        </mc:AlternateContent>
      </w:r>
      <w:r w:rsidRPr="002306F1">
        <w:rPr>
          <w:noProof/>
          <w:lang w:val="es-ES" w:eastAsia="es-ES"/>
        </w:rPr>
        <w:drawing>
          <wp:anchor distT="0" distB="0" distL="114300" distR="114300" simplePos="0" relativeHeight="251836416" behindDoc="0" locked="0" layoutInCell="1" allowOverlap="1" wp14:anchorId="193726B8" wp14:editId="52E39759">
            <wp:simplePos x="0" y="0"/>
            <wp:positionH relativeFrom="margin">
              <wp:posOffset>240665</wp:posOffset>
            </wp:positionH>
            <wp:positionV relativeFrom="paragraph">
              <wp:posOffset>2000250</wp:posOffset>
            </wp:positionV>
            <wp:extent cx="4789170" cy="4401820"/>
            <wp:effectExtent l="19050" t="19050" r="11430" b="1778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2157" t="16420" r="26710"/>
                    <a:stretch/>
                  </pic:blipFill>
                  <pic:spPr bwMode="auto">
                    <a:xfrm>
                      <a:off x="0" y="0"/>
                      <a:ext cx="4789170" cy="44018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3A1" w:rsidRPr="002306F1">
        <w:rPr>
          <w:lang w:val="es-ES_tradnl" w:eastAsia="es-ES"/>
        </w:rPr>
        <w:t xml:space="preserve">Dentro de esta iniciativa el reto lanzado por el ECO de Asturias era el de un Registro de Animales de </w:t>
      </w:r>
      <w:r w:rsidR="00A35496" w:rsidRPr="002306F1">
        <w:rPr>
          <w:lang w:val="es-ES_tradnl" w:eastAsia="es-ES"/>
        </w:rPr>
        <w:t>Compañía</w:t>
      </w:r>
      <w:r w:rsidR="000E73A1" w:rsidRPr="002306F1">
        <w:rPr>
          <w:rStyle w:val="Refdenotaalpie"/>
          <w:lang w:val="es-ES_tradnl" w:eastAsia="es-ES"/>
        </w:rPr>
        <w:footnoteReference w:id="5"/>
      </w:r>
      <w:r w:rsidR="000E73A1" w:rsidRPr="002306F1">
        <w:rPr>
          <w:lang w:val="es-ES_tradnl" w:eastAsia="es-ES"/>
        </w:rPr>
        <w:t xml:space="preserve"> que proponía la dificultad que existe en el sector veterinario nacional debido a los problemas que surgen por la falta de comunicación entre las diversas Comunidades Autónomas. Por otro lado, esta problemática ya era conocida previamente a través de informaciones recabadas en el Centro Veterinario </w:t>
      </w:r>
      <w:r w:rsidR="00E11B7B">
        <w:rPr>
          <w:lang w:val="es-ES_tradnl" w:eastAsia="es-ES"/>
        </w:rPr>
        <w:t>García-Ochoa</w:t>
      </w:r>
      <w:r w:rsidR="000E73A1" w:rsidRPr="002306F1">
        <w:rPr>
          <w:lang w:val="es-ES_tradnl" w:eastAsia="es-ES"/>
        </w:rPr>
        <w:t xml:space="preserve"> de Sotillo de la Adrada (</w:t>
      </w:r>
      <w:r w:rsidR="00A35496" w:rsidRPr="002306F1">
        <w:rPr>
          <w:lang w:val="es-ES_tradnl" w:eastAsia="es-ES"/>
        </w:rPr>
        <w:t>Ávila</w:t>
      </w:r>
      <w:r w:rsidR="000E73A1" w:rsidRPr="002306F1">
        <w:rPr>
          <w:lang w:val="es-ES_tradnl" w:eastAsia="es-ES"/>
        </w:rPr>
        <w:t>), por lo que la conjunción de ambas circunstancias</w:t>
      </w:r>
      <w:r w:rsidRPr="002306F1">
        <w:rPr>
          <w:lang w:val="es-ES_tradnl" w:eastAsia="es-ES"/>
        </w:rPr>
        <w:t xml:space="preserve"> dieron lugar a aceptar la idea de crear una aplicación que diese solución a los dos problemas planteados, el de comunicar los centros vet</w:t>
      </w:r>
      <w:r w:rsidR="00BE354E" w:rsidRPr="002306F1">
        <w:rPr>
          <w:lang w:val="es-ES_tradnl" w:eastAsia="es-ES"/>
        </w:rPr>
        <w:t>erinarios de toda España y que é</w:t>
      </w:r>
      <w:r w:rsidRPr="002306F1">
        <w:rPr>
          <w:lang w:val="es-ES_tradnl" w:eastAsia="es-ES"/>
        </w:rPr>
        <w:t>sta sea desarrollada en una Blockchain.</w:t>
      </w:r>
    </w:p>
    <w:p w14:paraId="733352F8" w14:textId="2920EB5C" w:rsidR="00833082" w:rsidRPr="002306F1" w:rsidRDefault="008C1C5A" w:rsidP="00AF0ADA">
      <w:pPr>
        <w:spacing w:after="120" w:line="360" w:lineRule="auto"/>
        <w:ind w:firstLine="284"/>
        <w:rPr>
          <w:lang w:val="es-ES_tradnl" w:eastAsia="es-ES"/>
        </w:rPr>
      </w:pPr>
      <w:r w:rsidRPr="002306F1">
        <w:rPr>
          <w:lang w:val="es-ES_tradnl" w:eastAsia="es-ES"/>
        </w:rPr>
        <w:lastRenderedPageBreak/>
        <w:t>El desarrollo afrontado se enmarca, además de para abordar el reto propuesto, en una iniciativa exclusiva de carácter académico con el objeto de servir como base para el presente  Trabajo de Final de Grado.</w:t>
      </w:r>
    </w:p>
    <w:p w14:paraId="5D588E9A" w14:textId="73AC7323" w:rsidR="00F6384D" w:rsidRPr="002306F1" w:rsidRDefault="00F6384D" w:rsidP="005F12FE">
      <w:pPr>
        <w:pStyle w:val="Ttulo2"/>
      </w:pPr>
      <w:bookmarkStart w:id="12" w:name="_Toc19108362"/>
      <w:r w:rsidRPr="002306F1">
        <w:t>Objetivos</w:t>
      </w:r>
      <w:bookmarkEnd w:id="12"/>
    </w:p>
    <w:p w14:paraId="7834D2B2" w14:textId="2F5D83D9" w:rsidR="00E33020" w:rsidRPr="002306F1" w:rsidRDefault="00D221C0" w:rsidP="002333D7">
      <w:pPr>
        <w:spacing w:line="360" w:lineRule="auto"/>
        <w:ind w:firstLine="284"/>
        <w:rPr>
          <w:lang w:val="es-ES_tradnl" w:eastAsia="es-ES"/>
        </w:rPr>
      </w:pPr>
      <w:r w:rsidRPr="002306F1">
        <w:rPr>
          <w:lang w:val="es-ES_tradnl" w:eastAsia="es-ES"/>
        </w:rPr>
        <w:t>S</w:t>
      </w:r>
      <w:r w:rsidR="00E33020" w:rsidRPr="002306F1">
        <w:rPr>
          <w:lang w:val="es-ES_tradnl" w:eastAsia="es-ES"/>
        </w:rPr>
        <w:t>e proponen una serie de objetivos</w:t>
      </w:r>
      <w:r w:rsidR="003218CF" w:rsidRPr="002306F1">
        <w:rPr>
          <w:lang w:val="es-ES_tradnl" w:eastAsia="es-ES"/>
        </w:rPr>
        <w:t xml:space="preserve"> que se pretenden conseguir al finalizar el desarrollo del presente trabajo</w:t>
      </w:r>
      <w:r w:rsidR="00E33020" w:rsidRPr="002306F1">
        <w:rPr>
          <w:lang w:val="es-ES_tradnl" w:eastAsia="es-ES"/>
        </w:rPr>
        <w:t>,</w:t>
      </w:r>
      <w:r w:rsidR="003218CF" w:rsidRPr="002306F1">
        <w:rPr>
          <w:lang w:val="es-ES_tradnl" w:eastAsia="es-ES"/>
        </w:rPr>
        <w:t xml:space="preserve"> que se enumeran a continuación</w:t>
      </w:r>
      <w:r w:rsidR="00E33020" w:rsidRPr="002306F1">
        <w:rPr>
          <w:lang w:val="es-ES_tradnl" w:eastAsia="es-ES"/>
        </w:rPr>
        <w:t xml:space="preserve"> y que están ordenados en base a su </w:t>
      </w:r>
      <w:r w:rsidR="003218CF" w:rsidRPr="002306F1">
        <w:rPr>
          <w:lang w:val="es-ES_tradnl" w:eastAsia="es-ES"/>
        </w:rPr>
        <w:t>importancia</w:t>
      </w:r>
      <w:r w:rsidR="00E33020" w:rsidRPr="002306F1">
        <w:rPr>
          <w:lang w:val="es-ES_tradnl" w:eastAsia="es-ES"/>
        </w:rPr>
        <w:t>.</w:t>
      </w:r>
    </w:p>
    <w:p w14:paraId="3FE8A2D8" w14:textId="6F22B12D" w:rsidR="00EA6660" w:rsidRPr="002306F1" w:rsidRDefault="00EA6660" w:rsidP="00174F00">
      <w:pPr>
        <w:pStyle w:val="Ttulo3"/>
        <w:numPr>
          <w:ilvl w:val="2"/>
          <w:numId w:val="18"/>
        </w:numPr>
      </w:pPr>
      <w:bookmarkStart w:id="13" w:name="_Toc10541897"/>
      <w:bookmarkStart w:id="14" w:name="_Toc10546276"/>
      <w:bookmarkStart w:id="15" w:name="_Toc10546401"/>
      <w:bookmarkStart w:id="16" w:name="_Toc10547318"/>
      <w:bookmarkStart w:id="17" w:name="_Toc19108363"/>
      <w:bookmarkEnd w:id="13"/>
      <w:bookmarkEnd w:id="14"/>
      <w:bookmarkEnd w:id="15"/>
      <w:bookmarkEnd w:id="16"/>
      <w:r w:rsidRPr="002306F1">
        <w:t xml:space="preserve">Objetivo </w:t>
      </w:r>
      <w:r w:rsidR="003C2172" w:rsidRPr="002306F1">
        <w:t>general</w:t>
      </w:r>
      <w:bookmarkEnd w:id="17"/>
    </w:p>
    <w:p w14:paraId="040C9F51" w14:textId="29826287" w:rsidR="003C2172" w:rsidRPr="002306F1" w:rsidRDefault="003C2172" w:rsidP="003C2172">
      <w:pPr>
        <w:spacing w:line="360" w:lineRule="auto"/>
        <w:ind w:firstLine="284"/>
        <w:rPr>
          <w:lang w:val="es-ES_tradnl" w:eastAsia="es-ES"/>
        </w:rPr>
      </w:pPr>
      <w:r w:rsidRPr="002306F1">
        <w:rPr>
          <w:lang w:val="es-ES_tradnl" w:eastAsia="es-ES"/>
        </w:rPr>
        <w:t>Como se ha expuesto con anterioridad, la problemática actual en el caso de la localización de las mascotas en el ecosistema de las Comunidades Autónomas, por la falta de conexión entre los diferentes entornos, se antoja complicada. Se pretende entonces mostrar cómo el modelo</w:t>
      </w:r>
      <w:r w:rsidR="00894539" w:rsidRPr="002306F1">
        <w:rPr>
          <w:lang w:val="es-ES_tradnl" w:eastAsia="es-ES"/>
        </w:rPr>
        <w:t>, basado en una DApp y ejecutándose en una Blockchain,</w:t>
      </w:r>
      <w:r w:rsidRPr="002306F1">
        <w:rPr>
          <w:lang w:val="es-ES_tradnl" w:eastAsia="es-ES"/>
        </w:rPr>
        <w:t xml:space="preserve"> permite salvar esta “trinchera”, unificando en un solo sistema toda la gestión de las identidades de las masco</w:t>
      </w:r>
      <w:r w:rsidR="00894539" w:rsidRPr="002306F1">
        <w:rPr>
          <w:lang w:val="es-ES_tradnl" w:eastAsia="es-ES"/>
        </w:rPr>
        <w:t>tas</w:t>
      </w:r>
    </w:p>
    <w:p w14:paraId="5721134D" w14:textId="0BA4EED9" w:rsidR="005A1DAD" w:rsidRPr="002306F1" w:rsidRDefault="005A1DAD" w:rsidP="00CA218E">
      <w:pPr>
        <w:pStyle w:val="Ttulo3"/>
      </w:pPr>
      <w:bookmarkStart w:id="18" w:name="_Toc19108364"/>
      <w:r w:rsidRPr="002306F1">
        <w:t>Objetivo</w:t>
      </w:r>
      <w:r w:rsidR="003C2172" w:rsidRPr="002306F1">
        <w:t>s específicos</w:t>
      </w:r>
      <w:bookmarkEnd w:id="18"/>
    </w:p>
    <w:p w14:paraId="27EFFECB" w14:textId="29B277F2" w:rsidR="003C2172"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1</w:t>
      </w:r>
      <w:r w:rsidRPr="002306F1">
        <w:rPr>
          <w:lang w:val="es-ES_tradnl" w:eastAsia="es-ES"/>
        </w:rPr>
        <w:t xml:space="preserve">: Demostrar que la Blockchain y la IPFS son entornos viables al 100%, para el desarrollo de aplicaciones de gestión. No es objeto del presente trabajo, ni del proyecto asociado, el querer demostrar el concepto de “mejor”, si no el de “nuevo”, es decir, que es posible una </w:t>
      </w:r>
      <w:r w:rsidR="008024BB" w:rsidRPr="002306F1">
        <w:rPr>
          <w:lang w:val="es-ES_tradnl" w:eastAsia="es-ES"/>
        </w:rPr>
        <w:t>alternativa al sistema de trabajo con bases de datos tradicionales</w:t>
      </w:r>
      <w:r w:rsidRPr="002306F1">
        <w:rPr>
          <w:lang w:val="es-ES_tradnl" w:eastAsia="es-ES"/>
        </w:rPr>
        <w:t>, que aporte las características de descentralización e inmutabilidad.</w:t>
      </w:r>
    </w:p>
    <w:p w14:paraId="40D36C0A" w14:textId="4D5D1A18"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 xml:space="preserve">Objetivo 2: </w:t>
      </w:r>
      <w:r w:rsidRPr="002306F1">
        <w:rPr>
          <w:lang w:val="es-ES_tradnl" w:eastAsia="es-ES"/>
        </w:rPr>
        <w:t>Web usable, accesible</w:t>
      </w:r>
      <w:r w:rsidR="008024BB" w:rsidRPr="002306F1">
        <w:rPr>
          <w:lang w:val="es-ES_tradnl" w:eastAsia="es-ES"/>
        </w:rPr>
        <w:t xml:space="preserve"> desde cualquier dispositivo</w:t>
      </w:r>
      <w:r w:rsidRPr="002306F1">
        <w:rPr>
          <w:lang w:val="es-ES_tradnl" w:eastAsia="es-ES"/>
        </w:rPr>
        <w:t xml:space="preserve"> y atractiva. Estos tres criterios, a juicio del autor, deberían ser parte de cualquier desarrollo web. Para los dos primeros se van a establecer criterios dentro de los requisitos no funcionales que, obviamente, deberán estar cumplidos al finalizar el desarrollo. Para el tercero se seguirá el principio de “menos es más” a la hora de abordar el diseño para poder lograrlo.</w:t>
      </w:r>
    </w:p>
    <w:p w14:paraId="6C955D31" w14:textId="77777777"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3</w:t>
      </w:r>
      <w:r w:rsidR="00EA6660" w:rsidRPr="002306F1">
        <w:rPr>
          <w:lang w:val="es-ES_tradnl" w:eastAsia="es-ES"/>
        </w:rPr>
        <w:t>: Software coste cero</w:t>
      </w:r>
      <w:r w:rsidRPr="002306F1">
        <w:rPr>
          <w:lang w:val="es-ES_tradnl" w:eastAsia="es-ES"/>
        </w:rPr>
        <w:t xml:space="preserve">. </w:t>
      </w:r>
      <w:r w:rsidR="00EA6660" w:rsidRPr="002306F1">
        <w:rPr>
          <w:lang w:val="es-ES_tradnl" w:eastAsia="es-ES"/>
        </w:rPr>
        <w:t xml:space="preserve">Se pretende hacer un desarrollo con software </w:t>
      </w:r>
      <w:r w:rsidR="003D014A" w:rsidRPr="002306F1">
        <w:rPr>
          <w:lang w:val="es-ES_tradnl" w:eastAsia="es-ES"/>
        </w:rPr>
        <w:t>de uso libre, que no implique desembolso alguno a las personas o entidades que lo aborden. Esto incluye IDEs de desarrollo, frameworks, iconos, entornos de alojamiento</w:t>
      </w:r>
      <w:r w:rsidR="00D15856" w:rsidRPr="002306F1">
        <w:rPr>
          <w:lang w:val="es-ES_tradnl" w:eastAsia="es-ES"/>
        </w:rPr>
        <w:t>, herramientas de validación, servidores y entornos de despliegue.</w:t>
      </w:r>
    </w:p>
    <w:p w14:paraId="12BEC966" w14:textId="23D2F324" w:rsidR="005F12FE" w:rsidRPr="002306F1" w:rsidRDefault="005F12FE" w:rsidP="00B57A16">
      <w:pPr>
        <w:pStyle w:val="Prrafodelista"/>
        <w:spacing w:after="240" w:line="360" w:lineRule="auto"/>
        <w:ind w:left="708" w:hanging="215"/>
        <w:contextualSpacing w:val="0"/>
        <w:rPr>
          <w:lang w:val="es-ES_tradnl" w:eastAsia="es-ES"/>
        </w:rPr>
      </w:pPr>
      <w:r w:rsidRPr="002306F1">
        <w:rPr>
          <w:b/>
          <w:lang w:val="es-ES_tradnl" w:eastAsia="es-ES"/>
        </w:rPr>
        <w:t>Objetivo 5</w:t>
      </w:r>
      <w:r w:rsidRPr="002306F1">
        <w:rPr>
          <w:lang w:val="es-ES_tradnl" w:eastAsia="es-ES"/>
        </w:rPr>
        <w:t>: No hace falta ser un experto en criptodivisas</w:t>
      </w:r>
      <w:r w:rsidR="00B57A16" w:rsidRPr="002306F1">
        <w:rPr>
          <w:lang w:val="es-ES_tradnl" w:eastAsia="es-ES"/>
        </w:rPr>
        <w:t xml:space="preserve">. </w:t>
      </w:r>
      <w:r w:rsidRPr="002306F1">
        <w:rPr>
          <w:lang w:val="es-ES_tradnl" w:eastAsia="es-ES"/>
        </w:rPr>
        <w:t xml:space="preserve">Demostrar que para el desarrollo de aplicaciones, y </w:t>
      </w:r>
      <w:r w:rsidR="00F72719" w:rsidRPr="002306F1">
        <w:rPr>
          <w:lang w:val="es-ES_tradnl" w:eastAsia="es-ES"/>
        </w:rPr>
        <w:t>más</w:t>
      </w:r>
      <w:r w:rsidRPr="002306F1">
        <w:rPr>
          <w:lang w:val="es-ES_tradnl" w:eastAsia="es-ES"/>
        </w:rPr>
        <w:t xml:space="preserve"> en concreto de una </w:t>
      </w:r>
      <w:r w:rsidR="00580BC7" w:rsidRPr="002306F1">
        <w:rPr>
          <w:lang w:val="es-ES_tradnl" w:eastAsia="es-ES"/>
        </w:rPr>
        <w:t>DApp</w:t>
      </w:r>
      <w:r w:rsidRPr="002306F1">
        <w:rPr>
          <w:lang w:val="es-ES_tradnl" w:eastAsia="es-ES"/>
        </w:rPr>
        <w:t xml:space="preserve">, no es necesario ser </w:t>
      </w:r>
      <w:r w:rsidR="00A35969" w:rsidRPr="002306F1">
        <w:rPr>
          <w:lang w:val="es-ES_tradnl" w:eastAsia="es-ES"/>
        </w:rPr>
        <w:t xml:space="preserve">un </w:t>
      </w:r>
      <w:r w:rsidR="00A35969" w:rsidRPr="002306F1">
        <w:rPr>
          <w:lang w:val="es-ES_tradnl" w:eastAsia="es-ES"/>
        </w:rPr>
        <w:lastRenderedPageBreak/>
        <w:t>experto conocedor del mundo B</w:t>
      </w:r>
      <w:r w:rsidRPr="002306F1">
        <w:rPr>
          <w:lang w:val="es-ES_tradnl" w:eastAsia="es-ES"/>
        </w:rPr>
        <w:t xml:space="preserve">itcoin o Ether, ni dominar </w:t>
      </w:r>
      <w:r w:rsidR="008B7810" w:rsidRPr="002306F1">
        <w:rPr>
          <w:lang w:val="es-ES_tradnl" w:eastAsia="es-ES"/>
        </w:rPr>
        <w:t xml:space="preserve">la cotización de ambas en el mercado de las </w:t>
      </w:r>
      <w:r w:rsidR="00A35496">
        <w:rPr>
          <w:lang w:val="es-ES_tradnl" w:eastAsia="es-ES"/>
        </w:rPr>
        <w:t>inversiones</w:t>
      </w:r>
      <w:r w:rsidR="008B7810" w:rsidRPr="002306F1">
        <w:rPr>
          <w:lang w:val="es-ES_tradnl" w:eastAsia="es-ES"/>
        </w:rPr>
        <w:t>.</w:t>
      </w:r>
    </w:p>
    <w:p w14:paraId="6BA3589A" w14:textId="707C52D8" w:rsidR="00B57A16" w:rsidRPr="002306F1" w:rsidRDefault="00B57A16" w:rsidP="00B57A16">
      <w:pPr>
        <w:pStyle w:val="Prrafodelista"/>
        <w:spacing w:after="240" w:line="360" w:lineRule="auto"/>
        <w:ind w:left="708" w:hanging="215"/>
        <w:contextualSpacing w:val="0"/>
        <w:rPr>
          <w:lang w:val="es-ES_tradnl" w:eastAsia="es-ES"/>
        </w:rPr>
      </w:pPr>
      <w:r w:rsidRPr="002306F1">
        <w:rPr>
          <w:b/>
          <w:lang w:val="es-ES_tradnl" w:eastAsia="es-ES"/>
        </w:rPr>
        <w:t>Objetivo 6</w:t>
      </w:r>
      <w:r w:rsidRPr="002306F1">
        <w:rPr>
          <w:lang w:val="es-ES_tradnl" w:eastAsia="es-ES"/>
        </w:rPr>
        <w:t>:</w:t>
      </w:r>
      <w:r w:rsidRPr="002306F1">
        <w:rPr>
          <w:b/>
          <w:lang w:val="es-ES_tradnl" w:eastAsia="es-ES"/>
        </w:rPr>
        <w:t xml:space="preserve"> </w:t>
      </w:r>
      <w:r w:rsidRPr="002306F1">
        <w:rPr>
          <w:lang w:val="es-ES_tradnl" w:eastAsia="es-ES"/>
        </w:rPr>
        <w:t>Aumentar las competencias del autor</w:t>
      </w:r>
      <w:r w:rsidRPr="002306F1">
        <w:rPr>
          <w:b/>
          <w:lang w:val="es-ES_tradnl" w:eastAsia="es-ES"/>
        </w:rPr>
        <w:t xml:space="preserve"> </w:t>
      </w:r>
      <w:r w:rsidRPr="002306F1">
        <w:rPr>
          <w:lang w:val="es-ES_tradnl" w:eastAsia="es-ES"/>
        </w:rPr>
        <w:t xml:space="preserve">en la programación de lenguajes como Javascript en entornos </w:t>
      </w:r>
      <w:r w:rsidR="001C59E0" w:rsidRPr="002306F1">
        <w:rPr>
          <w:lang w:val="es-ES_tradnl" w:eastAsia="es-ES"/>
        </w:rPr>
        <w:t>Node.js</w:t>
      </w:r>
      <w:r w:rsidRPr="002306F1">
        <w:rPr>
          <w:lang w:val="es-ES_tradnl" w:eastAsia="es-ES"/>
        </w:rPr>
        <w:t>, Solidity</w:t>
      </w:r>
      <w:r w:rsidR="00AF341E" w:rsidRPr="002306F1">
        <w:rPr>
          <w:lang w:val="es-ES_tradnl" w:eastAsia="es-ES"/>
        </w:rPr>
        <w:t xml:space="preserve"> para el desarrollo de Smartcontracts</w:t>
      </w:r>
      <w:r w:rsidRPr="002306F1">
        <w:rPr>
          <w:lang w:val="es-ES_tradnl" w:eastAsia="es-ES"/>
        </w:rPr>
        <w:t xml:space="preserve"> y el manejo del framework Web3JS</w:t>
      </w:r>
      <w:r w:rsidR="00BB0A0F" w:rsidRPr="002306F1">
        <w:rPr>
          <w:lang w:val="es-ES_tradnl" w:eastAsia="es-ES"/>
        </w:rPr>
        <w:t xml:space="preserve"> para la combinación de</w:t>
      </w:r>
      <w:r w:rsidR="00AF341E" w:rsidRPr="002306F1">
        <w:rPr>
          <w:lang w:val="es-ES_tradnl" w:eastAsia="es-ES"/>
        </w:rPr>
        <w:t xml:space="preserve"> todas</w:t>
      </w:r>
      <w:r w:rsidR="00BB0A0F" w:rsidRPr="002306F1">
        <w:rPr>
          <w:lang w:val="es-ES_tradnl" w:eastAsia="es-ES"/>
        </w:rPr>
        <w:t xml:space="preserve"> estas tecnologías.</w:t>
      </w:r>
    </w:p>
    <w:p w14:paraId="2776E294" w14:textId="77777777" w:rsidR="0042424E" w:rsidRPr="002306F1" w:rsidRDefault="0042424E" w:rsidP="00AF0ADA">
      <w:pPr>
        <w:spacing w:line="360" w:lineRule="auto"/>
        <w:rPr>
          <w:color w:val="365F91"/>
          <w:sz w:val="36"/>
          <w:szCs w:val="56"/>
          <w:lang w:val="es-ES_tradnl"/>
        </w:rPr>
      </w:pPr>
      <w:r w:rsidRPr="002306F1">
        <w:rPr>
          <w:lang w:val="es-ES_tradnl"/>
        </w:rPr>
        <w:br w:type="page"/>
      </w:r>
    </w:p>
    <w:p w14:paraId="7AF3B32E" w14:textId="77777777" w:rsidR="000F35CF" w:rsidRPr="002306F1" w:rsidRDefault="007631BB" w:rsidP="005B6F6B">
      <w:pPr>
        <w:pStyle w:val="Ttulo1"/>
      </w:pPr>
      <w:bookmarkStart w:id="19" w:name="_Toc19108365"/>
      <w:r w:rsidRPr="002306F1">
        <w:lastRenderedPageBreak/>
        <w:t>Estado del arte</w:t>
      </w:r>
      <w:r w:rsidR="0042424E" w:rsidRPr="002306F1">
        <w:t>.</w:t>
      </w:r>
      <w:bookmarkEnd w:id="19"/>
      <w:r w:rsidR="0042424E" w:rsidRPr="002306F1">
        <w:t xml:space="preserve"> </w:t>
      </w:r>
    </w:p>
    <w:p w14:paraId="101AFE0A" w14:textId="6CD9324D" w:rsidR="00534F36" w:rsidRPr="002306F1" w:rsidRDefault="00580BC7" w:rsidP="00593303">
      <w:pPr>
        <w:spacing w:line="360" w:lineRule="auto"/>
        <w:ind w:firstLine="284"/>
        <w:rPr>
          <w:lang w:val="es-ES_tradnl"/>
        </w:rPr>
      </w:pPr>
      <w:bookmarkStart w:id="20" w:name="_Toc10068928"/>
      <w:bookmarkStart w:id="21" w:name="_Toc10073489"/>
      <w:bookmarkStart w:id="22" w:name="_Toc10073571"/>
      <w:bookmarkStart w:id="23" w:name="_Toc10154862"/>
      <w:bookmarkStart w:id="24" w:name="_Toc10319676"/>
      <w:bookmarkStart w:id="25" w:name="_Toc10365331"/>
      <w:bookmarkStart w:id="26" w:name="_Toc10365438"/>
      <w:bookmarkStart w:id="27" w:name="_Toc10381055"/>
      <w:bookmarkStart w:id="28" w:name="_Toc10407634"/>
      <w:bookmarkStart w:id="29" w:name="_Toc10417854"/>
      <w:bookmarkStart w:id="30" w:name="_Toc10417951"/>
      <w:bookmarkStart w:id="31" w:name="_Toc10465091"/>
      <w:bookmarkStart w:id="32" w:name="_Toc10465194"/>
      <w:bookmarkStart w:id="33" w:name="_Toc10541903"/>
      <w:bookmarkStart w:id="34" w:name="_Toc10546282"/>
      <w:bookmarkStart w:id="35" w:name="_Toc10546407"/>
      <w:bookmarkStart w:id="36" w:name="_Toc1054732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sidRPr="002306F1">
        <w:rPr>
          <w:lang w:val="es-ES_tradnl"/>
        </w:rPr>
        <w:t>Para comprender</w:t>
      </w:r>
      <w:r w:rsidR="00714698" w:rsidRPr="002306F1">
        <w:rPr>
          <w:lang w:val="es-ES_tradnl"/>
        </w:rPr>
        <w:t xml:space="preserve"> el entorno en el que nos pretendemos desenvolver, es necesario comprender de manera general los elementos</w:t>
      </w:r>
      <w:r w:rsidR="00C86BBB">
        <w:rPr>
          <w:lang w:val="es-ES_tradnl"/>
        </w:rPr>
        <w:t xml:space="preserve"> que</w:t>
      </w:r>
      <w:r w:rsidR="00714698" w:rsidRPr="002306F1">
        <w:rPr>
          <w:lang w:val="es-ES_tradnl"/>
        </w:rPr>
        <w:t xml:space="preserve"> la componen, haciendo hincapié en aquellos que resultan “novedosos” en el tipo de desarrollo que se pretende mostrar.</w:t>
      </w:r>
      <w:r w:rsidR="00593303" w:rsidRPr="002306F1">
        <w:rPr>
          <w:lang w:val="es-ES_tradnl"/>
        </w:rPr>
        <w:t xml:space="preserve"> Por lo tanto es</w:t>
      </w:r>
      <w:r w:rsidR="00534F36" w:rsidRPr="002306F1">
        <w:rPr>
          <w:lang w:val="es-ES_tradnl"/>
        </w:rPr>
        <w:t xml:space="preserve"> necesario tener una visión general de:</w:t>
      </w:r>
    </w:p>
    <w:p w14:paraId="225B9312" w14:textId="7D1CAE44" w:rsidR="00D2125D" w:rsidRPr="002306F1" w:rsidRDefault="00D2125D" w:rsidP="00534F36">
      <w:pPr>
        <w:pStyle w:val="Prrafodelista"/>
        <w:numPr>
          <w:ilvl w:val="0"/>
          <w:numId w:val="3"/>
        </w:numPr>
        <w:spacing w:line="360" w:lineRule="auto"/>
        <w:rPr>
          <w:lang w:val="es-ES_tradnl"/>
        </w:rPr>
      </w:pPr>
      <w:r w:rsidRPr="002306F1">
        <w:rPr>
          <w:lang w:val="es-ES_tradnl"/>
        </w:rPr>
        <w:t>Blockchain.</w:t>
      </w:r>
    </w:p>
    <w:p w14:paraId="2E25D9AE" w14:textId="4210FD93" w:rsidR="00D2125D" w:rsidRPr="002306F1" w:rsidRDefault="00D2125D" w:rsidP="00010C83">
      <w:pPr>
        <w:pStyle w:val="Prrafodelista"/>
        <w:numPr>
          <w:ilvl w:val="0"/>
          <w:numId w:val="3"/>
        </w:numPr>
        <w:spacing w:after="120" w:line="360" w:lineRule="auto"/>
        <w:ind w:left="714" w:hanging="357"/>
        <w:rPr>
          <w:lang w:val="es-ES_tradnl"/>
        </w:rPr>
      </w:pPr>
      <w:r w:rsidRPr="002306F1">
        <w:rPr>
          <w:lang w:val="es-ES_tradnl"/>
        </w:rPr>
        <w:t>IPFS</w:t>
      </w:r>
      <w:r w:rsidR="005153CE" w:rsidRPr="002306F1">
        <w:rPr>
          <w:lang w:val="es-ES_tradnl"/>
        </w:rPr>
        <w:t xml:space="preserve"> (Inter Planetary File System).</w:t>
      </w:r>
    </w:p>
    <w:p w14:paraId="2E3C54DA" w14:textId="5B8FFE9E" w:rsidR="00593303" w:rsidRPr="002306F1" w:rsidRDefault="00593303" w:rsidP="00010C83">
      <w:pPr>
        <w:pStyle w:val="Prrafodelista"/>
        <w:numPr>
          <w:ilvl w:val="0"/>
          <w:numId w:val="3"/>
        </w:numPr>
        <w:spacing w:after="120" w:line="360" w:lineRule="auto"/>
        <w:ind w:left="714" w:hanging="357"/>
        <w:rPr>
          <w:lang w:val="es-ES_tradnl"/>
        </w:rPr>
      </w:pPr>
      <w:r w:rsidRPr="002306F1">
        <w:rPr>
          <w:lang w:val="es-ES_tradnl"/>
        </w:rPr>
        <w:t>DApp.</w:t>
      </w:r>
    </w:p>
    <w:p w14:paraId="3E27E1EB" w14:textId="1B12CB24" w:rsidR="00593303" w:rsidRPr="002306F1" w:rsidRDefault="00593303" w:rsidP="00010C83">
      <w:pPr>
        <w:pStyle w:val="Prrafodelista"/>
        <w:numPr>
          <w:ilvl w:val="0"/>
          <w:numId w:val="3"/>
        </w:numPr>
        <w:spacing w:after="120" w:line="360" w:lineRule="auto"/>
        <w:ind w:left="714" w:hanging="357"/>
        <w:rPr>
          <w:lang w:val="es-ES_tradnl"/>
        </w:rPr>
      </w:pPr>
      <w:r w:rsidRPr="002306F1">
        <w:rPr>
          <w:lang w:val="es-ES_tradnl"/>
        </w:rPr>
        <w:t>Smartcontracts.</w:t>
      </w:r>
    </w:p>
    <w:p w14:paraId="74E8D5CB" w14:textId="401E463E" w:rsidR="001F09ED" w:rsidRPr="002306F1" w:rsidRDefault="00B105A1" w:rsidP="005F12FE">
      <w:pPr>
        <w:pStyle w:val="Ttulo2"/>
      </w:pPr>
      <w:bookmarkStart w:id="37" w:name="_Toc19108366"/>
      <w:r w:rsidRPr="002306F1">
        <w:t xml:space="preserve">La </w:t>
      </w:r>
      <w:r w:rsidR="0042424E" w:rsidRPr="002306F1">
        <w:t>Blockchain</w:t>
      </w:r>
      <w:bookmarkEnd w:id="37"/>
    </w:p>
    <w:p w14:paraId="3F5E6623" w14:textId="58EB3D4D" w:rsidR="00CD42FD" w:rsidRPr="002306F1" w:rsidRDefault="0042424E" w:rsidP="0002002B">
      <w:pPr>
        <w:spacing w:after="120" w:line="360" w:lineRule="auto"/>
        <w:ind w:firstLine="284"/>
        <w:rPr>
          <w:lang w:val="es-ES_tradnl"/>
        </w:rPr>
      </w:pPr>
      <w:r w:rsidRPr="002306F1">
        <w:rPr>
          <w:lang w:val="es-ES_tradnl"/>
        </w:rPr>
        <w:t>¿Pero qué es Blockchain? La respuesta es</w:t>
      </w:r>
      <w:r w:rsidR="004E665F" w:rsidRPr="002306F1">
        <w:rPr>
          <w:lang w:val="es-ES_tradnl"/>
        </w:rPr>
        <w:t>,</w:t>
      </w:r>
      <w:r w:rsidRPr="002306F1">
        <w:rPr>
          <w:lang w:val="es-ES_tradnl"/>
        </w:rPr>
        <w:t xml:space="preserve"> una red P2P (</w:t>
      </w:r>
      <w:r w:rsidRPr="002306F1">
        <w:rPr>
          <w:i/>
          <w:lang w:val="es-ES_tradnl"/>
        </w:rPr>
        <w:t>peer-to-peer</w:t>
      </w:r>
      <w:r w:rsidRPr="002306F1">
        <w:rPr>
          <w:lang w:val="es-ES_tradnl"/>
        </w:rPr>
        <w:t xml:space="preserve">) en la que se crean transacciones digitales, y que funciona </w:t>
      </w:r>
      <w:r w:rsidR="00F27BA0" w:rsidRPr="002306F1">
        <w:rPr>
          <w:lang w:val="es-ES_tradnl"/>
        </w:rPr>
        <w:t>con el mismo concepto que el de</w:t>
      </w:r>
      <w:r w:rsidRPr="002306F1">
        <w:rPr>
          <w:lang w:val="es-ES_tradnl"/>
        </w:rPr>
        <w:t xml:space="preserve"> un libro mayor de </w:t>
      </w:r>
      <w:r w:rsidR="00B8204A" w:rsidRPr="002306F1">
        <w:rPr>
          <w:lang w:val="es-ES_tradnl"/>
        </w:rPr>
        <w:t xml:space="preserve">contabilidad </w:t>
      </w:r>
      <w:r w:rsidRPr="002306F1">
        <w:rPr>
          <w:lang w:val="es-ES_tradnl"/>
        </w:rPr>
        <w:t xml:space="preserve">o </w:t>
      </w:r>
      <w:r w:rsidRPr="002306F1">
        <w:rPr>
          <w:i/>
          <w:lang w:val="es-ES_tradnl"/>
        </w:rPr>
        <w:t>ledger</w:t>
      </w:r>
      <w:r w:rsidRPr="002306F1">
        <w:rPr>
          <w:lang w:val="es-ES_tradnl"/>
        </w:rPr>
        <w:t xml:space="preserve">. </w:t>
      </w:r>
      <w:r w:rsidR="00B8204A" w:rsidRPr="002306F1">
        <w:rPr>
          <w:lang w:val="es-ES_tradnl"/>
        </w:rPr>
        <w:t>En esta red la información se almacena en bloques, en donde cada uno de ellos contiene información relativa al bloque anterior, lo que permite ir formado una cadena</w:t>
      </w:r>
      <w:r w:rsidR="00F2529F" w:rsidRPr="002306F1">
        <w:rPr>
          <w:lang w:val="es-ES_tradnl"/>
        </w:rPr>
        <w:t xml:space="preserve"> con</w:t>
      </w:r>
      <w:r w:rsidR="006057D2" w:rsidRPr="002306F1">
        <w:rPr>
          <w:lang w:val="es-ES_tradnl"/>
        </w:rPr>
        <w:t xml:space="preserve"> </w:t>
      </w:r>
      <w:r w:rsidR="00F2529F" w:rsidRPr="002306F1">
        <w:rPr>
          <w:lang w:val="es-ES_tradnl"/>
        </w:rPr>
        <w:t>i</w:t>
      </w:r>
      <w:r w:rsidR="006057D2" w:rsidRPr="002306F1">
        <w:rPr>
          <w:lang w:val="es-ES_tradnl"/>
        </w:rPr>
        <w:t>nformación accesible pero inmutable.</w:t>
      </w:r>
    </w:p>
    <w:p w14:paraId="11C70557" w14:textId="773D80B8" w:rsidR="008322B9" w:rsidRPr="002306F1" w:rsidRDefault="00AB265D" w:rsidP="0002002B">
      <w:pPr>
        <w:spacing w:after="120" w:line="360" w:lineRule="auto"/>
        <w:ind w:firstLine="284"/>
        <w:rPr>
          <w:lang w:val="es-ES_tradnl"/>
        </w:rPr>
      </w:pPr>
      <w:r w:rsidRPr="002306F1">
        <w:rPr>
          <w:lang w:val="es-ES_tradnl"/>
        </w:rPr>
        <w:t xml:space="preserve">En la actualidad la blockchain ha extendido su uso a </w:t>
      </w:r>
      <w:r w:rsidR="003C2172" w:rsidRPr="002306F1">
        <w:rPr>
          <w:lang w:val="es-ES_tradnl"/>
        </w:rPr>
        <w:t>muchos sectores económicos</w:t>
      </w:r>
      <w:r w:rsidRPr="002306F1">
        <w:rPr>
          <w:lang w:val="es-ES_tradnl"/>
        </w:rPr>
        <w:t>, por lo que ahora estamos en disposición de realizar una clasificación, según su uso:</w:t>
      </w:r>
    </w:p>
    <w:tbl>
      <w:tblPr>
        <w:tblStyle w:val="Cuadrculadetablaclara"/>
        <w:tblW w:w="889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01"/>
        <w:gridCol w:w="1417"/>
        <w:gridCol w:w="1560"/>
        <w:gridCol w:w="1559"/>
        <w:gridCol w:w="1523"/>
      </w:tblGrid>
      <w:tr w:rsidR="0002002B" w:rsidRPr="002306F1" w14:paraId="281B51D0" w14:textId="77777777" w:rsidTr="00F2529F">
        <w:tc>
          <w:tcPr>
            <w:tcW w:w="8894" w:type="dxa"/>
            <w:gridSpan w:val="6"/>
            <w:shd w:val="clear" w:color="auto" w:fill="BFBFBF" w:themeFill="background1" w:themeFillShade="BF"/>
          </w:tcPr>
          <w:p w14:paraId="0A70E55A" w14:textId="1747EF10" w:rsidR="0002002B" w:rsidRPr="002306F1" w:rsidRDefault="0002002B" w:rsidP="0002002B">
            <w:pPr>
              <w:spacing w:before="120" w:after="120"/>
              <w:jc w:val="center"/>
              <w:rPr>
                <w:b/>
                <w:sz w:val="20"/>
                <w:szCs w:val="20"/>
                <w:lang w:val="es-ES_tradnl"/>
              </w:rPr>
            </w:pPr>
            <w:r w:rsidRPr="002306F1">
              <w:rPr>
                <w:b/>
                <w:sz w:val="20"/>
                <w:szCs w:val="20"/>
                <w:shd w:val="clear" w:color="auto" w:fill="auto"/>
                <w:lang w:val="es-ES_tradnl"/>
              </w:rPr>
              <w:t>Tipos de Blockchain</w:t>
            </w:r>
          </w:p>
        </w:tc>
      </w:tr>
      <w:tr w:rsidR="0002002B" w:rsidRPr="002306F1" w14:paraId="1DA120A7" w14:textId="77777777" w:rsidTr="007A7B6E">
        <w:tc>
          <w:tcPr>
            <w:tcW w:w="2835" w:type="dxa"/>
            <w:gridSpan w:val="2"/>
            <w:shd w:val="clear" w:color="auto" w:fill="BFBFBF" w:themeFill="background1" w:themeFillShade="BF"/>
          </w:tcPr>
          <w:p w14:paraId="178288D6" w14:textId="612352F2" w:rsidR="0002002B" w:rsidRPr="002306F1" w:rsidRDefault="0002002B" w:rsidP="0002002B">
            <w:pPr>
              <w:spacing w:before="120" w:after="120"/>
              <w:jc w:val="center"/>
              <w:rPr>
                <w:b/>
                <w:sz w:val="20"/>
                <w:szCs w:val="20"/>
                <w:shd w:val="clear" w:color="auto" w:fill="auto"/>
                <w:lang w:val="es-ES_tradnl"/>
              </w:rPr>
            </w:pPr>
            <w:r w:rsidRPr="002306F1">
              <w:rPr>
                <w:b/>
                <w:sz w:val="20"/>
                <w:szCs w:val="20"/>
                <w:shd w:val="clear" w:color="auto" w:fill="auto"/>
                <w:lang w:val="es-ES_tradnl"/>
              </w:rPr>
              <w:t>Publicas</w:t>
            </w:r>
          </w:p>
        </w:tc>
        <w:tc>
          <w:tcPr>
            <w:tcW w:w="2977" w:type="dxa"/>
            <w:gridSpan w:val="2"/>
            <w:shd w:val="clear" w:color="auto" w:fill="BFBFBF" w:themeFill="background1" w:themeFillShade="BF"/>
          </w:tcPr>
          <w:p w14:paraId="6F7AE0F9" w14:textId="5930C3CB"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Privadas</w:t>
            </w:r>
          </w:p>
        </w:tc>
        <w:tc>
          <w:tcPr>
            <w:tcW w:w="3082" w:type="dxa"/>
            <w:gridSpan w:val="2"/>
            <w:shd w:val="clear" w:color="auto" w:fill="BFBFBF" w:themeFill="background1" w:themeFillShade="BF"/>
          </w:tcPr>
          <w:p w14:paraId="51B165F4" w14:textId="76FB14A8"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De consorcio</w:t>
            </w:r>
          </w:p>
        </w:tc>
      </w:tr>
      <w:tr w:rsidR="0002002B" w:rsidRPr="002306F1" w14:paraId="2B5BFF31" w14:textId="77777777" w:rsidTr="007A7B6E">
        <w:tc>
          <w:tcPr>
            <w:tcW w:w="1134" w:type="dxa"/>
            <w:vAlign w:val="center"/>
          </w:tcPr>
          <w:p w14:paraId="496E666F" w14:textId="19547369"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Bitcoin</w:t>
            </w:r>
          </w:p>
        </w:tc>
        <w:tc>
          <w:tcPr>
            <w:tcW w:w="1701" w:type="dxa"/>
            <w:vMerge w:val="restart"/>
            <w:vAlign w:val="center"/>
          </w:tcPr>
          <w:p w14:paraId="0F8AD864"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Sin permisos.</w:t>
            </w:r>
          </w:p>
          <w:p w14:paraId="2B5C79E8" w14:textId="6FEBE1C5"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anónimas</w:t>
            </w:r>
          </w:p>
        </w:tc>
        <w:tc>
          <w:tcPr>
            <w:tcW w:w="1417" w:type="dxa"/>
            <w:vAlign w:val="center"/>
          </w:tcPr>
          <w:p w14:paraId="15BD7AFF" w14:textId="57DC38B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Hyperledger</w:t>
            </w:r>
          </w:p>
        </w:tc>
        <w:tc>
          <w:tcPr>
            <w:tcW w:w="1560" w:type="dxa"/>
            <w:vMerge w:val="restart"/>
            <w:vAlign w:val="center"/>
          </w:tcPr>
          <w:p w14:paraId="474133DC"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21244794" w14:textId="679C1A4E"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c>
          <w:tcPr>
            <w:tcW w:w="1559" w:type="dxa"/>
            <w:vAlign w:val="center"/>
          </w:tcPr>
          <w:p w14:paraId="07DAC26D" w14:textId="6AAA191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B3i (seguros)</w:t>
            </w:r>
          </w:p>
        </w:tc>
        <w:tc>
          <w:tcPr>
            <w:tcW w:w="1523" w:type="dxa"/>
            <w:vMerge w:val="restart"/>
            <w:vAlign w:val="center"/>
          </w:tcPr>
          <w:p w14:paraId="497E5757"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6E6171EA" w14:textId="0EE98019"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r>
      <w:tr w:rsidR="0002002B" w:rsidRPr="002306F1" w14:paraId="7F812C55" w14:textId="77777777" w:rsidTr="007A7B6E">
        <w:tc>
          <w:tcPr>
            <w:tcW w:w="1134" w:type="dxa"/>
            <w:vAlign w:val="center"/>
          </w:tcPr>
          <w:p w14:paraId="695BB8F6" w14:textId="2B6F4AFA"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Ethereum</w:t>
            </w:r>
          </w:p>
        </w:tc>
        <w:tc>
          <w:tcPr>
            <w:tcW w:w="1701" w:type="dxa"/>
            <w:vMerge/>
          </w:tcPr>
          <w:p w14:paraId="7ED39CFD"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173A9E22" w14:textId="14538150"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Fabric</w:t>
            </w:r>
          </w:p>
        </w:tc>
        <w:tc>
          <w:tcPr>
            <w:tcW w:w="1560" w:type="dxa"/>
            <w:vMerge/>
          </w:tcPr>
          <w:p w14:paraId="3ED13A85"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val="restart"/>
            <w:vAlign w:val="center"/>
          </w:tcPr>
          <w:p w14:paraId="7BBED4AF" w14:textId="62948811"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Alastria</w:t>
            </w:r>
          </w:p>
        </w:tc>
        <w:tc>
          <w:tcPr>
            <w:tcW w:w="1523" w:type="dxa"/>
            <w:vMerge/>
          </w:tcPr>
          <w:p w14:paraId="62F22BA4" w14:textId="77777777" w:rsidR="0002002B" w:rsidRPr="002306F1" w:rsidRDefault="0002002B" w:rsidP="0002002B">
            <w:pPr>
              <w:spacing w:before="120" w:after="120"/>
              <w:jc w:val="center"/>
              <w:rPr>
                <w:bCs/>
                <w:sz w:val="18"/>
                <w:szCs w:val="18"/>
                <w:shd w:val="clear" w:color="auto" w:fill="auto"/>
                <w:lang w:val="es-ES_tradnl"/>
              </w:rPr>
            </w:pPr>
          </w:p>
        </w:tc>
      </w:tr>
      <w:tr w:rsidR="0002002B" w:rsidRPr="002306F1" w14:paraId="245586DE" w14:textId="77777777" w:rsidTr="007A7B6E">
        <w:tc>
          <w:tcPr>
            <w:tcW w:w="1134" w:type="dxa"/>
            <w:vAlign w:val="center"/>
          </w:tcPr>
          <w:p w14:paraId="410CDC8E" w14:textId="0023C05A"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Monero</w:t>
            </w:r>
          </w:p>
        </w:tc>
        <w:tc>
          <w:tcPr>
            <w:tcW w:w="1701" w:type="dxa"/>
            <w:vMerge/>
          </w:tcPr>
          <w:p w14:paraId="2575FA3F"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3A0E0161" w14:textId="7696FE0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Ripple</w:t>
            </w:r>
          </w:p>
        </w:tc>
        <w:tc>
          <w:tcPr>
            <w:tcW w:w="1560" w:type="dxa"/>
            <w:vMerge/>
          </w:tcPr>
          <w:p w14:paraId="4657AC72"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tcPr>
          <w:p w14:paraId="2C7F72D3" w14:textId="77777777" w:rsidR="0002002B" w:rsidRPr="002306F1" w:rsidRDefault="0002002B" w:rsidP="0002002B">
            <w:pPr>
              <w:spacing w:before="120" w:after="120"/>
              <w:jc w:val="center"/>
              <w:rPr>
                <w:bCs/>
                <w:sz w:val="18"/>
                <w:szCs w:val="18"/>
                <w:shd w:val="clear" w:color="auto" w:fill="auto"/>
                <w:lang w:val="es-ES_tradnl"/>
              </w:rPr>
            </w:pPr>
          </w:p>
        </w:tc>
        <w:tc>
          <w:tcPr>
            <w:tcW w:w="1523" w:type="dxa"/>
            <w:vMerge/>
          </w:tcPr>
          <w:p w14:paraId="3064C139" w14:textId="77777777" w:rsidR="0002002B" w:rsidRPr="002306F1" w:rsidRDefault="0002002B" w:rsidP="008322B9">
            <w:pPr>
              <w:keepNext/>
              <w:spacing w:before="120" w:after="120"/>
              <w:jc w:val="center"/>
              <w:rPr>
                <w:bCs/>
                <w:sz w:val="18"/>
                <w:szCs w:val="18"/>
                <w:shd w:val="clear" w:color="auto" w:fill="auto"/>
                <w:lang w:val="es-ES_tradnl"/>
              </w:rPr>
            </w:pPr>
          </w:p>
        </w:tc>
      </w:tr>
    </w:tbl>
    <w:p w14:paraId="23812C2D" w14:textId="2F268024" w:rsidR="00CD42FD" w:rsidRPr="002306F1" w:rsidRDefault="008322B9" w:rsidP="008322B9">
      <w:pPr>
        <w:pStyle w:val="Descripcin"/>
        <w:jc w:val="center"/>
        <w:rPr>
          <w:bCs/>
          <w:shd w:val="clear" w:color="auto" w:fill="auto"/>
          <w:lang w:val="es-ES_tradnl"/>
        </w:rPr>
      </w:pPr>
      <w:bookmarkStart w:id="38" w:name="_Toc19108289"/>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w:t>
      </w:r>
      <w:r w:rsidR="00803BC7">
        <w:rPr>
          <w:lang w:val="es-ES_tradnl"/>
        </w:rPr>
        <w:fldChar w:fldCharType="end"/>
      </w:r>
      <w:r w:rsidRPr="002306F1">
        <w:rPr>
          <w:lang w:val="es-ES_tradnl"/>
        </w:rPr>
        <w:t>: Tipos de blockchain</w:t>
      </w:r>
      <w:bookmarkEnd w:id="38"/>
    </w:p>
    <w:p w14:paraId="4F960D80" w14:textId="210C2DA0" w:rsidR="007C2E0A" w:rsidRPr="002306F1" w:rsidRDefault="007C2E0A" w:rsidP="00CA218E">
      <w:pPr>
        <w:pStyle w:val="Ttulo3"/>
      </w:pPr>
      <w:bookmarkStart w:id="39" w:name="_Toc5358723"/>
      <w:bookmarkStart w:id="40" w:name="_Toc6827489"/>
      <w:bookmarkStart w:id="41" w:name="_Toc7538339"/>
      <w:bookmarkStart w:id="42" w:name="_Toc7541739"/>
      <w:bookmarkStart w:id="43" w:name="_Toc7546587"/>
      <w:bookmarkStart w:id="44" w:name="_Toc7626052"/>
      <w:bookmarkStart w:id="45" w:name="_Toc8028219"/>
      <w:bookmarkStart w:id="46" w:name="_Toc8082639"/>
      <w:bookmarkStart w:id="47" w:name="_Toc8514003"/>
      <w:bookmarkStart w:id="48" w:name="_Toc8550325"/>
      <w:bookmarkStart w:id="49" w:name="_Toc10068930"/>
      <w:bookmarkStart w:id="50" w:name="_Toc10073491"/>
      <w:bookmarkStart w:id="51" w:name="_Toc10073573"/>
      <w:bookmarkStart w:id="52" w:name="_Toc10154864"/>
      <w:bookmarkStart w:id="53" w:name="_Toc10319678"/>
      <w:bookmarkStart w:id="54" w:name="_Toc10365333"/>
      <w:bookmarkStart w:id="55" w:name="_Toc10365440"/>
      <w:bookmarkStart w:id="56" w:name="_Toc10381057"/>
      <w:bookmarkStart w:id="57" w:name="_Toc10407636"/>
      <w:bookmarkStart w:id="58" w:name="_Toc10417856"/>
      <w:bookmarkStart w:id="59" w:name="_Toc10417953"/>
      <w:bookmarkStart w:id="60" w:name="_Toc10465093"/>
      <w:bookmarkStart w:id="61" w:name="_Toc10465196"/>
      <w:bookmarkStart w:id="62" w:name="_Toc10541905"/>
      <w:bookmarkStart w:id="63" w:name="_Toc10546284"/>
      <w:bookmarkStart w:id="64" w:name="_Toc10546409"/>
      <w:bookmarkStart w:id="65" w:name="_Toc10547326"/>
      <w:bookmarkStart w:id="66" w:name="_Toc10068931"/>
      <w:bookmarkStart w:id="67" w:name="_Toc10073492"/>
      <w:bookmarkStart w:id="68" w:name="_Toc10073574"/>
      <w:bookmarkStart w:id="69" w:name="_Toc10154865"/>
      <w:bookmarkStart w:id="70" w:name="_Toc10319679"/>
      <w:bookmarkStart w:id="71" w:name="_Toc10365334"/>
      <w:bookmarkStart w:id="72" w:name="_Toc10365441"/>
      <w:bookmarkStart w:id="73" w:name="_Toc10381058"/>
      <w:bookmarkStart w:id="74" w:name="_Toc10407637"/>
      <w:bookmarkStart w:id="75" w:name="_Toc10417857"/>
      <w:bookmarkStart w:id="76" w:name="_Toc10417954"/>
      <w:bookmarkStart w:id="77" w:name="_Toc10465094"/>
      <w:bookmarkStart w:id="78" w:name="_Toc10465197"/>
      <w:bookmarkStart w:id="79" w:name="_Toc10541906"/>
      <w:bookmarkStart w:id="80" w:name="_Toc10546285"/>
      <w:bookmarkStart w:id="81" w:name="_Toc10546410"/>
      <w:bookmarkStart w:id="82" w:name="_Toc10547327"/>
      <w:bookmarkStart w:id="83" w:name="_Toc10068932"/>
      <w:bookmarkStart w:id="84" w:name="_Toc10073493"/>
      <w:bookmarkStart w:id="85" w:name="_Toc10073575"/>
      <w:bookmarkStart w:id="86" w:name="_Toc10154866"/>
      <w:bookmarkStart w:id="87" w:name="_Toc10319680"/>
      <w:bookmarkStart w:id="88" w:name="_Toc10365335"/>
      <w:bookmarkStart w:id="89" w:name="_Toc10365442"/>
      <w:bookmarkStart w:id="90" w:name="_Toc10381059"/>
      <w:bookmarkStart w:id="91" w:name="_Toc10407638"/>
      <w:bookmarkStart w:id="92" w:name="_Toc10417858"/>
      <w:bookmarkStart w:id="93" w:name="_Toc10417955"/>
      <w:bookmarkStart w:id="94" w:name="_Toc10465095"/>
      <w:bookmarkStart w:id="95" w:name="_Toc10465198"/>
      <w:bookmarkStart w:id="96" w:name="_Toc10541907"/>
      <w:bookmarkStart w:id="97" w:name="_Toc10546286"/>
      <w:bookmarkStart w:id="98" w:name="_Toc10546411"/>
      <w:bookmarkStart w:id="99" w:name="_Toc10547328"/>
      <w:bookmarkStart w:id="100" w:name="_Toc19108367"/>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Pr="002306F1">
        <w:t>Blockchain públicas</w:t>
      </w:r>
      <w:bookmarkEnd w:id="100"/>
    </w:p>
    <w:p w14:paraId="7CEDF067" w14:textId="3677DF7B" w:rsidR="007A7B6E" w:rsidRPr="002306F1" w:rsidRDefault="007A7B6E" w:rsidP="007A7B6E">
      <w:pPr>
        <w:spacing w:after="120" w:line="360" w:lineRule="auto"/>
        <w:ind w:firstLine="284"/>
        <w:rPr>
          <w:lang w:val="es-ES_tradnl"/>
        </w:rPr>
      </w:pPr>
      <w:r w:rsidRPr="002306F1">
        <w:rPr>
          <w:lang w:val="es-ES_tradnl"/>
        </w:rPr>
        <w:t>Este modelo es el primero que surgió e Internet ha sido el entorno en donde se ha desarrollado hasta alcanzar la popularidad con la que ahora cuenta. Los tipos que podemos destacar por su popularidad serían Bitcoin, Ethereum y Monero. Cualquier persona</w:t>
      </w:r>
      <w:r w:rsidR="00D06B50" w:rsidRPr="002306F1">
        <w:rPr>
          <w:lang w:val="es-ES_tradnl"/>
        </w:rPr>
        <w:t>, sin necesidad de permisos de acceso</w:t>
      </w:r>
      <w:r w:rsidRPr="002306F1">
        <w:rPr>
          <w:lang w:val="es-ES_tradnl"/>
        </w:rPr>
        <w:t xml:space="preserve"> puede formar parte de cualquiera de ellas</w:t>
      </w:r>
      <w:r w:rsidR="00D06B50" w:rsidRPr="002306F1">
        <w:rPr>
          <w:lang w:val="es-ES_tradnl"/>
        </w:rPr>
        <w:t>,</w:t>
      </w:r>
      <w:r w:rsidRPr="002306F1">
        <w:rPr>
          <w:lang w:val="es-ES_tradnl"/>
        </w:rPr>
        <w:t xml:space="preserve"> tanto para realizar transacciones</w:t>
      </w:r>
      <w:r w:rsidR="003B5663" w:rsidRPr="002306F1">
        <w:rPr>
          <w:lang w:val="es-ES_tradnl"/>
        </w:rPr>
        <w:t xml:space="preserve"> de carácter privado como la compra de bienes y servicios que admitan como moneda de pago bitcoins, ethers o moneros</w:t>
      </w:r>
      <w:r w:rsidRPr="002306F1">
        <w:rPr>
          <w:lang w:val="es-ES_tradnl"/>
        </w:rPr>
        <w:t xml:space="preserve"> </w:t>
      </w:r>
      <w:r w:rsidR="003B5663" w:rsidRPr="002306F1">
        <w:rPr>
          <w:lang w:val="es-ES_tradnl"/>
        </w:rPr>
        <w:t>o</w:t>
      </w:r>
      <w:r w:rsidRPr="002306F1">
        <w:rPr>
          <w:lang w:val="es-ES_tradnl"/>
        </w:rPr>
        <w:t xml:space="preserve"> </w:t>
      </w:r>
      <w:r w:rsidR="000228A7" w:rsidRPr="002306F1">
        <w:rPr>
          <w:lang w:val="es-ES_tradnl"/>
        </w:rPr>
        <w:t xml:space="preserve">también </w:t>
      </w:r>
      <w:r w:rsidRPr="002306F1">
        <w:rPr>
          <w:lang w:val="es-ES_tradnl"/>
        </w:rPr>
        <w:t>para el “minado” de bloques con el que conseguir un rédito económico.</w:t>
      </w:r>
    </w:p>
    <w:tbl>
      <w:tblPr>
        <w:tblStyle w:val="Tablaconcuadrcula"/>
        <w:tblW w:w="0" w:type="auto"/>
        <w:tblInd w:w="2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43"/>
        <w:gridCol w:w="1275"/>
      </w:tblGrid>
      <w:tr w:rsidR="003B5663" w:rsidRPr="002306F1" w14:paraId="4EF8351A" w14:textId="77777777" w:rsidTr="003B5663">
        <w:tc>
          <w:tcPr>
            <w:tcW w:w="1559" w:type="dxa"/>
          </w:tcPr>
          <w:p w14:paraId="70DBD816" w14:textId="394A2E04" w:rsidR="003B5663" w:rsidRPr="002306F1" w:rsidRDefault="003B5663" w:rsidP="003B5663">
            <w:pPr>
              <w:spacing w:after="120" w:line="360" w:lineRule="auto"/>
              <w:jc w:val="center"/>
              <w:rPr>
                <w:lang w:val="es-ES_tradnl"/>
              </w:rPr>
            </w:pPr>
            <w:r w:rsidRPr="002306F1">
              <w:rPr>
                <w:noProof/>
                <w:lang w:val="es-ES" w:eastAsia="es-ES"/>
              </w:rPr>
              <w:lastRenderedPageBreak/>
              <w:drawing>
                <wp:inline distT="0" distB="0" distL="0" distR="0" wp14:anchorId="6DD43222" wp14:editId="00320914">
                  <wp:extent cx="569343" cy="569343"/>
                  <wp:effectExtent l="0" t="0" r="254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itco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218" cy="574218"/>
                          </a:xfrm>
                          <a:prstGeom prst="rect">
                            <a:avLst/>
                          </a:prstGeom>
                        </pic:spPr>
                      </pic:pic>
                    </a:graphicData>
                  </a:graphic>
                </wp:inline>
              </w:drawing>
            </w:r>
          </w:p>
        </w:tc>
        <w:tc>
          <w:tcPr>
            <w:tcW w:w="1843" w:type="dxa"/>
          </w:tcPr>
          <w:p w14:paraId="3CFDBB21" w14:textId="5CEAFB29" w:rsidR="003B5663" w:rsidRPr="002306F1" w:rsidRDefault="003B5663" w:rsidP="003B5663">
            <w:pPr>
              <w:spacing w:after="120" w:line="360" w:lineRule="auto"/>
              <w:jc w:val="center"/>
              <w:rPr>
                <w:lang w:val="es-ES_tradnl"/>
              </w:rPr>
            </w:pPr>
            <w:r w:rsidRPr="002306F1">
              <w:rPr>
                <w:noProof/>
                <w:lang w:val="es-ES" w:eastAsia="es-ES"/>
              </w:rPr>
              <w:drawing>
                <wp:inline distT="0" distB="0" distL="0" distR="0" wp14:anchorId="3DB24470" wp14:editId="1A92EC48">
                  <wp:extent cx="577970" cy="57797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thereu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149" cy="582149"/>
                          </a:xfrm>
                          <a:prstGeom prst="rect">
                            <a:avLst/>
                          </a:prstGeom>
                        </pic:spPr>
                      </pic:pic>
                    </a:graphicData>
                  </a:graphic>
                </wp:inline>
              </w:drawing>
            </w:r>
          </w:p>
        </w:tc>
        <w:tc>
          <w:tcPr>
            <w:tcW w:w="1275" w:type="dxa"/>
          </w:tcPr>
          <w:p w14:paraId="6D00B3A2" w14:textId="0A0F2675" w:rsidR="003B5663" w:rsidRPr="002306F1" w:rsidRDefault="003B5663" w:rsidP="003B5663">
            <w:pPr>
              <w:keepNext/>
              <w:spacing w:after="120" w:line="360" w:lineRule="auto"/>
              <w:jc w:val="center"/>
              <w:rPr>
                <w:lang w:val="es-ES_tradnl"/>
              </w:rPr>
            </w:pPr>
            <w:r w:rsidRPr="002306F1">
              <w:rPr>
                <w:noProof/>
                <w:lang w:val="es-ES" w:eastAsia="es-ES"/>
              </w:rPr>
              <w:drawing>
                <wp:inline distT="0" distB="0" distL="0" distR="0" wp14:anchorId="0243123A" wp14:editId="117F397D">
                  <wp:extent cx="517585" cy="51758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oner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260" cy="524260"/>
                          </a:xfrm>
                          <a:prstGeom prst="rect">
                            <a:avLst/>
                          </a:prstGeom>
                        </pic:spPr>
                      </pic:pic>
                    </a:graphicData>
                  </a:graphic>
                </wp:inline>
              </w:drawing>
            </w:r>
          </w:p>
        </w:tc>
      </w:tr>
    </w:tbl>
    <w:p w14:paraId="7CA417B6" w14:textId="598DDC77" w:rsidR="007A7B6E" w:rsidRPr="002306F1" w:rsidRDefault="003B5663" w:rsidP="003B5663">
      <w:pPr>
        <w:pStyle w:val="Descripcin"/>
        <w:jc w:val="center"/>
        <w:rPr>
          <w:lang w:val="es-ES_tradnl"/>
        </w:rPr>
      </w:pPr>
      <w:bookmarkStart w:id="101" w:name="_Toc19108166"/>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3</w:t>
      </w:r>
      <w:r w:rsidRPr="002306F1">
        <w:rPr>
          <w:lang w:val="es-ES_tradnl"/>
        </w:rPr>
        <w:fldChar w:fldCharType="end"/>
      </w:r>
      <w:r w:rsidRPr="002306F1">
        <w:rPr>
          <w:lang w:val="es-ES_tradnl"/>
        </w:rPr>
        <w:t>: Logotipos de Bitcoin, Ether y Monero</w:t>
      </w:r>
      <w:bookmarkEnd w:id="101"/>
    </w:p>
    <w:p w14:paraId="7081DED9" w14:textId="4F2C96DA" w:rsidR="007C2E0A" w:rsidRPr="002306F1" w:rsidRDefault="007A7B6E" w:rsidP="00CA218E">
      <w:pPr>
        <w:pStyle w:val="Ttulo3"/>
      </w:pPr>
      <w:r w:rsidRPr="002306F1">
        <w:t xml:space="preserve"> </w:t>
      </w:r>
      <w:bookmarkStart w:id="102" w:name="_Toc19108368"/>
      <w:r w:rsidR="007C2E0A" w:rsidRPr="002306F1">
        <w:t>Blockchain privadas</w:t>
      </w:r>
      <w:bookmarkEnd w:id="102"/>
    </w:p>
    <w:p w14:paraId="16243F28" w14:textId="13E238D6" w:rsidR="007C2E0A" w:rsidRPr="002306F1" w:rsidRDefault="00ED022F" w:rsidP="00ED022F">
      <w:pPr>
        <w:spacing w:after="120" w:line="360" w:lineRule="auto"/>
        <w:ind w:firstLine="284"/>
        <w:rPr>
          <w:lang w:val="es-ES_tradnl"/>
        </w:rPr>
      </w:pPr>
      <w:r w:rsidRPr="002306F1">
        <w:rPr>
          <w:lang w:val="es-ES_tradnl"/>
        </w:rPr>
        <w:t xml:space="preserve">Tanto este modelo como el de consorcio se podrían considerar como la segunda generación de </w:t>
      </w:r>
      <w:r w:rsidR="00282019" w:rsidRPr="002306F1">
        <w:rPr>
          <w:lang w:val="es-ES_tradnl"/>
        </w:rPr>
        <w:t>Blockchain</w:t>
      </w:r>
      <w:r w:rsidRPr="002306F1">
        <w:rPr>
          <w:lang w:val="es-ES_tradnl"/>
        </w:rPr>
        <w:t>. El modelo privado consiste en iniciativas dirigidas por una organización, en donde el acceso a la red si está controlado por una entidad, y las identidades de los participantes si son conocidas. En la actualidad el entorno más exten</w:t>
      </w:r>
      <w:r w:rsidR="00282019" w:rsidRPr="002306F1">
        <w:rPr>
          <w:lang w:val="es-ES_tradnl"/>
        </w:rPr>
        <w:t>dido para la generación de una B</w:t>
      </w:r>
      <w:r w:rsidRPr="002306F1">
        <w:rPr>
          <w:lang w:val="es-ES_tradnl"/>
        </w:rPr>
        <w:t>lockchain de carácter privado sería el Hyperledger</w:t>
      </w:r>
      <w:r w:rsidR="00B82213" w:rsidRPr="002306F1">
        <w:rPr>
          <w:sz w:val="28"/>
          <w:szCs w:val="28"/>
          <w:vertAlign w:val="superscript"/>
          <w:lang w:val="es-ES_tradnl"/>
        </w:rPr>
        <w:t>®</w:t>
      </w:r>
      <w:r w:rsidR="00B82213" w:rsidRPr="002306F1">
        <w:rPr>
          <w:lang w:val="es-ES_tradnl"/>
        </w:rPr>
        <w:t xml:space="preserve"> </w:t>
      </w:r>
      <w:r w:rsidR="00B532B2" w:rsidRPr="002306F1">
        <w:rPr>
          <w:rStyle w:val="Refdenotaalpie"/>
          <w:lang w:val="es-ES_tradnl"/>
        </w:rPr>
        <w:footnoteReference w:id="6"/>
      </w:r>
      <w:r w:rsidR="00B82213" w:rsidRPr="002306F1">
        <w:rPr>
          <w:lang w:val="es-ES_tradnl"/>
        </w:rPr>
        <w:t xml:space="preserve">. Este proyecto está liderado por la </w:t>
      </w:r>
      <w:r w:rsidRPr="002306F1">
        <w:rPr>
          <w:lang w:val="es-ES_tradnl"/>
        </w:rPr>
        <w:t>Fundaci</w:t>
      </w:r>
      <w:r w:rsidR="00B82213" w:rsidRPr="002306F1">
        <w:rPr>
          <w:lang w:val="es-ES_tradnl"/>
        </w:rPr>
        <w:t xml:space="preserve">ón Linux, </w:t>
      </w:r>
      <w:r w:rsidR="00412CA2" w:rsidRPr="002306F1">
        <w:rPr>
          <w:lang w:val="es-ES_tradnl"/>
        </w:rPr>
        <w:t xml:space="preserve">de la cual son miembros </w:t>
      </w:r>
      <w:r w:rsidR="00B82213" w:rsidRPr="002306F1">
        <w:rPr>
          <w:lang w:val="es-ES_tradnl"/>
        </w:rPr>
        <w:t>compañías como IBM</w:t>
      </w:r>
      <w:r w:rsidR="00412CA2" w:rsidRPr="002306F1">
        <w:rPr>
          <w:sz w:val="28"/>
          <w:szCs w:val="28"/>
          <w:vertAlign w:val="superscript"/>
          <w:lang w:val="es-ES_tradnl"/>
        </w:rPr>
        <w:t>®</w:t>
      </w:r>
      <w:r w:rsidR="00412CA2" w:rsidRPr="002306F1">
        <w:rPr>
          <w:lang w:val="es-ES_tradnl"/>
        </w:rPr>
        <w:t>, SAP</w:t>
      </w:r>
      <w:r w:rsidR="00412CA2" w:rsidRPr="002306F1">
        <w:rPr>
          <w:sz w:val="28"/>
          <w:szCs w:val="28"/>
          <w:vertAlign w:val="superscript"/>
          <w:lang w:val="es-ES_tradnl"/>
        </w:rPr>
        <w:t>®</w:t>
      </w:r>
      <w:r w:rsidR="00412CA2" w:rsidRPr="002306F1">
        <w:rPr>
          <w:lang w:val="es-ES_tradnl"/>
        </w:rPr>
        <w:t>, Oracle</w:t>
      </w:r>
      <w:r w:rsidR="00412CA2" w:rsidRPr="002306F1">
        <w:rPr>
          <w:sz w:val="28"/>
          <w:szCs w:val="28"/>
          <w:vertAlign w:val="superscript"/>
          <w:lang w:val="es-ES_tradnl"/>
        </w:rPr>
        <w:t>®</w:t>
      </w:r>
      <w:r w:rsidR="00412CA2" w:rsidRPr="002306F1">
        <w:rPr>
          <w:lang w:val="es-ES_tradnl"/>
        </w:rPr>
        <w:t>, Google</w:t>
      </w:r>
      <w:r w:rsidR="00412CA2" w:rsidRPr="002306F1">
        <w:rPr>
          <w:sz w:val="28"/>
          <w:szCs w:val="28"/>
          <w:vertAlign w:val="superscript"/>
          <w:lang w:val="es-ES_tradnl"/>
        </w:rPr>
        <w:t>®</w:t>
      </w:r>
      <w:r w:rsidR="00412CA2" w:rsidRPr="002306F1">
        <w:rPr>
          <w:lang w:val="es-ES_tradnl"/>
        </w:rPr>
        <w:t xml:space="preserve"> o Intel</w:t>
      </w:r>
      <w:r w:rsidR="00412CA2" w:rsidRPr="002306F1">
        <w:rPr>
          <w:sz w:val="28"/>
          <w:szCs w:val="28"/>
          <w:vertAlign w:val="superscript"/>
          <w:lang w:val="es-ES_tradnl"/>
        </w:rPr>
        <w:t>®</w:t>
      </w:r>
      <w:r w:rsidR="00412CA2" w:rsidRPr="002306F1">
        <w:rPr>
          <w:sz w:val="28"/>
          <w:szCs w:val="28"/>
          <w:lang w:val="es-ES_tradnl"/>
        </w:rPr>
        <w:t xml:space="preserve">, </w:t>
      </w:r>
      <w:r w:rsidR="00412CA2" w:rsidRPr="002306F1">
        <w:rPr>
          <w:lang w:val="es-ES_tradnl"/>
        </w:rPr>
        <w:t xml:space="preserve">las cuales </w:t>
      </w:r>
      <w:r w:rsidR="00821ABD" w:rsidRPr="002306F1">
        <w:rPr>
          <w:lang w:val="es-ES_tradnl"/>
        </w:rPr>
        <w:t>aportan al mismo</w:t>
      </w:r>
      <w:r w:rsidR="00412CA2" w:rsidRPr="002306F1">
        <w:rPr>
          <w:lang w:val="es-ES_tradnl"/>
        </w:rPr>
        <w:t xml:space="preserve"> su apoyo económico y técnico. </w:t>
      </w:r>
    </w:p>
    <w:p w14:paraId="7A9CB0A5" w14:textId="474646E2" w:rsidR="00ED022F" w:rsidRPr="002306F1" w:rsidRDefault="00412CA2" w:rsidP="00ED022F">
      <w:pPr>
        <w:spacing w:after="120" w:line="360" w:lineRule="auto"/>
        <w:ind w:firstLine="284"/>
        <w:rPr>
          <w:lang w:val="es-ES_tradnl"/>
        </w:rPr>
      </w:pPr>
      <w:r w:rsidRPr="002306F1">
        <w:rPr>
          <w:lang w:val="es-ES_tradnl"/>
        </w:rPr>
        <w:t xml:space="preserve">En este entorno las compañías que lo deseen pueden desarrollar su proyecto basado en una blockchain privada con sus reglas de negocio y objetivos propios, sin la necesidad de realizar de manera obligatoria transacciones con criptomonedas. </w:t>
      </w:r>
    </w:p>
    <w:p w14:paraId="07979AA1" w14:textId="356FF9D7" w:rsidR="007C2E0A" w:rsidRPr="002306F1" w:rsidRDefault="007C2E0A" w:rsidP="00CA218E">
      <w:pPr>
        <w:pStyle w:val="Ttulo3"/>
      </w:pPr>
      <w:bookmarkStart w:id="103" w:name="_Toc19108369"/>
      <w:r w:rsidRPr="002306F1">
        <w:t>Blockchain de consorcio</w:t>
      </w:r>
      <w:bookmarkEnd w:id="103"/>
    </w:p>
    <w:p w14:paraId="49027D85" w14:textId="3834DC32" w:rsidR="007C2E0A" w:rsidRPr="002306F1" w:rsidRDefault="00821ABD" w:rsidP="00821ABD">
      <w:pPr>
        <w:spacing w:after="120" w:line="360" w:lineRule="auto"/>
        <w:ind w:firstLine="284"/>
        <w:rPr>
          <w:lang w:val="es-ES_tradnl"/>
        </w:rPr>
      </w:pPr>
      <w:r w:rsidRPr="002306F1">
        <w:rPr>
          <w:lang w:val="es-ES_tradnl"/>
        </w:rPr>
        <w:t xml:space="preserve">Este modelo </w:t>
      </w:r>
      <w:r w:rsidR="00D97D25" w:rsidRPr="002306F1">
        <w:rPr>
          <w:lang w:val="es-ES_tradnl"/>
        </w:rPr>
        <w:t>se puede definir como una combinación de los dos anteriores, pero con la característica de que está dirigido a sectores económicos específicos o a grupos de compañías con intereses comunes.</w:t>
      </w:r>
    </w:p>
    <w:p w14:paraId="043F48E7" w14:textId="77777777" w:rsidR="00D97D25" w:rsidRPr="002306F1" w:rsidRDefault="00D97D25" w:rsidP="00821ABD">
      <w:pPr>
        <w:spacing w:after="120" w:line="360" w:lineRule="auto"/>
        <w:ind w:firstLine="284"/>
        <w:rPr>
          <w:lang w:val="es-ES_tradnl"/>
        </w:rPr>
      </w:pPr>
      <w:r w:rsidRPr="002306F1">
        <w:rPr>
          <w:lang w:val="es-ES_tradnl"/>
        </w:rPr>
        <w:t>Los ejemplos que se pueden dar serían:</w:t>
      </w:r>
    </w:p>
    <w:p w14:paraId="151DEDB4" w14:textId="32717163" w:rsidR="00D97D25" w:rsidRPr="002306F1" w:rsidRDefault="00D97D25" w:rsidP="00D97D25">
      <w:pPr>
        <w:pStyle w:val="Prrafodelista"/>
        <w:numPr>
          <w:ilvl w:val="0"/>
          <w:numId w:val="3"/>
        </w:numPr>
        <w:spacing w:line="360" w:lineRule="auto"/>
        <w:rPr>
          <w:lang w:val="es-ES_tradnl"/>
        </w:rPr>
      </w:pPr>
      <w:r w:rsidRPr="002306F1">
        <w:rPr>
          <w:lang w:val="es-ES_tradnl"/>
        </w:rPr>
        <w:t>Consorcio B3i</w:t>
      </w:r>
      <w:r w:rsidRPr="002306F1">
        <w:rPr>
          <w:rStyle w:val="Refdenotaalpie"/>
          <w:lang w:val="es-ES_tradnl"/>
        </w:rPr>
        <w:footnoteReference w:id="7"/>
      </w:r>
      <w:r w:rsidRPr="002306F1">
        <w:rPr>
          <w:lang w:val="es-ES_tradnl"/>
        </w:rPr>
        <w:t>: Esta es una iniciativa creada por un consorcio de empresas de seguros, y que tiene como objetivo la creación de estándares y protocolos entre ellas con el objeto de disminuir los costes operativos derivados de los necesarios intercambios de información entre ellas.</w:t>
      </w:r>
    </w:p>
    <w:p w14:paraId="20F3E7CF" w14:textId="6EC6653F" w:rsidR="00D97D25" w:rsidRPr="002306F1" w:rsidRDefault="00D97D25" w:rsidP="009A274C">
      <w:pPr>
        <w:pStyle w:val="Prrafodelista"/>
        <w:numPr>
          <w:ilvl w:val="0"/>
          <w:numId w:val="3"/>
        </w:numPr>
        <w:spacing w:before="120" w:line="360" w:lineRule="auto"/>
        <w:ind w:left="714" w:hanging="357"/>
        <w:rPr>
          <w:lang w:val="es-ES_tradnl"/>
        </w:rPr>
      </w:pPr>
      <w:r w:rsidRPr="002306F1">
        <w:rPr>
          <w:lang w:val="es-ES_tradnl"/>
        </w:rPr>
        <w:t xml:space="preserve">Alastria: </w:t>
      </w:r>
      <w:r w:rsidR="009A274C" w:rsidRPr="002306F1">
        <w:rPr>
          <w:lang w:val="es-ES_tradnl"/>
        </w:rPr>
        <w:t>La definición que indica en su web</w:t>
      </w:r>
      <w:r w:rsidR="002234D0" w:rsidRPr="002306F1">
        <w:rPr>
          <w:lang w:val="es-ES_tradnl"/>
        </w:rPr>
        <w:t xml:space="preserve"> (</w:t>
      </w:r>
      <w:hyperlink r:id="rId55" w:history="1">
        <w:r w:rsidR="002234D0" w:rsidRPr="002306F1">
          <w:rPr>
            <w:rStyle w:val="Hipervnculo"/>
            <w:i/>
            <w:lang w:val="es-ES_tradnl"/>
          </w:rPr>
          <w:t>https://alastria.io</w:t>
        </w:r>
      </w:hyperlink>
      <w:r w:rsidR="002234D0" w:rsidRPr="002306F1">
        <w:rPr>
          <w:lang w:val="es-ES_tradnl"/>
        </w:rPr>
        <w:t xml:space="preserve">) </w:t>
      </w:r>
      <w:r w:rsidR="009A274C" w:rsidRPr="002306F1">
        <w:rPr>
          <w:lang w:val="es-ES_tradnl"/>
        </w:rPr>
        <w:t>nos da un</w:t>
      </w:r>
      <w:r w:rsidR="00A35496">
        <w:rPr>
          <w:lang w:val="es-ES_tradnl"/>
        </w:rPr>
        <w:t>a</w:t>
      </w:r>
      <w:r w:rsidR="009A274C" w:rsidRPr="002306F1">
        <w:rPr>
          <w:lang w:val="es-ES_tradnl"/>
        </w:rPr>
        <w:t xml:space="preserve"> idea muy clara de su objetivo: “Alastria es una asociación sin ánimo de lucro que fomenta la Economía Digital mediante el desarrollo de Blockchain.” (</w:t>
      </w:r>
      <w:r w:rsidR="00F5566F" w:rsidRPr="002306F1">
        <w:rPr>
          <w:lang w:val="es-ES_tradnl"/>
        </w:rPr>
        <w:t>Alastria-Presentació</w:t>
      </w:r>
      <w:r w:rsidR="009A274C" w:rsidRPr="002306F1">
        <w:rPr>
          <w:lang w:val="es-ES_tradnl"/>
        </w:rPr>
        <w:t>n corporativa.pdf, p. 1).</w:t>
      </w:r>
    </w:p>
    <w:p w14:paraId="7D3D8D00" w14:textId="7D546190" w:rsidR="009A274C" w:rsidRPr="002306F1" w:rsidRDefault="009A274C" w:rsidP="009A274C">
      <w:pPr>
        <w:spacing w:before="120" w:line="360" w:lineRule="auto"/>
        <w:ind w:left="709"/>
        <w:rPr>
          <w:lang w:val="es-ES_tradnl"/>
        </w:rPr>
      </w:pPr>
      <w:r w:rsidRPr="002306F1">
        <w:rPr>
          <w:lang w:val="es-ES_tradnl"/>
        </w:rPr>
        <w:lastRenderedPageBreak/>
        <w:t>Este es un proyecto abierto a cualquier empresa, independientemente de su tamaño, que desee desarrollar proyectos dentro de un modelo de economía digital descentralizada.</w:t>
      </w:r>
      <w:r w:rsidR="00F5566F" w:rsidRPr="002306F1">
        <w:rPr>
          <w:lang w:val="es-ES_tradnl"/>
        </w:rPr>
        <w:t xml:space="preserve"> Para participar en el proyecto es necesario ser miembro del consorcio, y en la actualidad sólo está abierto a personas jurídicas.</w:t>
      </w:r>
    </w:p>
    <w:p w14:paraId="7F962E4E" w14:textId="77777777" w:rsidR="007C2E0A" w:rsidRPr="002306F1" w:rsidRDefault="007C2E0A" w:rsidP="007C2E0A">
      <w:pPr>
        <w:rPr>
          <w:lang w:val="es-ES_tradnl" w:eastAsia="es-ES"/>
        </w:rPr>
      </w:pPr>
    </w:p>
    <w:p w14:paraId="269CC09E" w14:textId="437ED8B1" w:rsidR="00495D11" w:rsidRPr="002306F1" w:rsidRDefault="00495D11" w:rsidP="005F12FE">
      <w:pPr>
        <w:pStyle w:val="Ttulo2"/>
      </w:pPr>
      <w:bookmarkStart w:id="104" w:name="_Toc19108370"/>
      <w:r w:rsidRPr="002306F1">
        <w:t>Características</w:t>
      </w:r>
      <w:bookmarkEnd w:id="104"/>
    </w:p>
    <w:p w14:paraId="2EE097BF" w14:textId="77777777" w:rsidR="00495D11" w:rsidRPr="002306F1" w:rsidRDefault="00495D11" w:rsidP="00F96C66">
      <w:pPr>
        <w:spacing w:line="360" w:lineRule="auto"/>
        <w:ind w:firstLine="284"/>
        <w:rPr>
          <w:lang w:val="es-ES_tradnl"/>
        </w:rPr>
      </w:pPr>
      <w:r w:rsidRPr="002306F1">
        <w:rPr>
          <w:lang w:val="es-ES_tradnl"/>
        </w:rPr>
        <w:t>Esta “cadena de bloques” posee las siguientes características:</w:t>
      </w:r>
    </w:p>
    <w:p w14:paraId="792A3B0C" w14:textId="682492B6" w:rsidR="00495D11" w:rsidRPr="002306F1" w:rsidRDefault="00495D11" w:rsidP="00205CA3">
      <w:pPr>
        <w:pStyle w:val="Prrafodelista"/>
        <w:numPr>
          <w:ilvl w:val="0"/>
          <w:numId w:val="3"/>
        </w:numPr>
        <w:spacing w:line="360" w:lineRule="auto"/>
        <w:rPr>
          <w:lang w:val="es-ES_tradnl"/>
        </w:rPr>
      </w:pPr>
      <w:r w:rsidRPr="002306F1">
        <w:rPr>
          <w:b/>
          <w:lang w:val="es-ES_tradnl"/>
        </w:rPr>
        <w:t>Descentralizada</w:t>
      </w:r>
      <w:r w:rsidRPr="002306F1">
        <w:rPr>
          <w:lang w:val="es-ES_tradnl"/>
        </w:rPr>
        <w:t xml:space="preserve"> (</w:t>
      </w:r>
      <w:r w:rsidR="00814860" w:rsidRPr="002306F1">
        <w:rPr>
          <w:i/>
          <w:lang w:val="es-ES_tradnl"/>
        </w:rPr>
        <w:t>T</w:t>
      </w:r>
      <w:r w:rsidRPr="002306F1">
        <w:rPr>
          <w:i/>
          <w:lang w:val="es-ES_tradnl"/>
        </w:rPr>
        <w:t>rustless</w:t>
      </w:r>
      <w:r w:rsidRPr="002306F1">
        <w:rPr>
          <w:lang w:val="es-ES_tradnl"/>
        </w:rPr>
        <w:t>): Todos los nodos son responsables de la gestión y modificación de la información al mismo tiempo. Esto significa que cualquier servicio o aplicación seguirá funcionando si un nodo o grupo de nodos deja de estar disponible, en este caso la información seguirá fluyendo al persistir en el resto de nodos de la red.</w:t>
      </w:r>
    </w:p>
    <w:p w14:paraId="64283232" w14:textId="20B703FB"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Distribuida </w:t>
      </w:r>
      <w:r w:rsidRPr="002306F1">
        <w:rPr>
          <w:lang w:val="es-ES_tradnl"/>
        </w:rPr>
        <w:t>(</w:t>
      </w:r>
      <w:r w:rsidR="00814860" w:rsidRPr="002306F1">
        <w:rPr>
          <w:i/>
          <w:lang w:val="es-ES_tradnl"/>
        </w:rPr>
        <w:t>M</w:t>
      </w:r>
      <w:r w:rsidRPr="002306F1">
        <w:rPr>
          <w:i/>
          <w:lang w:val="es-ES_tradnl"/>
        </w:rPr>
        <w:t>any to many</w:t>
      </w:r>
      <w:r w:rsidRPr="002306F1">
        <w:rPr>
          <w:lang w:val="es-ES_tradnl"/>
        </w:rPr>
        <w:t>)</w:t>
      </w:r>
      <w:r w:rsidRPr="002306F1">
        <w:rPr>
          <w:b/>
          <w:lang w:val="es-ES_tradnl"/>
        </w:rPr>
        <w:t xml:space="preserve">: </w:t>
      </w:r>
      <w:r w:rsidR="00717D21" w:rsidRPr="002306F1">
        <w:rPr>
          <w:lang w:val="es-ES_tradnl"/>
        </w:rPr>
        <w:t>Cualquier</w:t>
      </w:r>
      <w:r w:rsidRPr="002306F1">
        <w:rPr>
          <w:lang w:val="es-ES_tradnl"/>
        </w:rPr>
        <w:t xml:space="preserve"> nodo perteneciente a la blockchain está conectado al resto de nodos de la red. Con la aplicación estricta de este concepto, en una Blockchain se hace casi imposible manipular los datos almacenados en ella, dado que todos los nodos tiene una copia de los mismos y los cambios no permitidos podrían ser rechazados al ser dados como </w:t>
      </w:r>
      <w:r w:rsidRPr="002306F1">
        <w:rPr>
          <w:i/>
          <w:lang w:val="es-ES_tradnl"/>
        </w:rPr>
        <w:t>no válidos</w:t>
      </w:r>
      <w:r w:rsidRPr="002306F1">
        <w:rPr>
          <w:lang w:val="es-ES_tradnl"/>
        </w:rPr>
        <w:t>.</w:t>
      </w:r>
    </w:p>
    <w:p w14:paraId="751A854C" w14:textId="118808E0" w:rsidR="00495D11" w:rsidRPr="002306F1" w:rsidRDefault="00495D11" w:rsidP="00205CA3">
      <w:pPr>
        <w:pStyle w:val="Prrafodelista"/>
        <w:numPr>
          <w:ilvl w:val="0"/>
          <w:numId w:val="3"/>
        </w:numPr>
        <w:spacing w:line="360" w:lineRule="auto"/>
        <w:rPr>
          <w:lang w:val="es-ES_tradnl"/>
        </w:rPr>
      </w:pPr>
      <w:r w:rsidRPr="002306F1">
        <w:rPr>
          <w:b/>
          <w:lang w:val="es-ES_tradnl"/>
        </w:rPr>
        <w:t>Consistencia de datos</w:t>
      </w:r>
      <w:r w:rsidRPr="002306F1">
        <w:rPr>
          <w:lang w:val="es-ES_tradnl"/>
        </w:rPr>
        <w:t xml:space="preserve"> (</w:t>
      </w:r>
      <w:r w:rsidRPr="002306F1">
        <w:rPr>
          <w:i/>
          <w:lang w:val="es-ES_tradnl"/>
        </w:rPr>
        <w:t>Proof of work</w:t>
      </w:r>
      <w:r w:rsidRPr="002306F1">
        <w:rPr>
          <w:lang w:val="es-ES_tradnl"/>
        </w:rPr>
        <w:t>)</w:t>
      </w:r>
      <w:r w:rsidRPr="002306F1">
        <w:rPr>
          <w:b/>
          <w:lang w:val="es-ES_tradnl"/>
        </w:rPr>
        <w:t>:</w:t>
      </w:r>
      <w:r w:rsidRPr="002306F1">
        <w:rPr>
          <w:lang w:val="es-ES_tradnl"/>
        </w:rPr>
        <w:t xml:space="preserve"> Tanto en </w:t>
      </w:r>
      <w:r w:rsidRPr="002306F1">
        <w:rPr>
          <w:b/>
          <w:lang w:val="es-ES_tradnl"/>
        </w:rPr>
        <w:t>Bitcoin</w:t>
      </w:r>
      <w:r w:rsidRPr="002306F1">
        <w:rPr>
          <w:lang w:val="es-ES_tradnl"/>
        </w:rPr>
        <w:t xml:space="preserve"> como en </w:t>
      </w:r>
      <w:r w:rsidRPr="002306F1">
        <w:rPr>
          <w:b/>
          <w:lang w:val="es-ES_tradnl"/>
        </w:rPr>
        <w:t>Ethereum</w:t>
      </w:r>
      <w:r w:rsidRPr="002306F1">
        <w:rPr>
          <w:lang w:val="es-ES_tradnl"/>
        </w:rPr>
        <w:t xml:space="preserve"> los nodos pertenecientes a la red verifican la validez de cada transacción realizada en ella, a través de un </w:t>
      </w:r>
      <w:r w:rsidRPr="002306F1">
        <w:rPr>
          <w:b/>
          <w:lang w:val="es-ES_tradnl"/>
        </w:rPr>
        <w:t>algoritmo de consenso</w:t>
      </w:r>
      <w:r w:rsidRPr="002306F1">
        <w:rPr>
          <w:lang w:val="es-ES_tradnl"/>
        </w:rPr>
        <w:t xml:space="preserve">. En el caso de estas dos redes, este algoritmo se denomina </w:t>
      </w:r>
      <w:r w:rsidRPr="002306F1">
        <w:rPr>
          <w:b/>
          <w:i/>
          <w:lang w:val="es-ES_tradnl"/>
        </w:rPr>
        <w:t>Proof of Work</w:t>
      </w:r>
      <w:r w:rsidR="00CB4509" w:rsidRPr="002306F1">
        <w:rPr>
          <w:lang w:val="es-ES_tradnl"/>
        </w:rPr>
        <w:t xml:space="preserve">, aunque en la actualidad la red Ethereum está comenzando a migrar al algoritmo </w:t>
      </w:r>
      <w:r w:rsidR="00CB4509" w:rsidRPr="002306F1">
        <w:rPr>
          <w:b/>
          <w:i/>
          <w:lang w:val="es-ES_tradnl"/>
        </w:rPr>
        <w:t>Proof of Stake</w:t>
      </w:r>
      <w:r w:rsidRPr="002306F1">
        <w:rPr>
          <w:lang w:val="es-ES_tradnl"/>
        </w:rPr>
        <w:t>. E</w:t>
      </w:r>
      <w:r w:rsidR="00B74164" w:rsidRPr="002306F1">
        <w:rPr>
          <w:lang w:val="es-ES_tradnl"/>
        </w:rPr>
        <w:t xml:space="preserve">n capítulos posteriores </w:t>
      </w:r>
      <w:r w:rsidR="00CB4509" w:rsidRPr="002306F1">
        <w:rPr>
          <w:lang w:val="es-ES_tradnl"/>
        </w:rPr>
        <w:t>profundizaremos en estos dos</w:t>
      </w:r>
      <w:r w:rsidRPr="002306F1">
        <w:rPr>
          <w:lang w:val="es-ES_tradnl"/>
        </w:rPr>
        <w:t xml:space="preserve"> concepto</w:t>
      </w:r>
      <w:r w:rsidR="00CB4509" w:rsidRPr="002306F1">
        <w:rPr>
          <w:lang w:val="es-ES_tradnl"/>
        </w:rPr>
        <w:t>s</w:t>
      </w:r>
      <w:r w:rsidRPr="002306F1">
        <w:rPr>
          <w:lang w:val="es-ES_tradnl"/>
        </w:rPr>
        <w:t>.</w:t>
      </w:r>
    </w:p>
    <w:p w14:paraId="1DDFBA6C" w14:textId="28F1E5EE"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Inmutable </w:t>
      </w:r>
      <w:r w:rsidRPr="002306F1">
        <w:rPr>
          <w:lang w:val="es-ES_tradnl"/>
        </w:rPr>
        <w:t>(</w:t>
      </w:r>
      <w:r w:rsidRPr="002306F1">
        <w:rPr>
          <w:i/>
          <w:lang w:val="es-ES_tradnl"/>
        </w:rPr>
        <w:t>Ledger</w:t>
      </w:r>
      <w:r w:rsidRPr="002306F1">
        <w:rPr>
          <w:lang w:val="es-ES_tradnl"/>
        </w:rPr>
        <w:t>)</w:t>
      </w:r>
      <w:r w:rsidRPr="002306F1">
        <w:rPr>
          <w:b/>
          <w:lang w:val="es-ES_tradnl"/>
        </w:rPr>
        <w:t xml:space="preserve">: </w:t>
      </w:r>
      <w:r w:rsidRPr="002306F1">
        <w:rPr>
          <w:lang w:val="es-ES_tradnl"/>
        </w:rPr>
        <w:t>Los datos almacenados en la red no pueden ser eliminados. Podrán ser modificados en posteriores operaciones, pero siempre existirá un registro histórico con todos los datos a través de la cadena de bloques.</w:t>
      </w:r>
    </w:p>
    <w:p w14:paraId="16A59127" w14:textId="10D2E51A" w:rsidR="004F5901" w:rsidRPr="002306F1" w:rsidRDefault="00754FAC" w:rsidP="00CA218E">
      <w:pPr>
        <w:pStyle w:val="Ttulo3"/>
      </w:pPr>
      <w:bookmarkStart w:id="105" w:name="_Toc19108371"/>
      <w:r w:rsidRPr="002306F1">
        <w:t>¿</w:t>
      </w:r>
      <w:r w:rsidR="00202E5D" w:rsidRPr="002306F1">
        <w:t>Q</w:t>
      </w:r>
      <w:r w:rsidRPr="002306F1">
        <w:t>ué es un bloque?</w:t>
      </w:r>
      <w:bookmarkEnd w:id="105"/>
    </w:p>
    <w:p w14:paraId="38BC038B" w14:textId="0E2DBF72" w:rsidR="00202E5D" w:rsidRPr="002306F1" w:rsidRDefault="00202E5D" w:rsidP="00144248">
      <w:pPr>
        <w:spacing w:line="360" w:lineRule="auto"/>
        <w:ind w:firstLine="284"/>
        <w:rPr>
          <w:lang w:val="es-ES_tradnl"/>
        </w:rPr>
      </w:pPr>
      <w:r w:rsidRPr="002306F1">
        <w:rPr>
          <w:lang w:val="es-ES_tradnl"/>
        </w:rPr>
        <w:t xml:space="preserve">Según se define en </w:t>
      </w:r>
      <w:hyperlink r:id="rId56" w:history="1">
        <w:r w:rsidR="00904C88" w:rsidRPr="002306F1">
          <w:rPr>
            <w:rStyle w:val="Hipervnculo"/>
            <w:lang w:val="es-ES_tradnl"/>
          </w:rPr>
          <w:t>https://www.sinergiablockchain.org/_/Doc/FAQ.pdf</w:t>
        </w:r>
      </w:hyperlink>
      <w:r w:rsidRPr="002306F1">
        <w:rPr>
          <w:lang w:val="es-ES_tradnl"/>
        </w:rPr>
        <w:t>:</w:t>
      </w:r>
    </w:p>
    <w:p w14:paraId="09358CE4" w14:textId="77777777" w:rsidR="00202E5D" w:rsidRPr="002306F1" w:rsidRDefault="00202E5D" w:rsidP="003E2C6D">
      <w:pPr>
        <w:spacing w:line="360" w:lineRule="auto"/>
        <w:ind w:left="709"/>
        <w:rPr>
          <w:i/>
          <w:lang w:val="es-ES_tradnl"/>
        </w:rPr>
      </w:pPr>
      <w:r w:rsidRPr="002306F1">
        <w:rPr>
          <w:i/>
          <w:lang w:val="es-ES_tradnl"/>
        </w:rPr>
        <w:t>“Un bloque es un conjunto de transacciones confirmadas e información adicional que se ha incluido en la cadena de bloques. Cada bloque que forma parte de la cadena (excepto el bloque generatriz, que inicia la cadena) está formado por:</w:t>
      </w:r>
    </w:p>
    <w:p w14:paraId="374C98A2" w14:textId="77777777"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Un código alfanumérico que enlaza con el bloque anterior.</w:t>
      </w:r>
    </w:p>
    <w:p w14:paraId="50B7BC48" w14:textId="24E2623F"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 xml:space="preserve">El “paquete” </w:t>
      </w:r>
      <w:r w:rsidR="00314A9C" w:rsidRPr="002306F1">
        <w:rPr>
          <w:i/>
          <w:lang w:val="es-ES_tradnl"/>
        </w:rPr>
        <w:t>de transacciones que se incluye</w:t>
      </w:r>
      <w:r w:rsidRPr="002306F1">
        <w:rPr>
          <w:i/>
          <w:lang w:val="es-ES_tradnl"/>
        </w:rPr>
        <w:t>.</w:t>
      </w:r>
    </w:p>
    <w:p w14:paraId="47228DBA" w14:textId="5798964C" w:rsidR="00BC3E0A" w:rsidRPr="002306F1" w:rsidRDefault="00202E5D" w:rsidP="003855E1">
      <w:pPr>
        <w:pStyle w:val="Prrafodelista"/>
        <w:numPr>
          <w:ilvl w:val="0"/>
          <w:numId w:val="4"/>
        </w:numPr>
        <w:spacing w:line="360" w:lineRule="auto"/>
        <w:ind w:left="1134"/>
        <w:rPr>
          <w:i/>
          <w:lang w:val="es-ES_tradnl"/>
        </w:rPr>
      </w:pPr>
      <w:r w:rsidRPr="002306F1">
        <w:rPr>
          <w:i/>
          <w:lang w:val="es-ES_tradnl"/>
        </w:rPr>
        <w:t>Otro código alfanumérico que enlazará con el siguiente bloque.”</w:t>
      </w:r>
    </w:p>
    <w:p w14:paraId="4AAD2270" w14:textId="77777777" w:rsidR="00253EE3" w:rsidRDefault="00253EE3" w:rsidP="003855E1">
      <w:pPr>
        <w:spacing w:before="120" w:line="360" w:lineRule="auto"/>
        <w:ind w:firstLine="284"/>
        <w:rPr>
          <w:lang w:val="es-ES_tradnl"/>
        </w:rPr>
      </w:pPr>
    </w:p>
    <w:p w14:paraId="4A226655" w14:textId="5BB6391C" w:rsidR="004867E4" w:rsidRPr="002306F1" w:rsidRDefault="00495D11" w:rsidP="003855E1">
      <w:pPr>
        <w:spacing w:before="120" w:line="360" w:lineRule="auto"/>
        <w:ind w:firstLine="284"/>
        <w:rPr>
          <w:lang w:val="es-ES_tradnl"/>
        </w:rPr>
      </w:pPr>
      <w:r w:rsidRPr="002306F1">
        <w:rPr>
          <w:lang w:val="es-ES_tradnl"/>
        </w:rPr>
        <w:lastRenderedPageBreak/>
        <w:t xml:space="preserve">La imagen siguiente </w:t>
      </w:r>
      <w:r w:rsidR="00314A9C" w:rsidRPr="002306F1">
        <w:rPr>
          <w:lang w:val="es-ES_tradnl"/>
        </w:rPr>
        <w:t>ilustración</w:t>
      </w:r>
      <w:r w:rsidRPr="002306F1">
        <w:rPr>
          <w:lang w:val="es-ES_tradnl"/>
        </w:rPr>
        <w:t xml:space="preserve"> muestra el concepto de una “cadena de bloques”.</w:t>
      </w:r>
    </w:p>
    <w:p w14:paraId="7DBAE490" w14:textId="307785B6" w:rsidR="00D30B33" w:rsidRPr="002306F1" w:rsidRDefault="00886177" w:rsidP="00AF0ADA">
      <w:pPr>
        <w:spacing w:line="360" w:lineRule="auto"/>
        <w:rPr>
          <w:lang w:val="es-ES_tradnl"/>
        </w:rPr>
      </w:pPr>
      <w:r w:rsidRPr="002306F1">
        <w:rPr>
          <w:noProof/>
          <w:lang w:val="es-ES" w:eastAsia="es-ES"/>
        </w:rPr>
        <mc:AlternateContent>
          <mc:Choice Requires="wps">
            <w:drawing>
              <wp:anchor distT="0" distB="0" distL="114300" distR="114300" simplePos="0" relativeHeight="251297792" behindDoc="0" locked="0" layoutInCell="1" allowOverlap="1" wp14:anchorId="74516E08" wp14:editId="58CD1C26">
                <wp:simplePos x="0" y="0"/>
                <wp:positionH relativeFrom="column">
                  <wp:posOffset>6350</wp:posOffset>
                </wp:positionH>
                <wp:positionV relativeFrom="paragraph">
                  <wp:posOffset>2482215</wp:posOffset>
                </wp:positionV>
                <wp:extent cx="5710555" cy="63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a:effectLst/>
                      </wps:spPr>
                      <wps:txbx>
                        <w:txbxContent>
                          <w:p w14:paraId="0EECE0C4" w14:textId="57DF3985" w:rsidR="009E7289" w:rsidRPr="002C7A14" w:rsidRDefault="009E7289" w:rsidP="00886177">
                            <w:pPr>
                              <w:pStyle w:val="Descripcin"/>
                              <w:jc w:val="center"/>
                              <w:rPr>
                                <w:noProof/>
                                <w:color w:val="000000"/>
                                <w:lang w:val="es-ES_tradnl"/>
                              </w:rPr>
                            </w:pPr>
                            <w:bookmarkStart w:id="106" w:name="_Toc19108167"/>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BA06B5">
                              <w:rPr>
                                <w:noProof/>
                                <w:lang w:val="es-ES_tradnl"/>
                              </w:rPr>
                              <w:t>4</w:t>
                            </w:r>
                            <w:r w:rsidRPr="002C7A14">
                              <w:rPr>
                                <w:lang w:val="es-ES_tradnl"/>
                              </w:rPr>
                              <w:fldChar w:fldCharType="end"/>
                            </w:r>
                            <w:r w:rsidRPr="002C7A14">
                              <w:rPr>
                                <w:lang w:val="es-ES_tradnl"/>
                              </w:rPr>
                              <w:t>: Representación de la cadena de bloques.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6E08" id="Cuadro de texto 2" o:spid="_x0000_s1027" type="#_x0000_t202" style="position:absolute;left:0;text-align:left;margin-left:.5pt;margin-top:195.45pt;width:449.65pt;height:.05pt;z-index:25129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PjOAIAAHkEAAAOAAAAZHJzL2Uyb0RvYy54bWysVMFu2zAMvQ/YPwi6L04ypBu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" stroked="f">
                <v:textbox style="mso-fit-shape-to-text:t" inset="0,0,0,0">
                  <w:txbxContent>
                    <w:p w14:paraId="0EECE0C4" w14:textId="57DF3985" w:rsidR="009E7289" w:rsidRPr="002C7A14" w:rsidRDefault="009E7289" w:rsidP="00886177">
                      <w:pPr>
                        <w:pStyle w:val="Descripcin"/>
                        <w:jc w:val="center"/>
                        <w:rPr>
                          <w:noProof/>
                          <w:color w:val="000000"/>
                          <w:lang w:val="es-ES_tradnl"/>
                        </w:rPr>
                      </w:pPr>
                      <w:bookmarkStart w:id="107" w:name="_Toc19108167"/>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BA06B5">
                        <w:rPr>
                          <w:noProof/>
                          <w:lang w:val="es-ES_tradnl"/>
                        </w:rPr>
                        <w:t>4</w:t>
                      </w:r>
                      <w:r w:rsidRPr="002C7A14">
                        <w:rPr>
                          <w:lang w:val="es-ES_tradnl"/>
                        </w:rPr>
                        <w:fldChar w:fldCharType="end"/>
                      </w:r>
                      <w:r w:rsidRPr="002C7A14">
                        <w:rPr>
                          <w:lang w:val="es-ES_tradnl"/>
                        </w:rPr>
                        <w:t>: Representación de la cadena de bloques.</w:t>
                      </w:r>
                      <w:bookmarkEnd w:id="107"/>
                    </w:p>
                  </w:txbxContent>
                </v:textbox>
              </v:shape>
            </w:pict>
          </mc:Fallback>
        </mc:AlternateContent>
      </w:r>
      <w:r w:rsidRPr="002306F1">
        <w:rPr>
          <w:noProof/>
          <w:shd w:val="clear" w:color="auto" w:fill="auto"/>
          <w:lang w:val="es-ES" w:eastAsia="es-ES"/>
        </w:rPr>
        <mc:AlternateContent>
          <mc:Choice Requires="wpg">
            <w:drawing>
              <wp:anchor distT="0" distB="0" distL="114300" distR="114300" simplePos="0" relativeHeight="251269120" behindDoc="0" locked="0" layoutInCell="1" allowOverlap="1" wp14:anchorId="74700EA7" wp14:editId="4FBDC27D">
                <wp:simplePos x="0" y="0"/>
                <wp:positionH relativeFrom="column">
                  <wp:posOffset>6350</wp:posOffset>
                </wp:positionH>
                <wp:positionV relativeFrom="paragraph">
                  <wp:posOffset>24765</wp:posOffset>
                </wp:positionV>
                <wp:extent cx="5710555" cy="2400300"/>
                <wp:effectExtent l="0" t="0" r="23495" b="19050"/>
                <wp:wrapNone/>
                <wp:docPr id="46" name="Grupo 46"/>
                <wp:cNvGraphicFramePr/>
                <a:graphic xmlns:a="http://schemas.openxmlformats.org/drawingml/2006/main">
                  <a:graphicData uri="http://schemas.microsoft.com/office/word/2010/wordprocessingGroup">
                    <wpg:wgp>
                      <wpg:cNvGrpSpPr/>
                      <wpg:grpSpPr>
                        <a:xfrm>
                          <a:off x="0" y="0"/>
                          <a:ext cx="5710555" cy="2400300"/>
                          <a:chOff x="0" y="0"/>
                          <a:chExt cx="5710555" cy="2400300"/>
                        </a:xfrm>
                      </wpg:grpSpPr>
                      <wps:wsp>
                        <wps:cNvPr id="1" name="Rectángulo redondeado 1"/>
                        <wps:cNvSpPr/>
                        <wps:spPr>
                          <a:xfrm>
                            <a:off x="25717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7203F26F" w14:textId="77777777" w:rsidR="009E7289" w:rsidRDefault="009E7289"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3524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0FB06" w14:textId="49170E77"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5242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40DC5" w14:textId="2BECE933"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06692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5CA88D9C" w14:textId="77777777" w:rsidR="009E7289" w:rsidRDefault="009E7289"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16217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D7229" w14:textId="7338813A"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16217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17C97" w14:textId="3FB50740"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redondeado 23"/>
                        <wps:cNvSpPr/>
                        <wps:spPr>
                          <a:xfrm>
                            <a:off x="3867150" y="152400"/>
                            <a:ext cx="1535431"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463B92BA" w14:textId="77777777" w:rsidR="009E7289" w:rsidRDefault="009E7289"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9719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8CF18" w14:textId="7EF0D4E6"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ector angular 30"/>
                        <wps:cNvCnPr/>
                        <wps:spPr>
                          <a:xfrm>
                            <a:off x="1657350" y="790575"/>
                            <a:ext cx="576580" cy="486410"/>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Rectángulo 35"/>
                        <wps:cNvSpPr/>
                        <wps:spPr>
                          <a:xfrm>
                            <a:off x="0" y="0"/>
                            <a:ext cx="5710555" cy="240030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ector angular 31"/>
                        <wps:cNvCnPr/>
                        <wps:spPr>
                          <a:xfrm>
                            <a:off x="3467100" y="790575"/>
                            <a:ext cx="581025" cy="447675"/>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angular 40"/>
                        <wps:cNvCnPr/>
                        <wps:spPr>
                          <a:xfrm>
                            <a:off x="5257800" y="790575"/>
                            <a:ext cx="419100" cy="457200"/>
                          </a:xfrm>
                          <a:prstGeom prst="bentConnector3">
                            <a:avLst>
                              <a:gd name="adj1" fmla="val 62000"/>
                            </a:avLst>
                          </a:prstGeom>
                          <a:ln w="25400">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1" name="Conector angular 41"/>
                        <wps:cNvCnPr/>
                        <wps:spPr>
                          <a:xfrm>
                            <a:off x="19050" y="781050"/>
                            <a:ext cx="405130" cy="495935"/>
                          </a:xfrm>
                          <a:prstGeom prst="bentConnector3">
                            <a:avLst>
                              <a:gd name="adj1" fmla="val 33542"/>
                            </a:avLst>
                          </a:prstGeom>
                          <a:ln w="25400">
                            <a:solidFill>
                              <a:srgbClr val="C0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5" name="Rectángulo 25"/>
                        <wps:cNvSpPr/>
                        <wps:spPr>
                          <a:xfrm>
                            <a:off x="3962400"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DD0A5" w14:textId="40A11BB1"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5242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CF810" w14:textId="7EE43EBA"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6217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583B3" w14:textId="1C9500C2"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4762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BF14D" w14:textId="2CD41C7D" w:rsidR="009E7289" w:rsidRPr="00443CE5" w:rsidRDefault="009E7289" w:rsidP="00094A11">
                              <w:pPr>
                                <w:jc w:val="center"/>
                                <w:rPr>
                                  <w:rFonts w:ascii="Consolas" w:hAnsi="Consolas"/>
                                  <w:b/>
                                </w:rPr>
                              </w:pPr>
                              <w:r w:rsidRPr="00443CE5">
                                <w:rPr>
                                  <w:rFonts w:ascii="Consolas" w:hAnsi="Consolas"/>
                                  <w:b/>
                                </w:rPr>
                                <w:t>Bloque 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uadro de texto 44"/>
                        <wps:cNvSpPr txBox="1"/>
                        <wps:spPr>
                          <a:xfrm>
                            <a:off x="22669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B965B" w14:textId="201536AE" w:rsidR="009E7289" w:rsidRPr="00443CE5" w:rsidRDefault="009E7289" w:rsidP="00443CE5">
                              <w:pPr>
                                <w:jc w:val="center"/>
                                <w:rPr>
                                  <w:rFonts w:ascii="Consolas" w:hAnsi="Consolas"/>
                                  <w:b/>
                                </w:rPr>
                              </w:pPr>
                              <w:r>
                                <w:rPr>
                                  <w:rFonts w:ascii="Consolas" w:hAnsi="Consolas"/>
                                  <w:b/>
                                </w:rPr>
                                <w:t>Bloque 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4105275"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08860" w14:textId="5E17FABF" w:rsidR="009E7289" w:rsidRPr="00443CE5" w:rsidRDefault="009E7289" w:rsidP="00443CE5">
                              <w:pPr>
                                <w:jc w:val="center"/>
                                <w:rPr>
                                  <w:rFonts w:ascii="Consolas" w:hAnsi="Consolas"/>
                                  <w:b/>
                                </w:rPr>
                              </w:pPr>
                              <w:r w:rsidRPr="00443CE5">
                                <w:rPr>
                                  <w:rFonts w:ascii="Consolas" w:hAnsi="Consolas"/>
                                  <w:b/>
                                </w:rPr>
                                <w:t>Bloque 7</w:t>
                              </w:r>
                              <w:r>
                                <w:rPr>
                                  <w:rFonts w:ascii="Consolas" w:hAnsi="Consolas"/>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00EA7" id="Grupo 46" o:spid="_x0000_s1028" style="position:absolute;left:0;text-align:left;margin-left:.5pt;margin-top:1.95pt;width:449.65pt;height:189pt;z-index:251269120" coordsize="57105,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">
                <v:roundrect id="Rectángulo redondeado 1" o:spid="_x0000_s1029" style="position:absolute;left:2571;top:1524;width:15355;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tXr4A&#10;AADaAAAADwAAAGRycy9kb3ducmV2LnhtbERPTYvCMBC9L/gfwgje1lSxotUoVXERb+sKXodmbIvN&#10;pDSp1n+/EQRPw+N9znLdmUrcqXGlZQWjYQSCOLO65FzB+W//PQPhPLLGyjIpeJKD9ar3tcRE2wf/&#10;0v3kcxFC2CWooPC+TqR0WUEG3dDWxIG72sagD7DJpW7wEcJNJcdRNJUGSw4NBda0LSi7nVqjwDNG&#10;8/Y4+tnEZWcns0u8S4+xUoN+ly5AeOr8R/x2H3SYD69XXle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gLV6+AAAA2gAAAA8AAAAAAAAAAAAAAAAAmAIAAGRycy9kb3ducmV2&#10;LnhtbFBLBQYAAAAABAAEAPUAAACDAwAAAAA=&#10;" fillcolor="white [3201]" strokecolor="black [3200]" strokeweight="2pt">
                  <v:textbox>
                    <w:txbxContent>
                      <w:p w14:paraId="7203F26F" w14:textId="77777777" w:rsidR="009E7289" w:rsidRDefault="009E7289" w:rsidP="004867E4">
                        <w:pPr>
                          <w:jc w:val="center"/>
                        </w:pPr>
                      </w:p>
                    </w:txbxContent>
                  </v:textbox>
                </v:roundrect>
                <v:rect id="Rectángulo 7" o:spid="_x0000_s1030" style="position:absolute;left:3524;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fIcMA&#10;AADaAAAADwAAAGRycy9kb3ducmV2LnhtbESP0WrCQBRE3wv+w3IF3+rGUKNEV7GFikh9MPoBl+w1&#10;WczeDdlV0369Wyj0cZiZM8xy3dtG3KnzxrGCyTgBQVw6bbhScD59vs5B+ICssXFMCr7Jw3o1eFli&#10;rt2Dj3QvQiUihH2OCuoQ2lxKX9Zk0Y9dSxy9i+sshii7SuoOHxFuG5kmSSYtGo4LNbb0UVN5LW5W&#10;wf5rb7L3w/SHzDbrb9M2Pb0VqVKjYb9ZgAjUh//wX3unFczg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hfIcMAAADaAAAADwAAAAAAAAAAAAAAAACYAgAAZHJzL2Rv&#10;d25yZXYueG1sUEsFBgAAAAAEAAQA9QAAAIgDAAAAAA==&#10;" filled="f" strokecolor="#272727 [2749]" strokeweight="1pt">
                  <v:textbox>
                    <w:txbxContent>
                      <w:p w14:paraId="6F30FB06" w14:textId="49170E77"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v:textbox>
                </v:rect>
                <v:rect id="Rectángulo 8" o:spid="_x0000_s1031" style="position:absolute;left:3524;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LU78A&#10;AADaAAAADwAAAGRycy9kb3ducmV2LnhtbERPzYrCMBC+L/gOYQRva2rRslSjqLCLyHrY6gMMzdgG&#10;m0lpolaf3hwWPH58/4tVbxtxo84bxwom4wQEcem04UrB6fj9+QXCB2SNjWNS8CAPq+XgY4G5dnf+&#10;o1sRKhFD2OeooA6hzaX0ZU0W/di1xJE7u85iiLCrpO7wHsNtI9MkyaRFw7Ghxpa2NZWX4moV7H/3&#10;JtscZk8yP1l/nbXpcVqkSo2G/XoOIlAf3uJ/904riFvjlXg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8tTvwAAANoAAAAPAAAAAAAAAAAAAAAAAJgCAABkcnMvZG93bnJl&#10;di54bWxQSwUGAAAAAAQABAD1AAAAhAMAAAAA&#10;" filled="f" strokecolor="#272727 [2749]" strokeweight="1pt">
                  <v:textbox>
                    <w:txbxContent>
                      <w:p w14:paraId="15240DC5" w14:textId="2BECE933"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v:textbox>
                </v:rect>
                <v:roundrect id="Rectángulo redondeado 19" o:spid="_x0000_s1032" style="position:absolute;left:20669;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08EA&#10;AADbAAAADwAAAGRycy9kb3ducmV2LnhtbERPTWvCQBC9F/oflin0VjeRppiYjVhLRXKrFbwO2TEJ&#10;zc6G7Griv3cFobd5vM/JV5PpxIUG11pWEM8iEMSV1S3XCg6/328LEM4ja+wsk4IrOVgVz085ZtqO&#10;/EOXva9FCGGXoYLG+z6T0lUNGXQz2xMH7mQHgz7AoZZ6wDGEm07Oo+hDGmw5NDTY06ah6m9/Ngo8&#10;Y5Sey3j7mbSTfV8ck691mSj1+jKtlyA8Tf5f/HDvdJifwv2XcIA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4wNPBAAAA2wAAAA8AAAAAAAAAAAAAAAAAmAIAAGRycy9kb3du&#10;cmV2LnhtbFBLBQYAAAAABAAEAPUAAACGAwAAAAA=&#10;" fillcolor="white [3201]" strokecolor="black [3200]" strokeweight="2pt">
                  <v:textbox>
                    <w:txbxContent>
                      <w:p w14:paraId="5CA88D9C" w14:textId="77777777" w:rsidR="009E7289" w:rsidRDefault="009E7289" w:rsidP="004867E4">
                        <w:pPr>
                          <w:jc w:val="center"/>
                        </w:pPr>
                      </w:p>
                    </w:txbxContent>
                  </v:textbox>
                </v:roundrect>
                <v:rect id="Rectángulo 20" o:spid="_x0000_s1033" style="position:absolute;left:21621;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jRsAA&#10;AADbAAAADwAAAGRycy9kb3ducmV2LnhtbERPzYrCMBC+C/sOYRb2pumWtUg1yu6CIqIHqw8wNGMb&#10;bCaliVp9enMQPH58/7NFbxtxpc4bxwq+RwkI4tJpw5WC42E5nIDwAVlj45gU3MnDYv4xmGGu3Y33&#10;dC1CJWII+xwV1CG0uZS+rMmiH7mWOHIn11kMEXaV1B3eYrhtZJokmbRoODbU2NJ/TeW5uFgFm+3G&#10;ZH+78YPMKusv4zY9/BSpUl+f/e8URKA+vMUv91orSOP6+CX+A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7jRsAAAADbAAAADwAAAAAAAAAAAAAAAACYAgAAZHJzL2Rvd25y&#10;ZXYueG1sUEsFBgAAAAAEAAQA9QAAAIUDAAAAAA==&#10;" filled="f" strokecolor="#272727 [2749]" strokeweight="1pt">
                  <v:textbox>
                    <w:txbxContent>
                      <w:p w14:paraId="494D7229" w14:textId="7338813A"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v:textbox>
                </v:rect>
                <v:rect id="Rectángulo 21" o:spid="_x0000_s1034" style="position:absolute;left:21621;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G3cQA&#10;AADbAAAADwAAAGRycy9kb3ducmV2LnhtbESP0WrCQBRE34X+w3ILfdONoQaJrtIKliL1wcQPuGSv&#10;yWL2bsiumvbrXaHg4zAzZ5jlerCtuFLvjWMF00kCgrhy2nCt4Fhux3MQPiBrbB2Tgl/ysF69jJaY&#10;a3fjA12LUIsIYZ+jgiaELpfSVw1Z9BPXEUfv5HqLIcq+lrrHW4TbVqZJkkmLhuNCgx1tGqrOxcUq&#10;2P3sTPa5n/2R+cqGy6xLy/ciVertdfhYgAg0hGf4v/2tFaRTeHy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Rt3EAAAA2wAAAA8AAAAAAAAAAAAAAAAAmAIAAGRycy9k&#10;b3ducmV2LnhtbFBLBQYAAAAABAAEAPUAAACJAwAAAAA=&#10;" filled="f" strokecolor="#272727 [2749]" strokeweight="1pt">
                  <v:textbox>
                    <w:txbxContent>
                      <w:p w14:paraId="3B217C97" w14:textId="3FB50740"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v:textbox>
                </v:rect>
                <v:roundrect id="Rectángulo redondeado 23" o:spid="_x0000_s1035" style="position:absolute;left:38671;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9hMIA&#10;AADbAAAADwAAAGRycy9kb3ducmV2LnhtbESPQYvCMBSE74L/IbwFb5rWtYtWU9EVF/G2Knh9NM+2&#10;bPNSmqj135sFweMwM98wi2VnanGj1lWWFcSjCARxbnXFhYLTcTucgnAeWWNtmRQ8yMEy6/cWmGp7&#10;51+6HXwhAoRdigpK75tUSpeXZNCNbEMcvIttDfog20LqFu8Bbmo5jqIvabDisFBiQ98l5X+Hq1Hg&#10;GaPZdR//rJOqs5PpOdms9olSg49uNQfhqfPv8Ku90wrGn/D/JfwA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D2EwgAAANsAAAAPAAAAAAAAAAAAAAAAAJgCAABkcnMvZG93&#10;bnJldi54bWxQSwUGAAAAAAQABAD1AAAAhwMAAAAA&#10;" fillcolor="white [3201]" strokecolor="black [3200]" strokeweight="2pt">
                  <v:textbox>
                    <w:txbxContent>
                      <w:p w14:paraId="463B92BA" w14:textId="77777777" w:rsidR="009E7289" w:rsidRDefault="009E7289" w:rsidP="004867E4">
                        <w:pPr>
                          <w:jc w:val="center"/>
                        </w:pPr>
                      </w:p>
                    </w:txbxContent>
                  </v:textbox>
                </v:roundrect>
                <v:rect id="Rectángulo 24" o:spid="_x0000_s1036" style="position:absolute;left:39719;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lRcUA&#10;AADbAAAADwAAAGRycy9kb3ducmV2LnhtbESPwWrDMBBE74X+g9hCbo0ck5jgRjZpoSWE9hC7H7BY&#10;G1vEWhlLSZx8fVUo9DjMzBtmU062FxcavXGsYDFPQBA3ThtuFXzX789rED4ga+wdk4IbeSiLx4cN&#10;5tpd+UCXKrQiQtjnqKALYcil9E1HFv3cDcTRO7rRYohybKUe8RrhtpdpkmTSouG40OFAbx01p+ps&#10;Few/9yZ7/VrdyXxk03k1pPWySpWaPU3bFxCBpvAf/mvvtIJ0Cb9f4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eVFxQAAANsAAAAPAAAAAAAAAAAAAAAAAJgCAABkcnMv&#10;ZG93bnJldi54bWxQSwUGAAAAAAQABAD1AAAAigMAAAAA&#10;" filled="f" strokecolor="#272727 [2749]" strokeweight="1pt">
                  <v:textbox>
                    <w:txbxContent>
                      <w:p w14:paraId="7678CF18" w14:textId="7EF0D4E6"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37" type="#_x0000_t34" style="position:absolute;left:16573;top:7905;width:5766;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moqb8AAADbAAAADwAAAGRycy9kb3ducmV2LnhtbERPz2vCMBS+C/sfwht4s+ksiHRGGdXB&#10;jlqF7fho3pqy5qVrom3/e3MQPH58vze70bbiRr1vHCt4S1IQxJXTDdcKLufPxRqED8gaW8ekYCIP&#10;u+3LbIO5dgOf6FaGWsQQ9jkqMCF0uZS+MmTRJ64jjtyv6y2GCPta6h6HGG5buUzTlbTYcGww2FFh&#10;qPorr1bBflhxyH6+p6PuDv8mK8qqoEmp+ev48Q4i0Bie4of7SyvI4vr4Jf4Aub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mmoqb8AAADbAAAADwAAAAAAAAAAAAAAAACh&#10;AgAAZHJzL2Rvd25yZXYueG1sUEsFBgAAAAAEAAQA+QAAAI0DAAAAAA==&#10;" strokecolor="#c00000" strokeweight="2pt">
                  <v:stroke startarrow="block" endarrow="block"/>
                </v:shape>
                <v:rect id="Rectángulo 35" o:spid="_x0000_s1038" style="position:absolute;width:57105;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WA8QA&#10;AADbAAAADwAAAGRycy9kb3ducmV2LnhtbESP0WrCQBRE3wv+w3KFvummqQkluooKliL2obEfcMle&#10;k6XZuyG7atqvdwWhj8PMnGEWq8G24kK9N44VvEwTEMSV04ZrBd/H3eQNhA/IGlvHpOCXPKyWo6cF&#10;Ftpd+YsuZahFhLAvUEETQldI6auGLPqp64ijd3K9xRBlX0vd4zXCbSvTJMmlRcNxocGOtg1VP+XZ&#10;Ktgf9ibffGZ/ZN7z4Zx16XFWpko9j4f1HESgIfyHH+0PreA1g/uX+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1gPEAAAA2wAAAA8AAAAAAAAAAAAAAAAAmAIAAGRycy9k&#10;b3ducmV2LnhtbFBLBQYAAAAABAAEAPUAAACJAwAAAAA=&#10;" filled="f" strokecolor="#272727 [2749]" strokeweight="1pt"/>
                <v:shape id="Conector angular 31" o:spid="_x0000_s1039" type="#_x0000_t34" style="position:absolute;left:34671;top:7905;width:5810;height:44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UNMsIAAADbAAAADwAAAGRycy9kb3ducmV2LnhtbESPQWvCQBSE7wX/w/IEb3VjA1Kiq0is&#10;4LFNBT0+ss9sMPs2ZleT/PtuodDjMDPfMOvtYBvxpM7XjhUs5gkI4tLpmisFp+/D6zsIH5A1No5J&#10;wUgetpvJyxoz7Xr+omcRKhEh7DNUYEJoMyl9aciin7uWOHpX11kMUXaV1B32EW4b+ZYkS2mx5rhg&#10;sKXcUHkrHlbBvl9ySC/n8VO3H3eT5kWZ06jUbDrsViACDeE//Nc+agXpAn6/xB8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UNMsIAAADbAAAADwAAAAAAAAAAAAAA&#10;AAChAgAAZHJzL2Rvd25yZXYueG1sUEsFBgAAAAAEAAQA+QAAAJADAAAAAA==&#10;" strokecolor="#c00000" strokeweight="2pt">
                  <v:stroke startarrow="block" endarrow="block"/>
                </v:shape>
                <v:shape id="Conector angular 40" o:spid="_x0000_s1040" type="#_x0000_t34" style="position:absolute;left:52578;top:7905;width:4191;height:45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F9S8AAAADbAAAADwAAAGRycy9kb3ducmV2LnhtbERPTYvCMBC9C/sfwix4kW26IrJ0TUVk&#10;BfXWuuB1aMa22ExKErX6681B8Ph434vlYDpxJedbywq+kxQEcWV1y7WC/8Pm6weED8gaO8uk4E4e&#10;lvnHaIGZtjcu6FqGWsQQ9hkqaELoMyl91ZBBn9ieOHIn6wyGCF0ttcNbDDednKbpXBpsOTY02NO6&#10;oepcXoyC9DgtJ5vj5bErHlwV69X+z3lUavw5rH5BBBrCW/xyb7WCWVwfv8QfI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dxfUvAAAAA2wAAAA8AAAAAAAAAAAAAAAAA&#10;oQIAAGRycy9kb3ducmV2LnhtbFBLBQYAAAAABAAEAPkAAACOAwAAAAA=&#10;" adj="13392" strokecolor="#c00000" strokeweight="2pt">
                  <v:stroke startarrow="block"/>
                </v:shape>
                <v:shape id="Conector angular 41" o:spid="_x0000_s1041" type="#_x0000_t34" style="position:absolute;left:190;top:7810;width:4051;height:49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u0sMAAADbAAAADwAAAGRycy9kb3ducmV2LnhtbESPS2vDMBCE74X8B7GB3mo5D0JxLJsS&#10;YgjNKe7rulgb29RaGUuO3X9fBQo9DjPzDZPms+nEjQbXWlawimIQxJXVLdcK3t+Kp2cQziNr7CyT&#10;gh9ykGeLhxQTbSe+0K30tQgQdgkqaLzvEyld1ZBBF9meOHhXOxj0QQ611ANOAW46uY7jnTTYclho&#10;sKdDQ9V3ORoFdPz4XJdTvxv15lKcvyxO5/lVqcfl/LIH4Wn2/+G/9kkr2K7g/iX8AJ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0rtLDAAAA2wAAAA8AAAAAAAAAAAAA&#10;AAAAoQIAAGRycy9kb3ducmV2LnhtbFBLBQYAAAAABAAEAPkAAACRAwAAAAA=&#10;" adj="7245" strokecolor="#c00000" strokeweight="2pt">
                  <v:stroke endarrow="block"/>
                </v:shape>
                <v:rect id="Rectángulo 25" o:spid="_x0000_s1042" style="position:absolute;left:39624;top:10763;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A3sQA&#10;AADbAAAADwAAAGRycy9kb3ducmV2LnhtbESPwWrDMBBE74X8g9hCb41cU5vgWg5JoSWE9BAnH7BY&#10;W1vEWhlLSdx8fVUI9DjMzBumXE62FxcavXGs4GWegCBunDbcKjgePp4XIHxA1tg7JgU/5GFZzR5K&#10;LLS78p4udWhFhLAvUEEXwlBI6ZuOLPq5G4ij9+1GiyHKsZV6xGuE216mSZJLi4bjQocDvXfUnOqz&#10;VbDdbU2+/spuZD7z6ZwN6eG1TpV6epxWbyACTeE/fG9vtII0g78v8Qf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QN7EAAAA2wAAAA8AAAAAAAAAAAAAAAAAmAIAAGRycy9k&#10;b3ducmV2LnhtbFBLBQYAAAAABAAEAPUAAACJAwAAAAA=&#10;" filled="f" strokecolor="#272727 [2749]" strokeweight="1pt">
                  <v:textbox>
                    <w:txbxContent>
                      <w:p w14:paraId="13ADD0A5" w14:textId="40A11BB1"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v:textbox>
                </v:rect>
                <v:rect id="Rectángulo 9" o:spid="_x0000_s1043" style="position:absolute;left:3524;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uyMMA&#10;AADaAAAADwAAAGRycy9kb3ducmV2LnhtbESP0WrCQBRE3wv+w3IF3+rGUINGV7GFikh9MPoBl+w1&#10;WczeDdlV0369Wyj0cZiZM8xy3dtG3KnzxrGCyTgBQVw6bbhScD59vs5A+ICssXFMCr7Jw3o1eFli&#10;rt2Dj3QvQiUihH2OCuoQ2lxKX9Zk0Y9dSxy9i+sshii7SuoOHxFuG5kmSSYtGo4LNbb0UVN5LW5W&#10;wf5rb7L3w/SHzDbrb9M2Pb0VqVKjYb9ZgAjUh//wX3unFczh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tuyMMAAADaAAAADwAAAAAAAAAAAAAAAACYAgAAZHJzL2Rv&#10;d25yZXYueG1sUEsFBgAAAAAEAAQA9QAAAIgDAAAAAA==&#10;" filled="f" strokecolor="#272727 [2749]" strokeweight="1pt">
                  <v:textbox>
                    <w:txbxContent>
                      <w:p w14:paraId="33ACF810" w14:textId="7EE43EBA"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v:textbox>
                </v:rect>
                <v:rect id="Rectángulo 22" o:spid="_x0000_s1044" style="position:absolute;left:21621;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YqsQA&#10;AADbAAAADwAAAGRycy9kb3ducmV2LnhtbESPUWvCMBSF3wf+h3AF32Zq0CKdUeZgIrI9WP0Bl+au&#10;DWtuShO1+uuXwWCPh3POdzirzeBacaU+WM8aZtMMBHHljeVaw/n0/rwEESKywdYzabhTgM169LTC&#10;wvgbH+laxlokCIcCNTQxdoWUoWrIYZj6jjh5X753GJPsa2l6vCW4a6XKslw6tJwWGuzoraHqu7w4&#10;DYePg823n4sH2V0+XBadOs1LpfVkPLy+gIg0xP/wX3tvNCgF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2KrEAAAA2wAAAA8AAAAAAAAAAAAAAAAAmAIAAGRycy9k&#10;b3ducmV2LnhtbFBLBQYAAAAABAAEAPUAAACJAwAAAAA=&#10;" filled="f" strokecolor="#272727 [2749]" strokeweight="1pt">
                  <v:textbox>
                    <w:txbxContent>
                      <w:p w14:paraId="0EB583B3" w14:textId="1C9500C2" w:rsidR="009E7289" w:rsidRPr="004867E4" w:rsidRDefault="009E7289"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v:textbox>
                </v:rect>
                <v:shape id="Cuadro de texto 43" o:spid="_x0000_s1045" type="#_x0000_t202" style="position:absolute;left:476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7D3BF14D" w14:textId="2CD41C7D" w:rsidR="009E7289" w:rsidRPr="00443CE5" w:rsidRDefault="009E7289" w:rsidP="00094A11">
                        <w:pPr>
                          <w:jc w:val="center"/>
                          <w:rPr>
                            <w:rFonts w:ascii="Consolas" w:hAnsi="Consolas"/>
                            <w:b/>
                          </w:rPr>
                        </w:pPr>
                        <w:r w:rsidRPr="00443CE5">
                          <w:rPr>
                            <w:rFonts w:ascii="Consolas" w:hAnsi="Consolas"/>
                            <w:b/>
                          </w:rPr>
                          <w:t>Bloque 76</w:t>
                        </w:r>
                      </w:p>
                    </w:txbxContent>
                  </v:textbox>
                </v:shape>
                <v:shape id="Cuadro de texto 44" o:spid="_x0000_s1046" type="#_x0000_t202" style="position:absolute;left:22669;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0D1B965B" w14:textId="201536AE" w:rsidR="009E7289" w:rsidRPr="00443CE5" w:rsidRDefault="009E7289" w:rsidP="00443CE5">
                        <w:pPr>
                          <w:jc w:val="center"/>
                          <w:rPr>
                            <w:rFonts w:ascii="Consolas" w:hAnsi="Consolas"/>
                            <w:b/>
                          </w:rPr>
                        </w:pPr>
                        <w:r>
                          <w:rPr>
                            <w:rFonts w:ascii="Consolas" w:hAnsi="Consolas"/>
                            <w:b/>
                          </w:rPr>
                          <w:t>Bloque 77</w:t>
                        </w:r>
                      </w:p>
                    </w:txbxContent>
                  </v:textbox>
                </v:shape>
                <v:shape id="Cuadro de texto 45" o:spid="_x0000_s1047" type="#_x0000_t202" style="position:absolute;left:4105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14:paraId="50308860" w14:textId="5E17FABF" w:rsidR="009E7289" w:rsidRPr="00443CE5" w:rsidRDefault="009E7289" w:rsidP="00443CE5">
                        <w:pPr>
                          <w:jc w:val="center"/>
                          <w:rPr>
                            <w:rFonts w:ascii="Consolas" w:hAnsi="Consolas"/>
                            <w:b/>
                          </w:rPr>
                        </w:pPr>
                        <w:r w:rsidRPr="00443CE5">
                          <w:rPr>
                            <w:rFonts w:ascii="Consolas" w:hAnsi="Consolas"/>
                            <w:b/>
                          </w:rPr>
                          <w:t>Bloque 7</w:t>
                        </w:r>
                        <w:r>
                          <w:rPr>
                            <w:rFonts w:ascii="Consolas" w:hAnsi="Consolas"/>
                            <w:b/>
                          </w:rPr>
                          <w:t>8</w:t>
                        </w:r>
                      </w:p>
                    </w:txbxContent>
                  </v:textbox>
                </v:shape>
              </v:group>
            </w:pict>
          </mc:Fallback>
        </mc:AlternateContent>
      </w:r>
    </w:p>
    <w:p w14:paraId="50970267" w14:textId="3DF79716" w:rsidR="007F197E" w:rsidRPr="002306F1" w:rsidRDefault="007F197E" w:rsidP="00AF0ADA">
      <w:pPr>
        <w:spacing w:line="360" w:lineRule="auto"/>
        <w:rPr>
          <w:lang w:val="es-ES_tradnl"/>
        </w:rPr>
      </w:pPr>
    </w:p>
    <w:p w14:paraId="40644CA0" w14:textId="779A78D4" w:rsidR="00FA050C" w:rsidRPr="002306F1" w:rsidRDefault="00FA050C" w:rsidP="00AF0ADA">
      <w:pPr>
        <w:spacing w:line="360" w:lineRule="auto"/>
        <w:rPr>
          <w:lang w:val="es-ES_tradnl"/>
        </w:rPr>
      </w:pPr>
    </w:p>
    <w:p w14:paraId="177854ED" w14:textId="0FC894FA" w:rsidR="00FA050C" w:rsidRPr="002306F1" w:rsidRDefault="00FA050C" w:rsidP="00AF0ADA">
      <w:pPr>
        <w:spacing w:line="360" w:lineRule="auto"/>
        <w:rPr>
          <w:lang w:val="es-ES_tradnl"/>
        </w:rPr>
      </w:pPr>
    </w:p>
    <w:p w14:paraId="7E5EC995" w14:textId="77777777" w:rsidR="00FA050C" w:rsidRPr="002306F1" w:rsidRDefault="00FA050C" w:rsidP="00AF0ADA">
      <w:pPr>
        <w:spacing w:line="360" w:lineRule="auto"/>
        <w:rPr>
          <w:lang w:val="es-ES_tradnl"/>
        </w:rPr>
      </w:pPr>
    </w:p>
    <w:p w14:paraId="7C1473D9" w14:textId="77777777" w:rsidR="00FA050C" w:rsidRPr="002306F1" w:rsidRDefault="00FA050C" w:rsidP="00AF0ADA">
      <w:pPr>
        <w:spacing w:line="360" w:lineRule="auto"/>
        <w:rPr>
          <w:lang w:val="es-ES_tradnl"/>
        </w:rPr>
      </w:pPr>
    </w:p>
    <w:p w14:paraId="37AD5481" w14:textId="77777777" w:rsidR="00FA050C" w:rsidRPr="002306F1" w:rsidRDefault="00FA050C" w:rsidP="00AF0ADA">
      <w:pPr>
        <w:spacing w:line="360" w:lineRule="auto"/>
        <w:rPr>
          <w:lang w:val="es-ES_tradnl"/>
        </w:rPr>
      </w:pPr>
    </w:p>
    <w:p w14:paraId="12D3A297" w14:textId="77777777" w:rsidR="00FA050C" w:rsidRPr="002306F1" w:rsidRDefault="00FA050C" w:rsidP="00AF0ADA">
      <w:pPr>
        <w:spacing w:line="360" w:lineRule="auto"/>
        <w:rPr>
          <w:lang w:val="es-ES_tradnl"/>
        </w:rPr>
      </w:pPr>
    </w:p>
    <w:p w14:paraId="02FF24CE" w14:textId="77777777" w:rsidR="00F83026" w:rsidRPr="002306F1" w:rsidRDefault="00F83026" w:rsidP="00AF0ADA">
      <w:pPr>
        <w:spacing w:line="360" w:lineRule="auto"/>
        <w:ind w:firstLine="284"/>
        <w:rPr>
          <w:lang w:val="es-ES_tradnl"/>
        </w:rPr>
      </w:pPr>
    </w:p>
    <w:p w14:paraId="1133A916" w14:textId="77777777" w:rsidR="00F83026" w:rsidRPr="002306F1" w:rsidRDefault="00F83026" w:rsidP="00AF0ADA">
      <w:pPr>
        <w:spacing w:line="360" w:lineRule="auto"/>
        <w:ind w:firstLine="284"/>
        <w:rPr>
          <w:lang w:val="es-ES_tradnl"/>
        </w:rPr>
      </w:pPr>
    </w:p>
    <w:p w14:paraId="05EA77F5" w14:textId="77777777" w:rsidR="00F83026" w:rsidRPr="002306F1" w:rsidRDefault="00F83026" w:rsidP="00AF0ADA">
      <w:pPr>
        <w:spacing w:line="360" w:lineRule="auto"/>
        <w:ind w:firstLine="284"/>
        <w:rPr>
          <w:lang w:val="es-ES_tradnl"/>
        </w:rPr>
      </w:pPr>
    </w:p>
    <w:p w14:paraId="0F0896A6" w14:textId="77777777" w:rsidR="00F83026" w:rsidRPr="002306F1" w:rsidRDefault="00F83026" w:rsidP="00AF0ADA">
      <w:pPr>
        <w:spacing w:line="360" w:lineRule="auto"/>
        <w:ind w:firstLine="284"/>
        <w:rPr>
          <w:lang w:val="es-ES_tradnl"/>
        </w:rPr>
      </w:pPr>
    </w:p>
    <w:p w14:paraId="1BFAA06D" w14:textId="1297E207" w:rsidR="00010C83" w:rsidRPr="002306F1" w:rsidRDefault="0088300F" w:rsidP="007877D0">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305984" behindDoc="0" locked="0" layoutInCell="1" allowOverlap="1" wp14:anchorId="1FB14961" wp14:editId="3DDB1BEA">
                <wp:simplePos x="0" y="0"/>
                <wp:positionH relativeFrom="margin">
                  <wp:posOffset>869950</wp:posOffset>
                </wp:positionH>
                <wp:positionV relativeFrom="paragraph">
                  <wp:posOffset>3481705</wp:posOffset>
                </wp:positionV>
                <wp:extent cx="4321175" cy="137795"/>
                <wp:effectExtent l="0" t="0" r="3175" b="0"/>
                <wp:wrapTopAndBottom/>
                <wp:docPr id="27" name="Cuadro de texto 27"/>
                <wp:cNvGraphicFramePr/>
                <a:graphic xmlns:a="http://schemas.openxmlformats.org/drawingml/2006/main">
                  <a:graphicData uri="http://schemas.microsoft.com/office/word/2010/wordprocessingShape">
                    <wps:wsp>
                      <wps:cNvSpPr txBox="1"/>
                      <wps:spPr>
                        <a:xfrm>
                          <a:off x="0" y="0"/>
                          <a:ext cx="4321175" cy="137795"/>
                        </a:xfrm>
                        <a:prstGeom prst="rect">
                          <a:avLst/>
                        </a:prstGeom>
                        <a:solidFill>
                          <a:prstClr val="white"/>
                        </a:solidFill>
                        <a:ln>
                          <a:noFill/>
                        </a:ln>
                        <a:effectLst/>
                      </wps:spPr>
                      <wps:txbx>
                        <w:txbxContent>
                          <w:p w14:paraId="79FECACB" w14:textId="6F337512" w:rsidR="009E7289" w:rsidRPr="0088300F" w:rsidRDefault="009E7289" w:rsidP="005B5BF7">
                            <w:pPr>
                              <w:pStyle w:val="Descripcin"/>
                              <w:jc w:val="center"/>
                              <w:rPr>
                                <w:noProof/>
                                <w:color w:val="000000"/>
                                <w:lang w:val="es-ES_tradnl"/>
                              </w:rPr>
                            </w:pPr>
                            <w:bookmarkStart w:id="108" w:name="_Toc19108168"/>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BA06B5">
                              <w:rPr>
                                <w:noProof/>
                                <w:lang w:val="es-ES_tradnl"/>
                              </w:rPr>
                              <w:t>5</w:t>
                            </w:r>
                            <w:r w:rsidRPr="0088300F">
                              <w:rPr>
                                <w:lang w:val="es-ES_tradnl"/>
                              </w:rPr>
                              <w:fldChar w:fldCharType="end"/>
                            </w:r>
                            <w:r w:rsidRPr="0088300F">
                              <w:rPr>
                                <w:lang w:val="es-ES_tradnl"/>
                              </w:rPr>
                              <w:t>: Ejemplo de bloque genesis.json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4961" id="Cuadro de texto 27" o:spid="_x0000_s1048" type="#_x0000_t202" style="position:absolute;left:0;text-align:left;margin-left:68.5pt;margin-top:274.15pt;width:340.25pt;height:10.85pt;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" stroked="f">
                <v:textbox inset="0,0,0,0">
                  <w:txbxContent>
                    <w:p w14:paraId="79FECACB" w14:textId="6F337512" w:rsidR="009E7289" w:rsidRPr="0088300F" w:rsidRDefault="009E7289" w:rsidP="005B5BF7">
                      <w:pPr>
                        <w:pStyle w:val="Descripcin"/>
                        <w:jc w:val="center"/>
                        <w:rPr>
                          <w:noProof/>
                          <w:color w:val="000000"/>
                          <w:lang w:val="es-ES_tradnl"/>
                        </w:rPr>
                      </w:pPr>
                      <w:bookmarkStart w:id="109" w:name="_Toc19108168"/>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BA06B5">
                        <w:rPr>
                          <w:noProof/>
                          <w:lang w:val="es-ES_tradnl"/>
                        </w:rPr>
                        <w:t>5</w:t>
                      </w:r>
                      <w:r w:rsidRPr="0088300F">
                        <w:rPr>
                          <w:lang w:val="es-ES_tradnl"/>
                        </w:rPr>
                        <w:fldChar w:fldCharType="end"/>
                      </w:r>
                      <w:r w:rsidRPr="0088300F">
                        <w:rPr>
                          <w:lang w:val="es-ES_tradnl"/>
                        </w:rPr>
                        <w:t>: Ejemplo de bloque genesis.json</w:t>
                      </w:r>
                      <w:bookmarkEnd w:id="109"/>
                    </w:p>
                  </w:txbxContent>
                </v:textbox>
                <w10:wrap type="topAndBottom" anchorx="margin"/>
              </v:shape>
            </w:pict>
          </mc:Fallback>
        </mc:AlternateContent>
      </w:r>
      <w:r w:rsidR="00010C83" w:rsidRPr="002306F1">
        <w:rPr>
          <w:noProof/>
          <w:shd w:val="clear" w:color="auto" w:fill="auto"/>
          <w:lang w:val="es-ES" w:eastAsia="es-ES"/>
        </w:rPr>
        <mc:AlternateContent>
          <mc:Choice Requires="wps">
            <w:drawing>
              <wp:anchor distT="0" distB="0" distL="114300" distR="114300" simplePos="0" relativeHeight="251303936" behindDoc="0" locked="0" layoutInCell="1" allowOverlap="1" wp14:anchorId="34C2CCEA" wp14:editId="19CAA612">
                <wp:simplePos x="0" y="0"/>
                <wp:positionH relativeFrom="margin">
                  <wp:align>left</wp:align>
                </wp:positionH>
                <wp:positionV relativeFrom="paragraph">
                  <wp:posOffset>565150</wp:posOffset>
                </wp:positionV>
                <wp:extent cx="5666740" cy="2863850"/>
                <wp:effectExtent l="0" t="0" r="10160" b="12700"/>
                <wp:wrapTopAndBottom/>
                <wp:docPr id="26" name="Cuadro de texto 26"/>
                <wp:cNvGraphicFramePr/>
                <a:graphic xmlns:a="http://schemas.openxmlformats.org/drawingml/2006/main">
                  <a:graphicData uri="http://schemas.microsoft.com/office/word/2010/wordprocessingShape">
                    <wps:wsp>
                      <wps:cNvSpPr txBox="1"/>
                      <wps:spPr>
                        <a:xfrm>
                          <a:off x="0" y="0"/>
                          <a:ext cx="5666740" cy="286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3FA4C6"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9E7289" w:rsidRPr="00A876C1" w14:paraId="5C661538" w14:textId="77777777" w:rsidTr="00314A9C">
                              <w:trPr>
                                <w:tblCellSpacing w:w="15" w:type="dxa"/>
                              </w:trPr>
                              <w:tc>
                                <w:tcPr>
                                  <w:tcW w:w="0" w:type="auto"/>
                                  <w:vAlign w:val="center"/>
                                  <w:hideMark/>
                                </w:tcPr>
                                <w:p w14:paraId="57A1271B"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9E7289" w:rsidRPr="00A876C1" w14:paraId="2B2E5B36" w14:textId="77777777" w:rsidTr="00A876C1">
                              <w:trPr>
                                <w:tblCellSpacing w:w="15" w:type="dxa"/>
                              </w:trPr>
                              <w:tc>
                                <w:tcPr>
                                  <w:tcW w:w="0" w:type="auto"/>
                                  <w:vAlign w:val="center"/>
                                  <w:hideMark/>
                                </w:tcPr>
                                <w:p w14:paraId="2CE3688B"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9E7289" w:rsidRPr="00A876C1" w14:paraId="618151E0" w14:textId="77777777" w:rsidTr="00A876C1">
                              <w:trPr>
                                <w:tblCellSpacing w:w="15" w:type="dxa"/>
                              </w:trPr>
                              <w:tc>
                                <w:tcPr>
                                  <w:tcW w:w="0" w:type="auto"/>
                                  <w:vAlign w:val="center"/>
                                  <w:hideMark/>
                                </w:tcPr>
                                <w:p w14:paraId="134537FB"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9E7289" w:rsidRPr="00A876C1" w14:paraId="1AD8BEBC" w14:textId="77777777" w:rsidTr="00A876C1">
                              <w:trPr>
                                <w:tblCellSpacing w:w="15" w:type="dxa"/>
                              </w:trPr>
                              <w:tc>
                                <w:tcPr>
                                  <w:tcW w:w="0" w:type="auto"/>
                                  <w:vAlign w:val="center"/>
                                  <w:hideMark/>
                                </w:tcPr>
                                <w:p w14:paraId="5A200E7D"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9E7289" w:rsidRPr="00A876C1" w14:paraId="21740892" w14:textId="77777777" w:rsidTr="00A876C1">
                              <w:trPr>
                                <w:tblCellSpacing w:w="15" w:type="dxa"/>
                              </w:trPr>
                              <w:tc>
                                <w:tcPr>
                                  <w:tcW w:w="0" w:type="auto"/>
                                  <w:vAlign w:val="center"/>
                                  <w:hideMark/>
                                </w:tcPr>
                                <w:p w14:paraId="64A4CDB2"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9E7289" w:rsidRPr="00A876C1" w14:paraId="4F72E9CE" w14:textId="77777777" w:rsidTr="00A876C1">
                              <w:trPr>
                                <w:tblCellSpacing w:w="15" w:type="dxa"/>
                              </w:trPr>
                              <w:tc>
                                <w:tcPr>
                                  <w:tcW w:w="0" w:type="auto"/>
                                  <w:vAlign w:val="center"/>
                                  <w:hideMark/>
                                </w:tcPr>
                                <w:p w14:paraId="031172EF"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9E7289" w:rsidRPr="00A876C1" w14:paraId="709EB73B" w14:textId="77777777" w:rsidTr="00A876C1">
                              <w:trPr>
                                <w:tblCellSpacing w:w="15" w:type="dxa"/>
                              </w:trPr>
                              <w:tc>
                                <w:tcPr>
                                  <w:tcW w:w="0" w:type="auto"/>
                                  <w:vAlign w:val="center"/>
                                  <w:hideMark/>
                                </w:tcPr>
                                <w:p w14:paraId="04F2C5E6"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9E7289" w:rsidRPr="00A876C1" w14:paraId="13B6DA86" w14:textId="77777777" w:rsidTr="00A876C1">
                              <w:trPr>
                                <w:tblCellSpacing w:w="15" w:type="dxa"/>
                              </w:trPr>
                              <w:tc>
                                <w:tcPr>
                                  <w:tcW w:w="0" w:type="auto"/>
                                  <w:vAlign w:val="center"/>
                                  <w:hideMark/>
                                </w:tcPr>
                                <w:p w14:paraId="53A59E4D"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9E7289" w:rsidRPr="00A876C1" w14:paraId="7C5389E0" w14:textId="77777777" w:rsidTr="00A876C1">
                              <w:trPr>
                                <w:tblCellSpacing w:w="15" w:type="dxa"/>
                              </w:trPr>
                              <w:tc>
                                <w:tcPr>
                                  <w:tcW w:w="0" w:type="auto"/>
                                  <w:vAlign w:val="center"/>
                                  <w:hideMark/>
                                </w:tcPr>
                                <w:p w14:paraId="74DDCECD"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9E7289" w:rsidRPr="00A876C1" w14:paraId="5B1269C3" w14:textId="77777777" w:rsidTr="00A876C1">
                              <w:trPr>
                                <w:tblCellSpacing w:w="15" w:type="dxa"/>
                              </w:trPr>
                              <w:tc>
                                <w:tcPr>
                                  <w:tcW w:w="0" w:type="auto"/>
                                  <w:vAlign w:val="center"/>
                                  <w:hideMark/>
                                </w:tcPr>
                                <w:p w14:paraId="6640B2A6"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9E7289" w:rsidRPr="00A876C1" w14:paraId="39A09788" w14:textId="77777777" w:rsidTr="00A876C1">
                              <w:trPr>
                                <w:tblCellSpacing w:w="15" w:type="dxa"/>
                              </w:trPr>
                              <w:tc>
                                <w:tcPr>
                                  <w:tcW w:w="0" w:type="auto"/>
                                  <w:vAlign w:val="center"/>
                                  <w:hideMark/>
                                </w:tcPr>
                                <w:p w14:paraId="2A7084BA"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9E7289" w:rsidRPr="00A876C1" w14:paraId="144A2B72" w14:textId="77777777" w:rsidTr="00A876C1">
                              <w:trPr>
                                <w:tblCellSpacing w:w="15" w:type="dxa"/>
                              </w:trPr>
                              <w:tc>
                                <w:tcPr>
                                  <w:tcW w:w="0" w:type="auto"/>
                                  <w:vAlign w:val="center"/>
                                  <w:hideMark/>
                                </w:tcPr>
                                <w:p w14:paraId="5B09713E"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9E7289" w:rsidRPr="00A876C1" w14:paraId="394B1A8C" w14:textId="77777777" w:rsidTr="00A876C1">
                              <w:trPr>
                                <w:tblCellSpacing w:w="15" w:type="dxa"/>
                              </w:trPr>
                              <w:tc>
                                <w:tcPr>
                                  <w:tcW w:w="0" w:type="auto"/>
                                  <w:vAlign w:val="center"/>
                                  <w:hideMark/>
                                </w:tcPr>
                                <w:p w14:paraId="282F4A88"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9E7289" w:rsidRPr="00A876C1" w14:paraId="3BAFBE88" w14:textId="77777777" w:rsidTr="00A876C1">
                              <w:trPr>
                                <w:tblCellSpacing w:w="15" w:type="dxa"/>
                              </w:trPr>
                              <w:tc>
                                <w:tcPr>
                                  <w:tcW w:w="0" w:type="auto"/>
                                  <w:vAlign w:val="center"/>
                                  <w:hideMark/>
                                </w:tcPr>
                                <w:p w14:paraId="51802246"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9E7289" w:rsidRPr="00A876C1" w14:paraId="62BC0DD6" w14:textId="77777777" w:rsidTr="00A876C1">
                              <w:trPr>
                                <w:tblCellSpacing w:w="15" w:type="dxa"/>
                              </w:trPr>
                              <w:tc>
                                <w:tcPr>
                                  <w:tcW w:w="0" w:type="auto"/>
                                  <w:vAlign w:val="center"/>
                                  <w:hideMark/>
                                </w:tcPr>
                                <w:p w14:paraId="42D0E3B2"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9E7289" w:rsidRPr="00A876C1" w14:paraId="6E354352" w14:textId="77777777" w:rsidTr="00A876C1">
                              <w:trPr>
                                <w:tblCellSpacing w:w="15" w:type="dxa"/>
                              </w:trPr>
                              <w:tc>
                                <w:tcPr>
                                  <w:tcW w:w="0" w:type="auto"/>
                                  <w:vAlign w:val="center"/>
                                  <w:hideMark/>
                                </w:tcPr>
                                <w:p w14:paraId="35CC0053"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9E7289" w:rsidRDefault="009E72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CCEA" id="Cuadro de texto 26" o:spid="_x0000_s1049" type="#_x0000_t202" style="position:absolute;left:0;text-align:left;margin-left:0;margin-top:44.5pt;width:446.2pt;height:225.5pt;z-index:251303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" fillcolor="white [3201]" strokeweight=".5pt">
                <v:textbox>
                  <w:txbxContent>
                    <w:p w14:paraId="4F3FA4C6"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9E7289" w:rsidRPr="00A876C1" w14:paraId="5C661538" w14:textId="77777777" w:rsidTr="00314A9C">
                        <w:trPr>
                          <w:tblCellSpacing w:w="15" w:type="dxa"/>
                        </w:trPr>
                        <w:tc>
                          <w:tcPr>
                            <w:tcW w:w="0" w:type="auto"/>
                            <w:vAlign w:val="center"/>
                            <w:hideMark/>
                          </w:tcPr>
                          <w:p w14:paraId="57A1271B"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9E7289" w:rsidRPr="00A876C1" w14:paraId="2B2E5B36" w14:textId="77777777" w:rsidTr="00A876C1">
                        <w:trPr>
                          <w:tblCellSpacing w:w="15" w:type="dxa"/>
                        </w:trPr>
                        <w:tc>
                          <w:tcPr>
                            <w:tcW w:w="0" w:type="auto"/>
                            <w:vAlign w:val="center"/>
                            <w:hideMark/>
                          </w:tcPr>
                          <w:p w14:paraId="2CE3688B"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9E7289" w:rsidRPr="00A876C1" w14:paraId="618151E0" w14:textId="77777777" w:rsidTr="00A876C1">
                        <w:trPr>
                          <w:tblCellSpacing w:w="15" w:type="dxa"/>
                        </w:trPr>
                        <w:tc>
                          <w:tcPr>
                            <w:tcW w:w="0" w:type="auto"/>
                            <w:vAlign w:val="center"/>
                            <w:hideMark/>
                          </w:tcPr>
                          <w:p w14:paraId="134537FB"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9E7289" w:rsidRPr="00A876C1" w14:paraId="1AD8BEBC" w14:textId="77777777" w:rsidTr="00A876C1">
                        <w:trPr>
                          <w:tblCellSpacing w:w="15" w:type="dxa"/>
                        </w:trPr>
                        <w:tc>
                          <w:tcPr>
                            <w:tcW w:w="0" w:type="auto"/>
                            <w:vAlign w:val="center"/>
                            <w:hideMark/>
                          </w:tcPr>
                          <w:p w14:paraId="5A200E7D"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9E7289" w:rsidRPr="00A876C1" w14:paraId="21740892" w14:textId="77777777" w:rsidTr="00A876C1">
                        <w:trPr>
                          <w:tblCellSpacing w:w="15" w:type="dxa"/>
                        </w:trPr>
                        <w:tc>
                          <w:tcPr>
                            <w:tcW w:w="0" w:type="auto"/>
                            <w:vAlign w:val="center"/>
                            <w:hideMark/>
                          </w:tcPr>
                          <w:p w14:paraId="64A4CDB2"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9E7289" w:rsidRPr="00A876C1" w14:paraId="4F72E9CE" w14:textId="77777777" w:rsidTr="00A876C1">
                        <w:trPr>
                          <w:tblCellSpacing w:w="15" w:type="dxa"/>
                        </w:trPr>
                        <w:tc>
                          <w:tcPr>
                            <w:tcW w:w="0" w:type="auto"/>
                            <w:vAlign w:val="center"/>
                            <w:hideMark/>
                          </w:tcPr>
                          <w:p w14:paraId="031172EF"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9E7289" w:rsidRPr="00A876C1" w14:paraId="709EB73B" w14:textId="77777777" w:rsidTr="00A876C1">
                        <w:trPr>
                          <w:tblCellSpacing w:w="15" w:type="dxa"/>
                        </w:trPr>
                        <w:tc>
                          <w:tcPr>
                            <w:tcW w:w="0" w:type="auto"/>
                            <w:vAlign w:val="center"/>
                            <w:hideMark/>
                          </w:tcPr>
                          <w:p w14:paraId="04F2C5E6"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9E7289" w:rsidRPr="00A876C1" w14:paraId="13B6DA86" w14:textId="77777777" w:rsidTr="00A876C1">
                        <w:trPr>
                          <w:tblCellSpacing w:w="15" w:type="dxa"/>
                        </w:trPr>
                        <w:tc>
                          <w:tcPr>
                            <w:tcW w:w="0" w:type="auto"/>
                            <w:vAlign w:val="center"/>
                            <w:hideMark/>
                          </w:tcPr>
                          <w:p w14:paraId="53A59E4D"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9E7289" w:rsidRPr="00A876C1" w14:paraId="7C5389E0" w14:textId="77777777" w:rsidTr="00A876C1">
                        <w:trPr>
                          <w:tblCellSpacing w:w="15" w:type="dxa"/>
                        </w:trPr>
                        <w:tc>
                          <w:tcPr>
                            <w:tcW w:w="0" w:type="auto"/>
                            <w:vAlign w:val="center"/>
                            <w:hideMark/>
                          </w:tcPr>
                          <w:p w14:paraId="74DDCECD"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9E7289" w:rsidRPr="00A876C1" w14:paraId="5B1269C3" w14:textId="77777777" w:rsidTr="00A876C1">
                        <w:trPr>
                          <w:tblCellSpacing w:w="15" w:type="dxa"/>
                        </w:trPr>
                        <w:tc>
                          <w:tcPr>
                            <w:tcW w:w="0" w:type="auto"/>
                            <w:vAlign w:val="center"/>
                            <w:hideMark/>
                          </w:tcPr>
                          <w:p w14:paraId="6640B2A6"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9E7289" w:rsidRPr="00A876C1" w14:paraId="39A09788" w14:textId="77777777" w:rsidTr="00A876C1">
                        <w:trPr>
                          <w:tblCellSpacing w:w="15" w:type="dxa"/>
                        </w:trPr>
                        <w:tc>
                          <w:tcPr>
                            <w:tcW w:w="0" w:type="auto"/>
                            <w:vAlign w:val="center"/>
                            <w:hideMark/>
                          </w:tcPr>
                          <w:p w14:paraId="2A7084BA"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9E7289" w:rsidRPr="00A876C1" w14:paraId="144A2B72" w14:textId="77777777" w:rsidTr="00A876C1">
                        <w:trPr>
                          <w:tblCellSpacing w:w="15" w:type="dxa"/>
                        </w:trPr>
                        <w:tc>
                          <w:tcPr>
                            <w:tcW w:w="0" w:type="auto"/>
                            <w:vAlign w:val="center"/>
                            <w:hideMark/>
                          </w:tcPr>
                          <w:p w14:paraId="5B09713E"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9E7289" w:rsidRPr="00A876C1" w14:paraId="394B1A8C" w14:textId="77777777" w:rsidTr="00A876C1">
                        <w:trPr>
                          <w:tblCellSpacing w:w="15" w:type="dxa"/>
                        </w:trPr>
                        <w:tc>
                          <w:tcPr>
                            <w:tcW w:w="0" w:type="auto"/>
                            <w:vAlign w:val="center"/>
                            <w:hideMark/>
                          </w:tcPr>
                          <w:p w14:paraId="282F4A88"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9E7289" w:rsidRPr="00A876C1" w14:paraId="3BAFBE88" w14:textId="77777777" w:rsidTr="00A876C1">
                        <w:trPr>
                          <w:tblCellSpacing w:w="15" w:type="dxa"/>
                        </w:trPr>
                        <w:tc>
                          <w:tcPr>
                            <w:tcW w:w="0" w:type="auto"/>
                            <w:vAlign w:val="center"/>
                            <w:hideMark/>
                          </w:tcPr>
                          <w:p w14:paraId="51802246"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9E7289" w:rsidRPr="00A876C1" w14:paraId="62BC0DD6" w14:textId="77777777" w:rsidTr="00A876C1">
                        <w:trPr>
                          <w:tblCellSpacing w:w="15" w:type="dxa"/>
                        </w:trPr>
                        <w:tc>
                          <w:tcPr>
                            <w:tcW w:w="0" w:type="auto"/>
                            <w:vAlign w:val="center"/>
                            <w:hideMark/>
                          </w:tcPr>
                          <w:p w14:paraId="42D0E3B2"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9E7289" w:rsidRPr="00A876C1" w:rsidRDefault="009E7289"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9E7289" w:rsidRPr="00A876C1" w14:paraId="6E354352" w14:textId="77777777" w:rsidTr="00A876C1">
                        <w:trPr>
                          <w:tblCellSpacing w:w="15" w:type="dxa"/>
                        </w:trPr>
                        <w:tc>
                          <w:tcPr>
                            <w:tcW w:w="0" w:type="auto"/>
                            <w:vAlign w:val="center"/>
                            <w:hideMark/>
                          </w:tcPr>
                          <w:p w14:paraId="35CC0053" w14:textId="77777777" w:rsidR="009E7289" w:rsidRPr="00A876C1" w:rsidRDefault="009E7289"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9E7289" w:rsidRDefault="009E7289"/>
                  </w:txbxContent>
                </v:textbox>
                <w10:wrap type="topAndBottom" anchorx="margin"/>
              </v:shape>
            </w:pict>
          </mc:Fallback>
        </mc:AlternateContent>
      </w:r>
      <w:r w:rsidR="007F197E" w:rsidRPr="002306F1">
        <w:rPr>
          <w:lang w:val="es-ES_tradnl"/>
        </w:rPr>
        <w:t xml:space="preserve">Pero como en todo siempre hay un principio, y </w:t>
      </w:r>
      <w:r w:rsidR="00C823F6" w:rsidRPr="002306F1">
        <w:rPr>
          <w:lang w:val="es-ES_tradnl"/>
        </w:rPr>
        <w:t xml:space="preserve">la blockchain </w:t>
      </w:r>
      <w:r w:rsidR="007F197E" w:rsidRPr="002306F1">
        <w:rPr>
          <w:lang w:val="es-ES_tradnl"/>
        </w:rPr>
        <w:t xml:space="preserve">no es una excepción, existe un bloque generatriz denominado </w:t>
      </w:r>
      <w:r w:rsidR="007F197E" w:rsidRPr="002306F1">
        <w:rPr>
          <w:b/>
          <w:lang w:val="es-ES_tradnl"/>
        </w:rPr>
        <w:t>Génesis</w:t>
      </w:r>
      <w:r w:rsidR="007F197E" w:rsidRPr="002306F1">
        <w:rPr>
          <w:lang w:val="es-ES_tradnl"/>
        </w:rPr>
        <w:t>, a partir del cual se encadenan el resto.</w:t>
      </w:r>
      <w:r w:rsidR="00314A9C" w:rsidRPr="002306F1">
        <w:rPr>
          <w:lang w:val="es-ES_tradnl"/>
        </w:rPr>
        <w:t xml:space="preserve"> </w:t>
      </w:r>
    </w:p>
    <w:p w14:paraId="306E4179" w14:textId="77777777" w:rsidR="0088300F" w:rsidRPr="002306F1" w:rsidRDefault="0088300F" w:rsidP="007877D0">
      <w:pPr>
        <w:spacing w:line="360" w:lineRule="auto"/>
        <w:ind w:firstLine="284"/>
        <w:rPr>
          <w:lang w:val="es-ES_tradnl"/>
        </w:rPr>
      </w:pPr>
    </w:p>
    <w:p w14:paraId="0C885A35" w14:textId="7166DF78" w:rsidR="00777812" w:rsidRPr="002306F1" w:rsidRDefault="00314A9C" w:rsidP="007877D0">
      <w:pPr>
        <w:spacing w:line="360" w:lineRule="auto"/>
        <w:ind w:firstLine="284"/>
        <w:rPr>
          <w:lang w:val="es-ES_tradnl"/>
        </w:rPr>
      </w:pPr>
      <w:r w:rsidRPr="002306F1">
        <w:rPr>
          <w:lang w:val="es-ES_tradnl"/>
        </w:rPr>
        <w:t xml:space="preserve">Este bloque se forma  en el momento de la creación de la Blockchain, </w:t>
      </w:r>
      <w:r w:rsidR="003E2C6D" w:rsidRPr="002306F1">
        <w:rPr>
          <w:lang w:val="es-ES_tradnl"/>
        </w:rPr>
        <w:t>y su estructura está</w:t>
      </w:r>
      <w:r w:rsidRPr="002306F1">
        <w:rPr>
          <w:lang w:val="es-ES_tradnl"/>
        </w:rPr>
        <w:t xml:space="preserve"> definida</w:t>
      </w:r>
      <w:r w:rsidR="00777812" w:rsidRPr="002306F1">
        <w:rPr>
          <w:lang w:val="es-ES_tradnl"/>
        </w:rPr>
        <w:t xml:space="preserve"> e</w:t>
      </w:r>
      <w:r w:rsidR="003C07E8" w:rsidRPr="002306F1">
        <w:rPr>
          <w:lang w:val="es-ES_tradnl"/>
        </w:rPr>
        <w:t xml:space="preserve">n un fichero en formato JSON </w:t>
      </w:r>
      <w:r w:rsidR="00777812" w:rsidRPr="002306F1">
        <w:rPr>
          <w:lang w:val="es-ES_tradnl"/>
        </w:rPr>
        <w:t xml:space="preserve">que recibe el nombre de </w:t>
      </w:r>
      <w:r w:rsidR="00777812" w:rsidRPr="002306F1">
        <w:rPr>
          <w:i/>
          <w:lang w:val="es-ES_tradnl"/>
        </w:rPr>
        <w:t>genesis.json</w:t>
      </w:r>
      <w:r w:rsidR="00A876C1" w:rsidRPr="002306F1">
        <w:rPr>
          <w:lang w:val="es-ES_tradnl"/>
        </w:rPr>
        <w:t>.</w:t>
      </w:r>
    </w:p>
    <w:p w14:paraId="239E1D3B" w14:textId="40E33C59" w:rsidR="00314A9C" w:rsidRPr="002306F1" w:rsidRDefault="00314A9C" w:rsidP="00314A9C">
      <w:pPr>
        <w:rPr>
          <w:lang w:val="es-ES_tradnl"/>
        </w:rPr>
      </w:pPr>
    </w:p>
    <w:p w14:paraId="25FBA72F" w14:textId="33B6284F" w:rsidR="009F5D17" w:rsidRPr="002306F1" w:rsidRDefault="00F652AA" w:rsidP="00B74164">
      <w:pPr>
        <w:rPr>
          <w:lang w:val="es-ES_tradnl"/>
        </w:rPr>
      </w:pPr>
      <w:r w:rsidRPr="002306F1">
        <w:rPr>
          <w:noProof/>
          <w:shd w:val="clear" w:color="auto" w:fill="auto"/>
          <w:lang w:val="es-ES" w:eastAsia="es-ES"/>
        </w:rPr>
        <w:lastRenderedPageBreak/>
        <mc:AlternateContent>
          <mc:Choice Requires="wpg">
            <w:drawing>
              <wp:anchor distT="0" distB="0" distL="114300" distR="114300" simplePos="0" relativeHeight="251300864" behindDoc="0" locked="0" layoutInCell="1" allowOverlap="1" wp14:anchorId="3E1EB3CE" wp14:editId="0E51ADA6">
                <wp:simplePos x="0" y="0"/>
                <wp:positionH relativeFrom="column">
                  <wp:posOffset>251874</wp:posOffset>
                </wp:positionH>
                <wp:positionV relativeFrom="paragraph">
                  <wp:posOffset>134</wp:posOffset>
                </wp:positionV>
                <wp:extent cx="4773930" cy="2598420"/>
                <wp:effectExtent l="0" t="0" r="7620" b="0"/>
                <wp:wrapTopAndBottom/>
                <wp:docPr id="65" name="Grupo 65"/>
                <wp:cNvGraphicFramePr/>
                <a:graphic xmlns:a="http://schemas.openxmlformats.org/drawingml/2006/main">
                  <a:graphicData uri="http://schemas.microsoft.com/office/word/2010/wordprocessingGroup">
                    <wpg:wgp>
                      <wpg:cNvGrpSpPr/>
                      <wpg:grpSpPr>
                        <a:xfrm>
                          <a:off x="0" y="0"/>
                          <a:ext cx="4773930" cy="2598420"/>
                          <a:chOff x="0" y="0"/>
                          <a:chExt cx="4774019" cy="2598420"/>
                        </a:xfrm>
                      </wpg:grpSpPr>
                      <wpg:grpSp>
                        <wpg:cNvPr id="39" name="Grupo 39"/>
                        <wpg:cNvGrpSpPr/>
                        <wpg:grpSpPr>
                          <a:xfrm>
                            <a:off x="0" y="0"/>
                            <a:ext cx="4774019" cy="2399665"/>
                            <a:chOff x="0" y="0"/>
                            <a:chExt cx="4774019" cy="2399665"/>
                          </a:xfrm>
                        </wpg:grpSpPr>
                        <wps:wsp>
                          <wps:cNvPr id="3" name="Rectángulo redondeado 3"/>
                          <wps:cNvSpPr/>
                          <wps:spPr>
                            <a:xfrm>
                              <a:off x="297712" y="138223"/>
                              <a:ext cx="1535312" cy="2051672"/>
                            </a:xfrm>
                            <a:prstGeom prst="roundRect">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9932C0C" w14:textId="77777777" w:rsidR="009E7289" w:rsidRPr="001D6F4F" w:rsidRDefault="009E7289"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393405" y="584790"/>
                              <a:ext cx="1327683" cy="404430"/>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D3207" w14:textId="18A92EE8"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393405" y="1063255"/>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6C764" w14:textId="5291FCA2"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redondeado 6"/>
                          <wps:cNvSpPr/>
                          <wps:spPr>
                            <a:xfrm>
                              <a:off x="2105247" y="138223"/>
                              <a:ext cx="1535312" cy="2051672"/>
                            </a:xfrm>
                            <a:prstGeom prst="roundRect">
                              <a:avLst/>
                            </a:prstGeom>
                          </wps:spPr>
                          <wps:style>
                            <a:lnRef idx="2">
                              <a:schemeClr val="dk1"/>
                            </a:lnRef>
                            <a:fillRef idx="1">
                              <a:schemeClr val="lt1"/>
                            </a:fillRef>
                            <a:effectRef idx="0">
                              <a:schemeClr val="dk1"/>
                            </a:effectRef>
                            <a:fontRef idx="minor">
                              <a:schemeClr val="dk1"/>
                            </a:fontRef>
                          </wps:style>
                          <wps:txbx>
                            <w:txbxContent>
                              <w:p w14:paraId="116F8AD8" w14:textId="77777777" w:rsidR="009E7289" w:rsidRPr="001D6F4F" w:rsidRDefault="009E7289"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2200940" y="584790"/>
                              <a:ext cx="1327683" cy="4044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166BB" w14:textId="77777777"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2200940" y="1063255"/>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32177" w14:textId="44DFA122"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onector angular 15"/>
                          <wps:cNvCnPr/>
                          <wps:spPr>
                            <a:xfrm>
                              <a:off x="1701209" y="776176"/>
                              <a:ext cx="576536" cy="486332"/>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Rectángulo 16"/>
                          <wps:cNvSpPr/>
                          <wps:spPr>
                            <a:xfrm>
                              <a:off x="0" y="0"/>
                              <a:ext cx="4741545" cy="23996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angular 17"/>
                          <wps:cNvCnPr/>
                          <wps:spPr>
                            <a:xfrm>
                              <a:off x="3508744" y="776176"/>
                              <a:ext cx="580980" cy="447603"/>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Rectángulo 28"/>
                          <wps:cNvSpPr/>
                          <wps:spPr>
                            <a:xfrm>
                              <a:off x="393405" y="1541720"/>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3E176" w14:textId="77777777"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200940" y="1541720"/>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2EA92" w14:textId="77777777"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520995" y="233916"/>
                              <a:ext cx="1104815" cy="27551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C4382" w14:textId="1A56B0BE" w:rsidR="009E7289" w:rsidRPr="001D6F4F" w:rsidRDefault="009E7289" w:rsidP="00094A11">
                                <w:pPr>
                                  <w:jc w:val="center"/>
                                  <w:rPr>
                                    <w:rFonts w:ascii="Consolas" w:hAnsi="Consolas"/>
                                    <w:b/>
                                    <w:lang w:val="es-ES_tradnl"/>
                                  </w:rPr>
                                </w:pPr>
                                <w:r w:rsidRPr="001D6F4F">
                                  <w:rPr>
                                    <w:rFonts w:ascii="Consolas" w:hAnsi="Consolas"/>
                                    <w:b/>
                                    <w:lang w:val="es-ES_tradnl"/>
                                  </w:rPr>
                                  <w:t>Bloque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307265" y="233916"/>
                              <a:ext cx="1104815" cy="2755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EC63E" w14:textId="155AB821" w:rsidR="009E7289" w:rsidRPr="001D6F4F" w:rsidRDefault="009E7289" w:rsidP="00443CE5">
                                <w:pPr>
                                  <w:jc w:val="center"/>
                                  <w:rPr>
                                    <w:rFonts w:ascii="Consolas" w:hAnsi="Consolas"/>
                                    <w:b/>
                                    <w:lang w:val="es-ES_tradnl"/>
                                  </w:rPr>
                                </w:pPr>
                                <w:r w:rsidRPr="001D6F4F">
                                  <w:rPr>
                                    <w:rFonts w:ascii="Consolas" w:hAnsi="Consolas"/>
                                    <w:b/>
                                    <w:lang w:val="es-ES_tradnl"/>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uadro de texto 38"/>
                          <wps:cNvSpPr txBox="1"/>
                          <wps:spPr>
                            <a:xfrm>
                              <a:off x="4008474" y="659218"/>
                              <a:ext cx="765545" cy="7015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C3B43" w14:textId="20FDB921" w:rsidR="009E7289" w:rsidRPr="001D6F4F" w:rsidRDefault="009E7289" w:rsidP="001D6F4F">
                                <w:pPr>
                                  <w:rPr>
                                    <w:sz w:val="96"/>
                                    <w:szCs w:val="96"/>
                                    <w:lang w:val="es-ES_tradnl"/>
                                  </w:rPr>
                                </w:pPr>
                                <w:r w:rsidRPr="001D6F4F">
                                  <w:rPr>
                                    <w:sz w:val="96"/>
                                    <w:szCs w:val="96"/>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 name="Cuadro de texto 13"/>
                        <wps:cNvSpPr txBox="1"/>
                        <wps:spPr>
                          <a:xfrm>
                            <a:off x="0" y="2466975"/>
                            <a:ext cx="4774019" cy="131445"/>
                          </a:xfrm>
                          <a:prstGeom prst="rect">
                            <a:avLst/>
                          </a:prstGeom>
                          <a:solidFill>
                            <a:prstClr val="white"/>
                          </a:solidFill>
                          <a:ln>
                            <a:noFill/>
                          </a:ln>
                          <a:effectLst/>
                        </wps:spPr>
                        <wps:txbx>
                          <w:txbxContent>
                            <w:p w14:paraId="56B123AF" w14:textId="443866AD" w:rsidR="009E7289" w:rsidRPr="002C7A14" w:rsidRDefault="009E7289" w:rsidP="00886177">
                              <w:pPr>
                                <w:pStyle w:val="Descripcin"/>
                                <w:jc w:val="center"/>
                                <w:rPr>
                                  <w:noProof/>
                                  <w:color w:val="000000"/>
                                  <w:lang w:val="es-ES_tradnl"/>
                                </w:rPr>
                              </w:pPr>
                              <w:bookmarkStart w:id="110" w:name="_Toc19108169"/>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BA06B5">
                                <w:rPr>
                                  <w:noProof/>
                                  <w:lang w:val="es-ES_tradnl"/>
                                </w:rPr>
                                <w:t>6</w:t>
                              </w:r>
                              <w:r w:rsidRPr="002C7A14">
                                <w:rPr>
                                  <w:lang w:val="es-ES_tradnl"/>
                                </w:rPr>
                                <w:fldChar w:fldCharType="end"/>
                              </w:r>
                              <w:r w:rsidRPr="002C7A14">
                                <w:rPr>
                                  <w:lang w:val="es-ES_tradnl"/>
                                </w:rPr>
                                <w:t>: Bloque Genesis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EB3CE" id="Grupo 65" o:spid="_x0000_s1050" style="position:absolute;left:0;text-align:left;margin-left:19.85pt;margin-top:0;width:375.9pt;height:204.6pt;z-index:251300864" coordsize="47740,2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">
                <v:group id="Grupo 39" o:spid="_x0000_s1051" style="position:absolute;width:47740;height:23996" coordsize="47740,23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oundrect id="Rectángulo redondeado 3" o:spid="_x0000_s1052" style="position:absolute;left:2977;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DR8UA&#10;AADaAAAADwAAAGRycy9kb3ducmV2LnhtbESPQWvCQBSE74X+h+UVequbWgiSukqxKKIXtZHi7ZF9&#10;JqnZt2F31cRf3y0IPQ4z8w0znnamERdyvras4HWQgCAurK65VJB/zV9GIHxA1thYJgU9eZhOHh/G&#10;mGl75S1ddqEUEcI+QwVVCG0mpS8qMugHtiWO3tE6gyFKV0rt8BrhppHDJEmlwZrjQoUtzSoqTruz&#10;UbBa9N/rfb3Mf/ab3h1u3ecwTW9KPT91H+8gAnXhP3xvL7WCN/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INHxQAAANoAAAAPAAAAAAAAAAAAAAAAAJgCAABkcnMv&#10;ZG93bnJldi54bWxQSwUGAAAAAAQABAD1AAAAigMAAAAA&#10;" fillcolor="#e5b8b7 [1301]" strokecolor="black [3200]" strokeweight="2pt">
                    <v:textbox>
                      <w:txbxContent>
                        <w:p w14:paraId="19932C0C" w14:textId="77777777" w:rsidR="009E7289" w:rsidRPr="001D6F4F" w:rsidRDefault="009E7289" w:rsidP="004867E4">
                          <w:pPr>
                            <w:jc w:val="center"/>
                            <w:rPr>
                              <w:lang w:val="es-ES_tradnl"/>
                            </w:rPr>
                          </w:pPr>
                        </w:p>
                      </w:txbxContent>
                    </v:textbox>
                  </v:roundrect>
                  <v:rect id="Rectángulo 4" o:spid="_x0000_s1053" style="position:absolute;left:3934;top:5847;width:13276;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hfcAA&#10;AADaAAAADwAAAGRycy9kb3ducmV2LnhtbESPS4vCQBCE7wv+h6EFL6ITZX1FR9ldULz6vjaZNglm&#10;ekJmjPHfO4Kwx6KqvqIWq8YUoqbK5ZYVDPoRCOLE6pxTBcfDujcF4TyyxsIyKXiSg9Wy9bXAWNsH&#10;76je+1QECLsYFWTel7GULsnIoOvbkjh4V1sZ9EFWqdQVPgLcFHIYRWNpMOewkGFJfxklt/3dBMp9&#10;VuOvu3RxrZvNqDidt8+JUarTbn7mIDw1/j/8aW+1gm94Xwk3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whfcAAAADaAAAADwAAAAAAAAAAAAAAAACYAgAAZHJzL2Rvd25y&#10;ZXYueG1sUEsFBgAAAAAEAAQA9QAAAIUDAAAAAA==&#10;" fillcolor="#e5b8b7 [1301]" strokecolor="#272727 [2749]" strokeweight="1pt">
                    <v:textbox>
                      <w:txbxContent>
                        <w:p w14:paraId="265D3207" w14:textId="18A92EE8"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v:textbox>
                  </v:rect>
                  <v:rect id="Rectángulo 5" o:spid="_x0000_s1054" style="position:absolute;left:3934;top:10632;width:13276;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E5sEA&#10;AADaAAAADwAAAGRycy9kb3ducmV2LnhtbESPT4vCMBTE78J+h/AWvIimK+hqbSqroHjV9c/10bxt&#10;yzYvpYm1fnsjCB6HmfkNkyw7U4mWGldaVvA1ikAQZ1aXnCs4/m6GMxDOI2usLJOCOzlYph+9BGNt&#10;b7yn9uBzESDsYlRQeF/HUrqsIINuZGvi4P3ZxqAPssmlbvAW4KaS4yiaSoMlh4UCa1oXlP0friZQ&#10;rvMWV+4ywI3utpPqdN7dv41S/c/uZwHCU+ff4Vd7pxVM4Hkl3AC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AhObBAAAA2gAAAA8AAAAAAAAAAAAAAAAAmAIAAGRycy9kb3du&#10;cmV2LnhtbFBLBQYAAAAABAAEAPUAAACGAwAAAAA=&#10;" fillcolor="#e5b8b7 [1301]" strokecolor="#272727 [2749]" strokeweight="1pt">
                    <v:textbox>
                      <w:txbxContent>
                        <w:p w14:paraId="3876C764" w14:textId="5291FCA2"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v:textbox>
                  </v:rect>
                  <v:roundrect id="Rectángulo redondeado 6" o:spid="_x0000_s1055" style="position:absolute;left:21052;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1KsIA&#10;AADaAAAADwAAAGRycy9kb3ducmV2LnhtbESPQWvCQBSE7wX/w/IEb3UTMUGja9CWlpJbreD1kX1m&#10;g9m3Ibtq+u+7hUKPw8x8w2zL0XbiToNvHStI5wkI4trplhsFp6+35xUIH5A1do5JwTd5KHeTpy0W&#10;2j34k+7H0IgIYV+gAhNCX0jpa0MW/dz1xNG7uMFiiHJopB7wEeG2k4skyaXFluOCwZ5eDNXX480q&#10;CIzJ+lal74esHd1ydc5e91Wm1Gw67jcgAo3hP/zX/tAKcvi9Em+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bUqwgAAANoAAAAPAAAAAAAAAAAAAAAAAJgCAABkcnMvZG93&#10;bnJldi54bWxQSwUGAAAAAAQABAD1AAAAhwMAAAAA&#10;" fillcolor="white [3201]" strokecolor="black [3200]" strokeweight="2pt">
                    <v:textbox>
                      <w:txbxContent>
                        <w:p w14:paraId="116F8AD8" w14:textId="77777777" w:rsidR="009E7289" w:rsidRPr="001D6F4F" w:rsidRDefault="009E7289" w:rsidP="004867E4">
                          <w:pPr>
                            <w:jc w:val="center"/>
                            <w:rPr>
                              <w:lang w:val="es-ES_tradnl"/>
                            </w:rPr>
                          </w:pPr>
                        </w:p>
                      </w:txbxContent>
                    </v:textbox>
                  </v:roundrect>
                  <v:rect id="Rectángulo 10" o:spid="_x0000_s1056" style="position:absolute;left:22009;top:5847;width:13277;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p+8UA&#10;AADbAAAADwAAAGRycy9kb3ducmV2LnhtbESPQWvCQBCF74X+h2UKvdVNQw0lukpbaBGph0Z/wJAd&#10;k8XsbMiuGv31zqHgbYb35r1v5svRd+pEQ3SBDbxOMlDEdbCOGwO77ffLO6iYkC12gcnAhSIsF48P&#10;cyxtOPMfnarUKAnhWKKBNqW+1DrWLXmMk9ATi7YPg8ck69BoO+BZwn2n8ywrtEfH0tBiT18t1Yfq&#10;6A2sf9eu+NxMr+R+ivE47fPtW5Ub8/w0fsxAJRrT3fx/vbKCL/T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in7xQAAANsAAAAPAAAAAAAAAAAAAAAAAJgCAABkcnMv&#10;ZG93bnJldi54bWxQSwUGAAAAAAQABAD1AAAAigMAAAAA&#10;" filled="f" strokecolor="#272727 [2749]" strokeweight="1pt">
                    <v:textbox>
                      <w:txbxContent>
                        <w:p w14:paraId="2C7166BB" w14:textId="77777777"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v:textbox>
                  </v:rect>
                  <v:rect id="Rectángulo 12" o:spid="_x0000_s1057" style="position:absolute;left:22009;top:10632;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SF8EA&#10;AADbAAAADwAAAGRycy9kb3ducmV2LnhtbERPzYrCMBC+L/gOYQRva2rRItUourAisnuw+gBDM7bB&#10;ZlKaqNWn3yws7G0+vt9ZrnvbiDt13jhWMBknIIhLpw1XCs6nz/c5CB+QNTaOScGTPKxXg7cl5to9&#10;+Ej3IlQihrDPUUEdQptL6cuaLPqxa4kjd3GdxRBhV0nd4SOG20amSZJJi4ZjQ40tfdRUXoubVXD4&#10;Ophs+z17kdll/W3WpqdpkSo1GvabBYhAffgX/7n3Os5P4feXeI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cEhfBAAAA2wAAAA8AAAAAAAAAAAAAAAAAmAIAAGRycy9kb3du&#10;cmV2LnhtbFBLBQYAAAAABAAEAPUAAACGAwAAAAA=&#10;" filled="f" strokecolor="#272727 [2749]" strokeweight="1pt">
                    <v:textbox>
                      <w:txbxContent>
                        <w:p w14:paraId="40832177" w14:textId="44DFA122"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v:textbox>
                  </v:rect>
                  <v:shape id="Conector angular 15" o:spid="_x0000_s1058" type="#_x0000_t34" style="position:absolute;left:17012;top:7761;width:5765;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XUcEAAADbAAAADwAAAGRycy9kb3ducmV2LnhtbERPTWvCQBC9C/0PyxS86aaKUlI3oUSF&#10;Hm0stMchO82GZmfT7GqSf98tCN7m8T5nl4+2FVfqfeNYwdMyAUFcOd1wreDjfFw8g/ABWWPrmBRM&#10;5CHPHmY7TLUb+J2uZahFDGGfogITQpdK6StDFv3SdcSR+3a9xRBhX0vd4xDDbStXSbKVFhuODQY7&#10;KgxVP+XFKtgPWw7rr8/ppLvDr1kXZVXQpNT8cXx9ARFoDHfxzf2m4/wN/P8SD5D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q1dRwQAAANsAAAAPAAAAAAAAAAAAAAAA&#10;AKECAABkcnMvZG93bnJldi54bWxQSwUGAAAAAAQABAD5AAAAjwMAAAAA&#10;" strokecolor="#c00000" strokeweight="2pt">
                    <v:stroke startarrow="block" endarrow="block"/>
                  </v:shape>
                  <v:rect id="Rectángulo 16" o:spid="_x0000_s1059" style="position:absolute;width:47415;height:23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UFMEA&#10;AADbAAAADwAAAGRycy9kb3ducmV2LnhtbERPzYrCMBC+L/gOYQRva2rRIl2jrAsrIu7B6gMMzWwb&#10;tpmUJmr16Y0g7G0+vt9ZrHrbiAt13jhWMBknIIhLpw1XCk7H7/c5CB+QNTaOScGNPKyWg7cF5tpd&#10;+UCXIlQihrDPUUEdQptL6cuaLPqxa4kj9+s6iyHCrpK6w2sMt41MkySTFg3Hhhpb+qqp/CvOVsFu&#10;vzPZ+md2J7PJ+vOsTY/TIlVqNOw/P0AE6sO/+OXe6jg/g+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nFBTBAAAA2wAAAA8AAAAAAAAAAAAAAAAAmAIAAGRycy9kb3du&#10;cmV2LnhtbFBLBQYAAAAABAAEAPUAAACGAwAAAAA=&#10;" filled="f" strokecolor="#272727 [2749]" strokeweight="1pt"/>
                  <v:shape id="Conector angular 17" o:spid="_x0000_s1060" type="#_x0000_t34" style="position:absolute;left:35087;top:7761;width:5810;height:44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svcEAAADbAAAADwAAAGRycy9kb3ducmV2LnhtbERPTWvCQBC9C/0PyxS86aYVbIlugqQK&#10;PdpYaI9DdswGs7NpdjXJv+8Khd7m8T5nm4+2FTfqfeNYwdMyAUFcOd1wreDzdFi8gvABWWPrmBRM&#10;5CHPHmZbTLUb+INuZahFDGGfogITQpdK6StDFv3SdcSRO7veYoiwr6XucYjhtpXPSbKWFhuODQY7&#10;KgxVl/JqFbwNaw6r76/pqLv9j1kVZVXQpNT8cdxtQAQaw7/4z/2u4/wXuP8S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NWy9wQAAANsAAAAPAAAAAAAAAAAAAAAA&#10;AKECAABkcnMvZG93bnJldi54bWxQSwUGAAAAAAQABAD5AAAAjwMAAAAA&#10;" strokecolor="#c00000" strokeweight="2pt">
                    <v:stroke startarrow="block" endarrow="block"/>
                  </v:shape>
                  <v:rect id="Rectángulo 28" o:spid="_x0000_s1061" style="position:absolute;left:3934;top:15417;width:13276;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sHcIA&#10;AADbAAAADwAAAGRycy9kb3ducmV2LnhtbESPTWvCQBCG7wX/wzJCL0U3ClWbuooKFq9+tdchOybB&#10;7GzIrjH++85B8Di88z4zz3zZuUq11ITSs4HRMAFFnHlbcm7gdNwOZqBCRLZYeSYDDwqwXPTe5pha&#10;f+c9tYeYK4FwSNFAEWOdah2yghyGoa+JJbv4xmGUscm1bfAucFfpcZJMtMOS5UKBNW0Kyq6HmxPK&#10;7avFdfj7wK3tfj6r8+/uMXXGvPe71TeoSF18LT/bO2tgLM+Ki3i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6wdwgAAANsAAAAPAAAAAAAAAAAAAAAAAJgCAABkcnMvZG93&#10;bnJldi54bWxQSwUGAAAAAAQABAD1AAAAhwMAAAAA&#10;" fillcolor="#e5b8b7 [1301]" strokecolor="#272727 [2749]" strokeweight="1pt">
                    <v:textbox>
                      <w:txbxContent>
                        <w:p w14:paraId="1FF3E176" w14:textId="77777777"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v:textbox>
                  </v:rect>
                  <v:rect id="Rectángulo 29" o:spid="_x0000_s1062" style="position:absolute;left:22009;top:15417;width:13277;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K28UA&#10;AADbAAAADwAAAGRycy9kb3ducmV2LnhtbESP0WrCQBRE3wv+w3IF3+rGUIPGbMQWKkXah0Y/4JK9&#10;JovZuyG7atqv7xYKfRxm5gxTbEfbiRsN3jhWsJgnIIhrpw03Ck7H18cVCB+QNXaOScEXediWk4cC&#10;c+3u/Em3KjQiQtjnqKANoc+l9HVLFv3c9cTRO7vBYohyaKQe8B7htpNpkmTSouG40GJPLy3Vl+pq&#10;FRzeDyZ7/lh+k9ln43XZp8enKlVqNh13GxCBxvAf/mu/aQXpGn6/xB8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ErbxQAAANsAAAAPAAAAAAAAAAAAAAAAAJgCAABkcnMv&#10;ZG93bnJldi54bWxQSwUGAAAAAAQABAD1AAAAigMAAAAA&#10;" filled="f" strokecolor="#272727 [2749]" strokeweight="1pt">
                    <v:textbox>
                      <w:txbxContent>
                        <w:p w14:paraId="7F52EA92" w14:textId="77777777" w:rsidR="009E7289" w:rsidRPr="001D6F4F" w:rsidRDefault="009E7289"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v:textbox>
                  </v:rect>
                  <v:shape id="Cuadro de texto 32" o:spid="_x0000_s1063" type="#_x0000_t202" style="position:absolute;left:5209;top:2339;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IMEA&#10;AADbAAAADwAAAGRycy9kb3ducmV2LnhtbESPQYvCMBSE78L+h/AW9qapLuhuNYoIgle1en40zza2&#10;eek2Wa3+eiMIHoeZ+YaZLTpbiwu13jhWMBwkIIhzpw0XCrL9uv8DwgdkjbVjUnAjD4v5R2+GqXZX&#10;3tJlFwoRIexTVFCG0KRS+rwki37gGuLonVxrMUTZFlK3eI1wW8tRkoylRcNxocSGViXl1e7fKjiM&#10;f6ti9Weqpby7o8m6ezbxZ6W+PrvlFESgLrzDr/ZGK/gewf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jUyDBAAAA2wAAAA8AAAAAAAAAAAAAAAAAmAIAAGRycy9kb3du&#10;cmV2LnhtbFBLBQYAAAAABAAEAPUAAACGAwAAAAA=&#10;" fillcolor="#e5b8b7 [1301]" stroked="f" strokeweight=".5pt">
                    <v:textbox>
                      <w:txbxContent>
                        <w:p w14:paraId="679C4382" w14:textId="1A56B0BE" w:rsidR="009E7289" w:rsidRPr="001D6F4F" w:rsidRDefault="009E7289" w:rsidP="00094A11">
                          <w:pPr>
                            <w:jc w:val="center"/>
                            <w:rPr>
                              <w:rFonts w:ascii="Consolas" w:hAnsi="Consolas"/>
                              <w:b/>
                              <w:lang w:val="es-ES_tradnl"/>
                            </w:rPr>
                          </w:pPr>
                          <w:r w:rsidRPr="001D6F4F">
                            <w:rPr>
                              <w:rFonts w:ascii="Consolas" w:hAnsi="Consolas"/>
                              <w:b/>
                              <w:lang w:val="es-ES_tradnl"/>
                            </w:rPr>
                            <w:t>Bloque 0</w:t>
                          </w:r>
                        </w:p>
                      </w:txbxContent>
                    </v:textbox>
                  </v:shape>
                  <v:shape id="Cuadro de texto 33" o:spid="_x0000_s1064" type="#_x0000_t202" style="position:absolute;left:23072;top:2339;width:11048;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14:paraId="7B0EC63E" w14:textId="155AB821" w:rsidR="009E7289" w:rsidRPr="001D6F4F" w:rsidRDefault="009E7289" w:rsidP="00443CE5">
                          <w:pPr>
                            <w:jc w:val="center"/>
                            <w:rPr>
                              <w:rFonts w:ascii="Consolas" w:hAnsi="Consolas"/>
                              <w:b/>
                              <w:lang w:val="es-ES_tradnl"/>
                            </w:rPr>
                          </w:pPr>
                          <w:r w:rsidRPr="001D6F4F">
                            <w:rPr>
                              <w:rFonts w:ascii="Consolas" w:hAnsi="Consolas"/>
                              <w:b/>
                              <w:lang w:val="es-ES_tradnl"/>
                            </w:rPr>
                            <w:t>Bloque 1</w:t>
                          </w:r>
                        </w:p>
                      </w:txbxContent>
                    </v:textbox>
                  </v:shape>
                  <v:shape id="Cuadro de texto 38" o:spid="_x0000_s1065" type="#_x0000_t202" style="position:absolute;left:40084;top:6592;width:7656;height:7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80C3B43" w14:textId="20FDB921" w:rsidR="009E7289" w:rsidRPr="001D6F4F" w:rsidRDefault="009E7289" w:rsidP="001D6F4F">
                          <w:pPr>
                            <w:rPr>
                              <w:sz w:val="96"/>
                              <w:szCs w:val="96"/>
                              <w:lang w:val="es-ES_tradnl"/>
                            </w:rPr>
                          </w:pPr>
                          <w:r w:rsidRPr="001D6F4F">
                            <w:rPr>
                              <w:sz w:val="96"/>
                              <w:szCs w:val="96"/>
                              <w:lang w:val="es-ES_tradnl"/>
                            </w:rPr>
                            <w:t>…</w:t>
                          </w:r>
                        </w:p>
                      </w:txbxContent>
                    </v:textbox>
                  </v:shape>
                </v:group>
                <v:shape id="Cuadro de texto 13" o:spid="_x0000_s1066" type="#_x0000_t202" style="position:absolute;top:24669;width:47740;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56B123AF" w14:textId="443866AD" w:rsidR="009E7289" w:rsidRPr="002C7A14" w:rsidRDefault="009E7289" w:rsidP="00886177">
                        <w:pPr>
                          <w:pStyle w:val="Descripcin"/>
                          <w:jc w:val="center"/>
                          <w:rPr>
                            <w:noProof/>
                            <w:color w:val="000000"/>
                            <w:lang w:val="es-ES_tradnl"/>
                          </w:rPr>
                        </w:pPr>
                        <w:bookmarkStart w:id="111" w:name="_Toc19108169"/>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BA06B5">
                          <w:rPr>
                            <w:noProof/>
                            <w:lang w:val="es-ES_tradnl"/>
                          </w:rPr>
                          <w:t>6</w:t>
                        </w:r>
                        <w:r w:rsidRPr="002C7A14">
                          <w:rPr>
                            <w:lang w:val="es-ES_tradnl"/>
                          </w:rPr>
                          <w:fldChar w:fldCharType="end"/>
                        </w:r>
                        <w:r w:rsidRPr="002C7A14">
                          <w:rPr>
                            <w:lang w:val="es-ES_tradnl"/>
                          </w:rPr>
                          <w:t>: Bloque Genesis</w:t>
                        </w:r>
                        <w:bookmarkEnd w:id="111"/>
                      </w:p>
                    </w:txbxContent>
                  </v:textbox>
                </v:shape>
                <w10:wrap type="topAndBottom"/>
              </v:group>
            </w:pict>
          </mc:Fallback>
        </mc:AlternateContent>
      </w:r>
    </w:p>
    <w:p w14:paraId="7A07A5FB" w14:textId="607B30B8" w:rsidR="00144248" w:rsidRPr="002306F1" w:rsidRDefault="00144248" w:rsidP="00AF0ADA">
      <w:pPr>
        <w:spacing w:line="360" w:lineRule="auto"/>
        <w:ind w:firstLine="284"/>
        <w:rPr>
          <w:lang w:val="es-ES_tradnl"/>
        </w:rPr>
      </w:pPr>
      <w:r w:rsidRPr="002306F1">
        <w:rPr>
          <w:lang w:val="es-ES_tradnl"/>
        </w:rPr>
        <w:t xml:space="preserve">Como se observa en </w:t>
      </w:r>
      <w:r w:rsidR="00E95E83" w:rsidRPr="002306F1">
        <w:rPr>
          <w:lang w:val="es-ES_tradnl"/>
        </w:rPr>
        <w:t>las imágenes anteriores</w:t>
      </w:r>
      <w:r w:rsidRPr="002306F1">
        <w:rPr>
          <w:lang w:val="es-ES_tradnl"/>
        </w:rPr>
        <w:t xml:space="preserve">, los identificadores de los bloques son </w:t>
      </w:r>
      <w:r w:rsidR="00E95E83" w:rsidRPr="002306F1">
        <w:rPr>
          <w:lang w:val="es-ES_tradnl"/>
        </w:rPr>
        <w:t xml:space="preserve"> códigos generados por funciones resumen o </w:t>
      </w:r>
      <w:r w:rsidR="00E95E83" w:rsidRPr="002306F1">
        <w:rPr>
          <w:i/>
          <w:lang w:val="es-ES_tradnl"/>
        </w:rPr>
        <w:t xml:space="preserve">funciones </w:t>
      </w:r>
      <w:r w:rsidR="00F04DF4">
        <w:rPr>
          <w:i/>
          <w:lang w:val="es-ES_tradnl"/>
        </w:rPr>
        <w:t>hash</w:t>
      </w:r>
      <w:r w:rsidR="00E95E83" w:rsidRPr="002306F1">
        <w:rPr>
          <w:lang w:val="es-ES_tradnl"/>
        </w:rPr>
        <w:t>.</w:t>
      </w:r>
      <w:r w:rsidR="003E2C6D" w:rsidRPr="002306F1">
        <w:rPr>
          <w:lang w:val="es-ES_tradnl"/>
        </w:rPr>
        <w:t xml:space="preserve"> Estos identificadores son los elementos que sirven de enlaces entre los bloques. En cada uno de ellos hay un “Previous Block </w:t>
      </w:r>
      <w:r w:rsidR="00F25881">
        <w:rPr>
          <w:lang w:val="es-ES_tradnl"/>
        </w:rPr>
        <w:t>hash</w:t>
      </w:r>
      <w:r w:rsidR="003E2C6D" w:rsidRPr="002306F1">
        <w:rPr>
          <w:lang w:val="es-ES_tradnl"/>
        </w:rPr>
        <w:t xml:space="preserve">” que permiten enlazar un bloque con el anterior. Además se almacena el “Transaction </w:t>
      </w:r>
      <w:r w:rsidR="00F25881">
        <w:rPr>
          <w:lang w:val="es-ES_tradnl"/>
        </w:rPr>
        <w:t>hash</w:t>
      </w:r>
      <w:r w:rsidR="003E2C6D" w:rsidRPr="002306F1">
        <w:rPr>
          <w:lang w:val="es-ES_tradnl"/>
        </w:rPr>
        <w:t>”</w:t>
      </w:r>
      <w:r w:rsidR="00454A13" w:rsidRPr="002306F1">
        <w:rPr>
          <w:lang w:val="es-ES_tradnl"/>
        </w:rPr>
        <w:t xml:space="preserve"> que contiene la transacción realizada y validada.</w:t>
      </w:r>
    </w:p>
    <w:p w14:paraId="5D499B0E" w14:textId="4B142AC5" w:rsidR="002C7892" w:rsidRPr="002306F1" w:rsidRDefault="007F197E" w:rsidP="00AF0ADA">
      <w:pPr>
        <w:spacing w:line="360" w:lineRule="auto"/>
        <w:ind w:firstLine="284"/>
        <w:rPr>
          <w:lang w:val="es-ES_tradnl"/>
        </w:rPr>
      </w:pPr>
      <w:r w:rsidRPr="002306F1">
        <w:rPr>
          <w:lang w:val="es-ES_tradnl"/>
        </w:rPr>
        <w:t>Los</w:t>
      </w:r>
      <w:r w:rsidR="00F652AA" w:rsidRPr="002306F1">
        <w:rPr>
          <w:lang w:val="es-ES_tradnl"/>
        </w:rPr>
        <w:t xml:space="preserve"> bloques se sitúan en los NODOS</w:t>
      </w:r>
      <w:r w:rsidR="00B74164" w:rsidRPr="002306F1">
        <w:rPr>
          <w:lang w:val="es-ES_tradnl"/>
        </w:rPr>
        <w:t>,</w:t>
      </w:r>
      <w:r w:rsidR="00F652AA" w:rsidRPr="002306F1">
        <w:rPr>
          <w:lang w:val="es-ES_tradnl"/>
        </w:rPr>
        <w:t xml:space="preserve"> y estos no son más que </w:t>
      </w:r>
      <w:r w:rsidR="00B74164" w:rsidRPr="002306F1">
        <w:rPr>
          <w:lang w:val="es-ES_tradnl"/>
        </w:rPr>
        <w:t xml:space="preserve">cada una de las máquinas que </w:t>
      </w:r>
      <w:r w:rsidRPr="002306F1">
        <w:rPr>
          <w:lang w:val="es-ES_tradnl"/>
        </w:rPr>
        <w:t>componen la</w:t>
      </w:r>
      <w:r w:rsidR="00F652AA" w:rsidRPr="002306F1">
        <w:rPr>
          <w:lang w:val="es-ES_tradnl"/>
        </w:rPr>
        <w:t xml:space="preserve"> red</w:t>
      </w:r>
      <w:r w:rsidR="00771898" w:rsidRPr="002306F1">
        <w:rPr>
          <w:lang w:val="es-ES_tradnl"/>
        </w:rPr>
        <w:t>, y en donde existe una copia de todas las transacciones realizadas hasta el momento</w:t>
      </w:r>
      <w:r w:rsidR="00B74164" w:rsidRPr="002306F1">
        <w:rPr>
          <w:lang w:val="es-ES_tradnl"/>
        </w:rPr>
        <w:t>.</w:t>
      </w:r>
      <w:r w:rsidR="00771898" w:rsidRPr="002306F1">
        <w:rPr>
          <w:lang w:val="es-ES_tradnl"/>
        </w:rPr>
        <w:t xml:space="preserve"> </w:t>
      </w:r>
      <w:r w:rsidR="00B74164" w:rsidRPr="002306F1">
        <w:rPr>
          <w:lang w:val="es-ES_tradnl"/>
        </w:rPr>
        <w:t xml:space="preserve">Cada bloque se añade a la blockchain de manera cronológica y con una marca de tiempo o </w:t>
      </w:r>
      <w:r w:rsidR="00B74164" w:rsidRPr="002306F1">
        <w:rPr>
          <w:i/>
          <w:lang w:val="es-ES_tradnl"/>
        </w:rPr>
        <w:t>timestamp</w:t>
      </w:r>
      <w:r w:rsidR="00271CA3" w:rsidRPr="002306F1">
        <w:rPr>
          <w:lang w:val="es-ES_tradnl"/>
        </w:rPr>
        <w:t xml:space="preserve">. Cada vez que una transacción es </w:t>
      </w:r>
      <w:r w:rsidR="003E2C6D" w:rsidRPr="002306F1">
        <w:rPr>
          <w:lang w:val="es-ES_tradnl"/>
        </w:rPr>
        <w:t>validada</w:t>
      </w:r>
      <w:r w:rsidR="00271CA3" w:rsidRPr="002306F1">
        <w:rPr>
          <w:lang w:val="es-ES_tradnl"/>
        </w:rPr>
        <w:t xml:space="preserve">, esta se almacena de manera permanente y sin posibilidad de ser modificada o eliminada. </w:t>
      </w:r>
      <w:r w:rsidR="00B74164" w:rsidRPr="002306F1">
        <w:rPr>
          <w:lang w:val="es-ES_tradnl"/>
        </w:rPr>
        <w:t xml:space="preserve"> </w:t>
      </w:r>
    </w:p>
    <w:p w14:paraId="07E12721" w14:textId="10DA0244" w:rsidR="00271CA3" w:rsidRPr="002306F1" w:rsidRDefault="00144248" w:rsidP="00AF0ADA">
      <w:pPr>
        <w:spacing w:line="360" w:lineRule="auto"/>
        <w:ind w:firstLine="284"/>
        <w:rPr>
          <w:lang w:val="es-ES_tradnl"/>
        </w:rPr>
      </w:pPr>
      <w:r w:rsidRPr="002306F1">
        <w:rPr>
          <w:lang w:val="es-ES_tradnl"/>
        </w:rPr>
        <w:t>Ahora bien, ¿q</w:t>
      </w:r>
      <w:r w:rsidR="00271CA3" w:rsidRPr="002306F1">
        <w:rPr>
          <w:lang w:val="es-ES_tradnl"/>
        </w:rPr>
        <w:t xml:space="preserve">uién o que valida cada transacción? </w:t>
      </w:r>
      <w:r w:rsidR="008C7EFE" w:rsidRPr="002306F1">
        <w:rPr>
          <w:lang w:val="es-ES_tradnl"/>
        </w:rPr>
        <w:t xml:space="preserve">Cuando a la blockchain le llega una solicitud para realizar una transacción, realiza un proceso de </w:t>
      </w:r>
      <w:r w:rsidR="008C7EFE" w:rsidRPr="002306F1">
        <w:rPr>
          <w:i/>
          <w:lang w:val="es-ES_tradnl"/>
        </w:rPr>
        <w:t>consenso,</w:t>
      </w:r>
      <w:r w:rsidR="004B1D07" w:rsidRPr="002306F1">
        <w:rPr>
          <w:lang w:val="es-ES_tradnl"/>
        </w:rPr>
        <w:t xml:space="preserve"> é</w:t>
      </w:r>
      <w:r w:rsidR="008C7EFE" w:rsidRPr="002306F1">
        <w:rPr>
          <w:lang w:val="es-ES_tradnl"/>
        </w:rPr>
        <w:t>ste es un acuerdo entre los nodos</w:t>
      </w:r>
      <w:r w:rsidR="004B1D07" w:rsidRPr="002306F1">
        <w:rPr>
          <w:lang w:val="es-ES_tradnl"/>
        </w:rPr>
        <w:t xml:space="preserve"> participantes en la red,</w:t>
      </w:r>
      <w:r w:rsidR="008C7EFE" w:rsidRPr="002306F1">
        <w:rPr>
          <w:lang w:val="es-ES_tradnl"/>
        </w:rPr>
        <w:t xml:space="preserve"> en el que se decide que la información que se ha almacenado es cierta, y por lo tanto puede pasar a formar parte de la cadena de bloques. Estos acuerdos entre bloques se alcanzan a través de los </w:t>
      </w:r>
      <w:r w:rsidR="008C7EFE" w:rsidRPr="002306F1">
        <w:rPr>
          <w:i/>
          <w:lang w:val="es-ES_tradnl"/>
        </w:rPr>
        <w:t>algoritmos de consenso</w:t>
      </w:r>
      <w:r w:rsidR="002A26A7" w:rsidRPr="002306F1">
        <w:rPr>
          <w:i/>
          <w:lang w:val="es-ES_tradnl"/>
        </w:rPr>
        <w:t>,</w:t>
      </w:r>
      <w:r w:rsidR="002A26A7" w:rsidRPr="002306F1">
        <w:rPr>
          <w:lang w:val="es-ES_tradnl"/>
        </w:rPr>
        <w:t xml:space="preserve"> éstos obligan a que el protocolo de la blockchain sea respetado, y por consiguiente</w:t>
      </w:r>
      <w:r w:rsidR="004B1D07" w:rsidRPr="002306F1">
        <w:rPr>
          <w:lang w:val="es-ES_tradnl"/>
        </w:rPr>
        <w:t xml:space="preserve"> dan</w:t>
      </w:r>
      <w:r w:rsidR="002A26A7" w:rsidRPr="002306F1">
        <w:rPr>
          <w:lang w:val="es-ES_tradnl"/>
        </w:rPr>
        <w:t xml:space="preserve"> fiabilidad a cualquier transacción que se realice.</w:t>
      </w:r>
    </w:p>
    <w:p w14:paraId="52284D38" w14:textId="4E6523B3" w:rsidR="009C5F13" w:rsidRPr="002306F1" w:rsidRDefault="009C5F13" w:rsidP="00AF0ADA">
      <w:pPr>
        <w:spacing w:line="360" w:lineRule="auto"/>
        <w:ind w:firstLine="284"/>
        <w:rPr>
          <w:lang w:val="es-ES_tradnl"/>
        </w:rPr>
      </w:pPr>
      <w:r w:rsidRPr="002306F1">
        <w:rPr>
          <w:lang w:val="es-ES_tradnl"/>
        </w:rPr>
        <w:t xml:space="preserve">Los encargados de ejecutar estos algoritmos, son los nodos mineros o </w:t>
      </w:r>
      <w:r w:rsidRPr="002306F1">
        <w:rPr>
          <w:i/>
          <w:lang w:val="es-ES_tradnl"/>
        </w:rPr>
        <w:t>miners</w:t>
      </w:r>
      <w:r w:rsidRPr="002306F1">
        <w:rPr>
          <w:lang w:val="es-ES_tradnl"/>
        </w:rPr>
        <w:t>, y ellos gastan energía y tiempo de cómputo para validar la transacción.</w:t>
      </w:r>
    </w:p>
    <w:p w14:paraId="57B395A6" w14:textId="5E0D6F7B" w:rsidR="00B76E85" w:rsidRPr="002306F1" w:rsidRDefault="004B1D07" w:rsidP="00AF0ADA">
      <w:pPr>
        <w:spacing w:line="360" w:lineRule="auto"/>
        <w:ind w:firstLine="284"/>
        <w:rPr>
          <w:lang w:val="es-ES_tradnl"/>
        </w:rPr>
      </w:pPr>
      <w:r w:rsidRPr="002306F1">
        <w:rPr>
          <w:lang w:val="es-ES_tradnl"/>
        </w:rPr>
        <w:t xml:space="preserve">¿Qué algoritmos de consenso existen? </w:t>
      </w:r>
      <w:r w:rsidR="00B76E85" w:rsidRPr="002306F1">
        <w:rPr>
          <w:lang w:val="es-ES_tradnl"/>
        </w:rPr>
        <w:t>La respuesta es que bastantes, pero centrándonos en la red Bitcoin y Ethereum, éstas dos emplean los denominados</w:t>
      </w:r>
      <w:r w:rsidRPr="002306F1">
        <w:rPr>
          <w:lang w:val="es-ES_tradnl"/>
        </w:rPr>
        <w:t xml:space="preserve"> </w:t>
      </w:r>
      <w:r w:rsidRPr="002306F1">
        <w:rPr>
          <w:i/>
          <w:lang w:val="es-ES_tradnl"/>
        </w:rPr>
        <w:t>Prueba de trabajo</w:t>
      </w:r>
      <w:r w:rsidR="00B76E85" w:rsidRPr="002306F1">
        <w:rPr>
          <w:lang w:val="es-ES_tradnl"/>
        </w:rPr>
        <w:t xml:space="preserve"> (Proof of work) y</w:t>
      </w:r>
      <w:r w:rsidRPr="002306F1">
        <w:rPr>
          <w:lang w:val="es-ES_tradnl"/>
        </w:rPr>
        <w:t xml:space="preserve"> </w:t>
      </w:r>
      <w:r w:rsidRPr="002306F1">
        <w:rPr>
          <w:i/>
          <w:lang w:val="es-ES_tradnl"/>
        </w:rPr>
        <w:t>Prueba de participación</w:t>
      </w:r>
      <w:r w:rsidRPr="002306F1">
        <w:rPr>
          <w:lang w:val="es-ES_tradnl"/>
        </w:rPr>
        <w:t xml:space="preserve"> (Proof of stake)</w:t>
      </w:r>
      <w:r w:rsidR="00B76E85" w:rsidRPr="002306F1">
        <w:rPr>
          <w:lang w:val="es-ES_tradnl"/>
        </w:rPr>
        <w:t xml:space="preserve">. En la actualidad </w:t>
      </w:r>
      <w:r w:rsidR="00B76E85" w:rsidRPr="002306F1">
        <w:rPr>
          <w:i/>
          <w:lang w:val="es-ES_tradnl"/>
        </w:rPr>
        <w:t>Proof of work</w:t>
      </w:r>
      <w:r w:rsidR="00B76E85" w:rsidRPr="002306F1">
        <w:rPr>
          <w:lang w:val="es-ES_tradnl"/>
        </w:rPr>
        <w:t xml:space="preserve"> es el algoritmo más utilizado, pero la red Ethereum está migrando a </w:t>
      </w:r>
      <w:r w:rsidR="00B76E85" w:rsidRPr="002306F1">
        <w:rPr>
          <w:i/>
          <w:lang w:val="es-ES_tradnl"/>
        </w:rPr>
        <w:t>Proof of stake</w:t>
      </w:r>
      <w:r w:rsidR="00B76E85" w:rsidRPr="002306F1">
        <w:rPr>
          <w:lang w:val="es-ES_tradnl"/>
        </w:rPr>
        <w:t xml:space="preserve"> debido al alto consumo de energía al que obliga el primero.</w:t>
      </w:r>
    </w:p>
    <w:p w14:paraId="23EDD591" w14:textId="77777777" w:rsidR="00282019" w:rsidRPr="002306F1" w:rsidRDefault="00282019" w:rsidP="00AF0ADA">
      <w:pPr>
        <w:spacing w:line="360" w:lineRule="auto"/>
        <w:ind w:firstLine="284"/>
        <w:rPr>
          <w:lang w:val="es-ES_tradnl"/>
        </w:rPr>
      </w:pPr>
    </w:p>
    <w:p w14:paraId="60A04107" w14:textId="77777777" w:rsidR="00B76E85" w:rsidRPr="002306F1" w:rsidRDefault="00B76E85" w:rsidP="00CA218E">
      <w:pPr>
        <w:pStyle w:val="Ttulo3"/>
      </w:pPr>
      <w:bookmarkStart w:id="112" w:name="_Toc19108372"/>
      <w:r w:rsidRPr="002306F1">
        <w:lastRenderedPageBreak/>
        <w:t>Proof of work</w:t>
      </w:r>
      <w:bookmarkEnd w:id="112"/>
    </w:p>
    <w:p w14:paraId="2F3B3452" w14:textId="4E2400C5" w:rsidR="00B76E85" w:rsidRPr="002306F1" w:rsidRDefault="009C5F13" w:rsidP="009C5F13">
      <w:pPr>
        <w:spacing w:line="360" w:lineRule="auto"/>
        <w:ind w:firstLine="284"/>
        <w:rPr>
          <w:lang w:val="es-ES_tradnl"/>
        </w:rPr>
      </w:pPr>
      <w:r w:rsidRPr="002306F1">
        <w:rPr>
          <w:lang w:val="es-ES_tradnl"/>
        </w:rPr>
        <w:t xml:space="preserve">Fue el primer algoritmo de consenso creado para la red Bitcoin, y aquí los mineros realizan la labor de validación resolviendo un problema matemático. Es en este punto donde entra la potencia de cómputo de cada minero participante. Se establece una competición para lograr resolver el problema </w:t>
      </w:r>
      <w:r w:rsidR="009863CB" w:rsidRPr="002306F1">
        <w:rPr>
          <w:lang w:val="es-ES_tradnl"/>
        </w:rPr>
        <w:t>antes que ninguno</w:t>
      </w:r>
      <w:r w:rsidRPr="002306F1">
        <w:rPr>
          <w:lang w:val="es-ES_tradnl"/>
        </w:rPr>
        <w:t xml:space="preserve">, pues aquel que lo logre será el que consiga la recompensa en forma de criptomoneda, </w:t>
      </w:r>
      <w:r w:rsidRPr="002306F1">
        <w:rPr>
          <w:i/>
          <w:lang w:val="es-ES_tradnl"/>
        </w:rPr>
        <w:t>bitcoins</w:t>
      </w:r>
      <w:r w:rsidR="00CB4509" w:rsidRPr="002306F1">
        <w:rPr>
          <w:lang w:val="es-ES_tradnl"/>
        </w:rPr>
        <w:t xml:space="preserve"> para la red Bitcoin o</w:t>
      </w:r>
      <w:r w:rsidRPr="002306F1">
        <w:rPr>
          <w:lang w:val="es-ES_tradnl"/>
        </w:rPr>
        <w:t xml:space="preserve"> </w:t>
      </w:r>
      <w:r w:rsidRPr="002306F1">
        <w:rPr>
          <w:i/>
          <w:lang w:val="es-ES_tradnl"/>
        </w:rPr>
        <w:t>ethers</w:t>
      </w:r>
      <w:r w:rsidRPr="002306F1">
        <w:rPr>
          <w:lang w:val="es-ES_tradnl"/>
        </w:rPr>
        <w:t xml:space="preserve"> para la red Ethereum.</w:t>
      </w:r>
    </w:p>
    <w:p w14:paraId="7CDDB09A" w14:textId="3A5E264B" w:rsidR="005539BE" w:rsidRPr="002306F1" w:rsidRDefault="00D4123A" w:rsidP="00924865">
      <w:pPr>
        <w:spacing w:after="120" w:line="360" w:lineRule="auto"/>
        <w:ind w:firstLine="284"/>
        <w:rPr>
          <w:lang w:val="es-ES_tradnl"/>
        </w:rPr>
      </w:pPr>
      <w:r w:rsidRPr="002306F1">
        <w:rPr>
          <w:lang w:val="es-ES_tradnl"/>
        </w:rPr>
        <w:t xml:space="preserve">Como </w:t>
      </w:r>
      <w:r w:rsidR="009C4041" w:rsidRPr="002306F1">
        <w:rPr>
          <w:lang w:val="es-ES_tradnl"/>
        </w:rPr>
        <w:t>se ha</w:t>
      </w:r>
      <w:r w:rsidRPr="002306F1">
        <w:rPr>
          <w:lang w:val="es-ES_tradnl"/>
        </w:rPr>
        <w:t xml:space="preserve"> dicho anteriormente, este algoritmo trata de resolver un problema matemático, que permita la validación del bloque. </w:t>
      </w:r>
      <w:r w:rsidR="005539BE" w:rsidRPr="002306F1">
        <w:rPr>
          <w:lang w:val="es-ES_tradnl"/>
        </w:rPr>
        <w:t>El proceso que sigue este algoritmo es el siguiente:</w:t>
      </w:r>
    </w:p>
    <w:p w14:paraId="0168D0D4" w14:textId="7EFAF53B" w:rsidR="00DC32BE" w:rsidRPr="002306F1" w:rsidRDefault="00DC32BE" w:rsidP="00174F00">
      <w:pPr>
        <w:pStyle w:val="Prrafodelista"/>
        <w:numPr>
          <w:ilvl w:val="0"/>
          <w:numId w:val="19"/>
        </w:numPr>
        <w:spacing w:line="360" w:lineRule="auto"/>
        <w:rPr>
          <w:lang w:val="es-ES_tradnl"/>
        </w:rPr>
      </w:pPr>
      <w:r w:rsidRPr="002306F1">
        <w:rPr>
          <w:lang w:val="es-ES_tradnl"/>
        </w:rPr>
        <w:t>Existe un área</w:t>
      </w:r>
      <w:r w:rsidR="00E11122" w:rsidRPr="002306F1">
        <w:rPr>
          <w:lang w:val="es-ES_tradnl"/>
        </w:rPr>
        <w:t xml:space="preserve"> de espera</w:t>
      </w:r>
      <w:r w:rsidRPr="002306F1">
        <w:rPr>
          <w:lang w:val="es-ES_tradnl"/>
        </w:rPr>
        <w:t xml:space="preserve"> denominada </w:t>
      </w:r>
      <w:r w:rsidRPr="002306F1">
        <w:rPr>
          <w:i/>
          <w:lang w:val="es-ES_tradnl"/>
        </w:rPr>
        <w:t>mempool</w:t>
      </w:r>
      <w:r w:rsidRPr="002306F1">
        <w:rPr>
          <w:lang w:val="es-ES_tradnl"/>
        </w:rPr>
        <w:t xml:space="preserve">, en donde se alojan todas las transacciones pendientes de ser validadas por los mineros. Cada transacción lleva asociado un </w:t>
      </w:r>
      <w:r w:rsidR="00F25881">
        <w:rPr>
          <w:lang w:val="es-ES_tradnl"/>
        </w:rPr>
        <w:t>hash</w:t>
      </w:r>
      <w:r w:rsidRPr="002306F1">
        <w:rPr>
          <w:lang w:val="es-ES_tradnl"/>
        </w:rPr>
        <w:t xml:space="preserve"> y un </w:t>
      </w:r>
      <w:r w:rsidRPr="002306F1">
        <w:rPr>
          <w:i/>
          <w:lang w:val="es-ES_tradnl"/>
        </w:rPr>
        <w:t>fee</w:t>
      </w:r>
      <w:r w:rsidRPr="002306F1">
        <w:rPr>
          <w:lang w:val="es-ES_tradnl"/>
        </w:rPr>
        <w:t xml:space="preserve"> o tasa</w:t>
      </w:r>
      <w:r w:rsidR="0088300F" w:rsidRPr="002306F1">
        <w:rPr>
          <w:lang w:val="es-ES_tradnl"/>
        </w:rPr>
        <w:t>,</w:t>
      </w:r>
      <w:r w:rsidRPr="002306F1">
        <w:rPr>
          <w:lang w:val="es-ES_tradnl"/>
        </w:rPr>
        <w:t xml:space="preserve"> que el creador de la transacción debe pagar para que ésta sea reflejada en la cadena de bloques y que será cobrada por el minero que resuelva el problema.</w:t>
      </w:r>
    </w:p>
    <w:p w14:paraId="5FE6DBFC" w14:textId="77777777" w:rsidR="00DC32BE" w:rsidRPr="002306F1" w:rsidRDefault="00DC32BE" w:rsidP="00DC32BE">
      <w:pPr>
        <w:keepNext/>
        <w:spacing w:line="360" w:lineRule="auto"/>
        <w:ind w:left="284"/>
        <w:jc w:val="center"/>
        <w:rPr>
          <w:lang w:val="es-ES_tradnl"/>
        </w:rPr>
      </w:pPr>
      <w:r w:rsidRPr="002306F1">
        <w:rPr>
          <w:noProof/>
          <w:lang w:val="es-ES" w:eastAsia="es-ES"/>
        </w:rPr>
        <w:drawing>
          <wp:inline distT="0" distB="0" distL="0" distR="0" wp14:anchorId="0633B83F" wp14:editId="6E7F7A1D">
            <wp:extent cx="1129085" cy="2202650"/>
            <wp:effectExtent l="0" t="0" r="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1082" cy="2206545"/>
                    </a:xfrm>
                    <a:prstGeom prst="rect">
                      <a:avLst/>
                    </a:prstGeom>
                    <a:noFill/>
                  </pic:spPr>
                </pic:pic>
              </a:graphicData>
            </a:graphic>
          </wp:inline>
        </w:drawing>
      </w:r>
    </w:p>
    <w:p w14:paraId="2D2002EE" w14:textId="53DCB6AB" w:rsidR="00DC32BE" w:rsidRPr="002306F1" w:rsidRDefault="00DC32BE" w:rsidP="00DC32BE">
      <w:pPr>
        <w:pStyle w:val="Descripcin"/>
        <w:jc w:val="center"/>
        <w:rPr>
          <w:lang w:val="es-ES_tradnl"/>
        </w:rPr>
      </w:pPr>
      <w:bookmarkStart w:id="113" w:name="_Toc19108170"/>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7</w:t>
      </w:r>
      <w:r w:rsidRPr="002306F1">
        <w:rPr>
          <w:lang w:val="es-ES_tradnl"/>
        </w:rPr>
        <w:fldChar w:fldCharType="end"/>
      </w:r>
      <w:r w:rsidRPr="002306F1">
        <w:rPr>
          <w:lang w:val="es-ES_tradnl"/>
        </w:rPr>
        <w:t>: mempool</w:t>
      </w:r>
      <w:bookmarkEnd w:id="113"/>
    </w:p>
    <w:p w14:paraId="3A5612E8" w14:textId="77777777" w:rsidR="00DC32BE" w:rsidRPr="002306F1" w:rsidRDefault="00DC32BE" w:rsidP="00DC32BE">
      <w:pPr>
        <w:spacing w:line="360" w:lineRule="auto"/>
        <w:ind w:left="284"/>
        <w:rPr>
          <w:lang w:val="es-ES_tradnl"/>
        </w:rPr>
      </w:pPr>
    </w:p>
    <w:p w14:paraId="13201731" w14:textId="77777777" w:rsidR="00DC32BE" w:rsidRPr="002306F1" w:rsidRDefault="00DC32BE" w:rsidP="00174F00">
      <w:pPr>
        <w:pStyle w:val="Prrafodelista"/>
        <w:numPr>
          <w:ilvl w:val="0"/>
          <w:numId w:val="19"/>
        </w:numPr>
        <w:spacing w:line="360" w:lineRule="auto"/>
        <w:rPr>
          <w:lang w:val="es-ES_tradnl"/>
        </w:rPr>
      </w:pPr>
      <w:r w:rsidRPr="002306F1">
        <w:rPr>
          <w:lang w:val="es-ES_tradnl"/>
        </w:rPr>
        <w:t>Cada minero agrupa transacciones, según un criterio propio, dentro de lo que se denomina un bloque candidato.</w:t>
      </w:r>
    </w:p>
    <w:p w14:paraId="51265C29" w14:textId="45F42D35" w:rsidR="00DC32BE" w:rsidRPr="002306F1" w:rsidRDefault="00DC32BE" w:rsidP="00174F00">
      <w:pPr>
        <w:pStyle w:val="Prrafodelista"/>
        <w:numPr>
          <w:ilvl w:val="0"/>
          <w:numId w:val="19"/>
        </w:numPr>
        <w:spacing w:line="360" w:lineRule="auto"/>
        <w:rPr>
          <w:lang w:val="es-ES_tradnl"/>
        </w:rPr>
      </w:pPr>
      <w:r w:rsidRPr="002306F1">
        <w:rPr>
          <w:lang w:val="es-ES_tradnl"/>
        </w:rPr>
        <w:t>A cada bloque candidato se le asigna una dificultad, en nuestro caso podemos suponer que es cuatro. Esto significará que el cifrado final correspondiente al bloque debe de contener</w:t>
      </w:r>
      <w:r w:rsidR="008F0650" w:rsidRPr="002306F1">
        <w:rPr>
          <w:lang w:val="es-ES_tradnl"/>
        </w:rPr>
        <w:t xml:space="preserve"> al menos</w:t>
      </w:r>
      <w:r w:rsidRPr="002306F1">
        <w:rPr>
          <w:lang w:val="es-ES_tradnl"/>
        </w:rPr>
        <w:t xml:space="preserve"> cuatro ceros al inicio de su secuencia.</w:t>
      </w:r>
    </w:p>
    <w:p w14:paraId="6464A2D8" w14:textId="77777777" w:rsidR="00C86BBB" w:rsidRDefault="00DC32BE" w:rsidP="00C86BBB">
      <w:pPr>
        <w:pStyle w:val="Prrafodelista"/>
        <w:numPr>
          <w:ilvl w:val="0"/>
          <w:numId w:val="19"/>
        </w:numPr>
        <w:spacing w:line="360" w:lineRule="auto"/>
        <w:rPr>
          <w:lang w:val="es-ES_tradnl"/>
        </w:rPr>
      </w:pPr>
      <w:r w:rsidRPr="002306F1">
        <w:rPr>
          <w:lang w:val="es-ES_tradnl"/>
        </w:rPr>
        <w:t xml:space="preserve">Para realizar la labor de minado es necesario utilizar un valor aleatorio, que se usa una sola vez, denominado </w:t>
      </w:r>
      <w:r w:rsidRPr="002306F1">
        <w:rPr>
          <w:i/>
          <w:lang w:val="es-ES_tradnl"/>
        </w:rPr>
        <w:t>nonce</w:t>
      </w:r>
      <w:r w:rsidRPr="002306F1">
        <w:rPr>
          <w:lang w:val="es-ES_tradnl"/>
        </w:rPr>
        <w:t xml:space="preserve"> y que se añade al final del bloque. Con este valor y el algoritmo SHA256, se cifra el bloque y se halla un </w:t>
      </w:r>
      <w:r w:rsidR="00C86BBB">
        <w:rPr>
          <w:lang w:val="es-ES_tradnl"/>
        </w:rPr>
        <w:t xml:space="preserve">valor alfanumérico hexadecimal, por </w:t>
      </w:r>
      <w:r w:rsidRPr="002306F1">
        <w:rPr>
          <w:lang w:val="es-ES_tradnl"/>
        </w:rPr>
        <w:t>ejemplo:</w:t>
      </w:r>
    </w:p>
    <w:p w14:paraId="47AA74EC" w14:textId="63585BE7" w:rsidR="00DC32BE" w:rsidRPr="00C86BBB" w:rsidRDefault="00DC32BE" w:rsidP="00C86BBB">
      <w:pPr>
        <w:spacing w:line="360" w:lineRule="auto"/>
        <w:ind w:left="644"/>
        <w:jc w:val="center"/>
        <w:rPr>
          <w:lang w:val="es-ES_tradnl"/>
        </w:rPr>
      </w:pPr>
      <w:r w:rsidRPr="00C86BBB">
        <w:rPr>
          <w:lang w:val="es-ES_tradnl"/>
        </w:rPr>
        <w:t>454aa1487cc8b3137859531f98e999289269490579d495d5cb17680145ce0d52.</w:t>
      </w:r>
    </w:p>
    <w:p w14:paraId="71546E61" w14:textId="6BE1BFA7" w:rsidR="00DC32BE" w:rsidRPr="002306F1" w:rsidRDefault="00DC32BE" w:rsidP="00174F00">
      <w:pPr>
        <w:pStyle w:val="Prrafodelista"/>
        <w:numPr>
          <w:ilvl w:val="0"/>
          <w:numId w:val="19"/>
        </w:numPr>
        <w:spacing w:line="360" w:lineRule="auto"/>
        <w:rPr>
          <w:lang w:val="es-ES_tradnl"/>
        </w:rPr>
      </w:pPr>
      <w:r w:rsidRPr="002306F1">
        <w:rPr>
          <w:lang w:val="es-ES_tradnl"/>
        </w:rPr>
        <w:lastRenderedPageBreak/>
        <w:t>Como la dificultad del bloque está establecida en cuatro, si el valor obtenido no tiene cuatro ceros por delante, se considera inválido, por lo que es necesario emplear otro nonce y realizar de nuevo el cifrado.</w:t>
      </w:r>
    </w:p>
    <w:p w14:paraId="4F1B679D" w14:textId="64DE97D4" w:rsidR="00DC32BE" w:rsidRPr="002306F1" w:rsidRDefault="00DC32BE" w:rsidP="00174F00">
      <w:pPr>
        <w:pStyle w:val="Prrafodelista"/>
        <w:numPr>
          <w:ilvl w:val="0"/>
          <w:numId w:val="19"/>
        </w:numPr>
        <w:spacing w:line="360" w:lineRule="auto"/>
        <w:rPr>
          <w:lang w:val="es-ES_tradnl"/>
        </w:rPr>
      </w:pPr>
      <w:r w:rsidRPr="002306F1">
        <w:rPr>
          <w:lang w:val="es-ES_tradnl"/>
        </w:rPr>
        <w:t>Es decir, hay que realizar este proceso hasta encontrar un valor válido, por ejemplo: 0000e011db58748cfb2e44b007ec91bb1a0f0073dab58e5ddb4c013a8b5932cc.</w:t>
      </w:r>
      <w:r w:rsidR="009863CB" w:rsidRPr="002306F1">
        <w:rPr>
          <w:lang w:val="es-ES_tradnl"/>
        </w:rPr>
        <w:t xml:space="preserve"> </w:t>
      </w:r>
    </w:p>
    <w:p w14:paraId="6962CCEC" w14:textId="7368884A" w:rsidR="00DC32BE" w:rsidRPr="002306F1" w:rsidRDefault="00DC32BE" w:rsidP="00174F00">
      <w:pPr>
        <w:pStyle w:val="Prrafodelista"/>
        <w:numPr>
          <w:ilvl w:val="0"/>
          <w:numId w:val="19"/>
        </w:numPr>
        <w:spacing w:line="360" w:lineRule="auto"/>
        <w:rPr>
          <w:lang w:val="es-ES_tradnl"/>
        </w:rPr>
      </w:pPr>
      <w:r w:rsidRPr="002306F1">
        <w:rPr>
          <w:lang w:val="es-ES_tradnl"/>
        </w:rPr>
        <w:t xml:space="preserve">Entonces, el objetivo del minero será el de encontrar el valor del nonce que proporcionará en </w:t>
      </w:r>
      <w:r w:rsidR="00F25881">
        <w:rPr>
          <w:lang w:val="es-ES_tradnl"/>
        </w:rPr>
        <w:t>hash</w:t>
      </w:r>
      <w:r w:rsidRPr="002306F1">
        <w:rPr>
          <w:lang w:val="es-ES_tradnl"/>
        </w:rPr>
        <w:t xml:space="preserve"> correcto antes que el resto, y con ello llevarse la recompensa y las tasas pagadas por el emisor de cada transacción.</w:t>
      </w:r>
      <w:r w:rsidR="00B549B5" w:rsidRPr="002306F1">
        <w:rPr>
          <w:lang w:val="es-ES_tradnl"/>
        </w:rPr>
        <w:t xml:space="preserve"> Como es obvio, la dificultad de encontrar un valor que satisfaga esta condición es muy alta, con lo que en este punto es donde entra la potencia de cómputo de cada minero, para encontrar la solución en primera posición.</w:t>
      </w:r>
    </w:p>
    <w:p w14:paraId="0E5C603D" w14:textId="411B5313" w:rsidR="00DC32BE" w:rsidRPr="002306F1" w:rsidRDefault="00DC32BE" w:rsidP="00174F00">
      <w:pPr>
        <w:pStyle w:val="Prrafodelista"/>
        <w:numPr>
          <w:ilvl w:val="0"/>
          <w:numId w:val="19"/>
        </w:numPr>
        <w:spacing w:line="360" w:lineRule="auto"/>
        <w:rPr>
          <w:lang w:val="es-ES_tradnl"/>
        </w:rPr>
      </w:pPr>
      <w:r w:rsidRPr="002306F1">
        <w:rPr>
          <w:lang w:val="es-ES_tradnl"/>
        </w:rPr>
        <w:t>El bloque hallado será añadido a la blockchain y el proceso se reiniciará por parte de todos los mineros a partir de las transacciones almacenadas en la mempool.</w:t>
      </w:r>
    </w:p>
    <w:p w14:paraId="4509BC16" w14:textId="55FF6130" w:rsidR="004B1D07" w:rsidRPr="002306F1" w:rsidRDefault="00B76E85" w:rsidP="00CA218E">
      <w:pPr>
        <w:pStyle w:val="Ttulo3"/>
      </w:pPr>
      <w:bookmarkStart w:id="114" w:name="_Toc19108373"/>
      <w:r w:rsidRPr="002306F1">
        <w:t>Proof of stake</w:t>
      </w:r>
      <w:bookmarkEnd w:id="114"/>
      <w:r w:rsidR="004B1D07" w:rsidRPr="002306F1">
        <w:t xml:space="preserve"> </w:t>
      </w:r>
    </w:p>
    <w:p w14:paraId="3CFFD6B8" w14:textId="1EB83685" w:rsidR="00DC32BE" w:rsidRPr="002306F1" w:rsidRDefault="00FE7342" w:rsidP="00FE7342">
      <w:pPr>
        <w:spacing w:line="360" w:lineRule="auto"/>
        <w:ind w:firstLine="284"/>
        <w:rPr>
          <w:lang w:val="es-ES_tradnl"/>
        </w:rPr>
      </w:pPr>
      <w:r w:rsidRPr="002306F1">
        <w:rPr>
          <w:lang w:val="es-ES_tradnl"/>
        </w:rPr>
        <w:t>Este es el otro algoritmo de consenso, que a diferencia del proof of work, lo que pretende es premiar la participaci</w:t>
      </w:r>
      <w:r w:rsidR="00234CD6" w:rsidRPr="002306F1">
        <w:rPr>
          <w:lang w:val="es-ES_tradnl"/>
        </w:rPr>
        <w:t>ón en la red, en lugar de la potencia de cálculo. Es de reciente creación, de hecho surgió en el año 2011 y su primera implementación fue para la criptomoneda Peercoin en el año 2012.</w:t>
      </w:r>
    </w:p>
    <w:p w14:paraId="103C6AE1" w14:textId="7E60D280" w:rsidR="00AF0ADA" w:rsidRPr="002306F1" w:rsidRDefault="00234CD6" w:rsidP="00093A80">
      <w:pPr>
        <w:spacing w:line="360" w:lineRule="auto"/>
        <w:ind w:firstLine="284"/>
        <w:rPr>
          <w:lang w:val="es-ES_tradnl"/>
        </w:rPr>
      </w:pPr>
      <w:r w:rsidRPr="002306F1">
        <w:rPr>
          <w:lang w:val="es-ES_tradnl"/>
        </w:rPr>
        <w:t>En este sistema, la probabilidad de ser elegido para validar un bloque</w:t>
      </w:r>
      <w:r w:rsidR="00C67E28" w:rsidRPr="002306F1">
        <w:rPr>
          <w:lang w:val="es-ES_tradnl"/>
        </w:rPr>
        <w:t>,</w:t>
      </w:r>
      <w:r w:rsidRPr="002306F1">
        <w:rPr>
          <w:lang w:val="es-ES_tradnl"/>
        </w:rPr>
        <w:t xml:space="preserve"> y por lo tanto para recibir la recompensa, es </w:t>
      </w:r>
      <w:r w:rsidR="002E3E6A" w:rsidRPr="002306F1">
        <w:rPr>
          <w:lang w:val="es-ES_tradnl"/>
        </w:rPr>
        <w:t xml:space="preserve">un valor aleatorio pero que en cierta medida viene determinado por </w:t>
      </w:r>
      <w:r w:rsidR="00BD68E4" w:rsidRPr="002306F1">
        <w:rPr>
          <w:lang w:val="es-ES_tradnl"/>
        </w:rPr>
        <w:t>el porcentaje de monedas que cada minero posee dentro de la red, por lo tanto si un minero tiene el 0,05% de monedas, tendrá 0,05% posibilidades de ser elegido para validar el bloque.</w:t>
      </w:r>
      <w:r w:rsidR="009C4B39" w:rsidRPr="002306F1">
        <w:rPr>
          <w:lang w:val="es-ES_tradnl"/>
        </w:rPr>
        <w:t xml:space="preserve"> La prueba de validación pretende evitar el alto consumo de energía de PoW, así como la centralización de recursos de hardware por parte de un número reducido de mineros.</w:t>
      </w:r>
    </w:p>
    <w:p w14:paraId="20DCC599" w14:textId="451C323D" w:rsidR="005153CE" w:rsidRPr="002306F1" w:rsidRDefault="005153CE" w:rsidP="005153CE">
      <w:pPr>
        <w:pStyle w:val="Ttulo2"/>
      </w:pPr>
      <w:bookmarkStart w:id="115" w:name="_Toc19108374"/>
      <w:r w:rsidRPr="002306F1">
        <w:t>IPFS</w:t>
      </w:r>
      <w:bookmarkEnd w:id="115"/>
    </w:p>
    <w:p w14:paraId="4FF61F37" w14:textId="19572AAD" w:rsidR="005153CE" w:rsidRPr="002306F1" w:rsidRDefault="008B2A0B" w:rsidP="005153CE">
      <w:pPr>
        <w:spacing w:line="360" w:lineRule="auto"/>
        <w:ind w:firstLine="284"/>
        <w:rPr>
          <w:color w:val="auto"/>
          <w:lang w:val="es-ES_tradnl"/>
        </w:rPr>
      </w:pPr>
      <w:r w:rsidRPr="002306F1">
        <w:rPr>
          <w:color w:val="auto"/>
          <w:lang w:val="es-ES_tradnl"/>
        </w:rPr>
        <w:t xml:space="preserve">La definición más ortodoxa que podemos encontrar sobre este sistema de almacenamiento es la que se ofrece en el Libro Blanco de la web </w:t>
      </w:r>
      <w:hyperlink r:id="rId58" w:history="1">
        <w:r w:rsidRPr="002306F1">
          <w:rPr>
            <w:color w:val="auto"/>
            <w:u w:val="single"/>
            <w:lang w:val="es-ES_tradnl"/>
          </w:rPr>
          <w:t>https://ipfs.io/</w:t>
        </w:r>
      </w:hyperlink>
      <w:r w:rsidRPr="002306F1">
        <w:rPr>
          <w:color w:val="auto"/>
          <w:lang w:val="es-ES_tradnl"/>
        </w:rPr>
        <w:t>:</w:t>
      </w:r>
    </w:p>
    <w:p w14:paraId="1952D236" w14:textId="3DB1400E" w:rsidR="008B2A0B" w:rsidRPr="002306F1" w:rsidRDefault="008B2A0B" w:rsidP="003C2172">
      <w:pPr>
        <w:spacing w:before="120" w:after="120" w:line="360" w:lineRule="auto"/>
        <w:rPr>
          <w:color w:val="auto"/>
          <w:lang w:val="es-ES_tradnl"/>
        </w:rPr>
      </w:pPr>
      <w:r w:rsidRPr="002306F1">
        <w:rPr>
          <w:color w:val="auto"/>
          <w:lang w:val="es-ES_tradnl"/>
        </w:rPr>
        <w:t>“The Inter</w:t>
      </w:r>
      <w:r w:rsidR="0069322D" w:rsidRPr="002306F1">
        <w:rPr>
          <w:color w:val="auto"/>
          <w:lang w:val="es-ES_tradnl"/>
        </w:rPr>
        <w:t>-</w:t>
      </w:r>
      <w:r w:rsidRPr="002306F1">
        <w:rPr>
          <w:color w:val="auto"/>
          <w:lang w:val="es-ES_tradnl"/>
        </w:rPr>
        <w:t>Planetary File System (IPFS) is a peer-to-peer distributed file system</w:t>
      </w:r>
      <w:r w:rsidR="0069322D" w:rsidRPr="002306F1">
        <w:rPr>
          <w:color w:val="auto"/>
          <w:lang w:val="es-ES_tradnl"/>
        </w:rPr>
        <w:t>,</w:t>
      </w:r>
      <w:r w:rsidRPr="002306F1">
        <w:rPr>
          <w:color w:val="auto"/>
          <w:lang w:val="es-ES_tradnl"/>
        </w:rPr>
        <w:t xml:space="preserve"> that seeks to connect all computing devices with the same system of files.” (</w:t>
      </w:r>
      <w:r w:rsidR="00ED636E" w:rsidRPr="002306F1">
        <w:rPr>
          <w:color w:val="auto"/>
          <w:lang w:val="es-ES_tradnl"/>
        </w:rPr>
        <w:t>Juan Benet, 2014, p.1)</w:t>
      </w:r>
      <w:r w:rsidR="0069322D" w:rsidRPr="002306F1">
        <w:rPr>
          <w:color w:val="auto"/>
          <w:lang w:val="es-ES_tradnl"/>
        </w:rPr>
        <w:t>.</w:t>
      </w:r>
    </w:p>
    <w:p w14:paraId="5E46F98D" w14:textId="6734C3AB" w:rsidR="0069322D" w:rsidRPr="002306F1" w:rsidRDefault="001F66A2" w:rsidP="0069322D">
      <w:pPr>
        <w:spacing w:line="360" w:lineRule="auto"/>
        <w:ind w:firstLine="284"/>
        <w:rPr>
          <w:color w:val="auto"/>
          <w:lang w:val="es-ES_tradnl"/>
        </w:rPr>
      </w:pPr>
      <w:r w:rsidRPr="002306F1">
        <w:rPr>
          <w:color w:val="auto"/>
          <w:lang w:val="es-ES_tradnl"/>
        </w:rPr>
        <w:t xml:space="preserve">Se define como un protocolo en el que </w:t>
      </w:r>
      <w:r w:rsidR="0069322D" w:rsidRPr="002306F1">
        <w:rPr>
          <w:color w:val="auto"/>
          <w:lang w:val="es-ES_tradnl"/>
        </w:rPr>
        <w:t xml:space="preserve">cada fichero almacenado se identifica con un </w:t>
      </w:r>
      <w:r w:rsidR="00F04DF4">
        <w:rPr>
          <w:color w:val="auto"/>
          <w:lang w:val="es-ES_tradnl"/>
        </w:rPr>
        <w:t>hash</w:t>
      </w:r>
      <w:r w:rsidR="0069322D" w:rsidRPr="002306F1">
        <w:rPr>
          <w:color w:val="auto"/>
          <w:lang w:val="es-ES_tradnl"/>
        </w:rPr>
        <w:t xml:space="preserve"> único, denominado </w:t>
      </w:r>
      <w:r w:rsidR="00F04DF4">
        <w:rPr>
          <w:i/>
          <w:color w:val="auto"/>
          <w:lang w:val="es-ES_tradnl"/>
        </w:rPr>
        <w:t>hash</w:t>
      </w:r>
      <w:r w:rsidR="0069322D" w:rsidRPr="002306F1">
        <w:rPr>
          <w:i/>
          <w:color w:val="auto"/>
          <w:lang w:val="es-ES_tradnl"/>
        </w:rPr>
        <w:t xml:space="preserve"> criptográfico</w:t>
      </w:r>
      <w:r w:rsidR="00C80E9B" w:rsidRPr="002306F1">
        <w:rPr>
          <w:color w:val="auto"/>
          <w:lang w:val="es-ES_tradnl"/>
        </w:rPr>
        <w:t xml:space="preserve">, esto impide la duplicación de los ficheros en la red. Cuando se </w:t>
      </w:r>
      <w:r w:rsidRPr="002306F1">
        <w:rPr>
          <w:color w:val="auto"/>
          <w:lang w:val="es-ES_tradnl"/>
        </w:rPr>
        <w:t>busca un</w:t>
      </w:r>
      <w:r w:rsidR="00C80E9B" w:rsidRPr="002306F1">
        <w:rPr>
          <w:color w:val="auto"/>
          <w:lang w:val="es-ES_tradnl"/>
        </w:rPr>
        <w:t xml:space="preserve"> fichero</w:t>
      </w:r>
      <w:r w:rsidRPr="002306F1">
        <w:rPr>
          <w:color w:val="auto"/>
          <w:lang w:val="es-ES_tradnl"/>
        </w:rPr>
        <w:t xml:space="preserve"> lo que se está localizando es el nodo que se identifica </w:t>
      </w:r>
      <w:r w:rsidR="00502D14" w:rsidRPr="002306F1">
        <w:rPr>
          <w:color w:val="auto"/>
          <w:lang w:val="es-ES_tradnl"/>
        </w:rPr>
        <w:t xml:space="preserve">detrás de este </w:t>
      </w:r>
      <w:r w:rsidR="00F04DF4">
        <w:rPr>
          <w:color w:val="auto"/>
          <w:lang w:val="es-ES_tradnl"/>
        </w:rPr>
        <w:t>hash</w:t>
      </w:r>
      <w:r w:rsidR="00502D14" w:rsidRPr="002306F1">
        <w:rPr>
          <w:color w:val="auto"/>
          <w:lang w:val="es-ES_tradnl"/>
        </w:rPr>
        <w:t>.</w:t>
      </w:r>
      <w:r w:rsidRPr="002306F1">
        <w:rPr>
          <w:color w:val="auto"/>
          <w:lang w:val="es-ES_tradnl"/>
        </w:rPr>
        <w:t xml:space="preserve"> </w:t>
      </w:r>
    </w:p>
    <w:p w14:paraId="0C410528" w14:textId="0E64A584" w:rsidR="00B16178" w:rsidRPr="002306F1" w:rsidRDefault="00580BC7" w:rsidP="005F12FE">
      <w:pPr>
        <w:pStyle w:val="Ttulo2"/>
      </w:pPr>
      <w:bookmarkStart w:id="116" w:name="_Toc19108375"/>
      <w:r w:rsidRPr="002306F1">
        <w:lastRenderedPageBreak/>
        <w:t>DApp</w:t>
      </w:r>
      <w:r w:rsidR="00B16178" w:rsidRPr="002306F1">
        <w:t>. ¿Qué es?</w:t>
      </w:r>
      <w:bookmarkEnd w:id="116"/>
    </w:p>
    <w:p w14:paraId="0AB14E02" w14:textId="0B1AC688" w:rsidR="00CD42FD" w:rsidRPr="002306F1" w:rsidRDefault="00CD42FD" w:rsidP="003855E1">
      <w:pPr>
        <w:spacing w:line="360" w:lineRule="auto"/>
        <w:ind w:firstLine="284"/>
        <w:rPr>
          <w:lang w:val="es-ES_tradnl"/>
        </w:rPr>
      </w:pPr>
      <w:r w:rsidRPr="002306F1">
        <w:rPr>
          <w:lang w:val="es-ES_tradnl"/>
        </w:rPr>
        <w:t>DApp es el acrónimo en inglés de Decentralized Application</w:t>
      </w:r>
      <w:r w:rsidR="00276845" w:rsidRPr="002306F1">
        <w:rPr>
          <w:lang w:val="es-ES_tradnl"/>
        </w:rPr>
        <w:t>, y</w:t>
      </w:r>
      <w:r w:rsidRPr="002306F1">
        <w:rPr>
          <w:lang w:val="es-ES_tradnl"/>
        </w:rPr>
        <w:t xml:space="preserve"> </w:t>
      </w:r>
      <w:r w:rsidR="00276845" w:rsidRPr="002306F1">
        <w:rPr>
          <w:lang w:val="es-ES_tradnl"/>
        </w:rPr>
        <w:t>la definición más consensuada</w:t>
      </w:r>
      <w:r w:rsidR="005B2DD0" w:rsidRPr="002306F1">
        <w:rPr>
          <w:lang w:val="es-ES_tradnl"/>
        </w:rPr>
        <w:t xml:space="preserve"> que</w:t>
      </w:r>
      <w:r w:rsidR="0024210B" w:rsidRPr="002306F1">
        <w:rPr>
          <w:lang w:val="es-ES_tradnl"/>
        </w:rPr>
        <w:t xml:space="preserve"> podemos encontrar </w:t>
      </w:r>
      <w:r w:rsidR="005B2DD0" w:rsidRPr="002306F1">
        <w:rPr>
          <w:lang w:val="es-ES_tradnl"/>
        </w:rPr>
        <w:t>es</w:t>
      </w:r>
      <w:r w:rsidRPr="002306F1">
        <w:rPr>
          <w:lang w:val="es-ES_tradnl"/>
        </w:rPr>
        <w:t xml:space="preserve"> </w:t>
      </w:r>
      <w:r w:rsidR="00276845" w:rsidRPr="002306F1">
        <w:rPr>
          <w:lang w:val="es-ES_tradnl"/>
        </w:rPr>
        <w:t>la de</w:t>
      </w:r>
      <w:r w:rsidRPr="002306F1">
        <w:rPr>
          <w:lang w:val="es-ES_tradnl"/>
        </w:rPr>
        <w:t xml:space="preserve"> </w:t>
      </w:r>
      <w:r w:rsidR="005B2DD0" w:rsidRPr="002306F1">
        <w:rPr>
          <w:lang w:val="es-ES_tradnl"/>
        </w:rPr>
        <w:t>una aplicación que se ejecuta en una red peer-to-peer (P2P)</w:t>
      </w:r>
      <w:r w:rsidR="00C67E28" w:rsidRPr="002306F1">
        <w:rPr>
          <w:lang w:val="es-ES_tradnl"/>
        </w:rPr>
        <w:t xml:space="preserve"> y </w:t>
      </w:r>
      <w:r w:rsidRPr="002306F1">
        <w:rPr>
          <w:lang w:val="es-ES_tradnl"/>
        </w:rPr>
        <w:t>que aprovecha la capacidad de los Smartcontracts para realizar transacciones de carácter inmutable y confiable.</w:t>
      </w:r>
    </w:p>
    <w:p w14:paraId="69677548" w14:textId="13B4FCEB" w:rsidR="0088300F" w:rsidRPr="002306F1" w:rsidRDefault="0088300F" w:rsidP="003855E1">
      <w:pPr>
        <w:spacing w:line="360" w:lineRule="auto"/>
        <w:ind w:firstLine="284"/>
        <w:rPr>
          <w:lang w:val="es-ES_tradnl"/>
        </w:rPr>
      </w:pPr>
      <w:r w:rsidRPr="002306F1">
        <w:rPr>
          <w:lang w:val="es-ES_tradnl"/>
        </w:rPr>
        <w:t xml:space="preserve">Esta capacidad de aprovechar las funcionalidades de los “contratos inteligentes” es la que ha permitido </w:t>
      </w:r>
      <w:r w:rsidR="00D717A1" w:rsidRPr="002306F1">
        <w:rPr>
          <w:lang w:val="es-ES_tradnl"/>
        </w:rPr>
        <w:t>su extensión en el ámbito de</w:t>
      </w:r>
      <w:r w:rsidR="00276845" w:rsidRPr="002306F1">
        <w:rPr>
          <w:lang w:val="es-ES_tradnl"/>
        </w:rPr>
        <w:t xml:space="preserve"> la red Ethereum, pues en ésta B</w:t>
      </w:r>
      <w:r w:rsidR="00D717A1" w:rsidRPr="002306F1">
        <w:rPr>
          <w:lang w:val="es-ES_tradnl"/>
        </w:rPr>
        <w:t xml:space="preserve">lockchain es donde han alcanzado su máxima implantación. </w:t>
      </w:r>
    </w:p>
    <w:p w14:paraId="15E53046" w14:textId="0613CE53" w:rsidR="00A958BD" w:rsidRPr="002306F1" w:rsidRDefault="00D717A1" w:rsidP="003855E1">
      <w:pPr>
        <w:spacing w:line="360" w:lineRule="auto"/>
        <w:ind w:firstLine="284"/>
        <w:rPr>
          <w:lang w:val="es-ES_tradnl"/>
        </w:rPr>
      </w:pPr>
      <w:r w:rsidRPr="002306F1">
        <w:rPr>
          <w:lang w:val="es-ES_tradnl"/>
        </w:rPr>
        <w:t>Poseen</w:t>
      </w:r>
      <w:r w:rsidR="00C67E28" w:rsidRPr="002306F1">
        <w:rPr>
          <w:lang w:val="es-ES_tradnl"/>
        </w:rPr>
        <w:t xml:space="preserve"> una serie de características </w:t>
      </w:r>
      <w:r w:rsidR="00A958BD" w:rsidRPr="002306F1">
        <w:rPr>
          <w:lang w:val="es-ES_tradnl"/>
        </w:rPr>
        <w:t>de carácter general que se enumeran a continuación:</w:t>
      </w:r>
    </w:p>
    <w:p w14:paraId="5765BC79" w14:textId="6D65478F" w:rsidR="00F83026" w:rsidRPr="002306F1" w:rsidRDefault="00A958BD" w:rsidP="00A958BD">
      <w:pPr>
        <w:pStyle w:val="Prrafodelista"/>
        <w:numPr>
          <w:ilvl w:val="0"/>
          <w:numId w:val="3"/>
        </w:numPr>
        <w:spacing w:line="360" w:lineRule="auto"/>
        <w:rPr>
          <w:lang w:val="es-ES_tradnl"/>
        </w:rPr>
      </w:pPr>
      <w:r w:rsidRPr="002306F1">
        <w:rPr>
          <w:lang w:val="es-ES_tradnl"/>
        </w:rPr>
        <w:t>Son proyectos de código abierto.</w:t>
      </w:r>
    </w:p>
    <w:p w14:paraId="56754F05" w14:textId="6177237F" w:rsidR="00A958BD" w:rsidRPr="002306F1" w:rsidRDefault="00A958BD" w:rsidP="00A958BD">
      <w:pPr>
        <w:pStyle w:val="Prrafodelista"/>
        <w:numPr>
          <w:ilvl w:val="0"/>
          <w:numId w:val="3"/>
        </w:numPr>
        <w:spacing w:line="360" w:lineRule="auto"/>
        <w:rPr>
          <w:lang w:val="es-ES_tradnl"/>
        </w:rPr>
      </w:pPr>
      <w:r w:rsidRPr="002306F1">
        <w:rPr>
          <w:lang w:val="es-ES_tradnl"/>
        </w:rPr>
        <w:t>Al ser aplicaciones descentralizadas, no hay un gestor al cargo.</w:t>
      </w:r>
    </w:p>
    <w:p w14:paraId="3299A45E" w14:textId="32D07C02" w:rsidR="00A958BD" w:rsidRPr="002306F1" w:rsidRDefault="00A958BD" w:rsidP="00A958BD">
      <w:pPr>
        <w:pStyle w:val="Prrafodelista"/>
        <w:numPr>
          <w:ilvl w:val="0"/>
          <w:numId w:val="3"/>
        </w:numPr>
        <w:spacing w:line="360" w:lineRule="auto"/>
        <w:rPr>
          <w:lang w:val="es-ES_tradnl"/>
        </w:rPr>
      </w:pPr>
      <w:r w:rsidRPr="002306F1">
        <w:rPr>
          <w:lang w:val="es-ES_tradnl"/>
        </w:rPr>
        <w:t>Utilizan la est</w:t>
      </w:r>
      <w:r w:rsidR="00276845" w:rsidRPr="002306F1">
        <w:rPr>
          <w:lang w:val="es-ES_tradnl"/>
        </w:rPr>
        <w:t>ructura física y lógica de una B</w:t>
      </w:r>
      <w:r w:rsidRPr="002306F1">
        <w:rPr>
          <w:lang w:val="es-ES_tradnl"/>
        </w:rPr>
        <w:t>lockchain pública o privada para poder funcionar.</w:t>
      </w:r>
    </w:p>
    <w:p w14:paraId="726C53DA" w14:textId="09BC3CC0" w:rsidR="00E2520D" w:rsidRPr="002306F1" w:rsidRDefault="00E2520D" w:rsidP="00A958BD">
      <w:pPr>
        <w:pStyle w:val="Prrafodelista"/>
        <w:numPr>
          <w:ilvl w:val="0"/>
          <w:numId w:val="3"/>
        </w:numPr>
        <w:spacing w:line="360" w:lineRule="auto"/>
        <w:rPr>
          <w:lang w:val="es-ES_tradnl"/>
        </w:rPr>
      </w:pPr>
      <w:r w:rsidRPr="002306F1">
        <w:rPr>
          <w:lang w:val="es-ES_tradnl"/>
        </w:rPr>
        <w:t xml:space="preserve">Todas las transacciones son inmutables y no es posible su falsificación. </w:t>
      </w:r>
    </w:p>
    <w:p w14:paraId="0ED9DF25" w14:textId="6577D861" w:rsidR="00322B37" w:rsidRPr="002306F1" w:rsidRDefault="00322B37" w:rsidP="00A958BD">
      <w:pPr>
        <w:pStyle w:val="Prrafodelista"/>
        <w:numPr>
          <w:ilvl w:val="0"/>
          <w:numId w:val="3"/>
        </w:numPr>
        <w:spacing w:line="360" w:lineRule="auto"/>
        <w:rPr>
          <w:lang w:val="es-ES_tradnl"/>
        </w:rPr>
      </w:pPr>
      <w:r w:rsidRPr="002306F1">
        <w:rPr>
          <w:lang w:val="es-ES_tradnl"/>
        </w:rPr>
        <w:t>Son un formato de muy reciente generación, con lo que su estructura y formato están en constante evolución.</w:t>
      </w:r>
    </w:p>
    <w:p w14:paraId="41B4DE26" w14:textId="30E93718" w:rsidR="00322B37" w:rsidRPr="002306F1" w:rsidRDefault="00A86DD6" w:rsidP="00A958BD">
      <w:pPr>
        <w:pStyle w:val="Prrafodelista"/>
        <w:numPr>
          <w:ilvl w:val="0"/>
          <w:numId w:val="3"/>
        </w:numPr>
        <w:spacing w:line="360" w:lineRule="auto"/>
        <w:rPr>
          <w:lang w:val="es-ES_tradnl"/>
        </w:rPr>
      </w:pPr>
      <w:r w:rsidRPr="002306F1">
        <w:rPr>
          <w:noProof/>
          <w:shd w:val="clear" w:color="auto" w:fill="auto"/>
          <w:lang w:val="es-ES" w:eastAsia="es-ES"/>
        </w:rPr>
        <mc:AlternateContent>
          <mc:Choice Requires="wpg">
            <w:drawing>
              <wp:anchor distT="0" distB="0" distL="114300" distR="114300" simplePos="0" relativeHeight="251767808" behindDoc="0" locked="0" layoutInCell="1" allowOverlap="1" wp14:anchorId="28547CC7" wp14:editId="50E62042">
                <wp:simplePos x="0" y="0"/>
                <wp:positionH relativeFrom="column">
                  <wp:posOffset>2025650</wp:posOffset>
                </wp:positionH>
                <wp:positionV relativeFrom="paragraph">
                  <wp:posOffset>287655</wp:posOffset>
                </wp:positionV>
                <wp:extent cx="1931670" cy="1747520"/>
                <wp:effectExtent l="0" t="0" r="0" b="5080"/>
                <wp:wrapTopAndBottom/>
                <wp:docPr id="308" name="Grupo 308"/>
                <wp:cNvGraphicFramePr/>
                <a:graphic xmlns:a="http://schemas.openxmlformats.org/drawingml/2006/main">
                  <a:graphicData uri="http://schemas.microsoft.com/office/word/2010/wordprocessingGroup">
                    <wpg:wgp>
                      <wpg:cNvGrpSpPr/>
                      <wpg:grpSpPr>
                        <a:xfrm>
                          <a:off x="0" y="0"/>
                          <a:ext cx="1931670" cy="1747520"/>
                          <a:chOff x="0" y="0"/>
                          <a:chExt cx="1931670" cy="1747520"/>
                        </a:xfrm>
                      </wpg:grpSpPr>
                      <wps:wsp>
                        <wps:cNvPr id="247" name="Conector recto de flecha 247"/>
                        <wps:cNvCnPr/>
                        <wps:spPr>
                          <a:xfrm>
                            <a:off x="852488" y="85725"/>
                            <a:ext cx="0" cy="19050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g:cNvPr id="307" name="Grupo 307"/>
                        <wpg:cNvGrpSpPr/>
                        <wpg:grpSpPr>
                          <a:xfrm>
                            <a:off x="0" y="0"/>
                            <a:ext cx="1931670" cy="1747520"/>
                            <a:chOff x="0" y="0"/>
                            <a:chExt cx="1931670" cy="1747520"/>
                          </a:xfrm>
                        </wpg:grpSpPr>
                        <wpg:grpSp>
                          <wpg:cNvPr id="306" name="Grupo 306"/>
                          <wpg:cNvGrpSpPr/>
                          <wpg:grpSpPr>
                            <a:xfrm>
                              <a:off x="10633" y="0"/>
                              <a:ext cx="1656715" cy="1518920"/>
                              <a:chOff x="0" y="0"/>
                              <a:chExt cx="1657023" cy="1519283"/>
                            </a:xfrm>
                          </wpg:grpSpPr>
                          <pic:pic xmlns:pic="http://schemas.openxmlformats.org/drawingml/2006/picture">
                            <pic:nvPicPr>
                              <pic:cNvPr id="11" name="Imagen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flipV="1">
                                <a:off x="676550" y="628980"/>
                                <a:ext cx="333375" cy="333375"/>
                              </a:xfrm>
                              <a:prstGeom prst="rect">
                                <a:avLst/>
                              </a:prstGeom>
                            </pic:spPr>
                          </pic:pic>
                          <wps:wsp>
                            <wps:cNvPr id="233" name="Elipse 233"/>
                            <wps:cNvSpPr/>
                            <wps:spPr>
                              <a:xfrm>
                                <a:off x="591981" y="544411"/>
                                <a:ext cx="508635" cy="5086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Elipse 234"/>
                            <wps:cNvSpPr/>
                            <wps:spPr>
                              <a:xfrm>
                                <a:off x="121567" y="79283"/>
                                <a:ext cx="1440000" cy="144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5" name="Imagen 23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79528" y="317133"/>
                                <a:ext cx="277495" cy="277495"/>
                              </a:xfrm>
                              <a:prstGeom prst="rect">
                                <a:avLst/>
                              </a:prstGeom>
                            </pic:spPr>
                          </pic:pic>
                          <pic:pic xmlns:pic="http://schemas.openxmlformats.org/drawingml/2006/picture">
                            <pic:nvPicPr>
                              <pic:cNvPr id="236" name="Imagen 23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940828"/>
                                <a:ext cx="255270" cy="255270"/>
                              </a:xfrm>
                              <a:prstGeom prst="rect">
                                <a:avLst/>
                              </a:prstGeom>
                            </pic:spPr>
                          </pic:pic>
                          <wps:wsp>
                            <wps:cNvPr id="238" name="Elipse 238"/>
                            <wps:cNvSpPr/>
                            <wps:spPr>
                              <a:xfrm>
                                <a:off x="301276" y="258992"/>
                                <a:ext cx="1080000" cy="1080000"/>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n 23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64703" y="0"/>
                                <a:ext cx="257175" cy="257175"/>
                              </a:xfrm>
                              <a:prstGeom prst="rect">
                                <a:avLst/>
                              </a:prstGeom>
                            </pic:spPr>
                          </pic:pic>
                          <pic:pic xmlns:pic="http://schemas.openxmlformats.org/drawingml/2006/picture">
                            <pic:nvPicPr>
                              <pic:cNvPr id="242" name="Imagen 24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215676" y="1236818"/>
                                <a:ext cx="278130" cy="278130"/>
                              </a:xfrm>
                              <a:prstGeom prst="rect">
                                <a:avLst/>
                              </a:prstGeom>
                            </pic:spPr>
                          </pic:pic>
                          <pic:pic xmlns:pic="http://schemas.openxmlformats.org/drawingml/2006/picture">
                            <pic:nvPicPr>
                              <pic:cNvPr id="243" name="Imagen 24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5419" y="385845"/>
                                <a:ext cx="214630" cy="278130"/>
                              </a:xfrm>
                              <a:prstGeom prst="rect">
                                <a:avLst/>
                              </a:prstGeom>
                            </pic:spPr>
                          </pic:pic>
                          <pic:pic xmlns:pic="http://schemas.openxmlformats.org/drawingml/2006/picture">
                            <pic:nvPicPr>
                              <pic:cNvPr id="244" name="Imagen 24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86270" y="1099394"/>
                                <a:ext cx="207645" cy="207645"/>
                              </a:xfrm>
                              <a:prstGeom prst="rect">
                                <a:avLst/>
                              </a:prstGeom>
                            </pic:spPr>
                          </pic:pic>
                          <pic:pic xmlns:pic="http://schemas.openxmlformats.org/drawingml/2006/picture">
                            <pic:nvPicPr>
                              <pic:cNvPr id="246" name="Imagen 24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257960" y="708263"/>
                                <a:ext cx="222250" cy="222250"/>
                              </a:xfrm>
                              <a:prstGeom prst="rect">
                                <a:avLst/>
                              </a:prstGeom>
                              <a:solidFill>
                                <a:schemeClr val="bg1"/>
                              </a:solidFill>
                            </pic:spPr>
                          </pic:pic>
                          <wps:wsp>
                            <wps:cNvPr id="248" name="Conector recto de flecha 248"/>
                            <wps:cNvCnPr/>
                            <wps:spPr>
                              <a:xfrm flipH="1" flipV="1">
                                <a:off x="1316101" y="1051824"/>
                                <a:ext cx="160337" cy="77152"/>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49" name="Conector recto de flecha 249"/>
                            <wps:cNvCnPr/>
                            <wps:spPr>
                              <a:xfrm>
                                <a:off x="132138" y="729406"/>
                                <a:ext cx="190500" cy="476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51" name="Conector recto de flecha 251"/>
                            <wps:cNvCnPr/>
                            <wps:spPr>
                              <a:xfrm flipH="1">
                                <a:off x="1009540" y="380559"/>
                                <a:ext cx="166370" cy="213995"/>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861544" y="1062395"/>
                                <a:ext cx="4445" cy="28067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67" name="Conector recto de flecha 67"/>
                            <wps:cNvCnPr/>
                            <wps:spPr>
                              <a:xfrm>
                                <a:off x="544411" y="369988"/>
                                <a:ext cx="161925" cy="21431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s:wsp>
                          <wps:cNvPr id="299" name="Cuadro de texto 299"/>
                          <wps:cNvSpPr txBox="1"/>
                          <wps:spPr>
                            <a:xfrm>
                              <a:off x="0" y="1616075"/>
                              <a:ext cx="1931670" cy="131445"/>
                            </a:xfrm>
                            <a:prstGeom prst="rect">
                              <a:avLst/>
                            </a:prstGeom>
                            <a:solidFill>
                              <a:prstClr val="white"/>
                            </a:solidFill>
                            <a:ln>
                              <a:noFill/>
                            </a:ln>
                            <a:effectLst/>
                          </wps:spPr>
                          <wps:txbx>
                            <w:txbxContent>
                              <w:p w14:paraId="2FBD65C3" w14:textId="4D6DA28F" w:rsidR="009E7289" w:rsidRPr="009D6C60" w:rsidRDefault="009E7289" w:rsidP="00035E62">
                                <w:pPr>
                                  <w:pStyle w:val="Descripcin"/>
                                  <w:rPr>
                                    <w:noProof/>
                                    <w:color w:val="000000"/>
                                    <w:lang w:val="es-ES_tradnl"/>
                                  </w:rPr>
                                </w:pPr>
                                <w:bookmarkStart w:id="117" w:name="_Toc19108171"/>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BA06B5">
                                  <w:rPr>
                                    <w:noProof/>
                                    <w:lang w:val="es-ES_tradnl"/>
                                  </w:rPr>
                                  <w:t>8</w:t>
                                </w:r>
                                <w:r w:rsidRPr="009D6C60">
                                  <w:rPr>
                                    <w:lang w:val="es-ES_tradnl"/>
                                  </w:rPr>
                                  <w:fldChar w:fldCharType="end"/>
                                </w:r>
                                <w:r w:rsidRPr="009D6C60">
                                  <w:rPr>
                                    <w:lang w:val="es-ES_tradnl"/>
                                  </w:rPr>
                                  <w:t>: Esquema figurado DApp</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8547CC7" id="Grupo 308" o:spid="_x0000_s1067" style="position:absolute;left:0;text-align:left;margin-left:159.5pt;margin-top:22.65pt;width:152.1pt;height:137.6pt;z-index:251767808" coordsize="19316,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">
                <v:shapetype id="_x0000_t32" coordsize="21600,21600" o:spt="32" o:oned="t" path="m,l21600,21600e" filled="f">
                  <v:path arrowok="t" fillok="f" o:connecttype="none"/>
                  <o:lock v:ext="edit" shapetype="t"/>
                </v:shapetype>
                <v:shape id="Conector recto de flecha 247" o:spid="_x0000_s1068" type="#_x0000_t32" style="position:absolute;left:8524;top:85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TucUAAADcAAAADwAAAGRycy9kb3ducmV2LnhtbESPX2vCQBDE3wv9DscWfCm6qYhK9BJK&#10;Qah9UPyDz0tuTdLm9kLu1PTbe4WCj8PM/IZZ5r1t1JU7XzvR8DZKQLEUztRSajgeVsM5KB9IDDVO&#10;WMMve8iz56clpcbdZMfXfShVhIhPSUMVQpsi+qJiS37kWpbonV1nKUTZlWg6ukW4bXCcJFO0VEtc&#10;qKjlj4qLn/3FasDN9stdTP89cbvD6lVOGNYz1Hrw0r8vQAXuwyP83/40GsaTGfydiUcA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STucUAAADcAAAADwAAAAAAAAAA&#10;AAAAAAChAgAAZHJzL2Rvd25yZXYueG1sUEsFBgAAAAAEAAQA+QAAAJMDAAAAAA==&#10;" strokecolor="#365f91 [2404]" strokeweight="1.5pt">
                  <v:stroke startarrowwidth="narrow" startarrowlength="short" endarrow="block"/>
                </v:shape>
                <v:group id="Grupo 307" o:spid="_x0000_s1069" style="position:absolute;width:19316;height:17475" coordsize="19316,1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upo 306" o:spid="_x0000_s1070" style="position:absolute;left:106;width:16567;height:15189" coordsize="16570,15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71" type="#_x0000_t75" style="position:absolute;left:6765;top:6289;width:3334;height:333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JPTDAAAA2wAAAA8AAABkcnMvZG93bnJldi54bWxET01PwkAQvZv4HzZjwk22SGJMYSGEYOTA&#10;QcCD3Ibu0BZ2Z2t3oPXfuyYm3ublfc503nunbtTGOrCB0TADRVwEW3Np4GP/+vgCKgqyRReYDHxT&#10;hPns/m6KuQ0db+m2k1KlEI45GqhEmlzrWFTkMQ5DQ5y4U2g9SoJtqW2LXQr3Tj9l2bP2WHNqqLCh&#10;ZUXFZXf1BuS0sW/n7nN8/JLz9v3gVm5sV8YMHvrFBJRQL//iP/fapvkj+P0lHaB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kk9MMAAADbAAAADwAAAAAAAAAAAAAAAACf&#10;AgAAZHJzL2Rvd25yZXYueG1sUEsFBgAAAAAEAAQA9wAAAI8DAAAAAA==&#10;">
                      <v:imagedata r:id="rId67" o:title=""/>
                      <v:path arrowok="t"/>
                    </v:shape>
                    <v:oval id="Elipse 233" o:spid="_x0000_s1072" style="position:absolute;left:5919;top:5444;width:5087;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f+MQA&#10;AADcAAAADwAAAGRycy9kb3ducmV2LnhtbESPQWvCQBSE7wX/w/KE3urGKLWkrqJCwFMhUZDeHtnX&#10;JLj7NmS3Sfz33UKhx2FmvmG2+8kaMVDvW8cKlosEBHHldMu1guslf3kD4QOyRuOYFDzIw343e9pi&#10;pt3IBQ1lqEWEsM9QQRNCl0npq4Ys+oXriKP35XqLIcq+lrrHMcKtkWmSvEqLLceFBjs6NVTdy2+r&#10;YH226w/zKEb+zI3hU3qzm+NNqef5dHgHEWgK/+G/9lkrSFc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H/jEAAAA3AAAAA8AAAAAAAAAAAAAAAAAmAIAAGRycy9k&#10;b3ducmV2LnhtbFBLBQYAAAAABAAEAPUAAACJAwAAAAA=&#10;" filled="f" strokecolor="#243f60 [1604]" strokeweight="2pt"/>
                    <v:oval id="Elipse 234" o:spid="_x0000_s1073" style="position:absolute;left:1215;top:792;width:14400;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jMMA&#10;AADcAAAADwAAAGRycy9kb3ducmV2LnhtbESPT4vCMBTE7wt+h/AEb2tqLbp0jeIKgifBPyDeHs3b&#10;tmzyUpqsrd/eCILHYWZ+wyxWvTXiRq2vHSuYjBMQxIXTNZcKzqft5xcIH5A1Gsek4E4eVsvBxwJz&#10;7To+0O0YShEh7HNUUIXQ5FL6oiKLfuwa4uj9utZiiLItpW6xi3BrZJokM2mx5rhQYUObioq/479V&#10;kO1stjf3Q8fXrTG8SS92/nNRajTs198gAvXhHX61d1pBOs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jMMAAADcAAAADwAAAAAAAAAAAAAAAACYAgAAZHJzL2Rv&#10;d25yZXYueG1sUEsFBgAAAAAEAAQA9QAAAIgDAAAAAA==&#10;" filled="f" strokecolor="#243f60 [1604]" strokeweight="2pt"/>
                    <v:shape id="Imagen 235" o:spid="_x0000_s1074" type="#_x0000_t75" style="position:absolute;left:13795;top:3171;width:2775;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vT/CAAAA3AAAAA8AAABkcnMvZG93bnJldi54bWxEj0+LwjAUxO/CfofwFvamqS6KVNMiC7t4&#10;W63/ro/m2Rabl9JErX56Iwgeh5n5DTNPO1OLC7WusqxgOIhAEOdWV1wo2G5++1MQziNrrC2Tghs5&#10;SJOP3hxjba+8pkvmCxEg7GJUUHrfxFK6vCSDbmAb4uAdbWvQB9kWUrd4DXBTy1EUTaTBisNCiQ39&#10;lJSfsrNRYIp/fT5s/45RR/flTrPBbLVX6uuzW8xAeOr8O/xqL7WC0fcYnmfCEZD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1L0/wgAAANwAAAAPAAAAAAAAAAAAAAAAAJ8C&#10;AABkcnMvZG93bnJldi54bWxQSwUGAAAAAAQABAD3AAAAjgMAAAAA&#10;">
                      <v:imagedata r:id="rId68" o:title=""/>
                      <v:path arrowok="t"/>
                    </v:shape>
                    <v:shape id="Imagen 236" o:spid="_x0000_s1075" type="#_x0000_t75" style="position:absolute;top:9408;width:2552;height: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wC/EAAAA3AAAAA8AAABkcnMvZG93bnJldi54bWxEj81qwzAQhO+BvIPYQG+JbOeH1o0cQmlL&#10;r3ZC6XGxtraJtTKSGjtvXxUKOQ4z8w2zP0ymF1dyvrOsIF0lIIhrqztuFJxPb8tHED4ga+wtk4Ib&#10;eTgU89kec21HLulahUZECPscFbQhDLmUvm7JoF/ZgTh639YZDFG6RmqHY4SbXmZJspMGO44LLQ70&#10;0lJ9qX6MgvetfNqYUH5tbpUbz+m6zD5fS6UeFtPxGUSgKdzD/+0PrSBb7+Dv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wC/EAAAA3AAAAA8AAAAAAAAAAAAAAAAA&#10;nwIAAGRycy9kb3ducmV2LnhtbFBLBQYAAAAABAAEAPcAAACQAwAAAAA=&#10;">
                      <v:imagedata r:id="rId69" o:title=""/>
                      <v:path arrowok="t"/>
                    </v:shape>
                    <v:oval id="Elipse 238" o:spid="_x0000_s1076" style="position:absolute;left:3012;top:2589;width:1080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cJ8EA&#10;AADcAAAADwAAAGRycy9kb3ducmV2LnhtbERPz2vCMBS+D/wfwhN2GZrqpmg1yhhz9Npu4PXRPJti&#10;81KSrO3+++Uw2PHj+308T7YTA/nQOlawWmYgiGunW24UfH1eFjsQISJr7ByTgh8KcD7NHo6Yazdy&#10;SUMVG5FCOOSowMTY51KG2pDFsHQ9ceJuzluMCfpGao9jCredXGfZVlpsOTUY7OnNUH2vvq2Ce1k8&#10;1Zdiv+HJvHxE31xl/85KPc6n1wOISFP8F/+5C61g/ZzWpjPp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nCfBAAAA3AAAAA8AAAAAAAAAAAAAAAAAmAIAAGRycy9kb3du&#10;cmV2LnhtbFBLBQYAAAAABAAEAPUAAACGAwAAAAA=&#10;" filled="f" strokecolor="#243f60 [1604]" strokeweight="2pt">
                      <v:stroke dashstyle="dash"/>
                    </v:oval>
                    <v:shape id="Imagen 239" o:spid="_x0000_s1077" type="#_x0000_t75" style="position:absolute;left:3647;width:2571;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asq/GAAAA3AAAAA8AAABkcnMvZG93bnJldi54bWxEj09rwkAUxO8Fv8PyhN7qphaCptlIUUq9&#10;BbUeentkX/5g9m3c3Wrsp3cLhR6HmfkNk69G04sLOd9ZVvA8S0AQV1Z33Cj4PLw/LUD4gKyxt0wK&#10;buRhVUwecsy0vfKOLvvQiAhhn6GCNoQhk9JXLRn0MzsQR6+2zmCI0jVSO7xGuOnlPElSabDjuNDi&#10;QOuWqtP+2yjwm+2x+7p9HH5OpVufZV0vkrRU6nE6vr2CCDSG//Bfe6sVzF+W8HsmHgFZ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9qyr8YAAADcAAAADwAAAAAAAAAAAAAA&#10;AACfAgAAZHJzL2Rvd25yZXYueG1sUEsFBgAAAAAEAAQA9wAAAJIDAAAAAA==&#10;">
                      <v:imagedata r:id="rId70" o:title=""/>
                      <v:path arrowok="t"/>
                    </v:shape>
                    <v:shape id="Imagen 242" o:spid="_x0000_s1078" type="#_x0000_t75" style="position:absolute;left:12156;top:12368;width:2782;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iMzCAAAA3AAAAA8AAABkcnMvZG93bnJldi54bWxEj0GLwjAUhO/C/ofwFrzZ1CJFqlFEUTwt&#10;WGX3+miebbF5KU201V+/ERb2OMzMN8xyPZhGPKhztWUF0ygGQVxYXXOp4HLeT+YgnEfW2FgmBU9y&#10;sF59jJaYadvziR65L0WAsMtQQeV9m0npiooMusi2xMG72s6gD7Irpe6wD3DTyCSOU2mw5rBQYUvb&#10;iopbfjcKrv0rvVOKbpf6cpMfcPf99fNSavw5bBYgPA3+P/zXPmoFySyB95lwBO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YjMwgAAANwAAAAPAAAAAAAAAAAAAAAAAJ8C&#10;AABkcnMvZG93bnJldi54bWxQSwUGAAAAAAQABAD3AAAAjgMAAAAA&#10;">
                      <v:imagedata r:id="rId71" o:title=""/>
                      <v:path arrowok="t"/>
                    </v:shape>
                    <v:shape id="Imagen 243" o:spid="_x0000_s1079" type="#_x0000_t75" style="position:absolute;left:2854;top:3858;width:2146;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8G7EAAAA3AAAAA8AAABkcnMvZG93bnJldi54bWxEj81qwzAQhO+FvIPYQm6NbLeU4EQJIRAo&#10;vsVtCLkt1sYWtVbGkn/y9lWh0OMwM98w2/1sWzFS741jBekqAUFcOW24VvD1eXpZg/ABWWPrmBQ8&#10;yMN+t3jaYq7dxGcay1CLCGGfo4ImhC6X0lcNWfQr1xFH7+56iyHKvpa6xynCbSuzJHmXFg3HhQY7&#10;OjZUfZeDVVC2c3E1YzGkl0NIb/XVyHN5VGr5PB82IALN4T/81/7QCrK3V/g9E4+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8G7EAAAA3AAAAA8AAAAAAAAAAAAAAAAA&#10;nwIAAGRycy9kb3ducmV2LnhtbFBLBQYAAAAABAAEAPcAAACQAwAAAAA=&#10;">
                      <v:imagedata r:id="rId72" o:title=""/>
                      <v:path arrowok="t"/>
                    </v:shape>
                    <v:shape id="Imagen 244" o:spid="_x0000_s1080" type="#_x0000_t75" style="position:absolute;left:4862;top:10993;width:2077;height:2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IsTHAAAA3AAAAA8AAABkcnMvZG93bnJldi54bWxEj09Lw0AUxO+C32F5gje7sa22jd2UVhCF&#10;Ukv/XHp7Zp+bkOzbkF2T+O1dQfA4zMxvmOVqsLXoqPWlYwX3owQEce50yUbB+fRyNwfhA7LG2jEp&#10;+CYPq+z6aompdj0fqDsGIyKEfYoKihCaVEqfF2TRj1xDHL1P11oMUbZG6hb7CLe1HCfJo7RYclwo&#10;sKHngvLq+GUVNB9Vb97NZbt52L9uJM122E0WSt3eDOsnEIGG8B/+a79pBePpFH7PxCMgs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vIsTHAAAA3AAAAA8AAAAAAAAAAAAA&#10;AAAAnwIAAGRycy9kb3ducmV2LnhtbFBLBQYAAAAABAAEAPcAAACTAwAAAAA=&#10;">
                      <v:imagedata r:id="rId73" o:title=""/>
                      <v:path arrowok="t"/>
                    </v:shape>
                    <v:shape id="Imagen 246" o:spid="_x0000_s1081" type="#_x0000_t75" style="position:absolute;left:12579;top:7082;width:2223;height:2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4EXFAAAA3AAAAA8AAABkcnMvZG93bnJldi54bWxEj0FrwkAUhO+C/2F5Qm+6qRWxqauIbcVL&#10;D0YP7e01+5qEZt+GvK2J/94tCB6HmfmGWa57V6sztVJ5NvA4SUAR595WXBg4Hd/HC1ASkC3WnsnA&#10;hQTWq+Fgian1HR/onIVCRQhLigbKEJpUa8lLcigT3xBH78e3DkOUbaFti12Eu1pPk2SuHVYcF0ps&#10;aFtS/pv9OQN19yqnp6/d28XuP2bZp5Pn76MY8zDqNy+gAvXhHr6199bAdDaH/zPxCO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5uBFxQAAANwAAAAPAAAAAAAAAAAAAAAA&#10;AJ8CAABkcnMvZG93bnJldi54bWxQSwUGAAAAAAQABAD3AAAAkQMAAAAA&#10;" filled="t" fillcolor="white [3212]">
                      <v:imagedata r:id="rId74" o:title=""/>
                      <v:path arrowok="t"/>
                    </v:shape>
                    <v:shape id="Conector recto de flecha 248" o:spid="_x0000_s1082" type="#_x0000_t32" style="position:absolute;left:13161;top:10518;width:1603;height:7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O68MAAADcAAAADwAAAGRycy9kb3ducmV2LnhtbERPy2oCMRTdF/yHcAvdiGYqUmU0ihSs&#10;uujCx2KWl8l1MnRyM01SHf16sxC6PJz3fNnZRlzIh9qxgvdhBoK4dLrmSsHpuB5MQYSIrLFxTApu&#10;FGC56L3MMdfuynu6HGIlUgiHHBWYGNtcylAashiGriVO3Nl5izFBX0nt8ZrCbSNHWfYhLdacGgy2&#10;9Gmo/Dn8WQWT3ab/u71/+77Z8fr81RVZMS2UenvtVjMQkbr4L366t1rBaJzWpj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qTuvDAAAA3AAAAA8AAAAAAAAAAAAA&#10;AAAAoQIAAGRycy9kb3ducmV2LnhtbFBLBQYAAAAABAAEAPkAAACRAwAAAAA=&#10;" strokecolor="#365f91 [2404]" strokeweight="1.5pt">
                      <v:stroke startarrowwidth="narrow" startarrowlength="short" endarrow="block"/>
                    </v:shape>
                    <v:shape id="Conector recto de flecha 249" o:spid="_x0000_s1083" type="#_x0000_t32" style="position:absolute;left:1321;top:7294;width:1905;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iUMQAAADcAAAADwAAAGRycy9kb3ducmV2LnhtbESPX2vCQBDE34V+h2MLvhTdKGJr6iki&#10;CK0Pin/wecltk7S5vZA7NX57Tyj4OMzMb5jpvLWVunDjSycaBv0EFEvmTCm5huNh1fsA5QOJocoJ&#10;a7ixh/nspTOl1Lir7PiyD7mKEPEpaShCqFNEnxVsyfddzRK9H9dYClE2OZqGrhFuKxwmyRgtlRIX&#10;Cqp5WXD2tz9bDbjZrt3ZtL8jtzus3uSE4fsdte6+totPUIHb8Az/t7+MhuFoAo8z8Qjg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96JQxAAAANwAAAAPAAAAAAAAAAAA&#10;AAAAAKECAABkcnMvZG93bnJldi54bWxQSwUGAAAAAAQABAD5AAAAkgMAAAAA&#10;" strokecolor="#365f91 [2404]" strokeweight="1.5pt">
                      <v:stroke startarrowwidth="narrow" startarrowlength="short" endarrow="block"/>
                    </v:shape>
                    <v:shape id="Conector recto de flecha 251" o:spid="_x0000_s1084" type="#_x0000_t32" style="position:absolute;left:10095;top:3805;width:1664;height:21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qXrsUAAADcAAAADwAAAGRycy9kb3ducmV2LnhtbESP0WrCQBRE3wX/YblCX4pulFo0uoot&#10;LQp9MvoB1+w1G8zejdltkv59t1DwcZiZM8x629tKtNT40rGC6SQBQZw7XXKh4Hz6HC9A+ICssXJM&#10;Cn7Iw3YzHKwx1a7jI7VZKESEsE9RgQmhTqX0uSGLfuJq4uhdXWMxRNkUUjfYRbit5CxJXqXFkuOC&#10;wZreDeW37NsqcF/lS/vxvL/U9zw79hd665Z7o9TTqN+tQATqwyP83z5oBbP5FP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qXrsUAAADcAAAADwAAAAAAAAAA&#10;AAAAAAChAgAAZHJzL2Rvd25yZXYueG1sUEsFBgAAAAAEAAQA+QAAAJMDAAAAAA==&#10;" strokecolor="#365f91 [2404]" strokeweight="1.5pt">
                      <v:stroke startarrowwidth="narrow" startarrowlength="short" endarrow="block"/>
                    </v:shape>
                    <v:shape id="Conector recto de flecha 49" o:spid="_x0000_s1085" type="#_x0000_t32" style="position:absolute;left:8615;top:10623;width:44;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tEcQAAADbAAAADwAAAGRycy9kb3ducmV2LnhtbESP0WrCQBRE34X+w3ILvkizUaTUNKu0&#10;UlHok2k/4Jq9zYZm76bZbRL/3hUEH4eZOcPkm9E2oqfO144VzJMUBHHpdM2Vgu+v3dMLCB+QNTaO&#10;ScGZPGzWD5McM+0GPlJfhEpECPsMFZgQ2kxKXxqy6BPXEkfvx3UWQ5RdJXWHQ4TbRi7S9FlarDku&#10;GGxpa6j8Lf6tAvdZL/uP2f7U/pXFcTzR+7DaG6Wmj+PbK4hAY7iHb+2DVrBcwfVL/AFy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A+0RxAAAANsAAAAPAAAAAAAAAAAA&#10;AAAAAKECAABkcnMvZG93bnJldi54bWxQSwUGAAAAAAQABAD5AAAAkgMAAAAA&#10;" strokecolor="#365f91 [2404]" strokeweight="1.5pt">
                      <v:stroke startarrowwidth="narrow" startarrowlength="short" endarrow="block"/>
                    </v:shape>
                    <v:shape id="Conector recto de flecha 67" o:spid="_x0000_s1086" type="#_x0000_t32" style="position:absolute;left:5444;top:3699;width:1619;height:2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qAWMMAAADbAAAADwAAAGRycy9kb3ducmV2LnhtbESPX2vCQBDE3wt+h2MFX4puWkQleooU&#10;hNoHi3/wecmtSTS3F3Knpt/eEwo+DjPzG2a2aG2lbtz40omGj0ECiiVzppRcw2G/6k9A+UBiqHLC&#10;Gv7Yw2LeeZtRatxdtnzbhVxFiPiUNBQh1Cmizwq25AeuZoneyTWWQpRNjqahe4TbCj+TZISWSokL&#10;BdX8VXB22V2tBtz8/rirac9Dt92v3uWIYT1GrXvddjkFFbgNr/B/+9toGI3h+SX+A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qgFjDAAAA2wAAAA8AAAAAAAAAAAAA&#10;AAAAoQIAAGRycy9kb3ducmV2LnhtbFBLBQYAAAAABAAEAPkAAACRAwAAAAA=&#10;" strokecolor="#365f91 [2404]" strokeweight="1.5pt">
                      <v:stroke startarrowwidth="narrow" startarrowlength="short" endarrow="block"/>
                    </v:shape>
                  </v:group>
                  <v:shape id="Cuadro de texto 299" o:spid="_x0000_s1087" type="#_x0000_t202" style="position:absolute;top:16160;width:1931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14:paraId="2FBD65C3" w14:textId="4D6DA28F" w:rsidR="009E7289" w:rsidRPr="009D6C60" w:rsidRDefault="009E7289" w:rsidP="00035E62">
                          <w:pPr>
                            <w:pStyle w:val="Descripcin"/>
                            <w:rPr>
                              <w:noProof/>
                              <w:color w:val="000000"/>
                              <w:lang w:val="es-ES_tradnl"/>
                            </w:rPr>
                          </w:pPr>
                          <w:bookmarkStart w:id="118" w:name="_Toc19108171"/>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BA06B5">
                            <w:rPr>
                              <w:noProof/>
                              <w:lang w:val="es-ES_tradnl"/>
                            </w:rPr>
                            <w:t>8</w:t>
                          </w:r>
                          <w:r w:rsidRPr="009D6C60">
                            <w:rPr>
                              <w:lang w:val="es-ES_tradnl"/>
                            </w:rPr>
                            <w:fldChar w:fldCharType="end"/>
                          </w:r>
                          <w:r w:rsidRPr="009D6C60">
                            <w:rPr>
                              <w:lang w:val="es-ES_tradnl"/>
                            </w:rPr>
                            <w:t>: Esquema figurado DApp</w:t>
                          </w:r>
                          <w:bookmarkEnd w:id="118"/>
                        </w:p>
                      </w:txbxContent>
                    </v:textbox>
                  </v:shape>
                </v:group>
                <w10:wrap type="topAndBottom"/>
              </v:group>
            </w:pict>
          </mc:Fallback>
        </mc:AlternateContent>
      </w:r>
      <w:r w:rsidR="00322B37" w:rsidRPr="002306F1">
        <w:rPr>
          <w:lang w:val="es-ES_tradnl"/>
        </w:rPr>
        <w:t>No hay un límite de usuarios</w:t>
      </w:r>
      <w:r w:rsidR="003C5FC4" w:rsidRPr="002306F1">
        <w:rPr>
          <w:lang w:val="es-ES_tradnl"/>
        </w:rPr>
        <w:t>.</w:t>
      </w:r>
    </w:p>
    <w:p w14:paraId="0D398031" w14:textId="71144007" w:rsidR="00035E62" w:rsidRPr="002306F1" w:rsidRDefault="00035E62" w:rsidP="00035E62">
      <w:pPr>
        <w:rPr>
          <w:lang w:val="es-ES_tradnl"/>
        </w:rPr>
      </w:pPr>
    </w:p>
    <w:p w14:paraId="297DDF9D" w14:textId="5CF84CF2" w:rsidR="00951BBA" w:rsidRPr="002306F1" w:rsidRDefault="00951BBA" w:rsidP="00951BBA">
      <w:pPr>
        <w:pStyle w:val="Ttulo2"/>
      </w:pPr>
      <w:bookmarkStart w:id="119" w:name="_Toc19108376"/>
      <w:r w:rsidRPr="002306F1">
        <w:t>Smartcontracts</w:t>
      </w:r>
      <w:bookmarkEnd w:id="119"/>
    </w:p>
    <w:p w14:paraId="390E42E9" w14:textId="1A7AEAD4" w:rsidR="005F7FA4" w:rsidRPr="002306F1" w:rsidRDefault="00282019" w:rsidP="00282019">
      <w:pPr>
        <w:spacing w:line="360" w:lineRule="auto"/>
        <w:ind w:firstLine="284"/>
        <w:rPr>
          <w:lang w:val="es-ES_tradnl"/>
        </w:rPr>
      </w:pPr>
      <w:r w:rsidRPr="002306F1">
        <w:rPr>
          <w:lang w:val="es-ES_tradnl"/>
        </w:rPr>
        <w:t>Un Smartcontract es un código informático, que se ejecuta en la Blockchain y cuyas transacciones</w:t>
      </w:r>
      <w:r w:rsidR="00276845" w:rsidRPr="002306F1">
        <w:rPr>
          <w:lang w:val="es-ES_tradnl"/>
        </w:rPr>
        <w:t xml:space="preserve"> y cuya lógica definida es la que sirve de soporte como “lógica de negocio” a la </w:t>
      </w:r>
      <w:r w:rsidR="00B75C13">
        <w:rPr>
          <w:lang w:val="es-ES_tradnl"/>
        </w:rPr>
        <w:t>aplicación</w:t>
      </w:r>
      <w:r w:rsidR="00276845" w:rsidRPr="002306F1">
        <w:rPr>
          <w:lang w:val="es-ES_tradnl"/>
        </w:rPr>
        <w:t xml:space="preserve"> que se apoya en él. </w:t>
      </w:r>
    </w:p>
    <w:p w14:paraId="35DEFFEB" w14:textId="34AFB6C1" w:rsidR="00276845" w:rsidRPr="002306F1" w:rsidRDefault="00276845" w:rsidP="00282019">
      <w:pPr>
        <w:spacing w:line="360" w:lineRule="auto"/>
        <w:ind w:firstLine="284"/>
        <w:rPr>
          <w:lang w:val="es-ES_tradnl"/>
        </w:rPr>
      </w:pPr>
      <w:r w:rsidRPr="002306F1">
        <w:rPr>
          <w:lang w:val="es-ES_tradnl"/>
        </w:rPr>
        <w:t>Una de las características fundamentales es que, como se ha descrito anteriormente, las transacciones realizadas por ellos son inmutables y por lo tanto confiables debido al entorno en donde se ejecutan.</w:t>
      </w:r>
    </w:p>
    <w:p w14:paraId="69B2E9D1" w14:textId="27705A5F" w:rsidR="003218CF" w:rsidRPr="002306F1" w:rsidRDefault="00276845" w:rsidP="00A86DD6">
      <w:pPr>
        <w:spacing w:line="360" w:lineRule="auto"/>
        <w:ind w:firstLine="284"/>
        <w:rPr>
          <w:lang w:val="es-ES_tradnl" w:eastAsia="es-ES"/>
        </w:rPr>
      </w:pPr>
      <w:r w:rsidRPr="002306F1">
        <w:rPr>
          <w:lang w:val="es-ES_tradnl"/>
        </w:rPr>
        <w:t xml:space="preserve">Los Smartcontracts </w:t>
      </w:r>
      <w:r w:rsidR="00743338" w:rsidRPr="002306F1">
        <w:rPr>
          <w:lang w:val="es-ES_tradnl"/>
        </w:rPr>
        <w:t>que se ejecutan en Petchain están desarrollados en lenguaje Solidity, el cual comparte muchas similitudes con Javascript en codificación y tipado de datos.</w:t>
      </w:r>
    </w:p>
    <w:p w14:paraId="24C105C8" w14:textId="45CC3ACB" w:rsidR="00A958BD" w:rsidRPr="002306F1" w:rsidRDefault="00A958BD">
      <w:pPr>
        <w:jc w:val="left"/>
        <w:rPr>
          <w:lang w:val="es-ES_tradnl"/>
        </w:rPr>
      </w:pPr>
      <w:r w:rsidRPr="002306F1">
        <w:rPr>
          <w:lang w:val="es-ES_tradnl"/>
        </w:rPr>
        <w:br w:type="page"/>
      </w:r>
    </w:p>
    <w:p w14:paraId="65002D0A" w14:textId="41B3AF1D" w:rsidR="00F20773" w:rsidRPr="002306F1" w:rsidRDefault="00002D96" w:rsidP="005B6F6B">
      <w:pPr>
        <w:pStyle w:val="Ttulo1"/>
      </w:pPr>
      <w:bookmarkStart w:id="120" w:name="_Toc19108377"/>
      <w:r w:rsidRPr="002306F1">
        <w:lastRenderedPageBreak/>
        <w:t>Petchain</w:t>
      </w:r>
      <w:r w:rsidR="00153C5C" w:rsidRPr="002306F1">
        <w:t xml:space="preserve">. </w:t>
      </w:r>
      <w:r w:rsidR="00AF0ADA" w:rsidRPr="002306F1">
        <w:t>E</w:t>
      </w:r>
      <w:r w:rsidR="00ED37C0" w:rsidRPr="002306F1">
        <w:t>specificación de requisitos</w:t>
      </w:r>
      <w:r w:rsidR="00DA31CC" w:rsidRPr="002306F1">
        <w:t>.</w:t>
      </w:r>
      <w:bookmarkEnd w:id="120"/>
    </w:p>
    <w:p w14:paraId="707C10F2" w14:textId="7811FE22" w:rsidR="00AF0ADA" w:rsidRPr="002306F1" w:rsidRDefault="00AF0ADA" w:rsidP="00C93459">
      <w:pPr>
        <w:pStyle w:val="Textoindependiente"/>
        <w:spacing w:line="360" w:lineRule="auto"/>
        <w:ind w:left="92"/>
        <w:jc w:val="both"/>
        <w:rPr>
          <w:sz w:val="7"/>
          <w:lang w:val="es-ES_tradnl"/>
        </w:rPr>
      </w:pPr>
      <w:r w:rsidRPr="002306F1">
        <w:rPr>
          <w:noProof/>
          <w:position w:val="-1"/>
          <w:sz w:val="7"/>
          <w:lang w:bidi="ar-SA"/>
        </w:rPr>
        <mc:AlternateContent>
          <mc:Choice Requires="wpg">
            <w:drawing>
              <wp:inline distT="0" distB="0" distL="0" distR="0" wp14:anchorId="1ECA5334" wp14:editId="695E3E71">
                <wp:extent cx="6181725" cy="38100"/>
                <wp:effectExtent l="13970" t="11430" r="5080" b="7620"/>
                <wp:docPr id="7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8100"/>
                          <a:chOff x="0" y="0"/>
                          <a:chExt cx="9735" cy="60"/>
                        </a:xfrm>
                      </wpg:grpSpPr>
                      <wps:wsp>
                        <wps:cNvPr id="78" name="Line 53"/>
                        <wps:cNvCnPr>
                          <a:cxnSpLocks noChangeShapeType="1"/>
                        </wps:cNvCnPr>
                        <wps:spPr bwMode="auto">
                          <a:xfrm>
                            <a:off x="9735" y="8"/>
                            <a:ext cx="0" cy="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79" name="Line 52"/>
                        <wps:cNvCnPr>
                          <a:cxnSpLocks noChangeShapeType="1"/>
                        </wps:cNvCnPr>
                        <wps:spPr bwMode="auto">
                          <a:xfrm>
                            <a:off x="8" y="0"/>
                            <a:ext cx="0" cy="6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80" name="Line 51"/>
                        <wps:cNvCnPr>
                          <a:cxnSpLocks noChangeShapeType="1"/>
                        </wps:cNvCnPr>
                        <wps:spPr bwMode="auto">
                          <a:xfrm>
                            <a:off x="9728" y="0"/>
                            <a:ext cx="0" cy="6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9735" y="53"/>
                            <a:ext cx="0" cy="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36BB42" id="Group 49" o:spid="_x0000_s1026" style="width:486.75pt;height:3pt;mso-position-horizontal-relative:char;mso-position-vertical-relative:line" coordsize="97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">
                <v:line id="Line 53" o:spid="_x0000_s1027" style="position:absolute;visibility:visible;mso-wrap-style:square" from="9735,8" to="9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C9MEAAADbAAAADwAAAGRycy9kb3ducmV2LnhtbERPz2vCMBS+C/4P4Q282XQibnZGUYfg&#10;jm3HwNtb89aWNS8lybT2r18Ogx0/vt+b3WA6cSXnW8sKHpMUBHFldcu1gvfyNH8G4QOyxs4yKbiT&#10;h912Otlgpu2Nc7oWoRYxhH2GCpoQ+kxKXzVk0Ce2J47cl3UGQ4SultrhLYabTi7SdCUNthwbGuzp&#10;2FD1XfwYBZeqbl/L3H1+4NL5t/VidONhVGr2MOxfQAQawr/4z33WCp7i2Pgl/g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PIL0wQAAANsAAAAPAAAAAAAAAAAAAAAA&#10;AKECAABkcnMvZG93bnJldi54bWxQSwUGAAAAAAQABAD5AAAAjwMAAAAA&#10;" strokecolor="#a0a0a0"/>
                <v:line id="Line 52" o:spid="_x0000_s1028" style="position:absolute;visibility:visible;mso-wrap-style:square" from="8,0" to="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nb8MAAADbAAAADwAAAGRycy9kb3ducmV2LnhtbESPQWsCMRSE74L/ITzBm2YrpdXVKGoR&#10;9KiWgrfn5rm7dPOyJFHX/fWNUPA4zMw3zGzRmErcyPnSsoK3YQKCOLO65FzB93EzGIPwAVljZZkU&#10;PMjDYt7tzDDV9s57uh1CLiKEfYoKihDqVEqfFWTQD21NHL2LdQZDlC6X2uE9wk0lR0nyIQ2WHBcK&#10;rGldUPZ7uBoFpywvv457d/7Bd+d3k1Hr2lWrVL/XLKcgAjXhFf5vb7WCzwk8v8Qf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2/DAAAA2wAAAA8AAAAAAAAAAAAA&#10;AAAAoQIAAGRycy9kb3ducmV2LnhtbFBLBQYAAAAABAAEAPkAAACRAwAAAAA=&#10;" strokecolor="#a0a0a0"/>
                <v:line id="Line 51" o:spid="_x0000_s1029" style="position:absolute;visibility:visible;mso-wrap-style:square" from="9728,0" to="97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Qq8EAAADbAAAADwAAAGRycy9kb3ducmV2LnhtbERPz2vCMBS+C/4P4QleRFN3kFKNImOD&#10;3aZW2Hp7Ns+2Lnnpmqjdf78cBI8f3+/VprdG3KjzjWMF81kCgrh0uuFKwTF/n6YgfEDWaByTgj/y&#10;sFkPByvMtLvznm6HUIkYwj5DBXUIbSalL2uy6GeuJY7c2XUWQ4RdJXWH9xhujXxJkoW02HBsqLGl&#10;15rKn8PVKmgLw0WO893ki8x3evq87N9+c6XGo367BBGoD0/xw/2hFaRxffwSf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RCrwQAAANsAAAAPAAAAAAAAAAAAAAAA&#10;AKECAABkcnMvZG93bnJldi54bWxQSwUGAAAAAAQABAD5AAAAjwMAAAAA&#10;" strokecolor="#efefef"/>
                <v:line id="Line 50" o:spid="_x0000_s1030" style="position:absolute;visibility:visible;mso-wrap-style:square" from="9735,53" to="973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1MMUAAADbAAAADwAAAGRycy9kb3ducmV2LnhtbESPT2vCQBTE70K/w/KEXopu0oOE1FWK&#10;tODNPym0uT2zzyR2922aXTV++26h4HGYmd8w8+VgjbhQ71vHCtJpAoK4crrlWsFH8T7JQPiArNE4&#10;JgU38rBcPIzmmGt35R1d9qEWEcI+RwVNCF0upa8asuinriOO3tH1FkOUfS11j9cIt0Y+J8lMWmw5&#10;LjTY0aqh6nt/tgq60nBZYLp9+iTzlR02p93bT6HU43h4fQERaAj38H97rRVkKfx9iT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1MMUAAADbAAAADwAAAAAAAAAA&#10;AAAAAAChAgAAZHJzL2Rvd25yZXYueG1sUEsFBgAAAAAEAAQA+QAAAJMDAAAAAA==&#10;" strokecolor="#efefef"/>
                <w10:anchorlock/>
              </v:group>
            </w:pict>
          </mc:Fallback>
        </mc:AlternateContent>
      </w:r>
    </w:p>
    <w:p w14:paraId="0AFBD5B3" w14:textId="28776910" w:rsidR="00AF0ADA" w:rsidRPr="002306F1" w:rsidRDefault="00002D96" w:rsidP="001D4F16">
      <w:pPr>
        <w:pStyle w:val="Textoindependiente"/>
        <w:spacing w:after="120" w:line="360" w:lineRule="auto"/>
        <w:ind w:right="119" w:firstLine="284"/>
        <w:jc w:val="both"/>
        <w:rPr>
          <w:sz w:val="22"/>
          <w:szCs w:val="22"/>
          <w:lang w:val="es-ES_tradnl"/>
        </w:rPr>
      </w:pPr>
      <w:bookmarkStart w:id="121" w:name="_Toc8028226"/>
      <w:bookmarkStart w:id="122" w:name="_Toc8082646"/>
      <w:bookmarkStart w:id="123" w:name="_Toc8514010"/>
      <w:bookmarkStart w:id="124" w:name="_Toc8550332"/>
      <w:bookmarkStart w:id="125" w:name="_Toc10068940"/>
      <w:bookmarkStart w:id="126" w:name="_Toc10073501"/>
      <w:bookmarkStart w:id="127" w:name="_Toc10073583"/>
      <w:bookmarkStart w:id="128" w:name="_Toc10154874"/>
      <w:bookmarkStart w:id="129" w:name="_Toc10319688"/>
      <w:bookmarkStart w:id="130" w:name="_Toc10365343"/>
      <w:bookmarkStart w:id="131" w:name="_Toc10365450"/>
      <w:bookmarkStart w:id="132" w:name="_Toc10381067"/>
      <w:bookmarkStart w:id="133" w:name="_Toc10407646"/>
      <w:bookmarkStart w:id="134" w:name="_Toc10417865"/>
      <w:bookmarkStart w:id="135" w:name="_Toc1041796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2306F1">
        <w:rPr>
          <w:sz w:val="22"/>
          <w:szCs w:val="22"/>
          <w:lang w:val="es-ES_tradnl"/>
        </w:rPr>
        <w:t>Petchain</w:t>
      </w:r>
      <w:r w:rsidR="00AF0ADA" w:rsidRPr="002306F1">
        <w:rPr>
          <w:sz w:val="22"/>
          <w:szCs w:val="22"/>
          <w:lang w:val="es-ES_tradnl"/>
        </w:rPr>
        <w:t xml:space="preserve"> </w:t>
      </w:r>
      <w:r w:rsidR="00EE0BFB" w:rsidRPr="002306F1">
        <w:rPr>
          <w:sz w:val="22"/>
          <w:szCs w:val="22"/>
          <w:lang w:val="es-ES_tradnl"/>
        </w:rPr>
        <w:t>es</w:t>
      </w:r>
      <w:r w:rsidR="00AF0ADA" w:rsidRPr="002306F1">
        <w:rPr>
          <w:sz w:val="22"/>
          <w:szCs w:val="22"/>
          <w:lang w:val="es-ES_tradnl"/>
        </w:rPr>
        <w:t xml:space="preserve"> un</w:t>
      </w:r>
      <w:r w:rsidR="00C67E28" w:rsidRPr="002306F1">
        <w:rPr>
          <w:sz w:val="22"/>
          <w:szCs w:val="22"/>
          <w:lang w:val="es-ES_tradnl"/>
        </w:rPr>
        <w:t xml:space="preserve">a </w:t>
      </w:r>
      <w:r w:rsidR="00580BC7" w:rsidRPr="002306F1">
        <w:rPr>
          <w:sz w:val="22"/>
          <w:szCs w:val="22"/>
          <w:lang w:val="es-ES_tradnl"/>
        </w:rPr>
        <w:t>DApp</w:t>
      </w:r>
      <w:r w:rsidR="00AF0ADA" w:rsidRPr="002306F1">
        <w:rPr>
          <w:sz w:val="22"/>
          <w:szCs w:val="22"/>
          <w:lang w:val="es-ES_tradnl"/>
        </w:rPr>
        <w:t xml:space="preserve"> </w:t>
      </w:r>
      <w:r w:rsidR="00C67E28" w:rsidRPr="002306F1">
        <w:rPr>
          <w:sz w:val="22"/>
          <w:szCs w:val="22"/>
          <w:lang w:val="es-ES_tradnl"/>
        </w:rPr>
        <w:t>destinada</w:t>
      </w:r>
      <w:r w:rsidR="00AF0ADA" w:rsidRPr="002306F1">
        <w:rPr>
          <w:sz w:val="22"/>
          <w:szCs w:val="22"/>
          <w:lang w:val="es-ES_tradnl"/>
        </w:rPr>
        <w:t xml:space="preserve"> al sector veterina</w:t>
      </w:r>
      <w:r w:rsidR="007C2E0A" w:rsidRPr="002306F1">
        <w:rPr>
          <w:sz w:val="22"/>
          <w:szCs w:val="22"/>
          <w:lang w:val="es-ES_tradnl"/>
        </w:rPr>
        <w:t>rio que permite la gestión de la</w:t>
      </w:r>
      <w:r w:rsidR="00AF0ADA" w:rsidRPr="002306F1">
        <w:rPr>
          <w:sz w:val="22"/>
          <w:szCs w:val="22"/>
          <w:lang w:val="es-ES_tradnl"/>
        </w:rPr>
        <w:t xml:space="preserve">s </w:t>
      </w:r>
      <w:r w:rsidR="007C2E0A" w:rsidRPr="002306F1">
        <w:rPr>
          <w:sz w:val="22"/>
          <w:szCs w:val="22"/>
          <w:lang w:val="es-ES_tradnl"/>
        </w:rPr>
        <w:t>identidades</w:t>
      </w:r>
      <w:r w:rsidR="00AF0ADA" w:rsidRPr="002306F1">
        <w:rPr>
          <w:sz w:val="22"/>
          <w:szCs w:val="22"/>
          <w:lang w:val="es-ES_tradnl"/>
        </w:rPr>
        <w:t xml:space="preserve"> de mascotas</w:t>
      </w:r>
      <w:r w:rsidR="007C2E0A" w:rsidRPr="002306F1">
        <w:rPr>
          <w:sz w:val="22"/>
          <w:szCs w:val="22"/>
          <w:lang w:val="es-ES_tradnl"/>
        </w:rPr>
        <w:t xml:space="preserve"> domésticas, así como la de sus propietarios</w:t>
      </w:r>
      <w:r w:rsidR="00AF0ADA" w:rsidRPr="002306F1">
        <w:rPr>
          <w:sz w:val="22"/>
          <w:szCs w:val="22"/>
          <w:lang w:val="es-ES_tradnl"/>
        </w:rPr>
        <w:t>. La aplicación se basa en un desarrollo web tradicional, pero con la característica fundamental de estar implementada en una Blockchain bajo una red Ethereum</w:t>
      </w:r>
      <w:r w:rsidR="00B67AED" w:rsidRPr="002306F1">
        <w:rPr>
          <w:sz w:val="22"/>
          <w:szCs w:val="22"/>
          <w:lang w:val="es-ES_tradnl"/>
        </w:rPr>
        <w:t xml:space="preserve"> y almacenado las identidades de las mascotas bajo ficheros JSON que son enviados al sistema </w:t>
      </w:r>
      <w:r w:rsidR="006D561A" w:rsidRPr="002306F1">
        <w:rPr>
          <w:sz w:val="22"/>
          <w:szCs w:val="22"/>
          <w:lang w:val="es-ES_tradnl"/>
        </w:rPr>
        <w:t>IPFS.</w:t>
      </w:r>
    </w:p>
    <w:p w14:paraId="4DF1EF35" w14:textId="0044AF89"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gestiona de las identidades de las mascotas domésticas dando de alta, modificando los datos y</w:t>
      </w:r>
      <w:r w:rsidR="00EE0BFB" w:rsidRPr="002306F1">
        <w:rPr>
          <w:sz w:val="22"/>
          <w:szCs w:val="22"/>
          <w:lang w:val="es-ES_tradnl"/>
        </w:rPr>
        <w:t xml:space="preserve"> </w:t>
      </w:r>
      <w:r w:rsidR="00AF0ADA" w:rsidRPr="002306F1">
        <w:rPr>
          <w:sz w:val="22"/>
          <w:szCs w:val="22"/>
          <w:lang w:val="es-ES_tradnl"/>
        </w:rPr>
        <w:t>gestionando la baja de los datos de los animales, bajo la ejecución de Smartcontract</w:t>
      </w:r>
      <w:r w:rsidR="00EE0BFB" w:rsidRPr="002306F1">
        <w:rPr>
          <w:sz w:val="22"/>
          <w:szCs w:val="22"/>
          <w:lang w:val="es-ES_tradnl"/>
        </w:rPr>
        <w:t>s creados en lenguaje Solidity.</w:t>
      </w:r>
    </w:p>
    <w:p w14:paraId="2CC8469F" w14:textId="08AFB34A" w:rsidR="00AF0ADA" w:rsidRPr="002306F1" w:rsidRDefault="00AF0ADA" w:rsidP="005F12FE">
      <w:pPr>
        <w:pStyle w:val="Ttulo2"/>
      </w:pPr>
      <w:bookmarkStart w:id="136" w:name="_Toc19108378"/>
      <w:r w:rsidRPr="002306F1">
        <w:t>Propósito del documento</w:t>
      </w:r>
      <w:bookmarkEnd w:id="136"/>
    </w:p>
    <w:p w14:paraId="1A4A0068" w14:textId="501FEDC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El presente documento pretende realizar una </w:t>
      </w:r>
      <w:r w:rsidR="002C122E" w:rsidRPr="002306F1">
        <w:rPr>
          <w:sz w:val="22"/>
          <w:szCs w:val="22"/>
          <w:lang w:val="es-ES_tradnl"/>
        </w:rPr>
        <w:t>descripción</w:t>
      </w:r>
      <w:r w:rsidRPr="002306F1">
        <w:rPr>
          <w:sz w:val="22"/>
          <w:szCs w:val="22"/>
          <w:lang w:val="es-ES_tradnl"/>
        </w:rPr>
        <w:t xml:space="preserve"> de los requisitos informativos, funcionales y no funcionales de </w:t>
      </w:r>
      <w:r w:rsidR="00002D96" w:rsidRPr="002306F1">
        <w:rPr>
          <w:sz w:val="22"/>
          <w:szCs w:val="22"/>
          <w:lang w:val="es-ES_tradnl"/>
        </w:rPr>
        <w:t>Petchain</w:t>
      </w:r>
      <w:r w:rsidRPr="002306F1">
        <w:rPr>
          <w:sz w:val="22"/>
          <w:szCs w:val="22"/>
          <w:lang w:val="es-ES_tradnl"/>
        </w:rPr>
        <w:t xml:space="preserve">, con el fin de comprender y describir su funcionamiento, así como la </w:t>
      </w:r>
      <w:r w:rsidR="002C122E" w:rsidRPr="002306F1">
        <w:rPr>
          <w:sz w:val="22"/>
          <w:szCs w:val="22"/>
          <w:lang w:val="es-ES_tradnl"/>
        </w:rPr>
        <w:t>enumeración</w:t>
      </w:r>
      <w:r w:rsidRPr="002306F1">
        <w:rPr>
          <w:sz w:val="22"/>
          <w:szCs w:val="22"/>
          <w:lang w:val="es-ES_tradnl"/>
        </w:rPr>
        <w:t xml:space="preserve"> de los participantes en el desarrollo, de cada una de sus partes y conseguir al final del mismo, una relación entre las partes y los creadores de las mismas.</w:t>
      </w:r>
    </w:p>
    <w:p w14:paraId="23FE439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Pretende ser una descripción de los requisitos informativos, funcionales, no funcionales del proyecto, con el objetivo de ofrecer a los lectores del documento del TFG una visión clara de la aplicación y las partes que lo componen.</w:t>
      </w:r>
    </w:p>
    <w:p w14:paraId="321E6A8E" w14:textId="26BC3D14" w:rsidR="00AF0ADA" w:rsidRPr="002306F1" w:rsidRDefault="00AF0ADA" w:rsidP="005F12FE">
      <w:pPr>
        <w:pStyle w:val="Ttulo2"/>
      </w:pPr>
      <w:bookmarkStart w:id="137" w:name="_Toc19108379"/>
      <w:r w:rsidRPr="002306F1">
        <w:t>Alcance del documento</w:t>
      </w:r>
      <w:bookmarkEnd w:id="137"/>
    </w:p>
    <w:p w14:paraId="53EA9B68" w14:textId="77777777" w:rsidR="00AF0ADA" w:rsidRPr="002306F1" w:rsidRDefault="00AF0ADA" w:rsidP="001D4F16">
      <w:pPr>
        <w:pStyle w:val="Textoindependiente"/>
        <w:spacing w:line="360" w:lineRule="auto"/>
        <w:ind w:right="117" w:firstLine="284"/>
        <w:jc w:val="both"/>
        <w:rPr>
          <w:sz w:val="22"/>
          <w:szCs w:val="22"/>
          <w:lang w:val="es-ES_tradnl"/>
        </w:rPr>
      </w:pPr>
      <w:r w:rsidRPr="002306F1">
        <w:rPr>
          <w:sz w:val="22"/>
          <w:szCs w:val="22"/>
          <w:lang w:val="es-ES_tradnl"/>
        </w:rPr>
        <w:t>El presente documento tiene como alcance especificar:</w:t>
      </w:r>
    </w:p>
    <w:p w14:paraId="6A58CC1B"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La declaración de los participantes en el proyecto.</w:t>
      </w:r>
    </w:p>
    <w:p w14:paraId="6B9B142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Definir de los objetivos de la aplicación.</w:t>
      </w:r>
    </w:p>
    <w:p w14:paraId="37610F09"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Proveer una descripción funcional del sistema que permita la mejor comprensión del mismo al equipo de evaluadores del proyecto TFG.</w:t>
      </w:r>
    </w:p>
    <w:p w14:paraId="218A9148"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Especificar de los requisitos informativos, funcionales y no funcionales que deberá cumplir la aplicación</w:t>
      </w:r>
    </w:p>
    <w:p w14:paraId="42C0A741" w14:textId="627D1B74" w:rsidR="00AF0ADA" w:rsidRPr="002306F1" w:rsidRDefault="00AF0ADA" w:rsidP="00205CA3">
      <w:pPr>
        <w:pStyle w:val="Prrafodelista"/>
        <w:numPr>
          <w:ilvl w:val="0"/>
          <w:numId w:val="3"/>
        </w:numPr>
        <w:spacing w:line="360" w:lineRule="auto"/>
        <w:rPr>
          <w:sz w:val="20"/>
          <w:lang w:val="es-ES_tradnl"/>
        </w:rPr>
      </w:pPr>
      <w:r w:rsidRPr="002306F1">
        <w:rPr>
          <w:lang w:val="es-ES_tradnl"/>
        </w:rPr>
        <w:t xml:space="preserve">Establecer los límites de funcionales de </w:t>
      </w:r>
      <w:r w:rsidR="00002D96" w:rsidRPr="002306F1">
        <w:rPr>
          <w:lang w:val="es-ES_tradnl"/>
        </w:rPr>
        <w:t>Petchain</w:t>
      </w:r>
      <w:r w:rsidRPr="002306F1">
        <w:rPr>
          <w:sz w:val="20"/>
          <w:lang w:val="es-ES_tradnl"/>
        </w:rPr>
        <w:t>.</w:t>
      </w:r>
    </w:p>
    <w:p w14:paraId="0A314EFB" w14:textId="17C8E3A1" w:rsidR="00AF0ADA" w:rsidRPr="002306F1" w:rsidRDefault="00AF0ADA" w:rsidP="005F12FE">
      <w:pPr>
        <w:pStyle w:val="Ttulo2"/>
      </w:pPr>
      <w:bookmarkStart w:id="138" w:name="_Toc19108380"/>
      <w:r w:rsidRPr="002306F1">
        <w:t>Participantes en el proyecto</w:t>
      </w:r>
      <w:bookmarkEnd w:id="138"/>
    </w:p>
    <w:p w14:paraId="58D312F8" w14:textId="08A6C5A9" w:rsidR="00AF0ADA" w:rsidRPr="002306F1" w:rsidRDefault="00AF0ADA" w:rsidP="00CA218E">
      <w:pPr>
        <w:pStyle w:val="Ttulo3"/>
      </w:pPr>
      <w:bookmarkStart w:id="139" w:name="_Toc8028231"/>
      <w:bookmarkStart w:id="140" w:name="_Toc8082651"/>
      <w:bookmarkStart w:id="141" w:name="_Toc8514015"/>
      <w:bookmarkStart w:id="142" w:name="_Toc8550337"/>
      <w:bookmarkStart w:id="143" w:name="_Toc10068945"/>
      <w:bookmarkStart w:id="144" w:name="_Toc10073506"/>
      <w:bookmarkStart w:id="145" w:name="_Toc10073588"/>
      <w:bookmarkStart w:id="146" w:name="_Toc10154879"/>
      <w:bookmarkStart w:id="147" w:name="_Toc10319693"/>
      <w:bookmarkStart w:id="148" w:name="_Toc10365348"/>
      <w:bookmarkStart w:id="149" w:name="_Toc10365455"/>
      <w:bookmarkStart w:id="150" w:name="_Toc10381072"/>
      <w:bookmarkStart w:id="151" w:name="_Toc10407651"/>
      <w:bookmarkStart w:id="152" w:name="_Toc10417870"/>
      <w:bookmarkStart w:id="153" w:name="_Toc10417967"/>
      <w:bookmarkStart w:id="154" w:name="_Toc10465103"/>
      <w:bookmarkStart w:id="155" w:name="_Toc10465206"/>
      <w:bookmarkStart w:id="156" w:name="_Toc10541915"/>
      <w:bookmarkStart w:id="157" w:name="_Toc10546294"/>
      <w:bookmarkStart w:id="158" w:name="_Toc10546419"/>
      <w:bookmarkStart w:id="159" w:name="_Toc10547336"/>
      <w:bookmarkStart w:id="160" w:name="_Toc1910838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rsidRPr="002306F1">
        <w:t>Presentación de participantes</w:t>
      </w:r>
      <w:bookmarkEnd w:id="160"/>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15719B86" w14:textId="77777777" w:rsidTr="004E0838">
        <w:trPr>
          <w:trHeight w:val="262"/>
        </w:trPr>
        <w:tc>
          <w:tcPr>
            <w:tcW w:w="1917" w:type="dxa"/>
            <w:shd w:val="clear" w:color="auto" w:fill="D9D9D9" w:themeFill="background1" w:themeFillShade="D9"/>
            <w:vAlign w:val="center"/>
          </w:tcPr>
          <w:p w14:paraId="348BA071" w14:textId="77777777" w:rsidR="00AF0ADA" w:rsidRPr="002306F1" w:rsidRDefault="00AF0ADA" w:rsidP="00C93459">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vAlign w:val="center"/>
          </w:tcPr>
          <w:p w14:paraId="6B96DB8D" w14:textId="77777777" w:rsidR="00AF0ADA" w:rsidRPr="002306F1" w:rsidRDefault="00AF0ADA" w:rsidP="00C93459">
            <w:pPr>
              <w:pStyle w:val="TableParagraph"/>
              <w:spacing w:before="0"/>
              <w:ind w:left="28"/>
              <w:rPr>
                <w:b/>
                <w:lang w:val="es-ES_tradnl"/>
              </w:rPr>
            </w:pPr>
            <w:r w:rsidRPr="002306F1">
              <w:rPr>
                <w:b/>
                <w:lang w:val="es-ES_tradnl"/>
              </w:rPr>
              <w:t>Miriam Martínez Muñoz</w:t>
            </w:r>
          </w:p>
        </w:tc>
      </w:tr>
      <w:tr w:rsidR="00AF0ADA" w:rsidRPr="002306F1" w14:paraId="00E66D29" w14:textId="77777777" w:rsidTr="004E0838">
        <w:trPr>
          <w:trHeight w:val="270"/>
        </w:trPr>
        <w:tc>
          <w:tcPr>
            <w:tcW w:w="1917" w:type="dxa"/>
            <w:shd w:val="clear" w:color="auto" w:fill="D9D9D9" w:themeFill="background1" w:themeFillShade="D9"/>
            <w:vAlign w:val="center"/>
          </w:tcPr>
          <w:p w14:paraId="42681B5A" w14:textId="77777777" w:rsidR="00AF0ADA" w:rsidRPr="002306F1" w:rsidRDefault="00AF0ADA" w:rsidP="00C93459">
            <w:pPr>
              <w:pStyle w:val="TableParagraph"/>
              <w:spacing w:before="12"/>
              <w:rPr>
                <w:b/>
                <w:lang w:val="es-ES_tradnl"/>
              </w:rPr>
            </w:pPr>
            <w:r w:rsidRPr="002306F1">
              <w:rPr>
                <w:b/>
                <w:lang w:val="es-ES_tradnl"/>
              </w:rPr>
              <w:t>Organización</w:t>
            </w:r>
          </w:p>
        </w:tc>
        <w:tc>
          <w:tcPr>
            <w:tcW w:w="6945" w:type="dxa"/>
            <w:vAlign w:val="center"/>
          </w:tcPr>
          <w:p w14:paraId="2EEE23F6" w14:textId="4DB06320" w:rsidR="00AF0ADA" w:rsidRPr="002306F1" w:rsidRDefault="00AF0ADA" w:rsidP="00C93459">
            <w:pPr>
              <w:pStyle w:val="TableParagraph"/>
              <w:spacing w:before="12"/>
              <w:ind w:left="31"/>
              <w:rPr>
                <w:lang w:val="es-ES_tradnl"/>
              </w:rPr>
            </w:pPr>
            <w:r w:rsidRPr="002306F1">
              <w:rPr>
                <w:color w:val="0066CC"/>
                <w:u w:val="single" w:color="0066CC"/>
                <w:lang w:val="es-ES_tradnl"/>
              </w:rPr>
              <w:t>U</w:t>
            </w:r>
            <w:r w:rsidR="00180CDC" w:rsidRPr="002306F1">
              <w:rPr>
                <w:color w:val="0066CC"/>
                <w:u w:val="single" w:color="0066CC"/>
                <w:lang w:val="es-ES_tradnl"/>
              </w:rPr>
              <w:t>niversidad</w:t>
            </w:r>
            <w:r w:rsidRPr="002306F1">
              <w:rPr>
                <w:color w:val="0066CC"/>
                <w:u w:val="single" w:color="0066CC"/>
                <w:lang w:val="es-ES_tradnl"/>
              </w:rPr>
              <w:t xml:space="preserve"> Internacional de la Rioja</w:t>
            </w:r>
          </w:p>
        </w:tc>
      </w:tr>
      <w:tr w:rsidR="00AF0ADA" w:rsidRPr="002306F1" w14:paraId="0449734D" w14:textId="77777777" w:rsidTr="004E0838">
        <w:trPr>
          <w:trHeight w:val="270"/>
        </w:trPr>
        <w:tc>
          <w:tcPr>
            <w:tcW w:w="1917" w:type="dxa"/>
            <w:shd w:val="clear" w:color="auto" w:fill="D9D9D9" w:themeFill="background1" w:themeFillShade="D9"/>
            <w:vAlign w:val="center"/>
          </w:tcPr>
          <w:p w14:paraId="22F67ABD" w14:textId="77777777" w:rsidR="00AF0ADA" w:rsidRPr="002306F1" w:rsidRDefault="00AF0ADA" w:rsidP="00C93459">
            <w:pPr>
              <w:pStyle w:val="TableParagraph"/>
              <w:spacing w:before="10"/>
              <w:rPr>
                <w:b/>
                <w:lang w:val="es-ES_tradnl"/>
              </w:rPr>
            </w:pPr>
            <w:r w:rsidRPr="002306F1">
              <w:rPr>
                <w:b/>
                <w:lang w:val="es-ES_tradnl"/>
              </w:rPr>
              <w:lastRenderedPageBreak/>
              <w:t>Rol</w:t>
            </w:r>
          </w:p>
        </w:tc>
        <w:tc>
          <w:tcPr>
            <w:tcW w:w="6945" w:type="dxa"/>
            <w:vAlign w:val="center"/>
          </w:tcPr>
          <w:p w14:paraId="64CF6B04" w14:textId="77777777" w:rsidR="00AF0ADA" w:rsidRPr="002306F1" w:rsidRDefault="00AF0ADA" w:rsidP="00C93459">
            <w:pPr>
              <w:pStyle w:val="TableParagraph"/>
              <w:spacing w:before="10"/>
              <w:ind w:left="31"/>
              <w:rPr>
                <w:lang w:val="es-ES_tradnl"/>
              </w:rPr>
            </w:pPr>
            <w:r w:rsidRPr="002306F1">
              <w:rPr>
                <w:lang w:val="es-ES_tradnl"/>
              </w:rPr>
              <w:t>Dirección de proyecto</w:t>
            </w:r>
          </w:p>
        </w:tc>
      </w:tr>
      <w:tr w:rsidR="00AF0ADA" w:rsidRPr="002306F1" w14:paraId="41643B70" w14:textId="77777777" w:rsidTr="004E0838">
        <w:trPr>
          <w:trHeight w:val="255"/>
        </w:trPr>
        <w:tc>
          <w:tcPr>
            <w:tcW w:w="1917" w:type="dxa"/>
            <w:shd w:val="clear" w:color="auto" w:fill="D9D9D9" w:themeFill="background1" w:themeFillShade="D9"/>
            <w:vAlign w:val="center"/>
          </w:tcPr>
          <w:p w14:paraId="10D90FEA" w14:textId="77777777" w:rsidR="00AF0ADA" w:rsidRPr="002306F1" w:rsidRDefault="00AF0ADA" w:rsidP="00C93459">
            <w:pPr>
              <w:pStyle w:val="TableParagraph"/>
              <w:spacing w:before="8"/>
              <w:rPr>
                <w:b/>
                <w:lang w:val="es-ES_tradnl"/>
              </w:rPr>
            </w:pPr>
            <w:r w:rsidRPr="002306F1">
              <w:rPr>
                <w:b/>
                <w:lang w:val="es-ES_tradnl"/>
              </w:rPr>
              <w:t>Es desarrollador</w:t>
            </w:r>
          </w:p>
        </w:tc>
        <w:tc>
          <w:tcPr>
            <w:tcW w:w="6945" w:type="dxa"/>
            <w:vAlign w:val="center"/>
          </w:tcPr>
          <w:p w14:paraId="72444DA9" w14:textId="77777777" w:rsidR="00AF0ADA" w:rsidRPr="002306F1" w:rsidRDefault="00AF0ADA" w:rsidP="00C93459">
            <w:pPr>
              <w:pStyle w:val="TableParagraph"/>
              <w:spacing w:before="8"/>
              <w:ind w:left="31"/>
              <w:rPr>
                <w:lang w:val="es-ES_tradnl"/>
              </w:rPr>
            </w:pPr>
            <w:r w:rsidRPr="002306F1">
              <w:rPr>
                <w:lang w:val="es-ES_tradnl"/>
              </w:rPr>
              <w:t>Sí</w:t>
            </w:r>
          </w:p>
        </w:tc>
      </w:tr>
      <w:tr w:rsidR="00AF0ADA" w:rsidRPr="002306F1" w14:paraId="305E57F0" w14:textId="77777777" w:rsidTr="004E0838">
        <w:trPr>
          <w:trHeight w:val="270"/>
        </w:trPr>
        <w:tc>
          <w:tcPr>
            <w:tcW w:w="1917" w:type="dxa"/>
            <w:shd w:val="clear" w:color="auto" w:fill="D9D9D9" w:themeFill="background1" w:themeFillShade="D9"/>
            <w:vAlign w:val="center"/>
          </w:tcPr>
          <w:p w14:paraId="3D491905" w14:textId="77777777" w:rsidR="00AF0ADA" w:rsidRPr="002306F1" w:rsidRDefault="00AF0ADA" w:rsidP="00C93459">
            <w:pPr>
              <w:pStyle w:val="TableParagraph"/>
              <w:rPr>
                <w:b/>
                <w:lang w:val="es-ES_tradnl"/>
              </w:rPr>
            </w:pPr>
            <w:r w:rsidRPr="002306F1">
              <w:rPr>
                <w:b/>
                <w:lang w:val="es-ES_tradnl"/>
              </w:rPr>
              <w:t>Es cliente</w:t>
            </w:r>
          </w:p>
        </w:tc>
        <w:tc>
          <w:tcPr>
            <w:tcW w:w="6945" w:type="dxa"/>
            <w:vAlign w:val="center"/>
          </w:tcPr>
          <w:p w14:paraId="3851ACC8" w14:textId="77777777" w:rsidR="00AF0ADA" w:rsidRPr="002306F1" w:rsidRDefault="00AF0ADA" w:rsidP="00C93459">
            <w:pPr>
              <w:pStyle w:val="TableParagraph"/>
              <w:ind w:left="31"/>
              <w:rPr>
                <w:lang w:val="es-ES_tradnl"/>
              </w:rPr>
            </w:pPr>
            <w:r w:rsidRPr="002306F1">
              <w:rPr>
                <w:lang w:val="es-ES_tradnl"/>
              </w:rPr>
              <w:t>No</w:t>
            </w:r>
          </w:p>
        </w:tc>
      </w:tr>
      <w:tr w:rsidR="00AF0ADA" w:rsidRPr="002306F1" w14:paraId="3B9475A1" w14:textId="77777777" w:rsidTr="004E0838">
        <w:trPr>
          <w:trHeight w:val="270"/>
        </w:trPr>
        <w:tc>
          <w:tcPr>
            <w:tcW w:w="1917" w:type="dxa"/>
            <w:shd w:val="clear" w:color="auto" w:fill="D9D9D9" w:themeFill="background1" w:themeFillShade="D9"/>
            <w:vAlign w:val="center"/>
          </w:tcPr>
          <w:p w14:paraId="2E605F84" w14:textId="77777777" w:rsidR="00AF0ADA" w:rsidRPr="002306F1" w:rsidRDefault="00AF0ADA" w:rsidP="00C93459">
            <w:pPr>
              <w:pStyle w:val="TableParagraph"/>
              <w:spacing w:before="19"/>
              <w:rPr>
                <w:b/>
                <w:lang w:val="es-ES_tradnl"/>
              </w:rPr>
            </w:pPr>
            <w:r w:rsidRPr="002306F1">
              <w:rPr>
                <w:b/>
                <w:lang w:val="es-ES_tradnl"/>
              </w:rPr>
              <w:t>Es usuario</w:t>
            </w:r>
          </w:p>
        </w:tc>
        <w:tc>
          <w:tcPr>
            <w:tcW w:w="6945" w:type="dxa"/>
            <w:vAlign w:val="center"/>
          </w:tcPr>
          <w:p w14:paraId="423D0FD0" w14:textId="77777777" w:rsidR="00AF0ADA" w:rsidRPr="002306F1" w:rsidRDefault="00AF0ADA" w:rsidP="00C93459">
            <w:pPr>
              <w:pStyle w:val="TableParagraph"/>
              <w:spacing w:before="19"/>
              <w:ind w:left="31"/>
              <w:rPr>
                <w:lang w:val="es-ES_tradnl"/>
              </w:rPr>
            </w:pPr>
            <w:r w:rsidRPr="002306F1">
              <w:rPr>
                <w:lang w:val="es-ES_tradnl"/>
              </w:rPr>
              <w:t>No</w:t>
            </w:r>
          </w:p>
        </w:tc>
      </w:tr>
      <w:tr w:rsidR="00AF0ADA" w:rsidRPr="002306F1" w14:paraId="1501761D" w14:textId="77777777" w:rsidTr="004E0838">
        <w:trPr>
          <w:trHeight w:val="262"/>
        </w:trPr>
        <w:tc>
          <w:tcPr>
            <w:tcW w:w="1917" w:type="dxa"/>
            <w:shd w:val="clear" w:color="auto" w:fill="D9D9D9" w:themeFill="background1" w:themeFillShade="D9"/>
            <w:vAlign w:val="center"/>
          </w:tcPr>
          <w:p w14:paraId="49717DE0" w14:textId="77777777" w:rsidR="00AF0ADA" w:rsidRPr="002306F1" w:rsidRDefault="00AF0ADA" w:rsidP="00C93459">
            <w:pPr>
              <w:pStyle w:val="TableParagraph"/>
              <w:spacing w:before="18"/>
              <w:rPr>
                <w:b/>
                <w:lang w:val="es-ES_tradnl"/>
              </w:rPr>
            </w:pPr>
            <w:r w:rsidRPr="002306F1">
              <w:rPr>
                <w:b/>
                <w:lang w:val="es-ES_tradnl"/>
              </w:rPr>
              <w:t>Comentarios</w:t>
            </w:r>
          </w:p>
        </w:tc>
        <w:tc>
          <w:tcPr>
            <w:tcW w:w="6945" w:type="dxa"/>
            <w:vAlign w:val="center"/>
          </w:tcPr>
          <w:p w14:paraId="21F6D2CB" w14:textId="77777777" w:rsidR="00AF0ADA" w:rsidRPr="002306F1" w:rsidRDefault="00AF0ADA" w:rsidP="00CB7DCC">
            <w:pPr>
              <w:pStyle w:val="TableParagraph"/>
              <w:keepNext/>
              <w:spacing w:before="18"/>
              <w:ind w:left="31"/>
              <w:rPr>
                <w:lang w:val="es-ES_tradnl"/>
              </w:rPr>
            </w:pPr>
            <w:r w:rsidRPr="002306F1">
              <w:rPr>
                <w:lang w:val="es-ES_tradnl"/>
              </w:rPr>
              <w:t>Directora del proyecto de fin de grado.</w:t>
            </w:r>
          </w:p>
        </w:tc>
      </w:tr>
    </w:tbl>
    <w:p w14:paraId="147564D3" w14:textId="00B47EFB" w:rsidR="00AF0ADA" w:rsidRPr="002306F1" w:rsidRDefault="00CB7DCC" w:rsidP="006D561A">
      <w:pPr>
        <w:pStyle w:val="Descripcin"/>
        <w:spacing w:before="120" w:after="120"/>
        <w:jc w:val="center"/>
        <w:rPr>
          <w:lang w:val="es-ES_tradnl"/>
        </w:rPr>
      </w:pPr>
      <w:bookmarkStart w:id="161" w:name="_Toc19108290"/>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w:t>
      </w:r>
      <w:r w:rsidR="00803BC7">
        <w:rPr>
          <w:lang w:val="es-ES_tradnl"/>
        </w:rPr>
        <w:fldChar w:fldCharType="end"/>
      </w:r>
      <w:r w:rsidRPr="002306F1">
        <w:rPr>
          <w:lang w:val="es-ES_tradnl"/>
        </w:rPr>
        <w:t>: Dirección del proyecto</w:t>
      </w:r>
      <w:bookmarkEnd w:id="161"/>
    </w:p>
    <w:p w14:paraId="39A0B20B"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69A99892" w14:textId="77777777" w:rsidTr="004E0838">
        <w:trPr>
          <w:trHeight w:val="262"/>
        </w:trPr>
        <w:tc>
          <w:tcPr>
            <w:tcW w:w="1917" w:type="dxa"/>
            <w:shd w:val="clear" w:color="auto" w:fill="D9D9D9" w:themeFill="background1" w:themeFillShade="D9"/>
          </w:tcPr>
          <w:p w14:paraId="76A9B4A9" w14:textId="77777777" w:rsidR="00AF0ADA" w:rsidRPr="002306F1" w:rsidRDefault="00AF0ADA" w:rsidP="00180CDC">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tcPr>
          <w:p w14:paraId="6784B892" w14:textId="77777777" w:rsidR="00AF0ADA" w:rsidRPr="002306F1" w:rsidRDefault="00AF0ADA" w:rsidP="00180CDC">
            <w:pPr>
              <w:pStyle w:val="TableParagraph"/>
              <w:spacing w:before="6"/>
              <w:rPr>
                <w:lang w:val="es-ES_tradnl"/>
              </w:rPr>
            </w:pPr>
            <w:r w:rsidRPr="002306F1">
              <w:rPr>
                <w:lang w:val="es-ES_tradnl"/>
              </w:rPr>
              <w:t>Carlos Escario Bajo</w:t>
            </w:r>
          </w:p>
        </w:tc>
      </w:tr>
      <w:tr w:rsidR="00AF0ADA" w:rsidRPr="002306F1" w14:paraId="7757B167" w14:textId="77777777" w:rsidTr="004E0838">
        <w:trPr>
          <w:trHeight w:val="255"/>
        </w:trPr>
        <w:tc>
          <w:tcPr>
            <w:tcW w:w="1917" w:type="dxa"/>
            <w:shd w:val="clear" w:color="auto" w:fill="D9D9D9" w:themeFill="background1" w:themeFillShade="D9"/>
          </w:tcPr>
          <w:p w14:paraId="2A4F0995" w14:textId="77777777" w:rsidR="00AF0ADA" w:rsidRPr="002306F1" w:rsidRDefault="00AF0ADA" w:rsidP="00180CDC">
            <w:pPr>
              <w:pStyle w:val="TableParagraph"/>
              <w:spacing w:before="6"/>
              <w:rPr>
                <w:b/>
                <w:lang w:val="es-ES_tradnl"/>
              </w:rPr>
            </w:pPr>
            <w:r w:rsidRPr="002306F1">
              <w:rPr>
                <w:b/>
                <w:lang w:val="es-ES_tradnl"/>
              </w:rPr>
              <w:t>Organización</w:t>
            </w:r>
          </w:p>
        </w:tc>
        <w:tc>
          <w:tcPr>
            <w:tcW w:w="6945" w:type="dxa"/>
          </w:tcPr>
          <w:p w14:paraId="352F6C3A" w14:textId="0CB00853" w:rsidR="00AF0ADA" w:rsidRPr="002306F1" w:rsidRDefault="00AF0ADA" w:rsidP="00F27B7C">
            <w:pPr>
              <w:pStyle w:val="TableParagraph"/>
              <w:spacing w:before="12"/>
              <w:ind w:left="31"/>
              <w:rPr>
                <w:lang w:val="es-ES_tradnl"/>
              </w:rPr>
            </w:pPr>
            <w:r w:rsidRPr="002306F1">
              <w:rPr>
                <w:color w:val="0066CC"/>
                <w:u w:val="single" w:color="0066CC"/>
                <w:lang w:val="es-ES_tradnl"/>
              </w:rPr>
              <w:t>Universidad Internacional de la Rioja</w:t>
            </w:r>
          </w:p>
        </w:tc>
      </w:tr>
      <w:tr w:rsidR="00AF0ADA" w:rsidRPr="002306F1" w14:paraId="69CA1BE6" w14:textId="77777777" w:rsidTr="004E0838">
        <w:trPr>
          <w:trHeight w:val="270"/>
        </w:trPr>
        <w:tc>
          <w:tcPr>
            <w:tcW w:w="1917" w:type="dxa"/>
            <w:shd w:val="clear" w:color="auto" w:fill="D9D9D9" w:themeFill="background1" w:themeFillShade="D9"/>
          </w:tcPr>
          <w:p w14:paraId="7A3DAF6E" w14:textId="77777777" w:rsidR="00AF0ADA" w:rsidRPr="002306F1" w:rsidRDefault="00AF0ADA" w:rsidP="00180CDC">
            <w:pPr>
              <w:pStyle w:val="TableParagraph"/>
              <w:spacing w:before="6"/>
              <w:rPr>
                <w:b/>
                <w:lang w:val="es-ES_tradnl"/>
              </w:rPr>
            </w:pPr>
            <w:r w:rsidRPr="002306F1">
              <w:rPr>
                <w:b/>
                <w:lang w:val="es-ES_tradnl"/>
              </w:rPr>
              <w:t>Rol</w:t>
            </w:r>
          </w:p>
        </w:tc>
        <w:tc>
          <w:tcPr>
            <w:tcW w:w="6945" w:type="dxa"/>
          </w:tcPr>
          <w:p w14:paraId="2B800845" w14:textId="77777777" w:rsidR="00AF0ADA" w:rsidRPr="002306F1" w:rsidRDefault="00AF0ADA" w:rsidP="00180CDC">
            <w:pPr>
              <w:pStyle w:val="TableParagraph"/>
              <w:spacing w:before="6"/>
              <w:rPr>
                <w:lang w:val="es-ES_tradnl"/>
              </w:rPr>
            </w:pPr>
            <w:r w:rsidRPr="002306F1">
              <w:rPr>
                <w:lang w:val="es-ES_tradnl"/>
              </w:rPr>
              <w:t>Analista-Desarrollador</w:t>
            </w:r>
          </w:p>
        </w:tc>
      </w:tr>
      <w:tr w:rsidR="00AF0ADA" w:rsidRPr="002306F1" w14:paraId="35B9803E" w14:textId="77777777" w:rsidTr="004E0838">
        <w:trPr>
          <w:trHeight w:val="270"/>
        </w:trPr>
        <w:tc>
          <w:tcPr>
            <w:tcW w:w="1917" w:type="dxa"/>
            <w:shd w:val="clear" w:color="auto" w:fill="D9D9D9" w:themeFill="background1" w:themeFillShade="D9"/>
          </w:tcPr>
          <w:p w14:paraId="099D48C9" w14:textId="77777777" w:rsidR="00AF0ADA" w:rsidRPr="002306F1" w:rsidRDefault="00AF0ADA" w:rsidP="00180CDC">
            <w:pPr>
              <w:pStyle w:val="TableParagraph"/>
              <w:spacing w:before="6"/>
              <w:rPr>
                <w:b/>
                <w:lang w:val="es-ES_tradnl"/>
              </w:rPr>
            </w:pPr>
            <w:r w:rsidRPr="002306F1">
              <w:rPr>
                <w:b/>
                <w:lang w:val="es-ES_tradnl"/>
              </w:rPr>
              <w:t>Es desarrollador</w:t>
            </w:r>
          </w:p>
        </w:tc>
        <w:tc>
          <w:tcPr>
            <w:tcW w:w="6945" w:type="dxa"/>
          </w:tcPr>
          <w:p w14:paraId="71FDEEA7" w14:textId="77777777" w:rsidR="00AF0ADA" w:rsidRPr="002306F1" w:rsidRDefault="00AF0ADA" w:rsidP="00180CDC">
            <w:pPr>
              <w:pStyle w:val="TableParagraph"/>
              <w:spacing w:before="6"/>
              <w:rPr>
                <w:lang w:val="es-ES_tradnl"/>
              </w:rPr>
            </w:pPr>
            <w:r w:rsidRPr="002306F1">
              <w:rPr>
                <w:lang w:val="es-ES_tradnl"/>
              </w:rPr>
              <w:t>Sí</w:t>
            </w:r>
          </w:p>
        </w:tc>
      </w:tr>
      <w:tr w:rsidR="00AF0ADA" w:rsidRPr="002306F1" w14:paraId="4091FD15" w14:textId="77777777" w:rsidTr="004E0838">
        <w:trPr>
          <w:trHeight w:val="270"/>
        </w:trPr>
        <w:tc>
          <w:tcPr>
            <w:tcW w:w="1917" w:type="dxa"/>
            <w:shd w:val="clear" w:color="auto" w:fill="D9D9D9" w:themeFill="background1" w:themeFillShade="D9"/>
          </w:tcPr>
          <w:p w14:paraId="2879A2DE" w14:textId="77777777" w:rsidR="00AF0ADA" w:rsidRPr="002306F1" w:rsidRDefault="00AF0ADA" w:rsidP="00180CDC">
            <w:pPr>
              <w:pStyle w:val="TableParagraph"/>
              <w:spacing w:before="6"/>
              <w:rPr>
                <w:b/>
                <w:lang w:val="es-ES_tradnl"/>
              </w:rPr>
            </w:pPr>
            <w:r w:rsidRPr="002306F1">
              <w:rPr>
                <w:b/>
                <w:lang w:val="es-ES_tradnl"/>
              </w:rPr>
              <w:t>Es cliente</w:t>
            </w:r>
          </w:p>
        </w:tc>
        <w:tc>
          <w:tcPr>
            <w:tcW w:w="6945" w:type="dxa"/>
          </w:tcPr>
          <w:p w14:paraId="5D69D80B"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56E630F9" w14:textId="77777777" w:rsidTr="004E0838">
        <w:trPr>
          <w:trHeight w:val="270"/>
        </w:trPr>
        <w:tc>
          <w:tcPr>
            <w:tcW w:w="1917" w:type="dxa"/>
            <w:shd w:val="clear" w:color="auto" w:fill="D9D9D9" w:themeFill="background1" w:themeFillShade="D9"/>
          </w:tcPr>
          <w:p w14:paraId="3BA6D55D" w14:textId="77777777" w:rsidR="00AF0ADA" w:rsidRPr="002306F1" w:rsidRDefault="00AF0ADA" w:rsidP="00180CDC">
            <w:pPr>
              <w:pStyle w:val="TableParagraph"/>
              <w:spacing w:before="6"/>
              <w:rPr>
                <w:b/>
                <w:lang w:val="es-ES_tradnl"/>
              </w:rPr>
            </w:pPr>
            <w:r w:rsidRPr="002306F1">
              <w:rPr>
                <w:b/>
                <w:lang w:val="es-ES_tradnl"/>
              </w:rPr>
              <w:t>Es usuario</w:t>
            </w:r>
          </w:p>
        </w:tc>
        <w:tc>
          <w:tcPr>
            <w:tcW w:w="6945" w:type="dxa"/>
          </w:tcPr>
          <w:p w14:paraId="0A54163F"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054CA6F6" w14:textId="77777777" w:rsidTr="004E0838">
        <w:trPr>
          <w:trHeight w:val="262"/>
        </w:trPr>
        <w:tc>
          <w:tcPr>
            <w:tcW w:w="1917" w:type="dxa"/>
            <w:shd w:val="clear" w:color="auto" w:fill="D9D9D9" w:themeFill="background1" w:themeFillShade="D9"/>
          </w:tcPr>
          <w:p w14:paraId="57F1A23D" w14:textId="77777777" w:rsidR="00AF0ADA" w:rsidRPr="002306F1" w:rsidRDefault="00AF0ADA" w:rsidP="00180CDC">
            <w:pPr>
              <w:pStyle w:val="TableParagraph"/>
              <w:spacing w:before="6"/>
              <w:rPr>
                <w:b/>
                <w:lang w:val="es-ES_tradnl"/>
              </w:rPr>
            </w:pPr>
            <w:r w:rsidRPr="002306F1">
              <w:rPr>
                <w:b/>
                <w:lang w:val="es-ES_tradnl"/>
              </w:rPr>
              <w:t>Comentarios</w:t>
            </w:r>
          </w:p>
        </w:tc>
        <w:tc>
          <w:tcPr>
            <w:tcW w:w="6945" w:type="dxa"/>
          </w:tcPr>
          <w:p w14:paraId="6BE9D992" w14:textId="77777777" w:rsidR="00AF0ADA" w:rsidRPr="002306F1" w:rsidRDefault="00AF0ADA" w:rsidP="00CB7DCC">
            <w:pPr>
              <w:pStyle w:val="TableParagraph"/>
              <w:keepNext/>
              <w:spacing w:before="6"/>
              <w:rPr>
                <w:lang w:val="es-ES_tradnl"/>
              </w:rPr>
            </w:pPr>
            <w:r w:rsidRPr="002306F1">
              <w:rPr>
                <w:lang w:val="es-ES_tradnl"/>
              </w:rPr>
              <w:t>Ninguno</w:t>
            </w:r>
          </w:p>
        </w:tc>
      </w:tr>
    </w:tbl>
    <w:p w14:paraId="6FC3E7BA" w14:textId="25500E72" w:rsidR="00AF0ADA" w:rsidRPr="002306F1" w:rsidRDefault="00CB7DCC" w:rsidP="006D561A">
      <w:pPr>
        <w:pStyle w:val="Descripcin"/>
        <w:spacing w:before="120" w:after="120"/>
        <w:jc w:val="center"/>
        <w:rPr>
          <w:lang w:val="es-ES_tradnl"/>
        </w:rPr>
      </w:pPr>
      <w:bookmarkStart w:id="162" w:name="_Toc19108291"/>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w:t>
      </w:r>
      <w:r w:rsidR="00803BC7">
        <w:rPr>
          <w:lang w:val="es-ES_tradnl"/>
        </w:rPr>
        <w:fldChar w:fldCharType="end"/>
      </w:r>
      <w:r w:rsidRPr="002306F1">
        <w:rPr>
          <w:lang w:val="es-ES_tradnl"/>
        </w:rPr>
        <w:t>: Analista y desarrollador del proyecto.</w:t>
      </w:r>
      <w:bookmarkEnd w:id="162"/>
    </w:p>
    <w:p w14:paraId="64DB1FA5"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0C809ABB" w14:textId="77777777" w:rsidTr="004E0838">
        <w:trPr>
          <w:trHeight w:val="262"/>
        </w:trPr>
        <w:tc>
          <w:tcPr>
            <w:tcW w:w="1917" w:type="dxa"/>
            <w:shd w:val="clear" w:color="auto" w:fill="D9D9D9" w:themeFill="background1" w:themeFillShade="D9"/>
          </w:tcPr>
          <w:p w14:paraId="499DBB56"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328BA51" w14:textId="77777777" w:rsidR="00AF0ADA" w:rsidRPr="002306F1" w:rsidRDefault="00AF0ADA" w:rsidP="00180CDC">
            <w:pPr>
              <w:pStyle w:val="TableParagraph"/>
              <w:spacing w:before="0"/>
              <w:ind w:left="31"/>
              <w:jc w:val="both"/>
              <w:rPr>
                <w:b/>
                <w:lang w:val="es-ES_tradnl"/>
              </w:rPr>
            </w:pPr>
            <w:r w:rsidRPr="002306F1">
              <w:rPr>
                <w:b/>
                <w:lang w:val="es-ES_tradnl"/>
              </w:rPr>
              <w:t>Pedro Escario Bajo</w:t>
            </w:r>
          </w:p>
        </w:tc>
      </w:tr>
      <w:tr w:rsidR="00AF0ADA" w:rsidRPr="002306F1" w14:paraId="424516F4" w14:textId="77777777" w:rsidTr="004E0838">
        <w:trPr>
          <w:trHeight w:val="270"/>
        </w:trPr>
        <w:tc>
          <w:tcPr>
            <w:tcW w:w="1917" w:type="dxa"/>
            <w:shd w:val="clear" w:color="auto" w:fill="D9D9D9" w:themeFill="background1" w:themeFillShade="D9"/>
          </w:tcPr>
          <w:p w14:paraId="3CBCC197"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305B868A" w14:textId="054E4173" w:rsidR="00AF0ADA" w:rsidRPr="002306F1" w:rsidRDefault="00AF0ADA" w:rsidP="00F27B7C">
            <w:pPr>
              <w:pStyle w:val="TableParagraph"/>
              <w:spacing w:before="12"/>
              <w:ind w:left="31"/>
              <w:rPr>
                <w:lang w:val="es-ES_tradnl"/>
              </w:rPr>
            </w:pPr>
            <w:r w:rsidRPr="002306F1">
              <w:rPr>
                <w:color w:val="0066CC"/>
                <w:u w:val="single" w:color="0066CC"/>
                <w:lang w:val="es-ES_tradnl"/>
              </w:rPr>
              <w:t>Veterinaria García-Ochoa</w:t>
            </w:r>
          </w:p>
        </w:tc>
      </w:tr>
      <w:tr w:rsidR="00AF0ADA" w:rsidRPr="002306F1" w14:paraId="06831D99" w14:textId="77777777" w:rsidTr="004E0838">
        <w:trPr>
          <w:trHeight w:val="270"/>
        </w:trPr>
        <w:tc>
          <w:tcPr>
            <w:tcW w:w="1917" w:type="dxa"/>
            <w:shd w:val="clear" w:color="auto" w:fill="D9D9D9" w:themeFill="background1" w:themeFillShade="D9"/>
          </w:tcPr>
          <w:p w14:paraId="6F8E58AB"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42EC83A5"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4E8A2DE5" w14:textId="77777777" w:rsidTr="004E0838">
        <w:trPr>
          <w:trHeight w:val="270"/>
        </w:trPr>
        <w:tc>
          <w:tcPr>
            <w:tcW w:w="1917" w:type="dxa"/>
            <w:shd w:val="clear" w:color="auto" w:fill="D9D9D9" w:themeFill="background1" w:themeFillShade="D9"/>
          </w:tcPr>
          <w:p w14:paraId="6F132316"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4C35FF26"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6054EACB" w14:textId="77777777" w:rsidTr="004E0838">
        <w:trPr>
          <w:trHeight w:val="270"/>
        </w:trPr>
        <w:tc>
          <w:tcPr>
            <w:tcW w:w="1917" w:type="dxa"/>
            <w:shd w:val="clear" w:color="auto" w:fill="D9D9D9" w:themeFill="background1" w:themeFillShade="D9"/>
          </w:tcPr>
          <w:p w14:paraId="260F82E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C1DDA85"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062124D1" w14:textId="77777777" w:rsidTr="004E0838">
        <w:trPr>
          <w:trHeight w:val="270"/>
        </w:trPr>
        <w:tc>
          <w:tcPr>
            <w:tcW w:w="1917" w:type="dxa"/>
            <w:shd w:val="clear" w:color="auto" w:fill="D9D9D9" w:themeFill="background1" w:themeFillShade="D9"/>
          </w:tcPr>
          <w:p w14:paraId="34C05CB7"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52B1B2B1"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668A167C" w14:textId="77777777" w:rsidTr="004E0838">
        <w:trPr>
          <w:trHeight w:val="262"/>
        </w:trPr>
        <w:tc>
          <w:tcPr>
            <w:tcW w:w="1917" w:type="dxa"/>
            <w:shd w:val="clear" w:color="auto" w:fill="D9D9D9" w:themeFill="background1" w:themeFillShade="D9"/>
          </w:tcPr>
          <w:p w14:paraId="408E2A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29095838" w14:textId="77777777" w:rsidR="00AF0ADA" w:rsidRPr="002306F1" w:rsidRDefault="00AF0ADA" w:rsidP="00CB7DCC">
            <w:pPr>
              <w:pStyle w:val="TableParagraph"/>
              <w:keepNext/>
              <w:spacing w:before="0"/>
              <w:ind w:left="31"/>
              <w:jc w:val="both"/>
              <w:rPr>
                <w:lang w:val="es-ES_tradnl"/>
              </w:rPr>
            </w:pPr>
            <w:r w:rsidRPr="002306F1">
              <w:rPr>
                <w:lang w:val="es-ES_tradnl"/>
              </w:rPr>
              <w:t>Trabajador en la Veterinaria García-Ochoa</w:t>
            </w:r>
          </w:p>
        </w:tc>
      </w:tr>
    </w:tbl>
    <w:p w14:paraId="367A0180" w14:textId="20CD42A2" w:rsidR="00AF0ADA" w:rsidRPr="002306F1" w:rsidRDefault="00CB7DCC" w:rsidP="006D561A">
      <w:pPr>
        <w:pStyle w:val="Descripcin"/>
        <w:spacing w:before="120" w:after="120"/>
        <w:jc w:val="center"/>
        <w:rPr>
          <w:lang w:val="es-ES_tradnl"/>
        </w:rPr>
      </w:pPr>
      <w:bookmarkStart w:id="163" w:name="_Toc19108292"/>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4</w:t>
      </w:r>
      <w:r w:rsidR="00803BC7">
        <w:rPr>
          <w:lang w:val="es-ES_tradnl"/>
        </w:rPr>
        <w:fldChar w:fldCharType="end"/>
      </w:r>
      <w:r w:rsidRPr="002306F1">
        <w:rPr>
          <w:lang w:val="es-ES_tradnl"/>
        </w:rPr>
        <w:t>: Colaborador del proyecto</w:t>
      </w:r>
      <w:r w:rsidR="00AE4D33" w:rsidRPr="002306F1">
        <w:rPr>
          <w:lang w:val="es-ES_tradnl"/>
        </w:rPr>
        <w:t>.</w:t>
      </w:r>
      <w:bookmarkEnd w:id="163"/>
    </w:p>
    <w:p w14:paraId="4559DA01"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5A69A84F" w14:textId="77777777" w:rsidTr="004E0838">
        <w:trPr>
          <w:trHeight w:val="262"/>
        </w:trPr>
        <w:tc>
          <w:tcPr>
            <w:tcW w:w="1917" w:type="dxa"/>
            <w:shd w:val="clear" w:color="auto" w:fill="D9D9D9" w:themeFill="background1" w:themeFillShade="D9"/>
          </w:tcPr>
          <w:p w14:paraId="019865F1"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E8B8B3E" w14:textId="77777777" w:rsidR="00AF0ADA" w:rsidRPr="002306F1" w:rsidRDefault="00AF0ADA" w:rsidP="00180CDC">
            <w:pPr>
              <w:pStyle w:val="TableParagraph"/>
              <w:spacing w:before="0"/>
              <w:ind w:left="31"/>
              <w:jc w:val="both"/>
              <w:rPr>
                <w:b/>
                <w:lang w:val="es-ES_tradnl"/>
              </w:rPr>
            </w:pPr>
            <w:r w:rsidRPr="002306F1">
              <w:rPr>
                <w:b/>
                <w:lang w:val="es-ES_tradnl"/>
              </w:rPr>
              <w:t>Iciar García-Ochoa</w:t>
            </w:r>
          </w:p>
        </w:tc>
      </w:tr>
      <w:tr w:rsidR="00AF0ADA" w:rsidRPr="002306F1" w14:paraId="65470B12" w14:textId="77777777" w:rsidTr="004E0838">
        <w:trPr>
          <w:trHeight w:val="270"/>
        </w:trPr>
        <w:tc>
          <w:tcPr>
            <w:tcW w:w="1917" w:type="dxa"/>
            <w:shd w:val="clear" w:color="auto" w:fill="D9D9D9" w:themeFill="background1" w:themeFillShade="D9"/>
          </w:tcPr>
          <w:p w14:paraId="226ABB63"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73A392E3" w14:textId="6F7AEC62" w:rsidR="00AF0ADA" w:rsidRPr="002306F1" w:rsidRDefault="00AF0ADA" w:rsidP="00F27B7C">
            <w:pPr>
              <w:pStyle w:val="TableParagraph"/>
              <w:spacing w:before="12"/>
              <w:ind w:left="31"/>
              <w:rPr>
                <w:color w:val="0066CC"/>
                <w:u w:val="single" w:color="0066CC"/>
                <w:lang w:val="es-ES_tradnl"/>
              </w:rPr>
            </w:pPr>
            <w:r w:rsidRPr="002306F1">
              <w:rPr>
                <w:color w:val="0066CC"/>
                <w:u w:val="single" w:color="0066CC"/>
                <w:lang w:val="es-ES_tradnl"/>
              </w:rPr>
              <w:t>Veterinaria García-Ochoa</w:t>
            </w:r>
          </w:p>
        </w:tc>
      </w:tr>
      <w:tr w:rsidR="00AF0ADA" w:rsidRPr="002306F1" w14:paraId="3EEE7D40" w14:textId="77777777" w:rsidTr="004E0838">
        <w:trPr>
          <w:trHeight w:val="270"/>
        </w:trPr>
        <w:tc>
          <w:tcPr>
            <w:tcW w:w="1917" w:type="dxa"/>
            <w:shd w:val="clear" w:color="auto" w:fill="D9D9D9" w:themeFill="background1" w:themeFillShade="D9"/>
          </w:tcPr>
          <w:p w14:paraId="71808E13"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6BD75541"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57E6ACBB" w14:textId="77777777" w:rsidTr="004E0838">
        <w:trPr>
          <w:trHeight w:val="270"/>
        </w:trPr>
        <w:tc>
          <w:tcPr>
            <w:tcW w:w="1917" w:type="dxa"/>
            <w:shd w:val="clear" w:color="auto" w:fill="D9D9D9" w:themeFill="background1" w:themeFillShade="D9"/>
          </w:tcPr>
          <w:p w14:paraId="5E47C39C"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02281CD4"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2847D0AA" w14:textId="77777777" w:rsidTr="004E0838">
        <w:trPr>
          <w:trHeight w:val="255"/>
        </w:trPr>
        <w:tc>
          <w:tcPr>
            <w:tcW w:w="1917" w:type="dxa"/>
            <w:shd w:val="clear" w:color="auto" w:fill="D9D9D9" w:themeFill="background1" w:themeFillShade="D9"/>
          </w:tcPr>
          <w:p w14:paraId="477D793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3A050C8"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5A424FD2" w14:textId="77777777" w:rsidTr="004E0838">
        <w:trPr>
          <w:trHeight w:val="270"/>
        </w:trPr>
        <w:tc>
          <w:tcPr>
            <w:tcW w:w="1917" w:type="dxa"/>
            <w:shd w:val="clear" w:color="auto" w:fill="D9D9D9" w:themeFill="background1" w:themeFillShade="D9"/>
          </w:tcPr>
          <w:p w14:paraId="661CD296"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7AC7B39C"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521C85AB" w14:textId="77777777" w:rsidTr="004E0838">
        <w:trPr>
          <w:trHeight w:val="262"/>
        </w:trPr>
        <w:tc>
          <w:tcPr>
            <w:tcW w:w="1917" w:type="dxa"/>
            <w:shd w:val="clear" w:color="auto" w:fill="D9D9D9" w:themeFill="background1" w:themeFillShade="D9"/>
          </w:tcPr>
          <w:p w14:paraId="3CFD17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54837496" w14:textId="77777777" w:rsidR="00AF0ADA" w:rsidRPr="002306F1" w:rsidRDefault="00AF0ADA" w:rsidP="00CB7DCC">
            <w:pPr>
              <w:pStyle w:val="TableParagraph"/>
              <w:keepNext/>
              <w:spacing w:before="0"/>
              <w:ind w:left="31"/>
              <w:jc w:val="both"/>
              <w:rPr>
                <w:lang w:val="es-ES_tradnl"/>
              </w:rPr>
            </w:pPr>
            <w:r w:rsidRPr="002306F1">
              <w:rPr>
                <w:lang w:val="es-ES_tradnl"/>
              </w:rPr>
              <w:t>Propietaria de la Veterinaria García-Ochoa</w:t>
            </w:r>
          </w:p>
        </w:tc>
      </w:tr>
    </w:tbl>
    <w:p w14:paraId="2B40CF88" w14:textId="5A3E54CE" w:rsidR="00AF0ADA" w:rsidRPr="002306F1" w:rsidRDefault="00CB7DCC" w:rsidP="006D561A">
      <w:pPr>
        <w:pStyle w:val="Descripcin"/>
        <w:spacing w:before="120" w:after="120"/>
        <w:jc w:val="center"/>
        <w:rPr>
          <w:lang w:val="es-ES_tradnl"/>
        </w:rPr>
      </w:pPr>
      <w:bookmarkStart w:id="164" w:name="_Toc19108293"/>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5</w:t>
      </w:r>
      <w:r w:rsidR="00803BC7">
        <w:rPr>
          <w:lang w:val="es-ES_tradnl"/>
        </w:rPr>
        <w:fldChar w:fldCharType="end"/>
      </w:r>
      <w:r w:rsidRPr="002306F1">
        <w:rPr>
          <w:lang w:val="es-ES_tradnl"/>
        </w:rPr>
        <w:t>: Dirección facultativa y Veterinaria</w:t>
      </w:r>
      <w:bookmarkEnd w:id="164"/>
    </w:p>
    <w:p w14:paraId="49FBA134" w14:textId="77777777" w:rsidR="00AE4D33" w:rsidRPr="002306F1" w:rsidRDefault="00AE4D33" w:rsidP="00AE4D33">
      <w:pPr>
        <w:rPr>
          <w:lang w:val="es-ES_tradnl"/>
        </w:rPr>
      </w:pPr>
    </w:p>
    <w:p w14:paraId="55642639" w14:textId="77777777" w:rsidR="00AE4D33" w:rsidRPr="002306F1" w:rsidRDefault="00AE4D33" w:rsidP="00AE4D33">
      <w:pPr>
        <w:rPr>
          <w:lang w:val="es-ES_tradnl"/>
        </w:rPr>
      </w:pPr>
    </w:p>
    <w:p w14:paraId="7E1B4CD8" w14:textId="77777777" w:rsidR="00AE4D33" w:rsidRPr="002306F1" w:rsidRDefault="00AE4D33" w:rsidP="00AE4D33">
      <w:pPr>
        <w:rPr>
          <w:lang w:val="es-ES_tradnl"/>
        </w:rPr>
      </w:pPr>
    </w:p>
    <w:p w14:paraId="70666926" w14:textId="77777777" w:rsidR="00AF0ADA" w:rsidRPr="002306F1" w:rsidRDefault="00AF0ADA" w:rsidP="005F12FE">
      <w:pPr>
        <w:pStyle w:val="Ttulo2"/>
      </w:pPr>
      <w:bookmarkStart w:id="165" w:name="_Toc19108382"/>
      <w:r w:rsidRPr="002306F1">
        <w:lastRenderedPageBreak/>
        <w:t>Organizaciones involucradas</w:t>
      </w:r>
      <w:bookmarkEnd w:id="165"/>
    </w:p>
    <w:p w14:paraId="66F27EEC" w14:textId="77777777" w:rsidR="00AF0ADA" w:rsidRPr="002306F1" w:rsidRDefault="00AF0ADA" w:rsidP="00AF0ADA">
      <w:pPr>
        <w:pStyle w:val="Textoindependiente"/>
        <w:spacing w:before="4" w:line="360" w:lineRule="auto"/>
        <w:jc w:val="both"/>
        <w:rPr>
          <w:b/>
          <w:sz w:val="1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0ADA" w:rsidRPr="00204442" w14:paraId="5E67242B" w14:textId="77777777" w:rsidTr="00204442">
        <w:trPr>
          <w:trHeight w:val="262"/>
        </w:trPr>
        <w:tc>
          <w:tcPr>
            <w:tcW w:w="1633" w:type="dxa"/>
            <w:shd w:val="clear" w:color="auto" w:fill="D9D9D9" w:themeFill="background1" w:themeFillShade="D9"/>
          </w:tcPr>
          <w:p w14:paraId="7FFC0CC8" w14:textId="77777777" w:rsidR="00AF0ADA" w:rsidRPr="00204442" w:rsidRDefault="00AF0ADA" w:rsidP="007F35ED">
            <w:pPr>
              <w:pStyle w:val="TableParagraph"/>
              <w:spacing w:before="0"/>
              <w:jc w:val="both"/>
              <w:rPr>
                <w:b/>
                <w:lang w:val="es-ES_tradnl"/>
              </w:rPr>
            </w:pPr>
            <w:r w:rsidRPr="00204442">
              <w:rPr>
                <w:b/>
                <w:lang w:val="es-ES_tradnl"/>
              </w:rPr>
              <w:t>Organización</w:t>
            </w:r>
          </w:p>
        </w:tc>
        <w:tc>
          <w:tcPr>
            <w:tcW w:w="7229" w:type="dxa"/>
            <w:shd w:val="clear" w:color="auto" w:fill="D9D9D9" w:themeFill="background1" w:themeFillShade="D9"/>
          </w:tcPr>
          <w:p w14:paraId="038347D3" w14:textId="77777777" w:rsidR="00AF0ADA" w:rsidRPr="00204442" w:rsidRDefault="00AF0ADA" w:rsidP="007F35ED">
            <w:pPr>
              <w:pStyle w:val="TableParagraph"/>
              <w:spacing w:before="0"/>
              <w:ind w:left="35"/>
              <w:jc w:val="both"/>
              <w:rPr>
                <w:b/>
                <w:lang w:val="es-ES_tradnl"/>
              </w:rPr>
            </w:pPr>
            <w:r w:rsidRPr="00204442">
              <w:rPr>
                <w:b/>
                <w:lang w:val="es-ES_tradnl"/>
              </w:rPr>
              <w:t>Universidad Internacional de la Rioja</w:t>
            </w:r>
          </w:p>
        </w:tc>
      </w:tr>
      <w:tr w:rsidR="00AF0ADA" w:rsidRPr="00204442" w14:paraId="012B084F" w14:textId="77777777" w:rsidTr="00204442">
        <w:trPr>
          <w:trHeight w:val="270"/>
        </w:trPr>
        <w:tc>
          <w:tcPr>
            <w:tcW w:w="1633" w:type="dxa"/>
            <w:shd w:val="clear" w:color="auto" w:fill="D9D9D9" w:themeFill="background1" w:themeFillShade="D9"/>
          </w:tcPr>
          <w:p w14:paraId="35E38081" w14:textId="77777777" w:rsidR="00AF0ADA" w:rsidRPr="00204442" w:rsidRDefault="00AF0ADA" w:rsidP="007F35ED">
            <w:pPr>
              <w:pStyle w:val="TableParagraph"/>
              <w:spacing w:before="0"/>
              <w:jc w:val="both"/>
              <w:rPr>
                <w:b/>
                <w:lang w:val="es-ES_tradnl"/>
              </w:rPr>
            </w:pPr>
            <w:r w:rsidRPr="00204442">
              <w:rPr>
                <w:b/>
                <w:lang w:val="es-ES_tradnl"/>
              </w:rPr>
              <w:t>Dirección</w:t>
            </w:r>
          </w:p>
        </w:tc>
        <w:tc>
          <w:tcPr>
            <w:tcW w:w="7229" w:type="dxa"/>
          </w:tcPr>
          <w:p w14:paraId="73C5AA81" w14:textId="77777777" w:rsidR="00AF0ADA" w:rsidRPr="00204442" w:rsidRDefault="00AF0ADA" w:rsidP="007F35ED">
            <w:pPr>
              <w:pStyle w:val="TableParagraph"/>
              <w:spacing w:before="0"/>
              <w:ind w:left="35"/>
              <w:jc w:val="both"/>
              <w:rPr>
                <w:lang w:val="es-ES_tradnl"/>
              </w:rPr>
            </w:pPr>
            <w:r w:rsidRPr="00204442">
              <w:rPr>
                <w:lang w:val="es-ES_tradnl"/>
              </w:rPr>
              <w:t>Av. de la Paz, 137, 26006 Logroño, La Rioja</w:t>
            </w:r>
          </w:p>
        </w:tc>
      </w:tr>
      <w:tr w:rsidR="00AF0ADA" w:rsidRPr="00204442" w14:paraId="27E01E4F" w14:textId="77777777" w:rsidTr="00204442">
        <w:trPr>
          <w:trHeight w:val="255"/>
        </w:trPr>
        <w:tc>
          <w:tcPr>
            <w:tcW w:w="1633" w:type="dxa"/>
            <w:shd w:val="clear" w:color="auto" w:fill="D9D9D9" w:themeFill="background1" w:themeFillShade="D9"/>
          </w:tcPr>
          <w:p w14:paraId="6AEA7279" w14:textId="77777777" w:rsidR="00AF0ADA" w:rsidRPr="00204442" w:rsidRDefault="00AF0ADA" w:rsidP="007F35ED">
            <w:pPr>
              <w:pStyle w:val="TableParagraph"/>
              <w:spacing w:before="0"/>
              <w:jc w:val="both"/>
              <w:rPr>
                <w:b/>
                <w:lang w:val="es-ES_tradnl"/>
              </w:rPr>
            </w:pPr>
            <w:r w:rsidRPr="00204442">
              <w:rPr>
                <w:b/>
                <w:lang w:val="es-ES_tradnl"/>
              </w:rPr>
              <w:t>Teléfono</w:t>
            </w:r>
          </w:p>
        </w:tc>
        <w:tc>
          <w:tcPr>
            <w:tcW w:w="7229" w:type="dxa"/>
          </w:tcPr>
          <w:p w14:paraId="3F367981" w14:textId="77777777" w:rsidR="00AF0ADA" w:rsidRPr="00204442" w:rsidRDefault="00AF0ADA" w:rsidP="007F35ED">
            <w:pPr>
              <w:pStyle w:val="TableParagraph"/>
              <w:spacing w:before="0"/>
              <w:ind w:left="35"/>
              <w:jc w:val="both"/>
              <w:rPr>
                <w:lang w:val="es-ES_tradnl"/>
              </w:rPr>
            </w:pPr>
            <w:r w:rsidRPr="00204442">
              <w:rPr>
                <w:lang w:val="es-ES_tradnl"/>
              </w:rPr>
              <w:t>N/A</w:t>
            </w:r>
          </w:p>
        </w:tc>
      </w:tr>
      <w:tr w:rsidR="00AF0ADA" w:rsidRPr="00204442" w14:paraId="2957FF85" w14:textId="77777777" w:rsidTr="00204442">
        <w:trPr>
          <w:trHeight w:val="270"/>
        </w:trPr>
        <w:tc>
          <w:tcPr>
            <w:tcW w:w="1633" w:type="dxa"/>
            <w:shd w:val="clear" w:color="auto" w:fill="D9D9D9" w:themeFill="background1" w:themeFillShade="D9"/>
          </w:tcPr>
          <w:p w14:paraId="5BF78B5F" w14:textId="77777777" w:rsidR="00AF0ADA" w:rsidRPr="00204442" w:rsidRDefault="00AF0ADA" w:rsidP="007F35ED">
            <w:pPr>
              <w:pStyle w:val="TableParagraph"/>
              <w:spacing w:before="0"/>
              <w:jc w:val="both"/>
              <w:rPr>
                <w:b/>
                <w:lang w:val="es-ES_tradnl"/>
              </w:rPr>
            </w:pPr>
            <w:r w:rsidRPr="00204442">
              <w:rPr>
                <w:b/>
                <w:lang w:val="es-ES_tradnl"/>
              </w:rPr>
              <w:t>Fax</w:t>
            </w:r>
          </w:p>
        </w:tc>
        <w:tc>
          <w:tcPr>
            <w:tcW w:w="7229" w:type="dxa"/>
          </w:tcPr>
          <w:p w14:paraId="42AAB113" w14:textId="77777777" w:rsidR="00AF0ADA" w:rsidRPr="00204442" w:rsidRDefault="00AF0ADA" w:rsidP="007F35ED">
            <w:pPr>
              <w:pStyle w:val="TableParagraph"/>
              <w:spacing w:before="0"/>
              <w:ind w:left="35"/>
              <w:jc w:val="both"/>
              <w:rPr>
                <w:lang w:val="es-ES_tradnl"/>
              </w:rPr>
            </w:pPr>
            <w:r w:rsidRPr="00204442">
              <w:rPr>
                <w:lang w:val="es-ES_tradnl"/>
              </w:rPr>
              <w:t>N/A</w:t>
            </w:r>
          </w:p>
        </w:tc>
      </w:tr>
      <w:tr w:rsidR="00AF0ADA" w:rsidRPr="00204442" w14:paraId="0C66B9B5" w14:textId="77777777" w:rsidTr="00204442">
        <w:trPr>
          <w:trHeight w:val="262"/>
        </w:trPr>
        <w:tc>
          <w:tcPr>
            <w:tcW w:w="1633" w:type="dxa"/>
            <w:shd w:val="clear" w:color="auto" w:fill="D9D9D9" w:themeFill="background1" w:themeFillShade="D9"/>
          </w:tcPr>
          <w:p w14:paraId="2FF24E16" w14:textId="77777777" w:rsidR="00AF0ADA" w:rsidRPr="00204442" w:rsidRDefault="00AF0ADA" w:rsidP="007F35ED">
            <w:pPr>
              <w:pStyle w:val="TableParagraph"/>
              <w:spacing w:before="0"/>
              <w:jc w:val="both"/>
              <w:rPr>
                <w:b/>
                <w:lang w:val="es-ES_tradnl"/>
              </w:rPr>
            </w:pPr>
            <w:r w:rsidRPr="00204442">
              <w:rPr>
                <w:b/>
                <w:lang w:val="es-ES_tradnl"/>
              </w:rPr>
              <w:t>Comentarios</w:t>
            </w:r>
          </w:p>
        </w:tc>
        <w:tc>
          <w:tcPr>
            <w:tcW w:w="7229" w:type="dxa"/>
          </w:tcPr>
          <w:p w14:paraId="7DAA6161" w14:textId="77777777" w:rsidR="00AF0ADA" w:rsidRPr="00204442" w:rsidRDefault="007B415C" w:rsidP="003B0815">
            <w:pPr>
              <w:pStyle w:val="TableParagraph"/>
              <w:keepNext/>
              <w:spacing w:before="0"/>
              <w:ind w:left="35"/>
              <w:jc w:val="both"/>
              <w:rPr>
                <w:lang w:val="es-ES_tradnl"/>
              </w:rPr>
            </w:pPr>
            <w:hyperlink r:id="rId75">
              <w:r w:rsidR="00AF0ADA" w:rsidRPr="00204442">
                <w:rPr>
                  <w:lang w:val="es-ES_tradnl"/>
                </w:rPr>
                <w:t>www.unir.net</w:t>
              </w:r>
            </w:hyperlink>
          </w:p>
        </w:tc>
      </w:tr>
    </w:tbl>
    <w:p w14:paraId="7B97570D" w14:textId="5FB2A409" w:rsidR="00AF0ADA" w:rsidRPr="002306F1" w:rsidRDefault="003B0815" w:rsidP="003B0815">
      <w:pPr>
        <w:pStyle w:val="Descripcin"/>
        <w:spacing w:before="120" w:after="120"/>
        <w:jc w:val="center"/>
        <w:rPr>
          <w:lang w:val="es-ES_tradnl"/>
        </w:rPr>
      </w:pPr>
      <w:bookmarkStart w:id="166" w:name="_Toc19108294"/>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6</w:t>
      </w:r>
      <w:r w:rsidR="00803BC7">
        <w:rPr>
          <w:lang w:val="es-ES_tradnl"/>
        </w:rPr>
        <w:fldChar w:fldCharType="end"/>
      </w:r>
      <w:r w:rsidRPr="002306F1">
        <w:rPr>
          <w:lang w:val="es-ES_tradnl"/>
        </w:rPr>
        <w:t>: Organización 1</w:t>
      </w:r>
      <w:r w:rsidR="00AE4D33" w:rsidRPr="002306F1">
        <w:rPr>
          <w:lang w:val="es-ES_tradnl"/>
        </w:rPr>
        <w:t>.</w:t>
      </w:r>
      <w:bookmarkEnd w:id="166"/>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0ADA" w:rsidRPr="00204442" w14:paraId="56C5F0D6" w14:textId="77777777" w:rsidTr="00204442">
        <w:trPr>
          <w:trHeight w:val="262"/>
        </w:trPr>
        <w:tc>
          <w:tcPr>
            <w:tcW w:w="1633" w:type="dxa"/>
            <w:shd w:val="clear" w:color="auto" w:fill="D9D9D9" w:themeFill="background1" w:themeFillShade="D9"/>
          </w:tcPr>
          <w:p w14:paraId="77F38B39" w14:textId="77777777" w:rsidR="00AF0ADA" w:rsidRPr="00204442" w:rsidRDefault="00AF0ADA" w:rsidP="007F35ED">
            <w:pPr>
              <w:pStyle w:val="TableParagraph"/>
              <w:spacing w:before="6"/>
              <w:jc w:val="both"/>
              <w:rPr>
                <w:b/>
                <w:lang w:val="es-ES_tradnl"/>
              </w:rPr>
            </w:pPr>
            <w:r w:rsidRPr="00204442">
              <w:rPr>
                <w:b/>
                <w:lang w:val="es-ES_tradnl"/>
              </w:rPr>
              <w:t>Organización</w:t>
            </w:r>
          </w:p>
        </w:tc>
        <w:tc>
          <w:tcPr>
            <w:tcW w:w="7229" w:type="dxa"/>
            <w:shd w:val="clear" w:color="auto" w:fill="D9D9D9" w:themeFill="background1" w:themeFillShade="D9"/>
          </w:tcPr>
          <w:p w14:paraId="55311380" w14:textId="77777777" w:rsidR="00AF0ADA" w:rsidRPr="00204442" w:rsidRDefault="00AF0ADA" w:rsidP="007F35ED">
            <w:pPr>
              <w:pStyle w:val="TableParagraph"/>
              <w:spacing w:before="6"/>
              <w:ind w:left="35"/>
              <w:jc w:val="both"/>
              <w:rPr>
                <w:b/>
                <w:lang w:val="es-ES_tradnl"/>
              </w:rPr>
            </w:pPr>
            <w:r w:rsidRPr="00204442">
              <w:rPr>
                <w:b/>
                <w:lang w:val="es-ES_tradnl"/>
              </w:rPr>
              <w:t>Veterinaria García-Ochoa</w:t>
            </w:r>
          </w:p>
        </w:tc>
      </w:tr>
      <w:tr w:rsidR="00AF0ADA" w:rsidRPr="00204442" w14:paraId="45B2245B" w14:textId="77777777" w:rsidTr="00204442">
        <w:trPr>
          <w:trHeight w:val="270"/>
        </w:trPr>
        <w:tc>
          <w:tcPr>
            <w:tcW w:w="1633" w:type="dxa"/>
            <w:shd w:val="clear" w:color="auto" w:fill="D9D9D9" w:themeFill="background1" w:themeFillShade="D9"/>
          </w:tcPr>
          <w:p w14:paraId="02B52BB2" w14:textId="77777777" w:rsidR="00AF0ADA" w:rsidRPr="00204442" w:rsidRDefault="00AF0ADA" w:rsidP="007F35ED">
            <w:pPr>
              <w:pStyle w:val="TableParagraph"/>
              <w:spacing w:before="11"/>
              <w:jc w:val="both"/>
              <w:rPr>
                <w:b/>
                <w:lang w:val="es-ES_tradnl"/>
              </w:rPr>
            </w:pPr>
            <w:r w:rsidRPr="00204442">
              <w:rPr>
                <w:b/>
                <w:lang w:val="es-ES_tradnl"/>
              </w:rPr>
              <w:t>Dirección</w:t>
            </w:r>
          </w:p>
        </w:tc>
        <w:tc>
          <w:tcPr>
            <w:tcW w:w="7229" w:type="dxa"/>
          </w:tcPr>
          <w:p w14:paraId="7B59F8FE" w14:textId="77777777" w:rsidR="00AF0ADA" w:rsidRPr="00204442" w:rsidRDefault="00AF0ADA" w:rsidP="007F35ED">
            <w:pPr>
              <w:pStyle w:val="TableParagraph"/>
              <w:spacing w:before="11"/>
              <w:ind w:left="35"/>
              <w:jc w:val="both"/>
              <w:rPr>
                <w:lang w:val="es-ES_tradnl"/>
              </w:rPr>
            </w:pPr>
            <w:r w:rsidRPr="00204442">
              <w:rPr>
                <w:lang w:val="es-ES_tradnl"/>
              </w:rPr>
              <w:t>Carretera de Casillas 6 local 3, 05420 Sotillo de la Adrada, Ávila</w:t>
            </w:r>
          </w:p>
        </w:tc>
      </w:tr>
      <w:tr w:rsidR="00AF0ADA" w:rsidRPr="00204442" w14:paraId="6E278127" w14:textId="77777777" w:rsidTr="00204442">
        <w:trPr>
          <w:trHeight w:val="255"/>
        </w:trPr>
        <w:tc>
          <w:tcPr>
            <w:tcW w:w="1633" w:type="dxa"/>
            <w:shd w:val="clear" w:color="auto" w:fill="D9D9D9" w:themeFill="background1" w:themeFillShade="D9"/>
          </w:tcPr>
          <w:p w14:paraId="5E29A02E" w14:textId="77777777" w:rsidR="00AF0ADA" w:rsidRPr="00204442" w:rsidRDefault="00AF0ADA" w:rsidP="007F35ED">
            <w:pPr>
              <w:pStyle w:val="TableParagraph"/>
              <w:spacing w:before="10"/>
              <w:jc w:val="both"/>
              <w:rPr>
                <w:b/>
                <w:lang w:val="es-ES_tradnl"/>
              </w:rPr>
            </w:pPr>
            <w:r w:rsidRPr="00204442">
              <w:rPr>
                <w:b/>
                <w:lang w:val="es-ES_tradnl"/>
              </w:rPr>
              <w:t>Teléfono</w:t>
            </w:r>
          </w:p>
        </w:tc>
        <w:tc>
          <w:tcPr>
            <w:tcW w:w="7229" w:type="dxa"/>
          </w:tcPr>
          <w:p w14:paraId="7DF2FED7" w14:textId="77777777" w:rsidR="00AF0ADA" w:rsidRPr="00204442" w:rsidRDefault="00AF0ADA" w:rsidP="007F35ED">
            <w:pPr>
              <w:pStyle w:val="TableParagraph"/>
              <w:spacing w:before="10"/>
              <w:ind w:left="35"/>
              <w:jc w:val="both"/>
              <w:rPr>
                <w:lang w:val="es-ES_tradnl"/>
              </w:rPr>
            </w:pPr>
            <w:r w:rsidRPr="00204442">
              <w:rPr>
                <w:lang w:val="es-ES_tradnl"/>
              </w:rPr>
              <w:t>N/A</w:t>
            </w:r>
          </w:p>
        </w:tc>
      </w:tr>
      <w:tr w:rsidR="00AF0ADA" w:rsidRPr="00204442" w14:paraId="125A9CB0" w14:textId="77777777" w:rsidTr="00204442">
        <w:trPr>
          <w:trHeight w:val="270"/>
        </w:trPr>
        <w:tc>
          <w:tcPr>
            <w:tcW w:w="1633" w:type="dxa"/>
            <w:shd w:val="clear" w:color="auto" w:fill="D9D9D9" w:themeFill="background1" w:themeFillShade="D9"/>
          </w:tcPr>
          <w:p w14:paraId="7C92A987" w14:textId="77777777" w:rsidR="00AF0ADA" w:rsidRPr="00204442" w:rsidRDefault="00AF0ADA" w:rsidP="007F35ED">
            <w:pPr>
              <w:pStyle w:val="TableParagraph"/>
              <w:spacing w:before="23"/>
              <w:jc w:val="both"/>
              <w:rPr>
                <w:b/>
                <w:lang w:val="es-ES_tradnl"/>
              </w:rPr>
            </w:pPr>
            <w:r w:rsidRPr="00204442">
              <w:rPr>
                <w:b/>
                <w:lang w:val="es-ES_tradnl"/>
              </w:rPr>
              <w:t>Fax</w:t>
            </w:r>
          </w:p>
        </w:tc>
        <w:tc>
          <w:tcPr>
            <w:tcW w:w="7229" w:type="dxa"/>
          </w:tcPr>
          <w:p w14:paraId="217EA3B2" w14:textId="77777777" w:rsidR="00AF0ADA" w:rsidRPr="00204442" w:rsidRDefault="00AF0ADA" w:rsidP="007F35ED">
            <w:pPr>
              <w:pStyle w:val="TableParagraph"/>
              <w:spacing w:before="23"/>
              <w:ind w:left="35"/>
              <w:jc w:val="both"/>
              <w:rPr>
                <w:lang w:val="es-ES_tradnl"/>
              </w:rPr>
            </w:pPr>
            <w:r w:rsidRPr="00204442">
              <w:rPr>
                <w:lang w:val="es-ES_tradnl"/>
              </w:rPr>
              <w:t>N/A</w:t>
            </w:r>
          </w:p>
        </w:tc>
      </w:tr>
      <w:tr w:rsidR="00AF0ADA" w:rsidRPr="00204442" w14:paraId="2EC17E4F" w14:textId="77777777" w:rsidTr="00204442">
        <w:trPr>
          <w:trHeight w:val="262"/>
        </w:trPr>
        <w:tc>
          <w:tcPr>
            <w:tcW w:w="1633" w:type="dxa"/>
            <w:shd w:val="clear" w:color="auto" w:fill="D9D9D9" w:themeFill="background1" w:themeFillShade="D9"/>
          </w:tcPr>
          <w:p w14:paraId="3939C82E" w14:textId="77777777" w:rsidR="00AF0ADA" w:rsidRPr="00204442" w:rsidRDefault="00AF0ADA" w:rsidP="007F35ED">
            <w:pPr>
              <w:pStyle w:val="TableParagraph"/>
              <w:jc w:val="both"/>
              <w:rPr>
                <w:b/>
                <w:lang w:val="es-ES_tradnl"/>
              </w:rPr>
            </w:pPr>
            <w:r w:rsidRPr="00204442">
              <w:rPr>
                <w:b/>
                <w:lang w:val="es-ES_tradnl"/>
              </w:rPr>
              <w:t>Comentarios</w:t>
            </w:r>
          </w:p>
        </w:tc>
        <w:tc>
          <w:tcPr>
            <w:tcW w:w="7229" w:type="dxa"/>
          </w:tcPr>
          <w:p w14:paraId="78C1680C" w14:textId="77777777" w:rsidR="00AF0ADA" w:rsidRPr="00204442" w:rsidRDefault="00AF0ADA" w:rsidP="003B0815">
            <w:pPr>
              <w:pStyle w:val="TableParagraph"/>
              <w:keepNext/>
              <w:ind w:left="35"/>
              <w:jc w:val="both"/>
              <w:rPr>
                <w:lang w:val="es-ES_tradnl"/>
              </w:rPr>
            </w:pPr>
            <w:r w:rsidRPr="00204442">
              <w:rPr>
                <w:lang w:val="es-ES_tradnl"/>
              </w:rPr>
              <w:t>Ninguno</w:t>
            </w:r>
          </w:p>
        </w:tc>
      </w:tr>
    </w:tbl>
    <w:p w14:paraId="5017708B" w14:textId="58292A0B" w:rsidR="00AF0ADA" w:rsidRPr="002306F1" w:rsidRDefault="003B0815" w:rsidP="003B0815">
      <w:pPr>
        <w:pStyle w:val="Descripcin"/>
        <w:spacing w:before="120" w:after="120"/>
        <w:jc w:val="center"/>
        <w:rPr>
          <w:lang w:val="es-ES_tradnl"/>
        </w:rPr>
      </w:pPr>
      <w:bookmarkStart w:id="167" w:name="_Toc19108295"/>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7</w:t>
      </w:r>
      <w:r w:rsidR="00803BC7">
        <w:rPr>
          <w:lang w:val="es-ES_tradnl"/>
        </w:rPr>
        <w:fldChar w:fldCharType="end"/>
      </w:r>
      <w:r w:rsidRPr="002306F1">
        <w:rPr>
          <w:lang w:val="es-ES_tradnl"/>
        </w:rPr>
        <w:t>: Organización 2</w:t>
      </w:r>
      <w:bookmarkEnd w:id="167"/>
    </w:p>
    <w:p w14:paraId="37B969F9" w14:textId="2026445D" w:rsidR="00AF0ADA" w:rsidRPr="002306F1" w:rsidRDefault="00AF0ADA" w:rsidP="005F12FE">
      <w:pPr>
        <w:pStyle w:val="Ttulo2"/>
      </w:pPr>
      <w:bookmarkStart w:id="168" w:name="_Toc19108383"/>
      <w:r w:rsidRPr="002306F1">
        <w:t>Descripción del sistema</w:t>
      </w:r>
      <w:bookmarkEnd w:id="168"/>
    </w:p>
    <w:p w14:paraId="682A4DD7" w14:textId="2C1E4705" w:rsidR="00AF0ADA" w:rsidRPr="002306F1" w:rsidRDefault="00AF0ADA" w:rsidP="00CA218E">
      <w:pPr>
        <w:pStyle w:val="Ttulo3"/>
      </w:pPr>
      <w:bookmarkStart w:id="169" w:name="_Toc8028240"/>
      <w:bookmarkStart w:id="170" w:name="_Toc8082660"/>
      <w:bookmarkStart w:id="171" w:name="_Toc8514024"/>
      <w:bookmarkStart w:id="172" w:name="_Toc8550346"/>
      <w:bookmarkStart w:id="173" w:name="_Toc10068954"/>
      <w:bookmarkStart w:id="174" w:name="_Toc10073515"/>
      <w:bookmarkStart w:id="175" w:name="_Toc10073597"/>
      <w:bookmarkStart w:id="176" w:name="_Toc10154888"/>
      <w:bookmarkStart w:id="177" w:name="_Toc10319702"/>
      <w:bookmarkStart w:id="178" w:name="_Toc10365357"/>
      <w:bookmarkStart w:id="179" w:name="_Toc10365464"/>
      <w:bookmarkStart w:id="180" w:name="_Toc10381081"/>
      <w:bookmarkStart w:id="181" w:name="_Toc10407660"/>
      <w:bookmarkStart w:id="182" w:name="_Toc10417879"/>
      <w:bookmarkStart w:id="183" w:name="_Toc10417976"/>
      <w:bookmarkStart w:id="184" w:name="_Toc10465110"/>
      <w:bookmarkStart w:id="185" w:name="_Toc10465213"/>
      <w:bookmarkStart w:id="186" w:name="_Toc10541922"/>
      <w:bookmarkStart w:id="187" w:name="_Toc10546301"/>
      <w:bookmarkStart w:id="188" w:name="_Toc10546426"/>
      <w:bookmarkStart w:id="189" w:name="_Toc10547343"/>
      <w:bookmarkStart w:id="190" w:name="_Toc19108384"/>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Pr="002306F1">
        <w:t>Perspectiva del producto</w:t>
      </w:r>
      <w:bookmarkEnd w:id="190"/>
    </w:p>
    <w:p w14:paraId="39F9223F" w14:textId="626BB797"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tiene como objeto mostrar las capacidades que posee la Blockchain para el desarrollo de aplicaciones de gestión tradicionales. No es objeto de la misma ofrecer la visión de que el modelo que se presenta "es mejor" que cualquier desarrollo web tradicional, sino que como nuevo paradigma de desarrollo, es necesario tenerlo en cuenta como un futuro modelo para la generación de aplicaciones de gestión corporativas.</w:t>
      </w:r>
    </w:p>
    <w:p w14:paraId="25A3AF5E" w14:textId="10F13E0C"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Su ejecución se realiza íntegramente en un entorno local, permitiendo este modelo, la visualización de cada una de las partes que componen el desarrollo. Esto es posible gracias al uso del framework Truffle, que con el servidor Ganache que lleva incorporado, ofrece la posiblidad de crear una red Ethereum y con ello poder desarrollar, desplegar y testear Smartcontracts desarrollados con lenguaje Solidity.</w:t>
      </w:r>
      <w:r w:rsidR="00537CEB" w:rsidRPr="002306F1">
        <w:rPr>
          <w:sz w:val="22"/>
          <w:szCs w:val="22"/>
          <w:lang w:val="es-ES_tradnl"/>
        </w:rPr>
        <w:t xml:space="preserve"> Por último, el almacenamiento de los objetos JSON generados se realiza </w:t>
      </w:r>
      <w:r w:rsidR="00397260" w:rsidRPr="002306F1">
        <w:rPr>
          <w:sz w:val="22"/>
          <w:szCs w:val="22"/>
          <w:lang w:val="es-ES_tradnl"/>
        </w:rPr>
        <w:t>bajo el protocolo IPFS</w:t>
      </w:r>
      <w:r w:rsidR="00537CEB" w:rsidRPr="002306F1">
        <w:rPr>
          <w:sz w:val="22"/>
          <w:szCs w:val="22"/>
          <w:lang w:val="es-ES_tradnl"/>
        </w:rPr>
        <w:t>.</w:t>
      </w:r>
    </w:p>
    <w:p w14:paraId="3CB34007" w14:textId="4550C90D" w:rsidR="00AF0ADA" w:rsidRPr="002306F1" w:rsidRDefault="00AF0ADA" w:rsidP="00CA218E">
      <w:pPr>
        <w:pStyle w:val="Ttulo3"/>
      </w:pPr>
      <w:bookmarkStart w:id="191" w:name="_Toc19108385"/>
      <w:r w:rsidRPr="002306F1">
        <w:t>Funciones del producto</w:t>
      </w:r>
      <w:bookmarkEnd w:id="191"/>
    </w:p>
    <w:p w14:paraId="43AC16F2" w14:textId="6E88E32A"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es una aplicación que debe de permitir a los veterinarios:</w:t>
      </w:r>
    </w:p>
    <w:p w14:paraId="3BF929EA"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Identificar a las mascotas domesticas mediante un código alfanumérico único, así como asociarlas a una persona que actuará como dueño, y que estará identificado mediante DNI o Pasaporte y los datos personales (nombre, apellidos, domicilio, y teléfono de contacto).</w:t>
      </w:r>
    </w:p>
    <w:p w14:paraId="60C9D45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lastRenderedPageBreak/>
        <w:t>Modificar los datos sanitarios de vacunaciones,</w:t>
      </w:r>
    </w:p>
    <w:p w14:paraId="39E401BF"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Modificar los datos personales del dueño de la mascota.</w:t>
      </w:r>
    </w:p>
    <w:p w14:paraId="7B23C4B0"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Dar de baja a las mascotas del sistema.</w:t>
      </w:r>
    </w:p>
    <w:p w14:paraId="421735C6" w14:textId="1F72145A" w:rsidR="00B65E7A" w:rsidRPr="002306F1" w:rsidRDefault="00B65E7A" w:rsidP="00205CA3">
      <w:pPr>
        <w:pStyle w:val="Prrafodelista"/>
        <w:numPr>
          <w:ilvl w:val="0"/>
          <w:numId w:val="3"/>
        </w:numPr>
        <w:spacing w:line="360" w:lineRule="auto"/>
        <w:rPr>
          <w:lang w:val="es-ES_tradnl"/>
        </w:rPr>
      </w:pPr>
      <w:r w:rsidRPr="002306F1">
        <w:rPr>
          <w:lang w:val="es-ES_tradnl"/>
        </w:rPr>
        <w:t>Mostrar un listado de mascotas.</w:t>
      </w:r>
    </w:p>
    <w:p w14:paraId="2509C800" w14:textId="77046539" w:rsidR="00AF0ADA" w:rsidRPr="002306F1" w:rsidRDefault="00AF0ADA" w:rsidP="00205CA3">
      <w:pPr>
        <w:pStyle w:val="Prrafodelista"/>
        <w:numPr>
          <w:ilvl w:val="0"/>
          <w:numId w:val="3"/>
        </w:numPr>
        <w:spacing w:line="360" w:lineRule="auto"/>
        <w:rPr>
          <w:lang w:val="es-ES_tradnl"/>
        </w:rPr>
      </w:pPr>
      <w:r w:rsidRPr="002306F1">
        <w:rPr>
          <w:lang w:val="es-ES_tradnl"/>
        </w:rPr>
        <w:t>Visualizar el saldo en ethers</w:t>
      </w:r>
      <w:r w:rsidR="00537CEB" w:rsidRPr="002306F1">
        <w:rPr>
          <w:lang w:val="es-ES_tradnl"/>
        </w:rPr>
        <w:t xml:space="preserve"> (ETH)</w:t>
      </w:r>
      <w:r w:rsidRPr="002306F1">
        <w:rPr>
          <w:lang w:val="es-ES_tradnl"/>
        </w:rPr>
        <w:t xml:space="preserve"> y weis de cada uno de los veterinarios correspondientes a las transacciones realizadas.</w:t>
      </w:r>
    </w:p>
    <w:p w14:paraId="5902ADB4" w14:textId="67A7A983" w:rsidR="00AF0ADA" w:rsidRPr="002306F1" w:rsidRDefault="00AF0ADA" w:rsidP="00CA218E">
      <w:pPr>
        <w:pStyle w:val="Ttulo3"/>
      </w:pPr>
      <w:bookmarkStart w:id="192" w:name="_Toc19108386"/>
      <w:r w:rsidRPr="002306F1">
        <w:t>Características del usuario</w:t>
      </w:r>
      <w:bookmarkEnd w:id="192"/>
    </w:p>
    <w:p w14:paraId="56CEB898" w14:textId="01DB9712"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Los usuarios de </w:t>
      </w:r>
      <w:r w:rsidR="00002D96" w:rsidRPr="002306F1">
        <w:rPr>
          <w:sz w:val="22"/>
          <w:szCs w:val="22"/>
          <w:lang w:val="es-ES_tradnl"/>
        </w:rPr>
        <w:t>Petchain</w:t>
      </w:r>
      <w:r w:rsidRPr="002306F1">
        <w:rPr>
          <w:sz w:val="22"/>
          <w:szCs w:val="22"/>
          <w:lang w:val="es-ES_tradnl"/>
        </w:rPr>
        <w:t xml:space="preserve"> serán los veterinarios, que a nivel nacional, deben de realizar acciones de tipo administrativo a la hora de gestionar las identificaciones de animales de </w:t>
      </w:r>
      <w:r w:rsidR="00D34B90" w:rsidRPr="002306F1">
        <w:rPr>
          <w:sz w:val="22"/>
          <w:szCs w:val="22"/>
          <w:lang w:val="es-ES_tradnl"/>
        </w:rPr>
        <w:t>compañía</w:t>
      </w:r>
      <w:r w:rsidRPr="002306F1">
        <w:rPr>
          <w:sz w:val="22"/>
          <w:szCs w:val="22"/>
          <w:lang w:val="es-ES_tradnl"/>
        </w:rPr>
        <w:t>.</w:t>
      </w:r>
    </w:p>
    <w:p w14:paraId="29122179" w14:textId="2D1C7B35"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perfil tecnológico, deben tener competencias a la hora de manejar </w:t>
      </w:r>
      <w:r w:rsidR="00D34B90" w:rsidRPr="002306F1">
        <w:rPr>
          <w:sz w:val="22"/>
          <w:szCs w:val="22"/>
          <w:lang w:val="es-ES_tradnl"/>
        </w:rPr>
        <w:t>formularios</w:t>
      </w:r>
      <w:r w:rsidRPr="002306F1">
        <w:rPr>
          <w:sz w:val="22"/>
          <w:szCs w:val="22"/>
          <w:lang w:val="es-ES_tradnl"/>
        </w:rPr>
        <w:t xml:space="preserve"> web, sin necesitar unos conocimientos técnicos profundos, pues el modelo visual no difiere de cualquier página web existente en el mercado.</w:t>
      </w:r>
    </w:p>
    <w:p w14:paraId="4B8766FA" w14:textId="1D19281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Por otro lado el tipo de información que es necesaria cumplimentar en la web, está dentro del dominio del sector veterinario, con lo que su cumplimentación no debería presentar problemas para el colectivo que  usará la </w:t>
      </w:r>
      <w:r w:rsidR="001D4F16" w:rsidRPr="002306F1">
        <w:rPr>
          <w:sz w:val="22"/>
          <w:szCs w:val="22"/>
          <w:lang w:val="es-ES_tradnl"/>
        </w:rPr>
        <w:t>aplicación.</w:t>
      </w:r>
    </w:p>
    <w:p w14:paraId="5126D3DC" w14:textId="34EE1859" w:rsidR="00AF0ADA" w:rsidRPr="002306F1" w:rsidRDefault="00AF0ADA" w:rsidP="00CA218E">
      <w:pPr>
        <w:pStyle w:val="Ttulo3"/>
      </w:pPr>
      <w:bookmarkStart w:id="193" w:name="_Toc19108387"/>
      <w:r w:rsidRPr="002306F1">
        <w:t>Restricciones</w:t>
      </w:r>
      <w:bookmarkEnd w:id="193"/>
    </w:p>
    <w:p w14:paraId="599A8400" w14:textId="3779043D" w:rsidR="00AF0ADA" w:rsidRPr="002306F1" w:rsidRDefault="00397260" w:rsidP="001D4F16">
      <w:pPr>
        <w:pStyle w:val="Textoindependiente"/>
        <w:spacing w:after="120" w:line="360" w:lineRule="auto"/>
        <w:ind w:right="119" w:firstLine="284"/>
        <w:jc w:val="both"/>
        <w:rPr>
          <w:sz w:val="22"/>
          <w:szCs w:val="22"/>
          <w:lang w:val="es-ES_tradnl"/>
        </w:rPr>
      </w:pPr>
      <w:r w:rsidRPr="002306F1">
        <w:rPr>
          <w:sz w:val="22"/>
          <w:szCs w:val="22"/>
          <w:lang w:val="es-ES_tradnl"/>
        </w:rPr>
        <w:t>La</w:t>
      </w:r>
      <w:r w:rsidR="00AF0ADA" w:rsidRPr="002306F1">
        <w:rPr>
          <w:sz w:val="22"/>
          <w:szCs w:val="22"/>
          <w:lang w:val="es-ES_tradnl"/>
        </w:rPr>
        <w:t xml:space="preserve"> visualización</w:t>
      </w:r>
      <w:r w:rsidRPr="002306F1">
        <w:rPr>
          <w:sz w:val="22"/>
          <w:szCs w:val="22"/>
          <w:lang w:val="es-ES_tradnl"/>
        </w:rPr>
        <w:t xml:space="preserve"> de Petchain debe ser óptima</w:t>
      </w:r>
      <w:r w:rsidR="00AF0ADA" w:rsidRPr="002306F1">
        <w:rPr>
          <w:sz w:val="22"/>
          <w:szCs w:val="22"/>
          <w:lang w:val="es-ES_tradnl"/>
        </w:rPr>
        <w:t xml:space="preserve"> en toda clase de dispositivos, por lo tanto la estructura de las pantallas se debe de adaptar a la resolución de la pantalla en donde se ejecute, siendo el rango de estas desde dispositivos Smartphone, Tablets y PCs.</w:t>
      </w:r>
    </w:p>
    <w:p w14:paraId="41046094" w14:textId="7BF5DE4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A nivel de seguridad, es necesario implementar características que permitan la autenticación y la autorización de los usuarios que intenten acceder a la aplicación, pero al ser una ejecución en un entorno local no es obligatorio el dise</w:t>
      </w:r>
      <w:r w:rsidR="007877D0" w:rsidRPr="002306F1">
        <w:rPr>
          <w:sz w:val="22"/>
          <w:szCs w:val="22"/>
          <w:lang w:val="es-ES_tradnl"/>
        </w:rPr>
        <w:t>ño de una base de datos SQL o N</w:t>
      </w:r>
      <w:r w:rsidRPr="002306F1">
        <w:rPr>
          <w:sz w:val="22"/>
          <w:szCs w:val="22"/>
          <w:lang w:val="es-ES_tradnl"/>
        </w:rPr>
        <w:t>oSQL, que alber</w:t>
      </w:r>
      <w:r w:rsidR="001D4F16" w:rsidRPr="002306F1">
        <w:rPr>
          <w:sz w:val="22"/>
          <w:szCs w:val="22"/>
          <w:lang w:val="es-ES_tradnl"/>
        </w:rPr>
        <w:t>gue sus credenciales de acceso.</w:t>
      </w:r>
    </w:p>
    <w:p w14:paraId="12258C40" w14:textId="7307B3AA" w:rsidR="00AF0ADA" w:rsidRPr="002306F1" w:rsidRDefault="00AF0ADA" w:rsidP="005F12FE">
      <w:pPr>
        <w:pStyle w:val="Ttulo2"/>
      </w:pPr>
      <w:bookmarkStart w:id="194" w:name="_Toc19108388"/>
      <w:r w:rsidRPr="002306F1">
        <w:t>Descripción técnica del sistema</w:t>
      </w:r>
      <w:bookmarkEnd w:id="194"/>
    </w:p>
    <w:p w14:paraId="2D7EDA75" w14:textId="4D1EFD49" w:rsidR="00AF0ADA" w:rsidRPr="002306F1" w:rsidRDefault="00AF0ADA" w:rsidP="00CA218E">
      <w:pPr>
        <w:pStyle w:val="Ttulo3"/>
      </w:pPr>
      <w:bookmarkStart w:id="195" w:name="_Toc8028247"/>
      <w:bookmarkStart w:id="196" w:name="_Toc8082667"/>
      <w:bookmarkStart w:id="197" w:name="_Toc8514031"/>
      <w:bookmarkStart w:id="198" w:name="_Toc8550353"/>
      <w:bookmarkStart w:id="199" w:name="_Toc10068961"/>
      <w:bookmarkStart w:id="200" w:name="_Toc10073522"/>
      <w:bookmarkStart w:id="201" w:name="_Toc10073604"/>
      <w:bookmarkStart w:id="202" w:name="_Toc10154895"/>
      <w:bookmarkStart w:id="203" w:name="_Toc10319709"/>
      <w:bookmarkStart w:id="204" w:name="_Toc10365364"/>
      <w:bookmarkStart w:id="205" w:name="_Toc10365471"/>
      <w:bookmarkStart w:id="206" w:name="_Toc10381088"/>
      <w:bookmarkStart w:id="207" w:name="_Toc10407667"/>
      <w:bookmarkStart w:id="208" w:name="_Toc10417886"/>
      <w:bookmarkStart w:id="209" w:name="_Toc10417983"/>
      <w:bookmarkStart w:id="210" w:name="_Toc10465117"/>
      <w:bookmarkStart w:id="211" w:name="_Toc10465220"/>
      <w:bookmarkStart w:id="212" w:name="_Toc10541929"/>
      <w:bookmarkStart w:id="213" w:name="_Toc10546308"/>
      <w:bookmarkStart w:id="214" w:name="_Toc10546433"/>
      <w:bookmarkStart w:id="215" w:name="_Toc10547350"/>
      <w:bookmarkStart w:id="216" w:name="_Toc19108389"/>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r w:rsidRPr="002306F1">
        <w:t>Front-End</w:t>
      </w:r>
      <w:bookmarkEnd w:id="216"/>
    </w:p>
    <w:p w14:paraId="768F94DD" w14:textId="7724E611"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web se desarrollará bajo el modelo de visualización responsive, por lo que su diseño se deberá adaptar al tipo de resolución de la pantalla desde la que se esté accediendo. Para conseguir este objetivo se </w:t>
      </w:r>
      <w:r w:rsidR="008A2255" w:rsidRPr="002306F1">
        <w:rPr>
          <w:sz w:val="22"/>
          <w:szCs w:val="22"/>
          <w:lang w:val="es-ES_tradnl"/>
        </w:rPr>
        <w:t>empleará</w:t>
      </w:r>
      <w:r w:rsidRPr="002306F1">
        <w:rPr>
          <w:sz w:val="22"/>
          <w:szCs w:val="22"/>
          <w:lang w:val="es-ES_tradnl"/>
        </w:rPr>
        <w:t xml:space="preserve"> en su diseño el framework open source </w:t>
      </w:r>
      <w:r w:rsidRPr="002306F1">
        <w:rPr>
          <w:color w:val="0066CC"/>
          <w:sz w:val="22"/>
          <w:szCs w:val="22"/>
          <w:u w:val="single" w:color="0066CC"/>
          <w:lang w:val="es-ES_tradnl"/>
        </w:rPr>
        <w:t>Twitter Bootstrap</w:t>
      </w:r>
      <w:r w:rsidRPr="002306F1">
        <w:rPr>
          <w:sz w:val="22"/>
          <w:szCs w:val="22"/>
          <w:lang w:val="es-ES_tradnl"/>
        </w:rPr>
        <w:t>, ver. 4.3.1.</w:t>
      </w:r>
    </w:p>
    <w:p w14:paraId="4E80F2AF" w14:textId="6DF880E2" w:rsidR="00AF0ADA" w:rsidRPr="002306F1" w:rsidRDefault="00AF0ADA" w:rsidP="002C122E">
      <w:pPr>
        <w:pStyle w:val="Textoindependiente"/>
        <w:spacing w:before="1" w:line="360" w:lineRule="auto"/>
        <w:ind w:right="117" w:firstLine="284"/>
        <w:jc w:val="both"/>
        <w:rPr>
          <w:sz w:val="22"/>
          <w:szCs w:val="22"/>
          <w:lang w:val="es-ES_tradnl"/>
        </w:rPr>
      </w:pPr>
      <w:r w:rsidRPr="002306F1">
        <w:rPr>
          <w:sz w:val="22"/>
          <w:szCs w:val="22"/>
          <w:lang w:val="es-ES_tradnl"/>
        </w:rPr>
        <w:t xml:space="preserve">El desarrollo de las interfaces de usuario se realizará con </w:t>
      </w:r>
      <w:r w:rsidRPr="002306F1">
        <w:rPr>
          <w:color w:val="0066CC"/>
          <w:sz w:val="22"/>
          <w:szCs w:val="22"/>
          <w:u w:val="single" w:color="0066CC"/>
          <w:lang w:val="es-ES_tradnl"/>
        </w:rPr>
        <w:t>HTML5</w:t>
      </w:r>
      <w:r w:rsidRPr="002306F1">
        <w:rPr>
          <w:color w:val="0066CC"/>
          <w:sz w:val="22"/>
          <w:szCs w:val="22"/>
          <w:lang w:val="es-ES_tradnl"/>
        </w:rPr>
        <w:t xml:space="preserve"> </w:t>
      </w:r>
      <w:r w:rsidRPr="002306F1">
        <w:rPr>
          <w:sz w:val="22"/>
          <w:szCs w:val="22"/>
          <w:lang w:val="es-ES_tradnl"/>
        </w:rPr>
        <w:t xml:space="preserve">estándar, </w:t>
      </w:r>
      <w:r w:rsidRPr="002306F1">
        <w:rPr>
          <w:color w:val="0066CC"/>
          <w:sz w:val="22"/>
          <w:szCs w:val="22"/>
          <w:u w:val="single" w:color="0066CC"/>
          <w:lang w:val="es-ES_tradnl"/>
        </w:rPr>
        <w:t>CSS3</w:t>
      </w:r>
      <w:r w:rsidRPr="002306F1">
        <w:rPr>
          <w:color w:val="0066CC"/>
          <w:sz w:val="22"/>
          <w:szCs w:val="22"/>
          <w:lang w:val="es-ES_tradnl"/>
        </w:rPr>
        <w:t xml:space="preserve"> </w:t>
      </w:r>
      <w:r w:rsidRPr="002306F1">
        <w:rPr>
          <w:sz w:val="22"/>
          <w:szCs w:val="22"/>
          <w:lang w:val="es-ES_tradnl"/>
        </w:rPr>
        <w:t xml:space="preserve">y la programación de los scripts de cliente se realizará con </w:t>
      </w:r>
      <w:r w:rsidR="008A2255" w:rsidRPr="002306F1">
        <w:rPr>
          <w:sz w:val="22"/>
          <w:szCs w:val="22"/>
          <w:lang w:val="es-ES_tradnl"/>
        </w:rPr>
        <w:t>JavaScript</w:t>
      </w:r>
      <w:r w:rsidRPr="002306F1">
        <w:rPr>
          <w:sz w:val="22"/>
          <w:szCs w:val="22"/>
          <w:lang w:val="es-ES_tradnl"/>
        </w:rPr>
        <w:t xml:space="preserve"> (</w:t>
      </w:r>
      <w:r w:rsidRPr="002306F1">
        <w:rPr>
          <w:color w:val="0066CC"/>
          <w:sz w:val="22"/>
          <w:szCs w:val="22"/>
          <w:u w:val="single" w:color="0066CC"/>
          <w:lang w:val="es-ES_tradnl"/>
        </w:rPr>
        <w:t>ECMA Script 6</w:t>
      </w:r>
      <w:r w:rsidRPr="002306F1">
        <w:rPr>
          <w:sz w:val="22"/>
          <w:szCs w:val="22"/>
          <w:lang w:val="es-ES_tradnl"/>
        </w:rPr>
        <w:t xml:space="preserve">) y el </w:t>
      </w:r>
      <w:r w:rsidRPr="002306F1">
        <w:rPr>
          <w:sz w:val="22"/>
          <w:szCs w:val="22"/>
          <w:lang w:val="es-ES_tradnl"/>
        </w:rPr>
        <w:lastRenderedPageBreak/>
        <w:t xml:space="preserve">framework de cliente </w:t>
      </w:r>
      <w:r w:rsidRPr="002306F1">
        <w:rPr>
          <w:color w:val="0066CC"/>
          <w:sz w:val="22"/>
          <w:szCs w:val="22"/>
          <w:u w:val="single" w:color="0066CC"/>
          <w:lang w:val="es-ES_tradnl"/>
        </w:rPr>
        <w:t xml:space="preserve">jQuery </w:t>
      </w:r>
      <w:r w:rsidRPr="002306F1">
        <w:rPr>
          <w:sz w:val="22"/>
          <w:szCs w:val="22"/>
          <w:lang w:val="es-ES_tradnl"/>
        </w:rPr>
        <w:t>versión 3.1.1.,</w:t>
      </w:r>
      <w:r w:rsidR="008A2255" w:rsidRPr="002306F1">
        <w:rPr>
          <w:sz w:val="22"/>
          <w:szCs w:val="22"/>
          <w:lang w:val="es-ES_tradnl"/>
        </w:rPr>
        <w:t xml:space="preserve"> </w:t>
      </w:r>
      <w:r w:rsidRPr="002306F1">
        <w:rPr>
          <w:sz w:val="22"/>
          <w:szCs w:val="22"/>
          <w:lang w:val="es-ES_tradnl"/>
        </w:rPr>
        <w:t xml:space="preserve">siendo uno de los objetivos del desarrollo el de aprovechar al máximo el paradigma de programación </w:t>
      </w:r>
      <w:r w:rsidRPr="002306F1">
        <w:rPr>
          <w:color w:val="0066CC"/>
          <w:sz w:val="22"/>
          <w:szCs w:val="22"/>
          <w:u w:val="single"/>
          <w:lang w:val="es-ES_tradnl"/>
        </w:rPr>
        <w:t>MVC</w:t>
      </w:r>
      <w:r w:rsidRPr="002306F1">
        <w:rPr>
          <w:color w:val="0066CC"/>
          <w:sz w:val="22"/>
          <w:szCs w:val="22"/>
          <w:lang w:val="es-ES_tradnl"/>
        </w:rPr>
        <w:t xml:space="preserve"> </w:t>
      </w:r>
      <w:r w:rsidR="002C122E" w:rsidRPr="002306F1">
        <w:rPr>
          <w:sz w:val="22"/>
          <w:szCs w:val="22"/>
          <w:lang w:val="es-ES_tradnl"/>
        </w:rPr>
        <w:t>(Model View Controller).</w:t>
      </w:r>
    </w:p>
    <w:p w14:paraId="43EAFFE3" w14:textId="77777777" w:rsidR="00AF0ADA" w:rsidRPr="002306F1" w:rsidRDefault="00AF0ADA" w:rsidP="00CA218E">
      <w:pPr>
        <w:pStyle w:val="Ttulo3"/>
      </w:pPr>
      <w:bookmarkStart w:id="217" w:name="_Toc19108390"/>
      <w:r w:rsidRPr="002306F1">
        <w:t>Seguridad</w:t>
      </w:r>
      <w:bookmarkEnd w:id="217"/>
    </w:p>
    <w:p w14:paraId="01966D7F" w14:textId="1ED77493"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antes se indicaba, es </w:t>
      </w:r>
      <w:r w:rsidR="008A2255" w:rsidRPr="002306F1">
        <w:rPr>
          <w:sz w:val="22"/>
          <w:szCs w:val="22"/>
          <w:lang w:val="es-ES_tradnl"/>
        </w:rPr>
        <w:t>necesario</w:t>
      </w:r>
      <w:r w:rsidRPr="002306F1">
        <w:rPr>
          <w:sz w:val="22"/>
          <w:szCs w:val="22"/>
          <w:lang w:val="es-ES_tradnl"/>
        </w:rPr>
        <w:t xml:space="preserve"> implementar un sistema que verifique la autenticación de los usuarios al sistema, así como la autorización para la realización de acciones asociadas al rol que tenga determinado. El sistema de credenciales empleado para el proyecto actual debe quedar preparado para poder implementar una conexión a una base de datos </w:t>
      </w:r>
      <w:r w:rsidRPr="002306F1">
        <w:rPr>
          <w:color w:val="0066CC"/>
          <w:sz w:val="22"/>
          <w:szCs w:val="22"/>
          <w:u w:val="single" w:color="0066CC"/>
          <w:lang w:val="es-ES_tradnl"/>
        </w:rPr>
        <w:t>N</w:t>
      </w:r>
      <w:r w:rsidR="008A2255" w:rsidRPr="002306F1">
        <w:rPr>
          <w:color w:val="0066CC"/>
          <w:sz w:val="22"/>
          <w:szCs w:val="22"/>
          <w:u w:val="single" w:color="0066CC"/>
          <w:lang w:val="es-ES_tradnl"/>
        </w:rPr>
        <w:t>oSQL</w:t>
      </w:r>
      <w:r w:rsidRPr="002306F1">
        <w:rPr>
          <w:sz w:val="22"/>
          <w:szCs w:val="22"/>
          <w:lang w:val="es-ES_tradnl"/>
        </w:rPr>
        <w:t xml:space="preserve"> en el caso de que </w:t>
      </w:r>
      <w:r w:rsidR="00002D96" w:rsidRPr="002306F1">
        <w:rPr>
          <w:sz w:val="22"/>
          <w:szCs w:val="22"/>
          <w:lang w:val="es-ES_tradnl"/>
        </w:rPr>
        <w:t>Petchain</w:t>
      </w:r>
      <w:r w:rsidRPr="002306F1">
        <w:rPr>
          <w:sz w:val="22"/>
          <w:szCs w:val="22"/>
          <w:lang w:val="es-ES_tradnl"/>
        </w:rPr>
        <w:t xml:space="preserve"> se instale en un entono productivo. En </w:t>
      </w:r>
      <w:r w:rsidR="00466422" w:rsidRPr="002306F1">
        <w:rPr>
          <w:sz w:val="22"/>
          <w:szCs w:val="22"/>
          <w:lang w:val="es-ES_tradnl"/>
        </w:rPr>
        <w:t xml:space="preserve">el modelo </w:t>
      </w:r>
      <w:r w:rsidRPr="002306F1">
        <w:rPr>
          <w:sz w:val="22"/>
          <w:szCs w:val="22"/>
          <w:lang w:val="es-ES_tradnl"/>
        </w:rPr>
        <w:t xml:space="preserve"> de ejecución actual, sólo se exigirá que los usuarios estén definidos en un fichero</w:t>
      </w:r>
      <w:r w:rsidR="008A2255" w:rsidRPr="002306F1">
        <w:rPr>
          <w:sz w:val="22"/>
          <w:szCs w:val="22"/>
          <w:lang w:val="es-ES_tradnl"/>
        </w:rPr>
        <w:t xml:space="preserve"> </w:t>
      </w:r>
      <w:r w:rsidR="008A2255" w:rsidRPr="002306F1">
        <w:rPr>
          <w:color w:val="0066CC"/>
          <w:sz w:val="22"/>
          <w:szCs w:val="22"/>
          <w:u w:val="single" w:color="0066CC"/>
          <w:lang w:val="es-ES_tradnl"/>
        </w:rPr>
        <w:t>JSON</w:t>
      </w:r>
      <w:r w:rsidRPr="002306F1">
        <w:rPr>
          <w:sz w:val="22"/>
          <w:szCs w:val="22"/>
          <w:lang w:val="es-ES_tradnl"/>
        </w:rPr>
        <w:t xml:space="preserve"> almacenado dentro de la estructura local de proyecto.</w:t>
      </w:r>
    </w:p>
    <w:p w14:paraId="3B23D1E1" w14:textId="104DFAF0" w:rsidR="00AF0ADA" w:rsidRPr="002306F1" w:rsidRDefault="00AF0ADA" w:rsidP="00CA218E">
      <w:pPr>
        <w:pStyle w:val="Ttulo3"/>
      </w:pPr>
      <w:bookmarkStart w:id="218" w:name="_Toc19108391"/>
      <w:r w:rsidRPr="002306F1">
        <w:t>Back-End</w:t>
      </w:r>
      <w:bookmarkEnd w:id="218"/>
    </w:p>
    <w:p w14:paraId="68376D6B" w14:textId="68B5BAB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La aplicación se ejecutará en una Blockchain d</w:t>
      </w:r>
      <w:r w:rsidR="00317F6D" w:rsidRPr="002306F1">
        <w:rPr>
          <w:sz w:val="22"/>
          <w:szCs w:val="22"/>
          <w:lang w:val="es-ES_tradnl"/>
        </w:rPr>
        <w:t>esplegada en un entorno local. La</w:t>
      </w:r>
      <w:r w:rsidRPr="002306F1">
        <w:rPr>
          <w:sz w:val="22"/>
          <w:szCs w:val="22"/>
          <w:lang w:val="es-ES_tradnl"/>
        </w:rPr>
        <w:t xml:space="preserve"> red estará funcionando </w:t>
      </w:r>
      <w:r w:rsidR="00317F6D" w:rsidRPr="002306F1">
        <w:rPr>
          <w:sz w:val="22"/>
          <w:szCs w:val="22"/>
          <w:lang w:val="es-ES_tradnl"/>
        </w:rPr>
        <w:t>desplegada en</w:t>
      </w:r>
      <w:r w:rsidRPr="002306F1">
        <w:rPr>
          <w:sz w:val="22"/>
          <w:szCs w:val="22"/>
          <w:lang w:val="es-ES_tradnl"/>
        </w:rPr>
        <w:t xml:space="preserve"> un servidor Ganache, el cual es un componente del framework de desarrollo y ejecución Truffle.</w:t>
      </w:r>
    </w:p>
    <w:p w14:paraId="51497A1D" w14:textId="38C73498" w:rsidR="00AF0ADA" w:rsidRPr="002306F1" w:rsidRDefault="00AF0ADA" w:rsidP="001D4F16">
      <w:pPr>
        <w:pStyle w:val="Textoindependiente"/>
        <w:spacing w:after="120" w:line="360" w:lineRule="auto"/>
        <w:ind w:right="119" w:firstLine="284"/>
        <w:jc w:val="both"/>
        <w:rPr>
          <w:lang w:val="es-ES_tradnl"/>
        </w:rPr>
      </w:pPr>
      <w:r w:rsidRPr="002306F1">
        <w:rPr>
          <w:sz w:val="22"/>
          <w:szCs w:val="22"/>
          <w:lang w:val="es-ES_tradnl"/>
        </w:rPr>
        <w:t>La conexión entre la capa de Back-End y el Front-End es posible mediante el uso del framework Web3.js. Este entorno</w:t>
      </w:r>
      <w:r w:rsidR="00317F6D" w:rsidRPr="002306F1">
        <w:rPr>
          <w:sz w:val="22"/>
          <w:szCs w:val="22"/>
          <w:lang w:val="es-ES_tradnl"/>
        </w:rPr>
        <w:t xml:space="preserve">, desarrollado íntegramente en Javascript, </w:t>
      </w:r>
      <w:r w:rsidRPr="002306F1">
        <w:rPr>
          <w:sz w:val="22"/>
          <w:szCs w:val="22"/>
          <w:lang w:val="es-ES_tradnl"/>
        </w:rPr>
        <w:t xml:space="preserve">permite la interacción de Smartcontracts con el </w:t>
      </w:r>
      <w:r w:rsidR="008A2255" w:rsidRPr="002306F1">
        <w:rPr>
          <w:sz w:val="22"/>
          <w:szCs w:val="22"/>
          <w:lang w:val="es-ES_tradnl"/>
        </w:rPr>
        <w:t>JavaScript</w:t>
      </w:r>
      <w:r w:rsidRPr="002306F1">
        <w:rPr>
          <w:sz w:val="22"/>
          <w:szCs w:val="22"/>
          <w:lang w:val="es-ES_tradnl"/>
        </w:rPr>
        <w:t xml:space="preserve"> alojado en el cliente y la ejecución de la lógica en ellos definida</w:t>
      </w:r>
      <w:r w:rsidR="001D4F16" w:rsidRPr="002306F1">
        <w:rPr>
          <w:lang w:val="es-ES_tradnl"/>
        </w:rPr>
        <w:t>.</w:t>
      </w:r>
    </w:p>
    <w:p w14:paraId="5859D9D9" w14:textId="7C3BEB6F" w:rsidR="00317F6D" w:rsidRPr="002306F1" w:rsidRDefault="00466422" w:rsidP="001D4F16">
      <w:pPr>
        <w:pStyle w:val="Textoindependiente"/>
        <w:spacing w:after="120" w:line="360" w:lineRule="auto"/>
        <w:ind w:right="119" w:firstLine="284"/>
        <w:jc w:val="both"/>
        <w:rPr>
          <w:sz w:val="22"/>
          <w:szCs w:val="22"/>
          <w:lang w:val="es-ES_tradnl"/>
        </w:rPr>
      </w:pPr>
      <w:r w:rsidRPr="002306F1">
        <w:rPr>
          <w:sz w:val="22"/>
          <w:szCs w:val="22"/>
          <w:lang w:val="es-ES_tradnl"/>
        </w:rPr>
        <w:t>Por último la interacción de ambas capas permitirá la creación y modificación de uno o varios ficheros JSON, los cuales har</w:t>
      </w:r>
      <w:r w:rsidR="00BC1467" w:rsidRPr="002306F1">
        <w:rPr>
          <w:sz w:val="22"/>
          <w:szCs w:val="22"/>
          <w:lang w:val="es-ES_tradnl"/>
        </w:rPr>
        <w:t>án como soporte No SQL, el cual se implementará como un fichero físico en IPFS.</w:t>
      </w:r>
    </w:p>
    <w:p w14:paraId="0ADE9610" w14:textId="77ED39B8" w:rsidR="00AF0ADA" w:rsidRPr="002306F1" w:rsidRDefault="00AF0ADA" w:rsidP="00CA218E">
      <w:pPr>
        <w:pStyle w:val="Ttulo3"/>
      </w:pPr>
      <w:bookmarkStart w:id="219" w:name="_Toc19108392"/>
      <w:r w:rsidRPr="002306F1">
        <w:t>Entorno de ejecución</w:t>
      </w:r>
      <w:bookmarkEnd w:id="219"/>
    </w:p>
    <w:p w14:paraId="72CEFA7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La aplicación debe de ejecutarse en cualquier navegador estándar (IE11, Chrome o Firefox) en un servidor local o localhost.</w:t>
      </w:r>
    </w:p>
    <w:p w14:paraId="5F878C27" w14:textId="7BED808F" w:rsidR="00AF0ADA"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Para la ejecución de funcionalidades como la seguridad, lectura y escritura de ficheros y paso de mensajes entre pantallas, es necesario la realización de solicitudes POST y GET, por lo la aplicación se va a desplegar con un servidor ExpressJS y bajo </w:t>
      </w:r>
      <w:r w:rsidR="001D4F16" w:rsidRPr="002306F1">
        <w:rPr>
          <w:sz w:val="22"/>
          <w:szCs w:val="22"/>
          <w:lang w:val="es-ES_tradnl"/>
        </w:rPr>
        <w:t xml:space="preserve">un entorno de ejecución </w:t>
      </w:r>
      <w:r w:rsidR="001C59E0" w:rsidRPr="002306F1">
        <w:rPr>
          <w:sz w:val="22"/>
          <w:szCs w:val="22"/>
          <w:lang w:val="es-ES_tradnl"/>
        </w:rPr>
        <w:t>Node.js</w:t>
      </w:r>
      <w:r w:rsidR="001D4F16" w:rsidRPr="002306F1">
        <w:rPr>
          <w:sz w:val="22"/>
          <w:szCs w:val="22"/>
          <w:lang w:val="es-ES_tradnl"/>
        </w:rPr>
        <w:t>.</w:t>
      </w:r>
    </w:p>
    <w:p w14:paraId="6482AC70" w14:textId="77777777" w:rsidR="00833228" w:rsidRDefault="00833228" w:rsidP="001D4F16">
      <w:pPr>
        <w:pStyle w:val="Textoindependiente"/>
        <w:spacing w:after="120" w:line="360" w:lineRule="auto"/>
        <w:ind w:right="119" w:firstLine="284"/>
        <w:jc w:val="both"/>
        <w:rPr>
          <w:sz w:val="22"/>
          <w:szCs w:val="22"/>
          <w:lang w:val="es-ES_tradnl"/>
        </w:rPr>
      </w:pPr>
    </w:p>
    <w:p w14:paraId="62CBEC58" w14:textId="77777777" w:rsidR="00833228" w:rsidRDefault="00833228" w:rsidP="001D4F16">
      <w:pPr>
        <w:pStyle w:val="Textoindependiente"/>
        <w:spacing w:after="120" w:line="360" w:lineRule="auto"/>
        <w:ind w:right="119" w:firstLine="284"/>
        <w:jc w:val="both"/>
        <w:rPr>
          <w:sz w:val="22"/>
          <w:szCs w:val="22"/>
          <w:lang w:val="es-ES_tradnl"/>
        </w:rPr>
      </w:pPr>
    </w:p>
    <w:p w14:paraId="4020CC42" w14:textId="77777777" w:rsidR="002306F1" w:rsidRPr="002306F1" w:rsidRDefault="002306F1" w:rsidP="001D4F16">
      <w:pPr>
        <w:pStyle w:val="Textoindependiente"/>
        <w:spacing w:after="120" w:line="360" w:lineRule="auto"/>
        <w:ind w:right="119" w:firstLine="284"/>
        <w:jc w:val="both"/>
        <w:rPr>
          <w:sz w:val="22"/>
          <w:szCs w:val="22"/>
          <w:lang w:val="es-ES_tradnl"/>
        </w:rPr>
      </w:pPr>
    </w:p>
    <w:p w14:paraId="441D1A13" w14:textId="2251420E" w:rsidR="00AF0ADA" w:rsidRPr="002306F1" w:rsidRDefault="00AF0ADA" w:rsidP="005F12FE">
      <w:pPr>
        <w:pStyle w:val="Ttulo2"/>
      </w:pPr>
      <w:bookmarkStart w:id="220" w:name="_Toc19108393"/>
      <w:r w:rsidRPr="002306F1">
        <w:lastRenderedPageBreak/>
        <w:t>Objetivos del sistema</w:t>
      </w:r>
      <w:bookmarkEnd w:id="220"/>
    </w:p>
    <w:p w14:paraId="2B7E1336" w14:textId="77777777" w:rsidR="00AF0ADA" w:rsidRPr="002306F1" w:rsidRDefault="00AF0ADA" w:rsidP="00AF0ADA">
      <w:pPr>
        <w:pStyle w:val="Textoindependiente"/>
        <w:spacing w:before="7" w:line="360" w:lineRule="auto"/>
        <w:jc w:val="both"/>
        <w:rPr>
          <w:b/>
          <w:sz w:val="12"/>
          <w:lang w:val="es-ES_tradnl"/>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311FB4" w:rsidRPr="002306F1" w14:paraId="3F00CC0E"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9AD6CE" w14:textId="72DF2719" w:rsidR="00311FB4" w:rsidRPr="002306F1" w:rsidRDefault="00311FB4" w:rsidP="00311FB4">
            <w:pPr>
              <w:spacing w:before="3"/>
              <w:ind w:left="22"/>
              <w:jc w:val="left"/>
              <w:rPr>
                <w:rFonts w:eastAsia="Arial"/>
                <w:b/>
                <w:color w:val="auto"/>
                <w:shd w:val="clear" w:color="auto" w:fill="auto"/>
                <w:lang w:val="es-ES_tradnl" w:bidi="es-ES"/>
              </w:rPr>
            </w:pPr>
            <w:bookmarkStart w:id="221" w:name="_Hlk10315619"/>
            <w:r w:rsidRPr="002306F1">
              <w:rPr>
                <w:rFonts w:eastAsia="Arial"/>
                <w:b/>
                <w:color w:val="auto"/>
                <w:shd w:val="clear" w:color="auto" w:fill="auto"/>
                <w:lang w:val="es-ES_tradnl" w:bidi="es-ES"/>
              </w:rPr>
              <w:t>OBJ-0001</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2F4898" w14:textId="39496168" w:rsidR="00311FB4" w:rsidRPr="002306F1" w:rsidRDefault="00311FB4" w:rsidP="00311FB4">
            <w:pPr>
              <w:spacing w:before="3"/>
              <w:ind w:left="160"/>
              <w:jc w:val="left"/>
              <w:rPr>
                <w:rFonts w:eastAsia="Arial"/>
                <w:b/>
                <w:color w:val="auto"/>
                <w:shd w:val="clear" w:color="auto" w:fill="auto"/>
                <w:lang w:val="es-ES_tradnl" w:bidi="es-ES"/>
              </w:rPr>
            </w:pPr>
            <w:r w:rsidRPr="002306F1">
              <w:rPr>
                <w:b/>
                <w:bCs/>
                <w:shd w:val="clear" w:color="auto" w:fill="BFBFBF" w:themeFill="background1" w:themeFillShade="BF"/>
                <w:lang w:val="es-ES_tradnl"/>
              </w:rPr>
              <w:t>Alta de mascotas</w:t>
            </w:r>
          </w:p>
        </w:tc>
      </w:tr>
      <w:tr w:rsidR="00311FB4" w:rsidRPr="002306F1" w14:paraId="1D8E6902" w14:textId="77777777" w:rsidTr="002306F1">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CA110F3" w14:textId="4CAD5AD8"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140847" w14:textId="60C3B832" w:rsidR="00311FB4" w:rsidRPr="002306F1" w:rsidRDefault="00311FB4" w:rsidP="00311FB4">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311FB4" w:rsidRPr="002306F1" w14:paraId="1A4BE10B"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5F23B3" w14:textId="2F373126"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BE99027" w14:textId="11D885B0" w:rsidR="00311FB4" w:rsidRPr="002306F1" w:rsidRDefault="007B415C" w:rsidP="00174F00">
            <w:pPr>
              <w:numPr>
                <w:ilvl w:val="0"/>
                <w:numId w:val="9"/>
              </w:numPr>
              <w:spacing w:before="14" w:after="3" w:line="232" w:lineRule="auto"/>
              <w:jc w:val="left"/>
              <w:rPr>
                <w:rFonts w:eastAsia="Arial"/>
                <w:color w:val="auto"/>
                <w:shd w:val="clear" w:color="auto" w:fill="auto"/>
                <w:lang w:val="es-ES_tradnl" w:bidi="es-ES"/>
              </w:rPr>
            </w:pPr>
            <w:hyperlink r:id="rId76" w:anchor="STK-0002" w:history="1">
              <w:r w:rsidR="00311FB4" w:rsidRPr="002306F1">
                <w:rPr>
                  <w:rStyle w:val="Hipervnculo"/>
                  <w:lang w:val="es-ES_tradnl"/>
                </w:rPr>
                <w:t>Carlos Escario Bajo</w:t>
              </w:r>
            </w:hyperlink>
            <w:r w:rsidR="00311FB4" w:rsidRPr="002306F1">
              <w:rPr>
                <w:lang w:val="es-ES_tradnl"/>
              </w:rPr>
              <w:t xml:space="preserve"> </w:t>
            </w:r>
          </w:p>
        </w:tc>
      </w:tr>
      <w:tr w:rsidR="00311FB4" w:rsidRPr="002306F1" w14:paraId="3A0175D8" w14:textId="77777777" w:rsidTr="00277D6D">
        <w:trPr>
          <w:trHeight w:val="319"/>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C05114D" w14:textId="5BA89B52"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4FB6FC7F" w14:textId="44A2A3A9" w:rsidR="00311FB4" w:rsidRPr="002306F1" w:rsidRDefault="007B415C" w:rsidP="00174F00">
            <w:pPr>
              <w:numPr>
                <w:ilvl w:val="0"/>
                <w:numId w:val="9"/>
              </w:numPr>
              <w:spacing w:after="3" w:line="232" w:lineRule="auto"/>
              <w:ind w:right="141"/>
              <w:contextualSpacing/>
              <w:jc w:val="left"/>
              <w:rPr>
                <w:rFonts w:eastAsia="Arial"/>
                <w:color w:val="auto"/>
                <w:shd w:val="clear" w:color="auto" w:fill="auto"/>
                <w:lang w:val="es-ES_tradnl" w:bidi="es-ES"/>
              </w:rPr>
            </w:pPr>
            <w:hyperlink r:id="rId77" w:anchor="STK-0004" w:history="1">
              <w:r w:rsidR="00311FB4" w:rsidRPr="002306F1">
                <w:rPr>
                  <w:rStyle w:val="Hipervnculo"/>
                  <w:lang w:val="es-ES_tradnl"/>
                </w:rPr>
                <w:t>Iciar García-Ochoa</w:t>
              </w:r>
            </w:hyperlink>
            <w:r w:rsidR="00311FB4" w:rsidRPr="002306F1">
              <w:rPr>
                <w:lang w:val="es-ES_tradnl"/>
              </w:rPr>
              <w:t xml:space="preserve"> </w:t>
            </w:r>
          </w:p>
        </w:tc>
      </w:tr>
      <w:tr w:rsidR="00311FB4" w:rsidRPr="002306F1" w14:paraId="4D7A96C6" w14:textId="77777777" w:rsidTr="002306F1">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512B3E9" w14:textId="36ED14F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8CE6AF" w14:textId="1376277C" w:rsidR="00311FB4" w:rsidRPr="002306F1" w:rsidRDefault="00311FB4" w:rsidP="00277D6D">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 xml:space="preserve">El sistema deberá </w:t>
            </w:r>
            <w:r w:rsidRPr="00277D6D">
              <w:rPr>
                <w:rFonts w:eastAsia="Arial"/>
                <w:color w:val="auto"/>
                <w:shd w:val="clear" w:color="auto" w:fill="auto"/>
                <w:lang w:val="es-ES_tradnl" w:bidi="es-ES"/>
              </w:rPr>
              <w:t>permitir el alta de una mascota en el sistema, asociándola a un código de chip.</w:t>
            </w:r>
            <w:r w:rsidRPr="002306F1">
              <w:rPr>
                <w:lang w:val="es-ES_tradnl"/>
              </w:rPr>
              <w:t xml:space="preserve"> </w:t>
            </w:r>
          </w:p>
        </w:tc>
      </w:tr>
      <w:tr w:rsidR="00311FB4" w:rsidRPr="002306F1" w14:paraId="55B6B5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F7038B" w14:textId="37C3161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94FCEA1" w14:textId="7BB391B6" w:rsidR="00311FB4" w:rsidRPr="002306F1" w:rsidRDefault="00311FB4" w:rsidP="00311FB4">
            <w:pPr>
              <w:spacing w:before="20"/>
              <w:ind w:left="160"/>
              <w:jc w:val="left"/>
              <w:rPr>
                <w:rFonts w:eastAsia="Arial"/>
                <w:color w:val="auto"/>
                <w:shd w:val="clear" w:color="auto" w:fill="auto"/>
                <w:lang w:val="es-ES_tradnl" w:bidi="es-ES"/>
              </w:rPr>
            </w:pPr>
            <w:r w:rsidRPr="002306F1">
              <w:rPr>
                <w:lang w:val="es-ES_tradnl"/>
              </w:rPr>
              <w:t>Ninguno</w:t>
            </w:r>
          </w:p>
        </w:tc>
      </w:tr>
      <w:tr w:rsidR="00311FB4" w:rsidRPr="002306F1" w14:paraId="71CEA5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D6F25B5" w14:textId="54C95B4B"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C068951" w14:textId="47F70134" w:rsidR="00311FB4" w:rsidRPr="002306F1" w:rsidRDefault="00311FB4" w:rsidP="00311FB4">
            <w:pPr>
              <w:spacing w:before="18"/>
              <w:ind w:left="160"/>
              <w:jc w:val="left"/>
              <w:rPr>
                <w:rFonts w:eastAsia="Arial"/>
                <w:color w:val="auto"/>
                <w:shd w:val="clear" w:color="auto" w:fill="auto"/>
                <w:lang w:val="es-ES_tradnl" w:bidi="es-ES"/>
              </w:rPr>
            </w:pPr>
            <w:r w:rsidRPr="002306F1">
              <w:rPr>
                <w:lang w:val="es-ES_tradnl"/>
              </w:rPr>
              <w:t>Vital</w:t>
            </w:r>
          </w:p>
        </w:tc>
      </w:tr>
      <w:tr w:rsidR="00311FB4" w:rsidRPr="002306F1" w14:paraId="031049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BE0D64" w14:textId="5F5DEA0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91483C7" w14:textId="1B714559" w:rsidR="00311FB4" w:rsidRPr="002306F1" w:rsidRDefault="00311FB4" w:rsidP="00311FB4">
            <w:pPr>
              <w:spacing w:before="16"/>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3317B4B8"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2F1D542" w14:textId="174A742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28F009F" w14:textId="5DD8D5AA" w:rsidR="00311FB4" w:rsidRPr="002306F1" w:rsidRDefault="008809FA" w:rsidP="00311FB4">
            <w:pPr>
              <w:spacing w:before="14"/>
              <w:ind w:left="160"/>
              <w:jc w:val="left"/>
              <w:rPr>
                <w:rFonts w:eastAsia="Arial"/>
                <w:color w:val="auto"/>
                <w:shd w:val="clear" w:color="auto" w:fill="auto"/>
                <w:lang w:val="es-ES_tradnl" w:bidi="es-ES"/>
              </w:rPr>
            </w:pPr>
            <w:r w:rsidRPr="002306F1">
              <w:rPr>
                <w:lang w:val="es-ES_tradnl"/>
              </w:rPr>
              <w:t>Validado</w:t>
            </w:r>
          </w:p>
        </w:tc>
      </w:tr>
      <w:tr w:rsidR="00311FB4" w:rsidRPr="002306F1" w14:paraId="5C83B2DF"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7CD255" w14:textId="1DAABEE0"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29DD866" w14:textId="76212B14" w:rsidR="00311FB4" w:rsidRPr="002306F1" w:rsidRDefault="00311FB4" w:rsidP="00311FB4">
            <w:pPr>
              <w:spacing w:before="12"/>
              <w:ind w:left="160"/>
              <w:jc w:val="left"/>
              <w:rPr>
                <w:rFonts w:eastAsia="Arial"/>
                <w:b/>
                <w:color w:val="auto"/>
                <w:shd w:val="clear" w:color="auto" w:fill="auto"/>
                <w:lang w:val="es-ES_tradnl" w:bidi="es-ES"/>
              </w:rPr>
            </w:pPr>
            <w:r w:rsidRPr="002306F1">
              <w:rPr>
                <w:b/>
                <w:bCs/>
                <w:color w:val="FF0000"/>
                <w:lang w:val="es-ES_tradnl"/>
              </w:rPr>
              <w:t>PD</w:t>
            </w:r>
            <w:r w:rsidRPr="002306F1">
              <w:rPr>
                <w:lang w:val="es-ES_tradnl"/>
              </w:rPr>
              <w:t xml:space="preserve"> </w:t>
            </w:r>
          </w:p>
        </w:tc>
      </w:tr>
      <w:tr w:rsidR="00311FB4" w:rsidRPr="002306F1" w14:paraId="7BE56AF4"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371EB7B" w14:textId="1EFFF109"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6398B1" w14:textId="1FA8092A" w:rsidR="00311FB4" w:rsidRPr="002306F1" w:rsidRDefault="00311FB4" w:rsidP="00311FB4">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B451CBC" w14:textId="69A0816A"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2" w:name="_Toc19108296"/>
      <w:bookmarkEnd w:id="221"/>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8</w:t>
      </w:r>
      <w:r w:rsidR="00803BC7">
        <w:rPr>
          <w:lang w:val="es-ES_tradnl"/>
        </w:rPr>
        <w:fldChar w:fldCharType="end"/>
      </w:r>
      <w:r w:rsidRPr="002306F1">
        <w:rPr>
          <w:lang w:val="es-ES_tradnl"/>
        </w:rPr>
        <w:t>: Objetivo de Alta de mascotas</w:t>
      </w:r>
      <w:bookmarkEnd w:id="222"/>
    </w:p>
    <w:p w14:paraId="717349E7"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8533DF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E71E79" w14:textId="77777777" w:rsidR="00AF6AB6" w:rsidRPr="002306F1" w:rsidRDefault="00AF6AB6"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OBJ-0002</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88F607"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Alta de dueños de mascotas</w:t>
            </w:r>
          </w:p>
        </w:tc>
      </w:tr>
      <w:tr w:rsidR="00AF6AB6" w:rsidRPr="002306F1" w14:paraId="065D3015"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7C0066"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C280539"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0975C88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0A36F9"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2EBC1C7"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6DA37681" w14:textId="77777777" w:rsidTr="002306F1">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9AF010"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0F84373"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 xml:space="preserve">Iciar García-Ochoa </w:t>
            </w:r>
          </w:p>
          <w:p w14:paraId="4F4037A4"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AF6AB6" w:rsidRPr="002306F1" w14:paraId="0C45ECF5" w14:textId="77777777" w:rsidTr="002306F1">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0615B2"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B179F" w14:textId="77777777" w:rsidR="00AF6AB6" w:rsidRPr="002306F1" w:rsidRDefault="00AF6AB6" w:rsidP="00AF6AB6">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permitir el dar de alta a una persona, asociándola a una mascota.</w:t>
            </w:r>
          </w:p>
        </w:tc>
      </w:tr>
      <w:tr w:rsidR="00AF6AB6" w:rsidRPr="002306F1" w14:paraId="58321BC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A01D56" w14:textId="313F5931"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Subobjetivos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6925E23"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0CC0064B"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60DB45"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FC8931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AF6AB6" w:rsidRPr="002306F1" w14:paraId="2DB83C7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BE276A"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2FAE1E1"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4E02936C"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F3B4BD"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369698A" w14:textId="40CEC051"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4BF14F5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DE6A3A"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69E24AA"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4D5947E4"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7CD429"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6E3D46D"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527DE0D" w14:textId="2ED03C8B" w:rsidR="00AF6AB6" w:rsidRPr="002306F1" w:rsidRDefault="00A821CC" w:rsidP="00A821CC">
      <w:pPr>
        <w:pStyle w:val="Descripcin"/>
        <w:spacing w:before="120" w:after="120"/>
        <w:jc w:val="center"/>
        <w:rPr>
          <w:lang w:val="es-ES_tradnl"/>
        </w:rPr>
      </w:pPr>
      <w:bookmarkStart w:id="223" w:name="_Toc19108297"/>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9</w:t>
      </w:r>
      <w:r w:rsidR="00803BC7">
        <w:rPr>
          <w:lang w:val="es-ES_tradnl"/>
        </w:rPr>
        <w:fldChar w:fldCharType="end"/>
      </w:r>
      <w:r w:rsidRPr="002306F1">
        <w:rPr>
          <w:lang w:val="es-ES_tradnl"/>
        </w:rPr>
        <w:t>: Objetivo Alta de dueños.</w:t>
      </w:r>
      <w:bookmarkEnd w:id="223"/>
    </w:p>
    <w:p w14:paraId="0FB1F85C" w14:textId="77777777" w:rsidR="004C2CC0" w:rsidRPr="002306F1" w:rsidRDefault="004C2CC0" w:rsidP="004C2CC0">
      <w:pPr>
        <w:rPr>
          <w:lang w:val="es-ES_tradnl"/>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3CDF99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F68EDE" w14:textId="0411B3DC" w:rsidR="00AF6AB6" w:rsidRPr="002306F1" w:rsidRDefault="00311FB4" w:rsidP="004C2CC0">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OBJ-0003</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D3C233" w14:textId="77777777" w:rsidR="00AF6AB6" w:rsidRPr="002306F1" w:rsidRDefault="00AF6AB6" w:rsidP="004C2CC0">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w:t>
            </w:r>
          </w:p>
        </w:tc>
      </w:tr>
      <w:tr w:rsidR="00AF6AB6" w:rsidRPr="002306F1" w14:paraId="457B88AE"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EBFDC1" w14:textId="77777777" w:rsidR="00AF6AB6" w:rsidRPr="002306F1" w:rsidRDefault="00AF6AB6" w:rsidP="004C2CC0">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292EF" w14:textId="77777777" w:rsidR="00AF6AB6" w:rsidRPr="002306F1" w:rsidRDefault="00AF6AB6" w:rsidP="004C2CC0">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26DEABE6"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375B58" w14:textId="77777777" w:rsidR="00AF6AB6" w:rsidRPr="002306F1" w:rsidRDefault="00AF6AB6" w:rsidP="004C2CC0">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9B81A87"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F3143C5" w14:textId="77777777" w:rsidTr="00277D6D">
        <w:trPr>
          <w:trHeight w:val="353"/>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755DF6" w14:textId="77777777" w:rsidR="00AF6AB6" w:rsidRPr="002306F1" w:rsidRDefault="00AF6AB6"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CA2842D"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1B59C13"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311FB4" w:rsidRPr="002306F1" w14:paraId="32E4349D" w14:textId="77777777" w:rsidTr="002306F1">
        <w:trPr>
          <w:trHeight w:val="34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019F42" w14:textId="2802FEA2"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947646B" w14:textId="1BFE6914" w:rsidR="00311FB4" w:rsidRPr="002306F1" w:rsidRDefault="00311FB4" w:rsidP="004C2CC0">
            <w:pPr>
              <w:spacing w:before="17"/>
              <w:ind w:left="160" w:right="79"/>
              <w:jc w:val="left"/>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permitir modificar los datos asociados a las mascotas y a sus dueños.</w:t>
            </w:r>
            <w:r w:rsidRPr="002306F1">
              <w:rPr>
                <w:i/>
                <w:lang w:val="es-ES_tradnl"/>
              </w:rPr>
              <w:t xml:space="preserve"> </w:t>
            </w:r>
          </w:p>
        </w:tc>
      </w:tr>
      <w:tr w:rsidR="00311FB4" w:rsidRPr="002306F1" w14:paraId="4574C202"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9B5C01" w14:textId="6CD0003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2258BE6" w14:textId="6F1FBD30" w:rsidR="00311FB4" w:rsidRPr="002306F1" w:rsidRDefault="00311FB4" w:rsidP="004C2CC0">
            <w:pPr>
              <w:spacing w:before="18"/>
              <w:ind w:left="160"/>
              <w:jc w:val="left"/>
              <w:rPr>
                <w:rFonts w:eastAsia="Arial"/>
                <w:color w:val="auto"/>
                <w:shd w:val="clear" w:color="auto" w:fill="auto"/>
                <w:lang w:val="es-ES_tradnl" w:bidi="es-ES"/>
              </w:rPr>
            </w:pPr>
            <w:r w:rsidRPr="002306F1">
              <w:rPr>
                <w:lang w:val="es-ES_tradnl"/>
              </w:rPr>
              <w:t>Ninguno</w:t>
            </w:r>
          </w:p>
        </w:tc>
      </w:tr>
      <w:tr w:rsidR="00311FB4" w:rsidRPr="002306F1" w14:paraId="7A470EA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439D32" w14:textId="1D9283BE"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BF2522A" w14:textId="67284E1F" w:rsidR="00311FB4" w:rsidRPr="002306F1" w:rsidRDefault="00311FB4" w:rsidP="004C2CC0">
            <w:pPr>
              <w:spacing w:before="16"/>
              <w:ind w:left="160"/>
              <w:jc w:val="left"/>
              <w:rPr>
                <w:rFonts w:eastAsia="Arial"/>
                <w:color w:val="auto"/>
                <w:shd w:val="clear" w:color="auto" w:fill="auto"/>
                <w:lang w:val="es-ES_tradnl" w:bidi="es-ES"/>
              </w:rPr>
            </w:pPr>
            <w:r w:rsidRPr="002306F1">
              <w:rPr>
                <w:lang w:val="es-ES_tradnl"/>
              </w:rPr>
              <w:t>Vital</w:t>
            </w:r>
          </w:p>
        </w:tc>
      </w:tr>
      <w:tr w:rsidR="00311FB4" w:rsidRPr="002306F1" w14:paraId="4E79345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3098D50" w14:textId="262CFC2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7EE08B" w14:textId="7EDF7151" w:rsidR="00311FB4" w:rsidRPr="002306F1" w:rsidRDefault="00311FB4" w:rsidP="004C2CC0">
            <w:pPr>
              <w:spacing w:before="14"/>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2F4F5D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AD92980" w14:textId="28171024"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819C2B5" w14:textId="0FF6B204" w:rsidR="00311FB4" w:rsidRPr="002306F1" w:rsidRDefault="00311FB4" w:rsidP="004C2CC0">
            <w:pPr>
              <w:spacing w:before="12"/>
              <w:ind w:left="160"/>
              <w:jc w:val="left"/>
              <w:rPr>
                <w:rFonts w:eastAsia="Arial"/>
                <w:color w:val="auto"/>
                <w:shd w:val="clear" w:color="auto" w:fill="auto"/>
                <w:lang w:val="es-ES_tradnl" w:bidi="es-ES"/>
              </w:rPr>
            </w:pPr>
            <w:r w:rsidRPr="002306F1">
              <w:rPr>
                <w:lang w:val="es-ES_tradnl"/>
              </w:rPr>
              <w:t>Validado</w:t>
            </w:r>
          </w:p>
        </w:tc>
      </w:tr>
      <w:tr w:rsidR="00311FB4" w:rsidRPr="002306F1" w14:paraId="7EDE62C3"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2D0C566" w14:textId="03F16E66"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E3192EC" w14:textId="61FE27E5" w:rsidR="00311FB4" w:rsidRPr="002306F1" w:rsidRDefault="00311FB4" w:rsidP="004C2CC0">
            <w:pPr>
              <w:keepNext/>
              <w:spacing w:before="11"/>
              <w:ind w:left="160"/>
              <w:jc w:val="left"/>
              <w:rPr>
                <w:rFonts w:eastAsia="Arial"/>
                <w:color w:val="auto"/>
                <w:shd w:val="clear" w:color="auto" w:fill="auto"/>
                <w:lang w:val="es-ES_tradnl" w:bidi="es-ES"/>
              </w:rPr>
            </w:pPr>
            <w:r w:rsidRPr="002306F1">
              <w:rPr>
                <w:lang w:val="es-ES_tradnl"/>
              </w:rPr>
              <w:t>Alta</w:t>
            </w:r>
          </w:p>
        </w:tc>
      </w:tr>
    </w:tbl>
    <w:p w14:paraId="347FDCEF" w14:textId="78E7B6DD"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4" w:name="_Toc19108298"/>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10</w:t>
      </w:r>
      <w:r w:rsidR="00803BC7">
        <w:rPr>
          <w:lang w:val="es-ES_tradnl"/>
        </w:rPr>
        <w:fldChar w:fldCharType="end"/>
      </w:r>
      <w:r w:rsidRPr="002306F1">
        <w:rPr>
          <w:lang w:val="es-ES_tradnl"/>
        </w:rPr>
        <w:t>: Objetivo de Modificación de datos</w:t>
      </w:r>
      <w:bookmarkEnd w:id="224"/>
    </w:p>
    <w:p w14:paraId="7586D8F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6E86A113"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3DB778" w14:textId="1C9045F7" w:rsidR="00AF6AB6" w:rsidRPr="002306F1" w:rsidRDefault="004C2CC0"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OBJ-0004</w:t>
            </w:r>
          </w:p>
        </w:tc>
        <w:tc>
          <w:tcPr>
            <w:tcW w:w="666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B464AA"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Baja de mascotas</w:t>
            </w:r>
          </w:p>
        </w:tc>
      </w:tr>
      <w:tr w:rsidR="00AF6AB6" w:rsidRPr="002306F1" w14:paraId="61ECA7D1" w14:textId="77777777" w:rsidTr="002D0002">
        <w:trPr>
          <w:trHeight w:val="273"/>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DE558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5831C98"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AF6AB6" w:rsidRPr="002306F1" w14:paraId="1036401F"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EEEA65"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EA30CFE"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C1131F2" w14:textId="77777777" w:rsidTr="002D0002">
        <w:trPr>
          <w:trHeight w:val="279"/>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C46A28E"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CD6EB65" w14:textId="77777777" w:rsidR="00AF6AB6" w:rsidRPr="002306F1" w:rsidRDefault="00AF6AB6" w:rsidP="00174F00">
            <w:pPr>
              <w:numPr>
                <w:ilvl w:val="0"/>
                <w:numId w:val="9"/>
              </w:numPr>
              <w:spacing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AF6AB6" w:rsidRPr="002306F1" w14:paraId="6CAC64B8" w14:textId="77777777" w:rsidTr="002D0002">
        <w:trPr>
          <w:trHeight w:val="474"/>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B5E9DB"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hideMark/>
          </w:tcPr>
          <w:p w14:paraId="1FD94157" w14:textId="77777777" w:rsidR="00AF6AB6" w:rsidRPr="002306F1" w:rsidRDefault="00AF6AB6" w:rsidP="00AF6AB6">
            <w:pPr>
              <w:ind w:left="160" w:right="79"/>
              <w:rPr>
                <w:rFonts w:eastAsia="Arial"/>
                <w:color w:val="auto"/>
                <w:shd w:val="clear" w:color="auto" w:fill="auto"/>
                <w:lang w:val="es-ES_tradnl" w:bidi="es-ES"/>
              </w:rPr>
            </w:pPr>
            <w:r w:rsidRPr="002306F1">
              <w:rPr>
                <w:rFonts w:eastAsia="Times New Roman"/>
                <w:shd w:val="clear" w:color="auto" w:fill="auto"/>
                <w:lang w:val="es-ES_tradnl"/>
              </w:rPr>
              <w:t>El sistema deberá permitir dar de baja a una mascota del sistema, por motivos de defunción.</w:t>
            </w:r>
          </w:p>
        </w:tc>
      </w:tr>
      <w:tr w:rsidR="00AF6AB6" w:rsidRPr="002306F1" w14:paraId="2B8EE2CE"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A0D6F0" w14:textId="07DBF888"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w:t>
            </w:r>
            <w:r w:rsidR="00AF6AB6" w:rsidRPr="002306F1">
              <w:rPr>
                <w:rFonts w:eastAsia="Arial"/>
                <w:b/>
                <w:color w:val="auto"/>
                <w:shd w:val="clear" w:color="auto" w:fill="auto"/>
                <w:lang w:val="es-ES_tradnl" w:bidi="es-ES"/>
              </w:rPr>
              <w:t>objetivos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16284D6"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20447A3B"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39FC33E"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311E32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Times New Roman"/>
                <w:shd w:val="clear" w:color="auto" w:fill="auto"/>
                <w:lang w:val="es-ES_tradnl"/>
              </w:rPr>
              <w:t>Importante</w:t>
            </w:r>
          </w:p>
        </w:tc>
      </w:tr>
      <w:tr w:rsidR="00AF6AB6" w:rsidRPr="002306F1" w14:paraId="13553484"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11F735"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2459AED" w14:textId="3726EE1C" w:rsidR="00AF6AB6" w:rsidRPr="002306F1" w:rsidRDefault="00E43533" w:rsidP="00AF6AB6">
            <w:pPr>
              <w:spacing w:before="16"/>
              <w:ind w:left="160"/>
              <w:jc w:val="left"/>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AF6AB6" w:rsidRPr="002306F1" w14:paraId="4900A113"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CC6B31"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B391C55" w14:textId="1995E157"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30201E27"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8303895"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CF78E70"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54E86DD"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31923C"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7C4005C"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98A407" w14:textId="7939E94E" w:rsidR="00AF6AB6" w:rsidRPr="002306F1" w:rsidRDefault="00A821CC" w:rsidP="00A821CC">
      <w:pPr>
        <w:pStyle w:val="Descripcin"/>
        <w:spacing w:before="120" w:after="120"/>
        <w:jc w:val="center"/>
        <w:rPr>
          <w:lang w:val="es-ES_tradnl"/>
        </w:rPr>
      </w:pPr>
      <w:bookmarkStart w:id="225" w:name="_Toc19108299"/>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11</w:t>
      </w:r>
      <w:r w:rsidR="00803BC7">
        <w:rPr>
          <w:lang w:val="es-ES_tradnl"/>
        </w:rPr>
        <w:fldChar w:fldCharType="end"/>
      </w:r>
      <w:r w:rsidRPr="002306F1">
        <w:rPr>
          <w:lang w:val="es-ES_tradnl"/>
        </w:rPr>
        <w:t xml:space="preserve">: </w:t>
      </w:r>
      <w:r w:rsidR="00A35496" w:rsidRPr="002306F1">
        <w:rPr>
          <w:lang w:val="es-ES_tradnl"/>
        </w:rPr>
        <w:t>Objetivo</w:t>
      </w:r>
      <w:r w:rsidRPr="002306F1">
        <w:rPr>
          <w:lang w:val="es-ES_tradnl"/>
        </w:rPr>
        <w:t xml:space="preserve"> de Baja de mascotas</w:t>
      </w:r>
      <w:bookmarkEnd w:id="225"/>
    </w:p>
    <w:p w14:paraId="3AD96EE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4C2CC0" w:rsidRPr="002306F1" w14:paraId="42B854B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96C69" w14:textId="53095DFF"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OBJ-0005</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140EC5C" w14:textId="137E876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 de datos de la mascota y su propietario.</w:t>
            </w:r>
          </w:p>
        </w:tc>
      </w:tr>
      <w:tr w:rsidR="004C2CC0" w:rsidRPr="002306F1" w14:paraId="05644353"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496113F" w14:textId="2FE1A9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C207CE4" w14:textId="4B639C10" w:rsidR="004C2CC0" w:rsidRPr="002306F1" w:rsidRDefault="004C2CC0" w:rsidP="002D0002">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4C2CC0" w:rsidRPr="002306F1" w14:paraId="02E25A0E"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776A71" w14:textId="51ECBD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3B6018" w14:textId="20D184F1" w:rsidR="004C2CC0" w:rsidRPr="002306F1" w:rsidRDefault="007B415C" w:rsidP="00174F00">
            <w:pPr>
              <w:numPr>
                <w:ilvl w:val="0"/>
                <w:numId w:val="9"/>
              </w:numPr>
              <w:spacing w:before="14" w:after="3"/>
              <w:jc w:val="left"/>
              <w:rPr>
                <w:rFonts w:eastAsia="Arial"/>
                <w:color w:val="0066CC"/>
                <w:u w:val="single" w:color="0066CC"/>
                <w:shd w:val="clear" w:color="auto" w:fill="auto"/>
                <w:lang w:val="es-ES_tradnl" w:bidi="es-ES"/>
              </w:rPr>
            </w:pPr>
            <w:hyperlink r:id="rId78" w:anchor="STK-0002" w:history="1">
              <w:r w:rsidR="004C2CC0" w:rsidRPr="002306F1">
                <w:rPr>
                  <w:rStyle w:val="Hipervnculo"/>
                  <w:lang w:val="es-ES_tradnl"/>
                </w:rPr>
                <w:t>Carlos Escario Bajo</w:t>
              </w:r>
            </w:hyperlink>
            <w:r w:rsidR="004C2CC0" w:rsidRPr="002306F1">
              <w:rPr>
                <w:lang w:val="es-ES_tradnl"/>
              </w:rPr>
              <w:t xml:space="preserve"> </w:t>
            </w:r>
          </w:p>
        </w:tc>
      </w:tr>
      <w:tr w:rsidR="004C2CC0" w:rsidRPr="002306F1" w14:paraId="3EC4FBAC" w14:textId="77777777" w:rsidTr="002D0002">
        <w:trPr>
          <w:trHeight w:val="16"/>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0A57CB0" w14:textId="2DA159B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7AD4F39" w14:textId="62594EEC" w:rsidR="004C2CC0" w:rsidRPr="002306F1" w:rsidRDefault="007B415C" w:rsidP="00174F00">
            <w:pPr>
              <w:numPr>
                <w:ilvl w:val="0"/>
                <w:numId w:val="9"/>
              </w:numPr>
              <w:spacing w:before="14" w:after="3"/>
              <w:jc w:val="left"/>
              <w:rPr>
                <w:rFonts w:eastAsia="Arial"/>
                <w:color w:val="0066CC"/>
                <w:u w:val="single" w:color="0066CC"/>
                <w:shd w:val="clear" w:color="auto" w:fill="auto"/>
                <w:lang w:val="es-ES_tradnl" w:bidi="es-ES"/>
              </w:rPr>
            </w:pPr>
            <w:hyperlink r:id="rId79" w:anchor="STK-0004" w:history="1">
              <w:r w:rsidR="004C2CC0" w:rsidRPr="002306F1">
                <w:rPr>
                  <w:rStyle w:val="Hipervnculo"/>
                  <w:lang w:val="es-ES_tradnl"/>
                </w:rPr>
                <w:t>Iciar García-Ochoa</w:t>
              </w:r>
            </w:hyperlink>
            <w:r w:rsidR="004C2CC0" w:rsidRPr="002306F1">
              <w:rPr>
                <w:lang w:val="es-ES_tradnl"/>
              </w:rPr>
              <w:t xml:space="preserve"> </w:t>
            </w:r>
          </w:p>
        </w:tc>
      </w:tr>
      <w:tr w:rsidR="004C2CC0" w:rsidRPr="002306F1" w14:paraId="37EB85E8"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5F7D7A4" w14:textId="7CD2AE9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0188678" w14:textId="7A9E2C1F" w:rsidR="004C2CC0" w:rsidRPr="002306F1" w:rsidRDefault="004C2CC0" w:rsidP="002D0002">
            <w:pPr>
              <w:spacing w:before="17"/>
              <w:ind w:left="160" w:right="79"/>
              <w:jc w:val="left"/>
              <w:rPr>
                <w:rFonts w:eastAsia="Arial"/>
                <w:color w:val="auto"/>
                <w:shd w:val="clear" w:color="auto" w:fill="auto"/>
                <w:lang w:val="es-ES_tradnl" w:bidi="es-ES"/>
              </w:rPr>
            </w:pPr>
            <w:r w:rsidRPr="002306F1">
              <w:rPr>
                <w:lang w:val="es-ES_tradnl"/>
              </w:rPr>
              <w:t>El sistema deberá</w:t>
            </w:r>
            <w:r w:rsidRPr="002306F1">
              <w:rPr>
                <w:i/>
                <w:lang w:val="es-ES_tradnl"/>
              </w:rPr>
              <w:t xml:space="preserve"> </w:t>
            </w:r>
            <w:r w:rsidRPr="002306F1">
              <w:rPr>
                <w:rStyle w:val="nfasis"/>
                <w:i w:val="0"/>
                <w:lang w:val="es-ES_tradnl"/>
              </w:rPr>
              <w:t>permitir</w:t>
            </w:r>
            <w:r w:rsidR="00FB4C9C" w:rsidRPr="002306F1">
              <w:rPr>
                <w:rStyle w:val="nfasis"/>
                <w:i w:val="0"/>
                <w:lang w:val="es-ES_tradnl"/>
              </w:rPr>
              <w:t xml:space="preserve"> la consulta de los datos de la</w:t>
            </w:r>
            <w:r w:rsidRPr="002306F1">
              <w:rPr>
                <w:rStyle w:val="nfasis"/>
                <w:i w:val="0"/>
                <w:lang w:val="es-ES_tradnl"/>
              </w:rPr>
              <w:t xml:space="preserve"> mascota y de su </w:t>
            </w:r>
            <w:r w:rsidR="00FB4C9C" w:rsidRPr="002306F1">
              <w:rPr>
                <w:rStyle w:val="nfasis"/>
                <w:i w:val="0"/>
                <w:lang w:val="es-ES_tradnl"/>
              </w:rPr>
              <w:t>propietario</w:t>
            </w:r>
            <w:r w:rsidRPr="002306F1">
              <w:rPr>
                <w:rStyle w:val="nfasis"/>
                <w:i w:val="0"/>
                <w:lang w:val="es-ES_tradnl"/>
              </w:rPr>
              <w:t>.</w:t>
            </w:r>
            <w:r w:rsidRPr="002306F1">
              <w:rPr>
                <w:lang w:val="es-ES_tradnl"/>
              </w:rPr>
              <w:t xml:space="preserve"> </w:t>
            </w:r>
          </w:p>
        </w:tc>
      </w:tr>
      <w:tr w:rsidR="004C2CC0" w:rsidRPr="002306F1" w14:paraId="61C8DB75"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17CE6BA" w14:textId="5D9B089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FAC586C" w14:textId="072C6464" w:rsidR="004C2CC0" w:rsidRPr="002306F1" w:rsidRDefault="004C2CC0" w:rsidP="002D0002">
            <w:pPr>
              <w:spacing w:before="20"/>
              <w:ind w:left="160"/>
              <w:jc w:val="left"/>
              <w:rPr>
                <w:rFonts w:eastAsia="Arial"/>
                <w:color w:val="auto"/>
                <w:shd w:val="clear" w:color="auto" w:fill="auto"/>
                <w:lang w:val="es-ES_tradnl" w:bidi="es-ES"/>
              </w:rPr>
            </w:pPr>
            <w:r w:rsidRPr="002306F1">
              <w:rPr>
                <w:lang w:val="es-ES_tradnl"/>
              </w:rPr>
              <w:t>Ninguno</w:t>
            </w:r>
          </w:p>
        </w:tc>
      </w:tr>
      <w:tr w:rsidR="004C2CC0" w:rsidRPr="002306F1" w14:paraId="16F4D343"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198087E" w14:textId="16134E4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8AC6AD" w14:textId="10BE32BF" w:rsidR="004C2CC0" w:rsidRPr="002306F1" w:rsidRDefault="004C2CC0" w:rsidP="002D0002">
            <w:pPr>
              <w:spacing w:before="18"/>
              <w:ind w:left="160"/>
              <w:jc w:val="left"/>
              <w:rPr>
                <w:rFonts w:eastAsia="Arial"/>
                <w:color w:val="auto"/>
                <w:shd w:val="clear" w:color="auto" w:fill="auto"/>
                <w:lang w:val="es-ES_tradnl" w:bidi="es-ES"/>
              </w:rPr>
            </w:pPr>
            <w:r w:rsidRPr="002306F1">
              <w:rPr>
                <w:lang w:val="es-ES_tradnl"/>
              </w:rPr>
              <w:t>Importante</w:t>
            </w:r>
          </w:p>
        </w:tc>
      </w:tr>
      <w:tr w:rsidR="004C2CC0" w:rsidRPr="002306F1" w14:paraId="53147FA8"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95960EB" w14:textId="759A9957"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E7FE54" w14:textId="7ADDED78" w:rsidR="004C2CC0" w:rsidRPr="002306F1" w:rsidRDefault="004C2CC0" w:rsidP="002D0002">
            <w:pPr>
              <w:spacing w:before="16"/>
              <w:ind w:left="160"/>
              <w:jc w:val="left"/>
              <w:rPr>
                <w:rFonts w:eastAsia="Arial"/>
                <w:color w:val="auto"/>
                <w:shd w:val="clear" w:color="auto" w:fill="auto"/>
                <w:lang w:val="es-ES_tradnl" w:bidi="es-ES"/>
              </w:rPr>
            </w:pPr>
            <w:r w:rsidRPr="002306F1">
              <w:rPr>
                <w:lang w:val="es-ES_tradnl"/>
              </w:rPr>
              <w:t>Inmediatamente</w:t>
            </w:r>
          </w:p>
        </w:tc>
      </w:tr>
      <w:tr w:rsidR="004C2CC0" w:rsidRPr="002306F1" w14:paraId="4D702F5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23123" w14:textId="1C99EDC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BD3F524" w14:textId="31AD2A72" w:rsidR="004C2CC0" w:rsidRPr="002306F1" w:rsidRDefault="004C2CC0" w:rsidP="002D0002">
            <w:pPr>
              <w:spacing w:before="14"/>
              <w:ind w:left="160"/>
              <w:jc w:val="left"/>
              <w:rPr>
                <w:rFonts w:eastAsia="Arial"/>
                <w:color w:val="auto"/>
                <w:shd w:val="clear" w:color="auto" w:fill="auto"/>
                <w:lang w:val="es-ES_tradnl" w:bidi="es-ES"/>
              </w:rPr>
            </w:pPr>
            <w:r w:rsidRPr="002306F1">
              <w:rPr>
                <w:lang w:val="es-ES_tradnl"/>
              </w:rPr>
              <w:t>Validado</w:t>
            </w:r>
          </w:p>
        </w:tc>
      </w:tr>
      <w:tr w:rsidR="004C2CC0" w:rsidRPr="002306F1" w14:paraId="651DD660"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3D5A89F" w14:textId="5763AF6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6B2D18D" w14:textId="117D296C" w:rsidR="004C2CC0" w:rsidRPr="002306F1" w:rsidRDefault="004C2CC0" w:rsidP="002D0002">
            <w:pPr>
              <w:spacing w:before="12"/>
              <w:ind w:left="160"/>
              <w:jc w:val="left"/>
              <w:rPr>
                <w:rFonts w:eastAsia="Arial"/>
                <w:color w:val="auto"/>
                <w:shd w:val="clear" w:color="auto" w:fill="auto"/>
                <w:lang w:val="es-ES_tradnl" w:bidi="es-ES"/>
              </w:rPr>
            </w:pPr>
            <w:r w:rsidRPr="002306F1">
              <w:rPr>
                <w:lang w:val="es-ES_tradnl"/>
              </w:rPr>
              <w:t>Alta</w:t>
            </w:r>
          </w:p>
        </w:tc>
      </w:tr>
      <w:tr w:rsidR="004C2CC0" w:rsidRPr="002306F1" w14:paraId="27E55410"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4B61E01" w14:textId="01419DE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A9F33E" w14:textId="2DCF032E" w:rsidR="004C2CC0" w:rsidRPr="002306F1" w:rsidRDefault="004C2CC0" w:rsidP="002D0002">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3D6A8AE" w14:textId="395A1E60" w:rsidR="00AF6AB6" w:rsidRPr="002306F1" w:rsidRDefault="00A821CC" w:rsidP="00A821CC">
      <w:pPr>
        <w:pStyle w:val="Descripcin"/>
        <w:spacing w:before="120" w:after="120"/>
        <w:jc w:val="center"/>
        <w:rPr>
          <w:lang w:val="es-ES_tradnl"/>
        </w:rPr>
      </w:pPr>
      <w:bookmarkStart w:id="226" w:name="_Toc19108300"/>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12</w:t>
      </w:r>
      <w:r w:rsidR="00803BC7">
        <w:rPr>
          <w:lang w:val="es-ES_tradnl"/>
        </w:rPr>
        <w:fldChar w:fldCharType="end"/>
      </w:r>
      <w:r w:rsidRPr="002306F1">
        <w:rPr>
          <w:lang w:val="es-ES_tradnl"/>
        </w:rPr>
        <w:t xml:space="preserve">: Objetivo de Consulta de </w:t>
      </w:r>
      <w:r w:rsidR="004C2CC0" w:rsidRPr="002306F1">
        <w:rPr>
          <w:lang w:val="es-ES_tradnl"/>
        </w:rPr>
        <w:t>datos de una mascota</w:t>
      </w:r>
      <w:bookmarkEnd w:id="226"/>
    </w:p>
    <w:p w14:paraId="7D11DDE5" w14:textId="77777777" w:rsidR="00AF6AB6" w:rsidRPr="002306F1"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317A8D5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14"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550"/>
        <w:gridCol w:w="6864"/>
      </w:tblGrid>
      <w:tr w:rsidR="004C2CC0" w:rsidRPr="00045FDE" w14:paraId="43D80E2F"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58DBCF1" w14:textId="58AAB672"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OBJ-0006</w:t>
            </w:r>
          </w:p>
        </w:tc>
        <w:tc>
          <w:tcPr>
            <w:tcW w:w="686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963E11" w14:textId="5689ABC7"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Consulta de saldo</w:t>
            </w:r>
          </w:p>
        </w:tc>
      </w:tr>
      <w:tr w:rsidR="004C2CC0" w:rsidRPr="00045FDE" w14:paraId="7102D423" w14:textId="77777777" w:rsidTr="002D0002">
        <w:trPr>
          <w:trHeight w:val="288"/>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A4EC27" w14:textId="78CCD064"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Versión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C046E29" w14:textId="5AB9C7A7" w:rsidR="004C2CC0" w:rsidRPr="00045FDE" w:rsidRDefault="004C2CC0" w:rsidP="004F43D5">
            <w:pPr>
              <w:spacing w:before="23"/>
              <w:ind w:left="160"/>
              <w:jc w:val="left"/>
              <w:rPr>
                <w:rFonts w:eastAsia="Arial"/>
                <w:color w:val="auto"/>
                <w:shd w:val="clear" w:color="auto" w:fill="auto"/>
                <w:lang w:val="es-ES_tradnl" w:bidi="es-ES"/>
              </w:rPr>
            </w:pPr>
            <w:r w:rsidRPr="00045FDE">
              <w:rPr>
                <w:lang w:val="es-ES_tradnl"/>
              </w:rPr>
              <w:t xml:space="preserve">1.0 ( 04/05/2019 ) </w:t>
            </w:r>
          </w:p>
        </w:tc>
      </w:tr>
      <w:tr w:rsidR="004C2CC0" w:rsidRPr="00045FDE" w14:paraId="46B97AF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913A3A" w14:textId="7391CFE8"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Autores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273921F" w14:textId="62F4EF00" w:rsidR="004C2CC0" w:rsidRPr="00045FDE" w:rsidRDefault="007B415C" w:rsidP="00174F00">
            <w:pPr>
              <w:numPr>
                <w:ilvl w:val="0"/>
                <w:numId w:val="9"/>
              </w:numPr>
              <w:spacing w:before="14" w:after="3"/>
              <w:jc w:val="left"/>
              <w:rPr>
                <w:rFonts w:eastAsia="Arial"/>
                <w:color w:val="0066CC"/>
                <w:u w:val="single" w:color="0066CC"/>
                <w:shd w:val="clear" w:color="auto" w:fill="auto"/>
                <w:lang w:val="es-ES_tradnl" w:bidi="es-ES"/>
              </w:rPr>
            </w:pPr>
            <w:hyperlink r:id="rId80" w:anchor="STK-0002" w:history="1">
              <w:r w:rsidR="004C2CC0" w:rsidRPr="00045FDE">
                <w:rPr>
                  <w:rStyle w:val="Hipervnculo"/>
                  <w:lang w:val="es-ES_tradnl"/>
                </w:rPr>
                <w:t>Carlos Escario Bajo</w:t>
              </w:r>
            </w:hyperlink>
            <w:r w:rsidR="004C2CC0" w:rsidRPr="00045FDE">
              <w:rPr>
                <w:lang w:val="es-ES_tradnl"/>
              </w:rPr>
              <w:t xml:space="preserve"> </w:t>
            </w:r>
          </w:p>
        </w:tc>
      </w:tr>
      <w:tr w:rsidR="004C2CC0" w:rsidRPr="00045FDE" w14:paraId="740002C8" w14:textId="77777777" w:rsidTr="002D0002">
        <w:trPr>
          <w:trHeight w:val="87"/>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AE348F" w14:textId="33A76E0A"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Fuentes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3A2336F4" w14:textId="70792436" w:rsidR="004C2CC0" w:rsidRPr="00045FDE" w:rsidRDefault="007B415C" w:rsidP="00174F00">
            <w:pPr>
              <w:numPr>
                <w:ilvl w:val="0"/>
                <w:numId w:val="9"/>
              </w:numPr>
              <w:spacing w:before="14" w:after="3"/>
              <w:jc w:val="left"/>
              <w:rPr>
                <w:rStyle w:val="Hipervnculo"/>
                <w:lang w:val="es-ES_tradnl"/>
              </w:rPr>
            </w:pPr>
            <w:hyperlink r:id="rId81" w:anchor="STK-0002" w:history="1">
              <w:r w:rsidR="004F43D5" w:rsidRPr="00045FDE">
                <w:rPr>
                  <w:rStyle w:val="Hipervnculo"/>
                  <w:lang w:val="es-ES_tradnl"/>
                </w:rPr>
                <w:t>Carlos Escario Bajo</w:t>
              </w:r>
            </w:hyperlink>
          </w:p>
        </w:tc>
      </w:tr>
      <w:tr w:rsidR="004C2CC0" w:rsidRPr="00045FDE" w14:paraId="678C6E55" w14:textId="77777777" w:rsidTr="002D0002">
        <w:trPr>
          <w:trHeight w:val="499"/>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F77B22F" w14:textId="3AA380B9"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Descripción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DFB94E8" w14:textId="3FCDD5E7" w:rsidR="004C2CC0" w:rsidRPr="00045FDE" w:rsidRDefault="004C2CC0" w:rsidP="004F43D5">
            <w:pPr>
              <w:spacing w:before="17"/>
              <w:ind w:left="160" w:right="79"/>
              <w:jc w:val="left"/>
              <w:rPr>
                <w:rFonts w:eastAsia="Arial"/>
                <w:color w:val="auto"/>
                <w:shd w:val="clear" w:color="auto" w:fill="auto"/>
                <w:lang w:val="es-ES_tradnl" w:bidi="es-ES"/>
              </w:rPr>
            </w:pPr>
            <w:r w:rsidRPr="00045FDE">
              <w:rPr>
                <w:lang w:val="es-ES_tradnl"/>
              </w:rPr>
              <w:t xml:space="preserve">El sistema deberá </w:t>
            </w:r>
            <w:r w:rsidRPr="00045FDE">
              <w:rPr>
                <w:rStyle w:val="nfasis"/>
                <w:i w:val="0"/>
                <w:lang w:val="es-ES_tradnl"/>
              </w:rPr>
              <w:t xml:space="preserve">consultar el saldo en ethers o weis que cada veterinario participante en el sistema, tiene por realizar acciones dentro del mismo. </w:t>
            </w:r>
          </w:p>
        </w:tc>
      </w:tr>
      <w:tr w:rsidR="004C2CC0" w:rsidRPr="00045FDE" w14:paraId="52444309"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1719C02" w14:textId="7D99A28E"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Subobjetivos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4E7AA622" w14:textId="74C4FB2A" w:rsidR="004C2CC0" w:rsidRPr="00045FDE" w:rsidRDefault="004C2CC0" w:rsidP="004F43D5">
            <w:pPr>
              <w:spacing w:before="20"/>
              <w:ind w:left="160"/>
              <w:jc w:val="left"/>
              <w:rPr>
                <w:rFonts w:eastAsia="Arial"/>
                <w:color w:val="auto"/>
                <w:shd w:val="clear" w:color="auto" w:fill="auto"/>
                <w:lang w:val="es-ES_tradnl" w:bidi="es-ES"/>
              </w:rPr>
            </w:pPr>
            <w:r w:rsidRPr="00045FDE">
              <w:rPr>
                <w:lang w:val="es-ES_tradnl"/>
              </w:rPr>
              <w:t>Ninguno</w:t>
            </w:r>
          </w:p>
        </w:tc>
      </w:tr>
      <w:tr w:rsidR="004C2CC0" w:rsidRPr="00045FDE" w14:paraId="755FAC42"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CCA48F" w14:textId="2EA2798B"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Importancia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08D1D832" w14:textId="45338630" w:rsidR="004C2CC0" w:rsidRPr="00045FDE" w:rsidRDefault="004F43D5" w:rsidP="004F43D5">
            <w:pPr>
              <w:spacing w:before="18"/>
              <w:ind w:left="160"/>
              <w:jc w:val="left"/>
              <w:rPr>
                <w:rFonts w:eastAsia="Arial"/>
                <w:color w:val="auto"/>
                <w:shd w:val="clear" w:color="auto" w:fill="auto"/>
                <w:lang w:val="es-ES_tradnl" w:bidi="es-ES"/>
              </w:rPr>
            </w:pPr>
            <w:r w:rsidRPr="00045FDE">
              <w:rPr>
                <w:lang w:val="es-ES_tradnl"/>
              </w:rPr>
              <w:t>Importante</w:t>
            </w:r>
          </w:p>
        </w:tc>
      </w:tr>
      <w:tr w:rsidR="004C2CC0" w:rsidRPr="00045FDE" w14:paraId="533182D8"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6065B9" w14:textId="4419D0F2"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Urgencia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772B4CE2" w14:textId="464694BD" w:rsidR="004C2CC0" w:rsidRPr="00045FDE" w:rsidRDefault="004F43D5" w:rsidP="004F43D5">
            <w:pPr>
              <w:spacing w:before="16"/>
              <w:ind w:left="160"/>
              <w:jc w:val="left"/>
              <w:rPr>
                <w:rFonts w:eastAsia="Arial"/>
                <w:color w:val="auto"/>
                <w:shd w:val="clear" w:color="auto" w:fill="auto"/>
                <w:lang w:val="es-ES_tradnl" w:bidi="es-ES"/>
              </w:rPr>
            </w:pPr>
            <w:r w:rsidRPr="00045FDE">
              <w:rPr>
                <w:lang w:val="es-ES_tradnl"/>
              </w:rPr>
              <w:t xml:space="preserve">Puede </w:t>
            </w:r>
            <w:r w:rsidR="004C2CC0" w:rsidRPr="00045FDE">
              <w:rPr>
                <w:lang w:val="es-ES_tradnl"/>
              </w:rPr>
              <w:t>esperar</w:t>
            </w:r>
          </w:p>
        </w:tc>
      </w:tr>
      <w:tr w:rsidR="004C2CC0" w:rsidRPr="00045FDE" w14:paraId="7A3DB02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D758557" w14:textId="232EA6B2"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Estado</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0893187" w14:textId="49F4F40D" w:rsidR="004C2CC0" w:rsidRPr="00045FDE" w:rsidRDefault="004F43D5" w:rsidP="004F43D5">
            <w:pPr>
              <w:spacing w:before="14"/>
              <w:ind w:left="160"/>
              <w:jc w:val="left"/>
              <w:rPr>
                <w:rFonts w:eastAsia="Arial"/>
                <w:color w:val="auto"/>
                <w:shd w:val="clear" w:color="auto" w:fill="auto"/>
                <w:lang w:val="es-ES_tradnl" w:bidi="es-ES"/>
              </w:rPr>
            </w:pPr>
            <w:r w:rsidRPr="00045FDE">
              <w:rPr>
                <w:lang w:val="es-ES_tradnl"/>
              </w:rPr>
              <w:t>Validado</w:t>
            </w:r>
          </w:p>
        </w:tc>
      </w:tr>
      <w:tr w:rsidR="004C2CC0" w:rsidRPr="00045FDE" w14:paraId="4936EE1E"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9AC2A6" w14:textId="1C617F14"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Estabilidad</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B2A1A11" w14:textId="18788805" w:rsidR="004C2CC0" w:rsidRPr="00045FDE" w:rsidRDefault="004F43D5" w:rsidP="004F43D5">
            <w:pPr>
              <w:spacing w:before="12"/>
              <w:ind w:left="160"/>
              <w:jc w:val="left"/>
              <w:rPr>
                <w:rFonts w:eastAsia="Arial"/>
                <w:color w:val="auto"/>
                <w:shd w:val="clear" w:color="auto" w:fill="auto"/>
                <w:lang w:val="es-ES_tradnl" w:bidi="es-ES"/>
              </w:rPr>
            </w:pPr>
            <w:r w:rsidRPr="00045FDE">
              <w:rPr>
                <w:lang w:val="es-ES_tradnl"/>
              </w:rPr>
              <w:t>Media</w:t>
            </w:r>
          </w:p>
        </w:tc>
      </w:tr>
      <w:tr w:rsidR="004C2CC0" w:rsidRPr="00045FDE" w14:paraId="01CBD348"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59DD1F" w14:textId="3C182084"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Comentarios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184E181" w14:textId="2AC50E35" w:rsidR="004C2CC0" w:rsidRPr="00045FDE" w:rsidRDefault="004C2CC0" w:rsidP="004F43D5">
            <w:pPr>
              <w:keepNext/>
              <w:spacing w:before="11"/>
              <w:ind w:left="160"/>
              <w:jc w:val="left"/>
              <w:rPr>
                <w:rFonts w:eastAsia="Arial"/>
                <w:color w:val="auto"/>
                <w:shd w:val="clear" w:color="auto" w:fill="auto"/>
                <w:lang w:val="es-ES_tradnl" w:bidi="es-ES"/>
              </w:rPr>
            </w:pPr>
            <w:r w:rsidRPr="00045FDE">
              <w:rPr>
                <w:lang w:val="es-ES_tradnl"/>
              </w:rPr>
              <w:t>Ninguno</w:t>
            </w:r>
          </w:p>
        </w:tc>
      </w:tr>
    </w:tbl>
    <w:p w14:paraId="0375143A" w14:textId="3E25AE28" w:rsidR="00AF6AB6" w:rsidRPr="002306F1" w:rsidRDefault="00A821CC" w:rsidP="00A821CC">
      <w:pPr>
        <w:pStyle w:val="Descripcin"/>
        <w:spacing w:before="120" w:after="120"/>
        <w:jc w:val="center"/>
        <w:rPr>
          <w:lang w:val="es-ES_tradnl"/>
        </w:rPr>
      </w:pPr>
      <w:bookmarkStart w:id="227" w:name="_Toc19108301"/>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13</w:t>
      </w:r>
      <w:r w:rsidR="00803BC7">
        <w:rPr>
          <w:lang w:val="es-ES_tradnl"/>
        </w:rPr>
        <w:fldChar w:fldCharType="end"/>
      </w:r>
      <w:r w:rsidRPr="002306F1">
        <w:rPr>
          <w:lang w:val="es-ES_tradnl"/>
        </w:rPr>
        <w:t xml:space="preserve">: Objetivo de </w:t>
      </w:r>
      <w:r w:rsidR="004F43D5" w:rsidRPr="002306F1">
        <w:rPr>
          <w:lang w:val="es-ES_tradnl"/>
        </w:rPr>
        <w:t>Consulta de saldo</w:t>
      </w:r>
      <w:bookmarkEnd w:id="227"/>
    </w:p>
    <w:p w14:paraId="3D95A8D9"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7B6B0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2B16D6FD"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C502A4" w14:textId="0F3A09F9"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OBJ-0007</w:t>
            </w:r>
          </w:p>
        </w:tc>
        <w:tc>
          <w:tcPr>
            <w:tcW w:w="680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034265" w14:textId="702B8627"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Control de acceso</w:t>
            </w:r>
          </w:p>
        </w:tc>
      </w:tr>
      <w:tr w:rsidR="004F43D5" w:rsidRPr="002306F1" w14:paraId="43D266E4"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6426787" w14:textId="69FB696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C8A61AF" w14:textId="46C642C2" w:rsidR="004F43D5" w:rsidRPr="002306F1" w:rsidRDefault="004F43D5" w:rsidP="004F43D5">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4F43D5" w:rsidRPr="002306F1" w14:paraId="14E79A9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9C21D61" w14:textId="6052480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EE094D" w14:textId="00771B7B" w:rsidR="004F43D5" w:rsidRPr="002306F1" w:rsidRDefault="007B415C" w:rsidP="00174F00">
            <w:pPr>
              <w:numPr>
                <w:ilvl w:val="0"/>
                <w:numId w:val="9"/>
              </w:numPr>
              <w:spacing w:before="14" w:after="3"/>
              <w:jc w:val="left"/>
              <w:rPr>
                <w:rFonts w:eastAsia="Arial"/>
                <w:color w:val="0066CC"/>
                <w:u w:val="single" w:color="0066CC"/>
                <w:shd w:val="clear" w:color="auto" w:fill="auto"/>
                <w:lang w:val="es-ES_tradnl" w:bidi="es-ES"/>
              </w:rPr>
            </w:pPr>
            <w:hyperlink r:id="rId82" w:anchor="STK-0002" w:history="1">
              <w:r w:rsidR="004F43D5" w:rsidRPr="002306F1">
                <w:rPr>
                  <w:rStyle w:val="Hipervnculo"/>
                  <w:lang w:val="es-ES_tradnl"/>
                </w:rPr>
                <w:t>Carlos Escario Bajo</w:t>
              </w:r>
            </w:hyperlink>
            <w:r w:rsidR="004F43D5" w:rsidRPr="002306F1">
              <w:rPr>
                <w:lang w:val="es-ES_tradnl"/>
              </w:rPr>
              <w:t xml:space="preserve"> </w:t>
            </w:r>
          </w:p>
        </w:tc>
      </w:tr>
      <w:tr w:rsidR="004F43D5" w:rsidRPr="002306F1" w14:paraId="2B628123" w14:textId="77777777" w:rsidTr="002D0002">
        <w:trPr>
          <w:trHeight w:val="3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21DDCF" w14:textId="0693BB8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24710F5" w14:textId="5185DD57" w:rsidR="004F43D5" w:rsidRPr="002306F1" w:rsidRDefault="004F43D5" w:rsidP="00174F00">
            <w:pPr>
              <w:numPr>
                <w:ilvl w:val="0"/>
                <w:numId w:val="9"/>
              </w:numPr>
              <w:spacing w:before="14" w:after="3"/>
              <w:jc w:val="left"/>
              <w:rPr>
                <w:rFonts w:eastAsia="Arial"/>
                <w:color w:val="0066CC"/>
                <w:u w:val="single" w:color="0066CC"/>
                <w:shd w:val="clear" w:color="auto" w:fill="auto"/>
                <w:lang w:val="es-ES_tradnl" w:bidi="es-ES"/>
              </w:rPr>
            </w:pPr>
            <w:r w:rsidRPr="002306F1">
              <w:rPr>
                <w:rStyle w:val="Hipervnculo"/>
                <w:lang w:val="es-ES_tradnl"/>
              </w:rPr>
              <w:t>Carlos Escario Bajo</w:t>
            </w:r>
          </w:p>
        </w:tc>
      </w:tr>
      <w:tr w:rsidR="004F43D5" w:rsidRPr="002306F1" w14:paraId="66D1BB24"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00F88C" w14:textId="5460C7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94C1516" w14:textId="077F23A1" w:rsidR="004F43D5" w:rsidRPr="002306F1" w:rsidRDefault="009638F2" w:rsidP="009638F2">
            <w:pPr>
              <w:ind w:left="160" w:right="79"/>
              <w:jc w:val="left"/>
              <w:rPr>
                <w:rFonts w:eastAsia="Arial"/>
                <w:color w:val="auto"/>
                <w:shd w:val="clear" w:color="auto" w:fill="auto"/>
                <w:lang w:val="es-ES_tradnl" w:bidi="es-ES"/>
              </w:rPr>
            </w:pPr>
            <w:r>
              <w:rPr>
                <w:lang w:val="es-ES_tradnl"/>
              </w:rPr>
              <w:t>Sólo se</w:t>
            </w:r>
            <w:r w:rsidR="004F43D5" w:rsidRPr="002306F1">
              <w:rPr>
                <w:lang w:val="es-ES_tradnl"/>
              </w:rPr>
              <w:t xml:space="preserve"> deberá </w:t>
            </w:r>
            <w:r w:rsidR="004F43D5" w:rsidRPr="002306F1">
              <w:rPr>
                <w:rStyle w:val="nfasis"/>
                <w:i w:val="0"/>
                <w:lang w:val="es-ES_tradnl"/>
              </w:rPr>
              <w:t xml:space="preserve">permitir el acceso a los usuarios que </w:t>
            </w:r>
            <w:r w:rsidRPr="002306F1">
              <w:rPr>
                <w:rStyle w:val="nfasis"/>
                <w:i w:val="0"/>
                <w:lang w:val="es-ES_tradnl"/>
              </w:rPr>
              <w:t>estén</w:t>
            </w:r>
            <w:r w:rsidR="004F43D5" w:rsidRPr="002306F1">
              <w:rPr>
                <w:rStyle w:val="nfasis"/>
                <w:i w:val="0"/>
                <w:lang w:val="es-ES_tradnl"/>
              </w:rPr>
              <w:t xml:space="preserve"> registrados en el sistema</w:t>
            </w:r>
            <w:r w:rsidR="004F43D5" w:rsidRPr="002306F1">
              <w:rPr>
                <w:lang w:val="es-ES_tradnl"/>
              </w:rPr>
              <w:t xml:space="preserve"> </w:t>
            </w:r>
          </w:p>
        </w:tc>
      </w:tr>
      <w:tr w:rsidR="004F43D5" w:rsidRPr="002306F1" w14:paraId="16AAA62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7053F3A" w14:textId="3E41F95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F57642B" w14:textId="186E5C2A" w:rsidR="004F43D5" w:rsidRPr="002306F1" w:rsidRDefault="004F43D5" w:rsidP="004F43D5">
            <w:pPr>
              <w:spacing w:before="20"/>
              <w:ind w:left="160"/>
              <w:jc w:val="left"/>
              <w:rPr>
                <w:rFonts w:eastAsia="Arial"/>
                <w:color w:val="auto"/>
                <w:shd w:val="clear" w:color="auto" w:fill="auto"/>
                <w:lang w:val="es-ES_tradnl" w:bidi="es-ES"/>
              </w:rPr>
            </w:pPr>
            <w:r w:rsidRPr="002306F1">
              <w:rPr>
                <w:lang w:val="es-ES_tradnl"/>
              </w:rPr>
              <w:t>Ninguno</w:t>
            </w:r>
          </w:p>
        </w:tc>
      </w:tr>
      <w:tr w:rsidR="004F43D5" w:rsidRPr="002306F1" w14:paraId="2FE06AF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B41808" w14:textId="0F8EFD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70AAECB" w14:textId="063695A6" w:rsidR="004F43D5" w:rsidRPr="002306F1" w:rsidRDefault="004F43D5" w:rsidP="004F43D5">
            <w:pPr>
              <w:spacing w:before="18"/>
              <w:ind w:left="160"/>
              <w:jc w:val="left"/>
              <w:rPr>
                <w:rFonts w:eastAsia="Arial"/>
                <w:color w:val="auto"/>
                <w:shd w:val="clear" w:color="auto" w:fill="auto"/>
                <w:lang w:val="es-ES_tradnl" w:bidi="es-ES"/>
              </w:rPr>
            </w:pPr>
            <w:r w:rsidRPr="002306F1">
              <w:rPr>
                <w:lang w:val="es-ES_tradnl"/>
              </w:rPr>
              <w:t>Vital</w:t>
            </w:r>
          </w:p>
        </w:tc>
      </w:tr>
      <w:tr w:rsidR="004F43D5" w:rsidRPr="002306F1" w14:paraId="2E91488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F73D7E0" w14:textId="42500F2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2D7FEC" w14:textId="62E6D52E" w:rsidR="004F43D5" w:rsidRPr="002306F1" w:rsidRDefault="004F43D5" w:rsidP="004F43D5">
            <w:pPr>
              <w:spacing w:before="16"/>
              <w:ind w:left="160"/>
              <w:jc w:val="left"/>
              <w:rPr>
                <w:rFonts w:eastAsia="Arial"/>
                <w:color w:val="auto"/>
                <w:shd w:val="clear" w:color="auto" w:fill="auto"/>
                <w:lang w:val="es-ES_tradnl" w:bidi="es-ES"/>
              </w:rPr>
            </w:pPr>
            <w:r w:rsidRPr="002306F1">
              <w:rPr>
                <w:lang w:val="es-ES_tradnl"/>
              </w:rPr>
              <w:t>Hay presión</w:t>
            </w:r>
          </w:p>
        </w:tc>
      </w:tr>
      <w:tr w:rsidR="004F43D5" w:rsidRPr="002306F1" w14:paraId="3E18579B"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697CA3F" w14:textId="4314AC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83681A4" w14:textId="60EE48A1" w:rsidR="004F43D5" w:rsidRPr="002306F1" w:rsidRDefault="004F43D5" w:rsidP="004F43D5">
            <w:pPr>
              <w:spacing w:before="14"/>
              <w:ind w:left="160"/>
              <w:jc w:val="left"/>
              <w:rPr>
                <w:rFonts w:eastAsia="Arial"/>
                <w:color w:val="auto"/>
                <w:shd w:val="clear" w:color="auto" w:fill="auto"/>
                <w:lang w:val="es-ES_tradnl" w:bidi="es-ES"/>
              </w:rPr>
            </w:pPr>
            <w:r w:rsidRPr="002306F1">
              <w:rPr>
                <w:lang w:val="es-ES_tradnl"/>
              </w:rPr>
              <w:t>Validado</w:t>
            </w:r>
          </w:p>
        </w:tc>
      </w:tr>
      <w:tr w:rsidR="004F43D5" w:rsidRPr="002306F1" w14:paraId="25726B61"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6E5A5C8" w14:textId="1F027E8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315C6A4" w14:textId="3521A853" w:rsidR="004F43D5" w:rsidRPr="002306F1" w:rsidRDefault="004F43D5" w:rsidP="004F43D5">
            <w:pPr>
              <w:spacing w:before="12"/>
              <w:ind w:left="160"/>
              <w:jc w:val="left"/>
              <w:rPr>
                <w:rFonts w:eastAsia="Arial"/>
                <w:color w:val="auto"/>
                <w:shd w:val="clear" w:color="auto" w:fill="auto"/>
                <w:lang w:val="es-ES_tradnl" w:bidi="es-ES"/>
              </w:rPr>
            </w:pPr>
            <w:r w:rsidRPr="002306F1">
              <w:rPr>
                <w:lang w:val="es-ES_tradnl"/>
              </w:rPr>
              <w:t>Alta</w:t>
            </w:r>
          </w:p>
        </w:tc>
      </w:tr>
      <w:tr w:rsidR="004F43D5" w:rsidRPr="002306F1" w14:paraId="048457E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18E2DFF" w14:textId="3623527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6876D99" w14:textId="380F5F02" w:rsidR="004F43D5" w:rsidRPr="002306F1" w:rsidRDefault="004F43D5" w:rsidP="004F43D5">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42C2FA6" w14:textId="60E2AC90" w:rsidR="00AF6AB6" w:rsidRPr="002306F1" w:rsidRDefault="00A821CC" w:rsidP="00A821CC">
      <w:pPr>
        <w:pStyle w:val="Descripcin"/>
        <w:spacing w:before="120" w:after="120"/>
        <w:jc w:val="center"/>
        <w:rPr>
          <w:lang w:val="es-ES_tradnl"/>
        </w:rPr>
      </w:pPr>
      <w:bookmarkStart w:id="228" w:name="_Toc19108302"/>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14</w:t>
      </w:r>
      <w:r w:rsidR="00803BC7">
        <w:rPr>
          <w:lang w:val="es-ES_tradnl"/>
        </w:rPr>
        <w:fldChar w:fldCharType="end"/>
      </w:r>
      <w:r w:rsidRPr="002306F1">
        <w:rPr>
          <w:lang w:val="es-ES_tradnl"/>
        </w:rPr>
        <w:t xml:space="preserve">: Objetivo de </w:t>
      </w:r>
      <w:r w:rsidR="004F43D5" w:rsidRPr="002306F1">
        <w:rPr>
          <w:lang w:val="es-ES_tradnl"/>
        </w:rPr>
        <w:t>Control de acceso</w:t>
      </w:r>
      <w:r w:rsidRPr="002306F1">
        <w:rPr>
          <w:lang w:val="es-ES_tradnl"/>
        </w:rPr>
        <w:t>.</w:t>
      </w:r>
      <w:bookmarkEnd w:id="228"/>
    </w:p>
    <w:p w14:paraId="3F2AA90A" w14:textId="77777777" w:rsidR="00FB4C9C" w:rsidRPr="002306F1" w:rsidRDefault="00FB4C9C" w:rsidP="00FB4C9C">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FB4C9C" w:rsidRPr="002306F1" w14:paraId="627BF09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0F2606" w14:textId="3C60BA1F"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OBJ-0008</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329B48" w14:textId="7144506B" w:rsidR="00FB4C9C" w:rsidRPr="002306F1" w:rsidRDefault="00FB4C9C" w:rsidP="00FB4C9C">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Visualización en diferentes dispositivos</w:t>
            </w:r>
          </w:p>
        </w:tc>
      </w:tr>
      <w:tr w:rsidR="00FB4C9C" w:rsidRPr="002306F1" w14:paraId="6B132C17"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7C9F672" w14:textId="077E49DC"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005D97" w14:textId="54F9A38E" w:rsidR="00FB4C9C" w:rsidRPr="002306F1" w:rsidRDefault="00FB4C9C" w:rsidP="00FB4C9C">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FB4C9C" w:rsidRPr="002306F1" w14:paraId="0F42CE1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98F5E13" w14:textId="2D47B6A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C18D225" w14:textId="6CC97D65" w:rsidR="00FB4C9C" w:rsidRPr="002306F1" w:rsidRDefault="007B415C" w:rsidP="00174F00">
            <w:pPr>
              <w:numPr>
                <w:ilvl w:val="0"/>
                <w:numId w:val="9"/>
              </w:numPr>
              <w:spacing w:before="14" w:after="3"/>
              <w:jc w:val="left"/>
              <w:rPr>
                <w:rFonts w:eastAsia="Arial"/>
                <w:color w:val="0066CC"/>
                <w:u w:val="single" w:color="0066CC"/>
                <w:shd w:val="clear" w:color="auto" w:fill="auto"/>
                <w:lang w:val="es-ES_tradnl" w:bidi="es-ES"/>
              </w:rPr>
            </w:pPr>
            <w:hyperlink r:id="rId83" w:anchor="STK-0002" w:history="1">
              <w:r w:rsidR="00FB4C9C" w:rsidRPr="002306F1">
                <w:rPr>
                  <w:rStyle w:val="Hipervnculo"/>
                  <w:lang w:val="es-ES_tradnl"/>
                </w:rPr>
                <w:t>Carlos Escario Bajo</w:t>
              </w:r>
            </w:hyperlink>
            <w:r w:rsidR="00FB4C9C" w:rsidRPr="002306F1">
              <w:rPr>
                <w:lang w:val="es-ES_tradnl"/>
              </w:rPr>
              <w:t xml:space="preserve"> </w:t>
            </w:r>
          </w:p>
        </w:tc>
      </w:tr>
      <w:tr w:rsidR="00FB4C9C" w:rsidRPr="002306F1" w14:paraId="3BD47F20" w14:textId="77777777" w:rsidTr="002D0002">
        <w:trPr>
          <w:trHeight w:val="145"/>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E899D4" w14:textId="0ED5EE9E"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6621535" w14:textId="04959519" w:rsidR="00FB4C9C" w:rsidRPr="002306F1" w:rsidRDefault="007B415C" w:rsidP="00174F00">
            <w:pPr>
              <w:numPr>
                <w:ilvl w:val="0"/>
                <w:numId w:val="9"/>
              </w:numPr>
              <w:spacing w:before="14" w:after="3"/>
              <w:jc w:val="left"/>
              <w:rPr>
                <w:rFonts w:eastAsia="Arial"/>
                <w:color w:val="0066CC"/>
                <w:u w:val="single" w:color="0066CC"/>
                <w:shd w:val="clear" w:color="auto" w:fill="auto"/>
                <w:lang w:val="es-ES_tradnl" w:bidi="es-ES"/>
              </w:rPr>
            </w:pPr>
            <w:hyperlink r:id="rId84" w:anchor="STK-0002" w:history="1">
              <w:r w:rsidR="00FB4C9C" w:rsidRPr="002306F1">
                <w:rPr>
                  <w:rStyle w:val="Hipervnculo"/>
                  <w:lang w:val="es-ES_tradnl"/>
                </w:rPr>
                <w:t>Carlos Escario Bajo</w:t>
              </w:r>
            </w:hyperlink>
            <w:r w:rsidR="00FB4C9C" w:rsidRPr="002306F1">
              <w:rPr>
                <w:lang w:val="es-ES_tradnl"/>
              </w:rPr>
              <w:t xml:space="preserve"> </w:t>
            </w:r>
          </w:p>
        </w:tc>
      </w:tr>
      <w:tr w:rsidR="00FB4C9C" w:rsidRPr="002306F1" w14:paraId="7345AB92" w14:textId="77777777" w:rsidTr="002D0002">
        <w:trPr>
          <w:trHeight w:val="36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21DC58A" w14:textId="1266DE8D"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B3033F3" w14:textId="0626B207" w:rsidR="00FB4C9C" w:rsidRPr="002306F1" w:rsidRDefault="009638F2" w:rsidP="00FB4C9C">
            <w:pPr>
              <w:spacing w:before="17"/>
              <w:ind w:left="160" w:right="79"/>
              <w:jc w:val="left"/>
              <w:rPr>
                <w:rFonts w:eastAsia="Arial"/>
                <w:color w:val="auto"/>
                <w:shd w:val="clear" w:color="auto" w:fill="auto"/>
                <w:lang w:val="es-ES_tradnl" w:bidi="es-ES"/>
              </w:rPr>
            </w:pPr>
            <w:r>
              <w:rPr>
                <w:lang w:val="es-ES_tradnl"/>
              </w:rPr>
              <w:t>Que exista una correcta visualización</w:t>
            </w:r>
            <w:r w:rsidR="00FB4C9C" w:rsidRPr="009638F2">
              <w:rPr>
                <w:rStyle w:val="nfasis"/>
                <w:i w:val="0"/>
                <w:lang w:val="es-ES_tradnl"/>
              </w:rPr>
              <w:t xml:space="preserve"> para trabajar en dispositivos PC, </w:t>
            </w:r>
            <w:r w:rsidR="00A35496" w:rsidRPr="009638F2">
              <w:rPr>
                <w:rStyle w:val="nfasis"/>
                <w:i w:val="0"/>
                <w:lang w:val="es-ES_tradnl"/>
              </w:rPr>
              <w:t>Tablet</w:t>
            </w:r>
            <w:r w:rsidR="00FB4C9C" w:rsidRPr="009638F2">
              <w:rPr>
                <w:rStyle w:val="nfasis"/>
                <w:i w:val="0"/>
                <w:lang w:val="es-ES_tradnl"/>
              </w:rPr>
              <w:t xml:space="preserve"> y </w:t>
            </w:r>
            <w:r w:rsidR="00A35496" w:rsidRPr="009638F2">
              <w:rPr>
                <w:rStyle w:val="nfasis"/>
                <w:i w:val="0"/>
                <w:lang w:val="es-ES_tradnl"/>
              </w:rPr>
              <w:t>Smartphone</w:t>
            </w:r>
            <w:r w:rsidR="00FB4C9C" w:rsidRPr="002306F1">
              <w:rPr>
                <w:lang w:val="es-ES_tradnl"/>
              </w:rPr>
              <w:t xml:space="preserve"> </w:t>
            </w:r>
          </w:p>
        </w:tc>
      </w:tr>
      <w:tr w:rsidR="00FB4C9C" w:rsidRPr="002306F1" w14:paraId="02769D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D3E604" w14:textId="41FA8AE8"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Subobjetivos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2C0989" w14:textId="46732D91" w:rsidR="00FB4C9C" w:rsidRPr="002306F1" w:rsidRDefault="00FB4C9C" w:rsidP="00FB4C9C">
            <w:pPr>
              <w:spacing w:before="20"/>
              <w:ind w:left="160"/>
              <w:jc w:val="left"/>
              <w:rPr>
                <w:rFonts w:eastAsia="Arial"/>
                <w:color w:val="auto"/>
                <w:shd w:val="clear" w:color="auto" w:fill="auto"/>
                <w:lang w:val="es-ES_tradnl" w:bidi="es-ES"/>
              </w:rPr>
            </w:pPr>
            <w:r w:rsidRPr="002306F1">
              <w:rPr>
                <w:lang w:val="es-ES_tradnl"/>
              </w:rPr>
              <w:t>Ninguno</w:t>
            </w:r>
          </w:p>
        </w:tc>
      </w:tr>
      <w:tr w:rsidR="00FB4C9C" w:rsidRPr="002306F1" w14:paraId="2EC32B86"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B8C6FBC" w14:textId="031660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5A7505E" w14:textId="58CF00F5" w:rsidR="00FB4C9C" w:rsidRPr="002306F1" w:rsidRDefault="00FB4C9C" w:rsidP="00FB4C9C">
            <w:pPr>
              <w:spacing w:before="18"/>
              <w:ind w:left="160"/>
              <w:jc w:val="left"/>
              <w:rPr>
                <w:rFonts w:eastAsia="Arial"/>
                <w:color w:val="auto"/>
                <w:shd w:val="clear" w:color="auto" w:fill="auto"/>
                <w:lang w:val="es-ES_tradnl" w:bidi="es-ES"/>
              </w:rPr>
            </w:pPr>
            <w:r w:rsidRPr="002306F1">
              <w:rPr>
                <w:lang w:val="es-ES_tradnl"/>
              </w:rPr>
              <w:t>Importante</w:t>
            </w:r>
          </w:p>
        </w:tc>
      </w:tr>
      <w:tr w:rsidR="00FB4C9C" w:rsidRPr="002306F1" w14:paraId="6DB2E959"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697372" w14:textId="5DDF67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87EA5FF" w14:textId="6643528F" w:rsidR="00FB4C9C" w:rsidRPr="002306F1" w:rsidRDefault="00FB4C9C" w:rsidP="00FB4C9C">
            <w:pPr>
              <w:spacing w:before="16"/>
              <w:ind w:left="160"/>
              <w:jc w:val="left"/>
              <w:rPr>
                <w:rFonts w:eastAsia="Arial"/>
                <w:color w:val="auto"/>
                <w:shd w:val="clear" w:color="auto" w:fill="auto"/>
                <w:lang w:val="es-ES_tradnl" w:bidi="es-ES"/>
              </w:rPr>
            </w:pPr>
            <w:r w:rsidRPr="002306F1">
              <w:rPr>
                <w:lang w:val="es-ES_tradnl"/>
              </w:rPr>
              <w:t>Inmediatamente</w:t>
            </w:r>
          </w:p>
        </w:tc>
      </w:tr>
      <w:tr w:rsidR="00FB4C9C" w:rsidRPr="002306F1" w14:paraId="1D64B1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AEE0A4" w14:textId="1A95A574"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6EC96DE" w14:textId="3DA1B51C" w:rsidR="00FB4C9C" w:rsidRPr="002306F1" w:rsidRDefault="00FB4C9C" w:rsidP="00FB4C9C">
            <w:pPr>
              <w:spacing w:before="14"/>
              <w:ind w:left="160"/>
              <w:jc w:val="left"/>
              <w:rPr>
                <w:rFonts w:eastAsia="Arial"/>
                <w:color w:val="auto"/>
                <w:shd w:val="clear" w:color="auto" w:fill="auto"/>
                <w:lang w:val="es-ES_tradnl" w:bidi="es-ES"/>
              </w:rPr>
            </w:pPr>
            <w:r w:rsidRPr="002306F1">
              <w:rPr>
                <w:lang w:val="es-ES_tradnl"/>
              </w:rPr>
              <w:t>Validado</w:t>
            </w:r>
          </w:p>
        </w:tc>
      </w:tr>
      <w:tr w:rsidR="00FB4C9C" w:rsidRPr="002306F1" w14:paraId="7FC99B6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B01B47C" w14:textId="4C278687"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B75C313" w14:textId="49961E26" w:rsidR="00FB4C9C" w:rsidRPr="002306F1" w:rsidRDefault="00FB4C9C" w:rsidP="00FB4C9C">
            <w:pPr>
              <w:spacing w:before="12"/>
              <w:ind w:left="160"/>
              <w:jc w:val="left"/>
              <w:rPr>
                <w:rFonts w:eastAsia="Arial"/>
                <w:color w:val="auto"/>
                <w:shd w:val="clear" w:color="auto" w:fill="auto"/>
                <w:lang w:val="es-ES_tradnl" w:bidi="es-ES"/>
              </w:rPr>
            </w:pPr>
            <w:r w:rsidRPr="002306F1">
              <w:rPr>
                <w:lang w:val="es-ES_tradnl"/>
              </w:rPr>
              <w:t>Alta</w:t>
            </w:r>
          </w:p>
        </w:tc>
      </w:tr>
      <w:tr w:rsidR="00FB4C9C" w:rsidRPr="002306F1" w14:paraId="42B30BFB"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45C712C" w14:textId="4B7B905B"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196E9767" w14:textId="4FB86328" w:rsidR="00FB4C9C" w:rsidRPr="002306F1" w:rsidRDefault="00FB4C9C" w:rsidP="00FB4C9C">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2A3B93A" w14:textId="414F1F21" w:rsidR="00FB4C9C" w:rsidRPr="002306F1" w:rsidRDefault="00FB4C9C" w:rsidP="00FB4C9C">
      <w:pPr>
        <w:pStyle w:val="Descripcin"/>
        <w:jc w:val="center"/>
        <w:rPr>
          <w:lang w:val="es-ES_tradnl"/>
        </w:rPr>
      </w:pPr>
      <w:bookmarkStart w:id="229" w:name="_Toc19108303"/>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15</w:t>
      </w:r>
      <w:r w:rsidR="00803BC7">
        <w:rPr>
          <w:lang w:val="es-ES_tradnl"/>
        </w:rPr>
        <w:fldChar w:fldCharType="end"/>
      </w:r>
      <w:r w:rsidRPr="002306F1">
        <w:rPr>
          <w:lang w:val="es-ES_tradnl"/>
        </w:rPr>
        <w:t>: Objetivos de visualización</w:t>
      </w:r>
      <w:bookmarkEnd w:id="229"/>
    </w:p>
    <w:p w14:paraId="4EFA6DAD" w14:textId="77777777" w:rsidR="00FB4C9C" w:rsidRPr="002306F1" w:rsidRDefault="00FB4C9C" w:rsidP="00FB4C9C">
      <w:pPr>
        <w:rPr>
          <w:lang w:val="es-ES_tradnl"/>
        </w:rPr>
      </w:pPr>
    </w:p>
    <w:p w14:paraId="43A04A1B" w14:textId="77777777" w:rsidR="004F43D5" w:rsidRPr="002306F1" w:rsidRDefault="004F43D5" w:rsidP="004F43D5">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119754CF"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D212E6" w14:textId="77777777" w:rsidR="004F43D5" w:rsidRPr="002306F1" w:rsidRDefault="004F43D5" w:rsidP="008809FA">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OBJ-0009</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2BF65E" w14:textId="77777777" w:rsidR="004F43D5" w:rsidRPr="002306F1" w:rsidRDefault="004F43D5" w:rsidP="008809FA">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Navegación por el sistema</w:t>
            </w:r>
          </w:p>
        </w:tc>
      </w:tr>
      <w:tr w:rsidR="004F43D5" w:rsidRPr="002306F1" w14:paraId="32B6EBF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9D48CF" w14:textId="77777777" w:rsidR="004F43D5" w:rsidRPr="002306F1" w:rsidRDefault="004F43D5" w:rsidP="008809FA">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FF3592" w14:textId="77777777" w:rsidR="004F43D5" w:rsidRPr="002306F1" w:rsidRDefault="004F43D5" w:rsidP="008809FA">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4F43D5" w:rsidRPr="002306F1" w14:paraId="33C8840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8853D4"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F04BCB7" w14:textId="77777777" w:rsidR="004F43D5" w:rsidRPr="002306F1" w:rsidRDefault="004F43D5"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070E507A" w14:textId="77777777" w:rsidTr="002D0002">
        <w:trPr>
          <w:trHeight w:val="11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7D1E2A"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0FAF825" w14:textId="77777777" w:rsidR="004F43D5" w:rsidRPr="002306F1" w:rsidRDefault="004F43D5"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396A94C1" w14:textId="77777777" w:rsidTr="002D0002">
        <w:trPr>
          <w:trHeight w:val="36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32122A" w14:textId="77777777" w:rsidR="004F43D5" w:rsidRPr="002306F1" w:rsidRDefault="004F43D5" w:rsidP="008809FA">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AEFB7CA" w14:textId="1019D97E" w:rsidR="004F43D5" w:rsidRPr="002306F1" w:rsidRDefault="009638F2" w:rsidP="008809FA">
            <w:pPr>
              <w:spacing w:before="17"/>
              <w:ind w:left="160" w:right="79"/>
              <w:rPr>
                <w:rFonts w:eastAsia="Arial"/>
                <w:color w:val="auto"/>
                <w:shd w:val="clear" w:color="auto" w:fill="auto"/>
                <w:lang w:val="es-ES_tradnl" w:bidi="es-ES"/>
              </w:rPr>
            </w:pPr>
            <w:r>
              <w:rPr>
                <w:rFonts w:eastAsia="Times New Roman"/>
                <w:shd w:val="clear" w:color="auto" w:fill="auto"/>
                <w:lang w:val="es-ES_tradnl"/>
              </w:rPr>
              <w:t>Que se permita</w:t>
            </w:r>
            <w:r w:rsidR="004F43D5" w:rsidRPr="002306F1">
              <w:rPr>
                <w:rFonts w:eastAsia="Times New Roman"/>
                <w:shd w:val="clear" w:color="auto" w:fill="auto"/>
                <w:lang w:val="es-ES_tradnl"/>
              </w:rPr>
              <w:t xml:space="preserve"> poder navegar a otra opción independientemente del punto en donde nos encontremos de la aplicación.</w:t>
            </w:r>
          </w:p>
        </w:tc>
      </w:tr>
      <w:tr w:rsidR="004F43D5" w:rsidRPr="002306F1" w14:paraId="15F6E7EA"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D977D2" w14:textId="7680CA4C" w:rsidR="004F43D5" w:rsidRPr="002306F1" w:rsidRDefault="002D0002" w:rsidP="008809FA">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w:t>
            </w:r>
            <w:r w:rsidR="004F43D5" w:rsidRPr="002306F1">
              <w:rPr>
                <w:rFonts w:eastAsia="Arial"/>
                <w:b/>
                <w:color w:val="auto"/>
                <w:shd w:val="clear" w:color="auto" w:fill="auto"/>
                <w:lang w:val="es-ES_tradnl" w:bidi="es-ES"/>
              </w:rPr>
              <w:t>objetivos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9D6869C" w14:textId="77777777" w:rsidR="004F43D5" w:rsidRPr="002306F1" w:rsidRDefault="004F43D5" w:rsidP="008809FA">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4F43D5" w:rsidRPr="002306F1" w14:paraId="573C9C89" w14:textId="77777777" w:rsidTr="002D0002">
        <w:trPr>
          <w:trHeight w:val="24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2BBC4C" w14:textId="77777777" w:rsidR="004F43D5" w:rsidRPr="002306F1" w:rsidRDefault="004F43D5" w:rsidP="008809FA">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4E3839A" w14:textId="77777777" w:rsidR="004F43D5" w:rsidRPr="002306F1" w:rsidRDefault="004F43D5" w:rsidP="008809FA">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4F43D5" w:rsidRPr="002306F1" w14:paraId="45432BCE"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4E1BB2" w14:textId="77777777" w:rsidR="004F43D5" w:rsidRPr="002306F1" w:rsidRDefault="004F43D5" w:rsidP="008809FA">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E895309" w14:textId="77777777" w:rsidR="004F43D5" w:rsidRPr="002306F1" w:rsidRDefault="004F43D5" w:rsidP="008809FA">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4F43D5" w:rsidRPr="002306F1" w14:paraId="6DBE40D6"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F445C5"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225586F" w14:textId="77777777" w:rsidR="004F43D5" w:rsidRPr="002306F1" w:rsidRDefault="004F43D5" w:rsidP="008809FA">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4F43D5" w:rsidRPr="002306F1" w14:paraId="2C842DD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CA3985"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70D83C1" w14:textId="77777777" w:rsidR="004F43D5" w:rsidRPr="002306F1" w:rsidRDefault="004F43D5" w:rsidP="008809FA">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Alta</w:t>
            </w:r>
          </w:p>
        </w:tc>
      </w:tr>
      <w:tr w:rsidR="004F43D5" w:rsidRPr="002306F1" w14:paraId="0FFC9CD4"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DEBFA8" w14:textId="77777777" w:rsidR="004F43D5" w:rsidRPr="002306F1" w:rsidRDefault="004F43D5" w:rsidP="008809FA">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6B7F3A" w14:textId="77777777" w:rsidR="004F43D5" w:rsidRPr="002306F1" w:rsidRDefault="004F43D5" w:rsidP="004F43D5">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747CC97" w14:textId="76E53CFD" w:rsidR="004F43D5" w:rsidRPr="002306F1" w:rsidRDefault="004F43D5" w:rsidP="004F43D5">
      <w:pPr>
        <w:pStyle w:val="Descripcin"/>
        <w:jc w:val="center"/>
        <w:rPr>
          <w:lang w:val="es-ES_tradnl"/>
        </w:rPr>
      </w:pPr>
      <w:bookmarkStart w:id="230" w:name="_Toc19108304"/>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16</w:t>
      </w:r>
      <w:r w:rsidR="00803BC7">
        <w:rPr>
          <w:lang w:val="es-ES_tradnl"/>
        </w:rPr>
        <w:fldChar w:fldCharType="end"/>
      </w:r>
      <w:r w:rsidRPr="002306F1">
        <w:rPr>
          <w:lang w:val="es-ES_tradnl"/>
        </w:rPr>
        <w:t>: Objetivo de la navegación de la aplicación</w:t>
      </w:r>
      <w:bookmarkEnd w:id="230"/>
    </w:p>
    <w:p w14:paraId="2DF9E07C" w14:textId="77777777" w:rsidR="004F43D5" w:rsidRPr="002306F1" w:rsidRDefault="004F43D5" w:rsidP="004F43D5">
      <w:pPr>
        <w:rPr>
          <w:lang w:val="es-ES_tradnl"/>
        </w:rPr>
      </w:pPr>
    </w:p>
    <w:p w14:paraId="031292CF"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AF6AB6" w:rsidRPr="002306F1" w14:paraId="2792800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96BDA7" w14:textId="72F9A83A" w:rsidR="00AF6AB6" w:rsidRPr="002306F1" w:rsidRDefault="004F43D5"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OBJ-00010</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F6A131" w14:textId="05640042" w:rsidR="00AF6AB6" w:rsidRPr="002306F1" w:rsidRDefault="00136CD9"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Traspasar ETH</w:t>
            </w:r>
          </w:p>
        </w:tc>
      </w:tr>
      <w:tr w:rsidR="00AF6AB6" w:rsidRPr="002306F1" w14:paraId="523BE6A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46ABB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43577A6"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( 05/05/2019 )</w:t>
            </w:r>
          </w:p>
        </w:tc>
      </w:tr>
      <w:tr w:rsidR="00AF6AB6" w:rsidRPr="002306F1" w14:paraId="15D47631"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F0D9712"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7698307"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78702B0C" w14:textId="77777777" w:rsidTr="002D0002">
        <w:trPr>
          <w:trHeight w:val="2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C6F6B1"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5F2A350"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0797B7DD" w14:textId="77777777" w:rsidTr="002D0002">
        <w:trPr>
          <w:trHeight w:val="57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05649"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36AE9CA" w14:textId="1136E247" w:rsidR="00AF6AB6" w:rsidRPr="002306F1" w:rsidRDefault="009638F2" w:rsidP="00136CD9">
            <w:pPr>
              <w:spacing w:before="17"/>
              <w:ind w:left="160" w:right="79"/>
              <w:rPr>
                <w:rFonts w:eastAsia="Arial"/>
                <w:color w:val="auto"/>
                <w:shd w:val="clear" w:color="auto" w:fill="auto"/>
                <w:lang w:val="es-ES_tradnl" w:bidi="es-ES"/>
              </w:rPr>
            </w:pPr>
            <w:r>
              <w:rPr>
                <w:rFonts w:eastAsia="Arial"/>
                <w:color w:val="auto"/>
                <w:shd w:val="clear" w:color="auto" w:fill="auto"/>
                <w:lang w:val="es-ES_tradnl" w:bidi="es-ES"/>
              </w:rPr>
              <w:t>Que se produzca un intercambio de ETH cuando existan modificaciones en los datos de las mascotas.</w:t>
            </w:r>
          </w:p>
        </w:tc>
      </w:tr>
      <w:tr w:rsidR="00AF6AB6" w:rsidRPr="002306F1" w14:paraId="12ACE3B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755CB8" w14:textId="74900A43"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Subobjetivos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B72EAF7"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AF6AB6" w:rsidRPr="002306F1" w14:paraId="14F2E49B"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A7CE9A"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9ADA07D"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AF6AB6" w:rsidRPr="002306F1" w14:paraId="52F12FE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38D843"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0CD66E5"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38AB6005"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C7095C"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3BEC57F" w14:textId="57EAC2DD" w:rsidR="00AF6AB6" w:rsidRPr="002306F1" w:rsidRDefault="008809FA"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AF6AB6" w:rsidRPr="002306F1" w14:paraId="1CFC872F"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8F7337"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743BED4"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25C7B95"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DAEA72"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F60DF1F" w14:textId="77777777" w:rsidR="00AF6AB6" w:rsidRPr="002306F1" w:rsidRDefault="00AF6AB6" w:rsidP="00136CD9">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FDDC5E" w14:textId="08AE0E3B" w:rsidR="00AF6AB6" w:rsidRPr="002306F1" w:rsidRDefault="00136CD9" w:rsidP="00136CD9">
      <w:pPr>
        <w:pStyle w:val="Descripcin"/>
        <w:spacing w:before="120" w:after="120"/>
        <w:jc w:val="center"/>
        <w:rPr>
          <w:lang w:val="es-ES_tradnl"/>
        </w:rPr>
      </w:pPr>
      <w:bookmarkStart w:id="231" w:name="_Toc19108305"/>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17</w:t>
      </w:r>
      <w:r w:rsidR="00803BC7">
        <w:rPr>
          <w:lang w:val="es-ES_tradnl"/>
        </w:rPr>
        <w:fldChar w:fldCharType="end"/>
      </w:r>
      <w:r w:rsidRPr="002306F1">
        <w:rPr>
          <w:lang w:val="es-ES_tradnl"/>
        </w:rPr>
        <w:t>: Objetivo de traspaso de ETH</w:t>
      </w:r>
      <w:bookmarkEnd w:id="231"/>
    </w:p>
    <w:p w14:paraId="65FBE8CC"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5C9CAD3"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6E1E34" w14:textId="70FA9412" w:rsidR="00AF0ADA" w:rsidRPr="002306F1" w:rsidRDefault="00AF0ADA" w:rsidP="005F12FE">
      <w:pPr>
        <w:pStyle w:val="Ttulo2"/>
      </w:pPr>
      <w:bookmarkStart w:id="232" w:name="_Toc19108394"/>
      <w:r w:rsidRPr="002306F1">
        <w:lastRenderedPageBreak/>
        <w:t>Catálogo de requisitos del sistema.</w:t>
      </w:r>
      <w:bookmarkEnd w:id="232"/>
    </w:p>
    <w:p w14:paraId="68898F99" w14:textId="4BF55CC6" w:rsidR="00AF0ADA" w:rsidRPr="002306F1" w:rsidRDefault="00AF0ADA" w:rsidP="00CA218E">
      <w:pPr>
        <w:pStyle w:val="Ttulo3"/>
      </w:pPr>
      <w:bookmarkStart w:id="233" w:name="_Toc8082674"/>
      <w:bookmarkStart w:id="234" w:name="_Toc8514038"/>
      <w:bookmarkStart w:id="235" w:name="_Toc8550360"/>
      <w:bookmarkStart w:id="236" w:name="_Toc10068968"/>
      <w:bookmarkStart w:id="237" w:name="_Toc10073529"/>
      <w:bookmarkStart w:id="238" w:name="_Toc10073611"/>
      <w:bookmarkStart w:id="239" w:name="_Toc10154902"/>
      <w:bookmarkStart w:id="240" w:name="_Toc10319716"/>
      <w:bookmarkStart w:id="241" w:name="_Toc10365371"/>
      <w:bookmarkStart w:id="242" w:name="_Toc10365478"/>
      <w:bookmarkStart w:id="243" w:name="_Toc10381095"/>
      <w:bookmarkStart w:id="244" w:name="_Toc10407674"/>
      <w:bookmarkStart w:id="245" w:name="_Toc10417893"/>
      <w:bookmarkStart w:id="246" w:name="_Toc10417990"/>
      <w:bookmarkStart w:id="247" w:name="_Toc10465124"/>
      <w:bookmarkStart w:id="248" w:name="_Toc10465227"/>
      <w:bookmarkStart w:id="249" w:name="_Toc10541936"/>
      <w:bookmarkStart w:id="250" w:name="_Toc10546315"/>
      <w:bookmarkStart w:id="251" w:name="_Toc10546440"/>
      <w:bookmarkStart w:id="252" w:name="_Toc10547357"/>
      <w:bookmarkStart w:id="253" w:name="_Toc8082675"/>
      <w:bookmarkStart w:id="254" w:name="_Toc8514039"/>
      <w:bookmarkStart w:id="255" w:name="_Toc8550361"/>
      <w:bookmarkStart w:id="256" w:name="_Toc10068969"/>
      <w:bookmarkStart w:id="257" w:name="_Toc10073530"/>
      <w:bookmarkStart w:id="258" w:name="_Toc10073612"/>
      <w:bookmarkStart w:id="259" w:name="_Toc10154903"/>
      <w:bookmarkStart w:id="260" w:name="_Toc10319717"/>
      <w:bookmarkStart w:id="261" w:name="_Toc10365372"/>
      <w:bookmarkStart w:id="262" w:name="_Toc10365479"/>
      <w:bookmarkStart w:id="263" w:name="_Toc10381096"/>
      <w:bookmarkStart w:id="264" w:name="_Toc10407675"/>
      <w:bookmarkStart w:id="265" w:name="_Toc10417894"/>
      <w:bookmarkStart w:id="266" w:name="_Toc10417991"/>
      <w:bookmarkStart w:id="267" w:name="_Toc10465125"/>
      <w:bookmarkStart w:id="268" w:name="_Toc10465228"/>
      <w:bookmarkStart w:id="269" w:name="_Toc10541937"/>
      <w:bookmarkStart w:id="270" w:name="_Toc10546316"/>
      <w:bookmarkStart w:id="271" w:name="_Toc10546441"/>
      <w:bookmarkStart w:id="272" w:name="_Toc10547358"/>
      <w:bookmarkStart w:id="273" w:name="_Toc19108395"/>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rsidRPr="002306F1">
        <w:t>Requisitos de información</w:t>
      </w:r>
      <w:bookmarkEnd w:id="273"/>
    </w:p>
    <w:p w14:paraId="50CB9C37" w14:textId="77777777" w:rsidR="00AF0ADA" w:rsidRPr="002306F1" w:rsidRDefault="00AF0ADA" w:rsidP="00E3510D">
      <w:pPr>
        <w:pStyle w:val="Textoindependiente"/>
        <w:spacing w:before="99" w:line="360" w:lineRule="auto"/>
        <w:ind w:firstLine="284"/>
        <w:jc w:val="both"/>
        <w:rPr>
          <w:sz w:val="22"/>
          <w:szCs w:val="22"/>
          <w:lang w:val="es-ES_tradnl"/>
        </w:rPr>
      </w:pPr>
      <w:r w:rsidRPr="002306F1">
        <w:rPr>
          <w:sz w:val="22"/>
          <w:szCs w:val="22"/>
          <w:lang w:val="es-ES_tradnl"/>
        </w:rPr>
        <w:t>Los requisitos de información son formas especializadas de requisitos que van a permitir la introducción de datos relativos a los actores que van a participar o componer el sistema.</w:t>
      </w:r>
    </w:p>
    <w:p w14:paraId="01563200" w14:textId="77777777" w:rsidR="00136CD9" w:rsidRPr="002306F1" w:rsidRDefault="00136CD9" w:rsidP="00136CD9">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149191E7"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C3E69F6"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IRQ-0001</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73DA7C"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usuario veterinario</w:t>
            </w:r>
          </w:p>
        </w:tc>
      </w:tr>
      <w:tr w:rsidR="00B6528B" w:rsidRPr="002306F1" w14:paraId="2E310F7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F971001"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514DBBF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527D0F8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B2BBB3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7BA55DE"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4C09EC6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C95469"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0B7F39F" w14:textId="514BCC22" w:rsidR="00B6528B" w:rsidRPr="002306F1" w:rsidRDefault="00DA7955" w:rsidP="00174F00">
            <w:pPr>
              <w:numPr>
                <w:ilvl w:val="0"/>
                <w:numId w:val="11"/>
              </w:numPr>
              <w:spacing w:before="19" w:after="3" w:line="232" w:lineRule="auto"/>
              <w:ind w:left="369"/>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B6528B" w:rsidRPr="002306F1" w14:paraId="04E72C8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C037B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702635B4" w14:textId="77777777" w:rsidR="00B6528B" w:rsidRPr="002306F1" w:rsidRDefault="00B6528B" w:rsidP="00174F00">
            <w:pPr>
              <w:numPr>
                <w:ilvl w:val="0"/>
                <w:numId w:val="10"/>
              </w:numPr>
              <w:spacing w:before="15"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[FRQ-0001] Acceso al sistema</w:t>
            </w:r>
          </w:p>
        </w:tc>
      </w:tr>
      <w:tr w:rsidR="00B6528B" w:rsidRPr="002306F1" w14:paraId="01FBA458"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A34348"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1958E2A5"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almacenar la información correspondiente a los usuarios veterinarios que usen el sistema. En concreto:</w:t>
            </w:r>
          </w:p>
        </w:tc>
      </w:tr>
      <w:tr w:rsidR="00B6528B" w:rsidRPr="002306F1" w14:paraId="0CF40AE1" w14:textId="77777777" w:rsidTr="002D0002">
        <w:trPr>
          <w:trHeight w:val="353"/>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DDC73A0"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7D4C88AE" w14:textId="77777777" w:rsidR="00B6528B" w:rsidRPr="002306F1" w:rsidRDefault="00B6528B" w:rsidP="00174F00">
            <w:pPr>
              <w:numPr>
                <w:ilvl w:val="0"/>
                <w:numId w:val="12"/>
              </w:numPr>
              <w:spacing w:before="9"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 de usuario</w:t>
            </w:r>
          </w:p>
          <w:p w14:paraId="7C247DF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Contraseña del usuario</w:t>
            </w:r>
          </w:p>
          <w:p w14:paraId="1F011EDC"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Rol</w:t>
            </w:r>
          </w:p>
          <w:p w14:paraId="0909A55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p w14:paraId="52186553"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Colegio</w:t>
            </w:r>
          </w:p>
        </w:tc>
      </w:tr>
      <w:tr w:rsidR="00B6528B" w:rsidRPr="002306F1" w14:paraId="0972C44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09521888"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2D83D520"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3593FD8C"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07E3B4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E1425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6BA0BCB" w14:textId="3E68D77A" w:rsidR="00B6528B" w:rsidRPr="002306F1" w:rsidRDefault="0039178F" w:rsidP="00B6528B">
            <w:pPr>
              <w:spacing w:before="14"/>
              <w:ind w:left="34"/>
              <w:rPr>
                <w:rFonts w:eastAsia="Arial"/>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A6359F1" w14:textId="6F5BE050" w:rsidR="00B6528B" w:rsidRPr="002306F1" w:rsidRDefault="0039178F" w:rsidP="00B6528B">
            <w:pPr>
              <w:spacing w:before="14"/>
              <w:ind w:left="26"/>
              <w:rPr>
                <w:rFonts w:eastAsia="Arial"/>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2F6D1835"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5B6077D"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34A0C51"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AC76B52"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5F4856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074686EB"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7B29ACC" w14:textId="38C802A8" w:rsidR="00B6528B" w:rsidRPr="002306F1" w:rsidRDefault="0039178F" w:rsidP="00B6528B">
            <w:pPr>
              <w:spacing w:before="11"/>
              <w:ind w:left="34"/>
              <w:rPr>
                <w:rFonts w:eastAsia="Arial"/>
                <w:b/>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59E94B24" w14:textId="078481C5" w:rsidR="00B6528B" w:rsidRPr="002306F1" w:rsidRDefault="0039178F" w:rsidP="00B6528B">
            <w:pPr>
              <w:spacing w:before="11"/>
              <w:ind w:left="26"/>
              <w:rPr>
                <w:rFonts w:eastAsia="Arial"/>
                <w:b/>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6CD39D8A"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AEE51C" w14:textId="77777777" w:rsidR="00B6528B" w:rsidRPr="002306F1" w:rsidRDefault="00B6528B" w:rsidP="00B6528B">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00984675" w14:textId="77777777" w:rsidR="00B6528B" w:rsidRPr="002306F1" w:rsidRDefault="00B6528B" w:rsidP="00B6528B">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B6528B" w:rsidRPr="002306F1" w14:paraId="0F3B4FE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4FA954" w14:textId="77777777" w:rsidR="00B6528B" w:rsidRPr="002306F1" w:rsidRDefault="00B6528B" w:rsidP="00B6528B">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441FB3A3" w14:textId="097BD2D0" w:rsidR="00B6528B" w:rsidRPr="002306F1" w:rsidRDefault="00601307" w:rsidP="00B6528B">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B6528B" w:rsidRPr="002306F1" w14:paraId="474E8718"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1761D86"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5B578322" w14:textId="4515685C" w:rsidR="00B6528B" w:rsidRPr="002306F1" w:rsidRDefault="00601307" w:rsidP="00B6528B">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Finalizado</w:t>
            </w:r>
          </w:p>
        </w:tc>
      </w:tr>
      <w:tr w:rsidR="00B6528B" w:rsidRPr="002306F1" w14:paraId="18EE6BE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AA17218"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0EA2DC69" w14:textId="05F0069B" w:rsidR="00B6528B" w:rsidRPr="002306F1" w:rsidRDefault="00601307" w:rsidP="00B6528B">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B6528B" w:rsidRPr="002306F1" w14:paraId="4E2639B5"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AD7860"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52EFA1FD" w14:textId="77777777" w:rsidR="00B6528B" w:rsidRPr="002306F1" w:rsidRDefault="00B6528B" w:rsidP="00710444">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2B80A394" w14:textId="22CEDF93" w:rsidR="00B6528B" w:rsidRPr="002306F1" w:rsidRDefault="00710444" w:rsidP="00710444">
      <w:pPr>
        <w:pStyle w:val="Descripcin"/>
        <w:spacing w:before="120" w:after="120"/>
        <w:jc w:val="center"/>
        <w:rPr>
          <w:lang w:val="es-ES_tradnl"/>
        </w:rPr>
      </w:pPr>
      <w:bookmarkStart w:id="274" w:name="_Toc19108306"/>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18</w:t>
      </w:r>
      <w:r w:rsidR="00803BC7">
        <w:rPr>
          <w:lang w:val="es-ES_tradnl"/>
        </w:rPr>
        <w:fldChar w:fldCharType="end"/>
      </w:r>
      <w:r w:rsidRPr="002306F1">
        <w:rPr>
          <w:lang w:val="es-ES_tradnl"/>
        </w:rPr>
        <w:t xml:space="preserve">: Requisito de </w:t>
      </w:r>
      <w:r w:rsidR="00A35496" w:rsidRPr="002306F1">
        <w:rPr>
          <w:lang w:val="es-ES_tradnl"/>
        </w:rPr>
        <w:t>Información</w:t>
      </w:r>
      <w:r w:rsidRPr="002306F1">
        <w:rPr>
          <w:lang w:val="es-ES_tradnl"/>
        </w:rPr>
        <w:t xml:space="preserve"> del veterinario</w:t>
      </w:r>
      <w:bookmarkEnd w:id="274"/>
    </w:p>
    <w:p w14:paraId="54791491" w14:textId="77777777" w:rsidR="00710444" w:rsidRPr="002306F1" w:rsidRDefault="00710444" w:rsidP="00710444">
      <w:pPr>
        <w:rPr>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7B46610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7BD0C4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IRQ-0002</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8D56C3"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mascotas</w:t>
            </w:r>
          </w:p>
        </w:tc>
      </w:tr>
      <w:tr w:rsidR="00B6528B" w:rsidRPr="002306F1" w14:paraId="23FB0B34"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60498B0"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96287A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394FEAE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E99531"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C0D67B2"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5619578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9F3BEE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6F001C8" w14:textId="7777777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60812946"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55225AC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54045A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BD6041"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29C3334"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008059"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8488ED5" w14:textId="69F00E3F"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las mascotas que se añaden al sistema. En concreto:</w:t>
            </w:r>
          </w:p>
        </w:tc>
      </w:tr>
      <w:tr w:rsidR="00B6528B" w:rsidRPr="002306F1" w14:paraId="4B5EFE90" w14:textId="77777777" w:rsidTr="002D0002">
        <w:trPr>
          <w:trHeight w:val="781"/>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D654A14"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51D7A23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Nº de identificación</w:t>
            </w:r>
          </w:p>
          <w:p w14:paraId="5877776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implantación</w:t>
            </w:r>
          </w:p>
          <w:p w14:paraId="7A2D105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2DD9F7C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Raza Peligrosa</w:t>
            </w:r>
          </w:p>
          <w:p w14:paraId="1E049E3D"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Nacimiento</w:t>
            </w:r>
          </w:p>
          <w:p w14:paraId="32373C10"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Capa</w:t>
            </w:r>
          </w:p>
          <w:p w14:paraId="0C080A9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Pelo</w:t>
            </w:r>
          </w:p>
          <w:p w14:paraId="2B8B992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Sexo</w:t>
            </w:r>
          </w:p>
          <w:p w14:paraId="257F338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Pasaporte animal</w:t>
            </w:r>
          </w:p>
          <w:p w14:paraId="1BE88B0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Aptitud</w:t>
            </w:r>
          </w:p>
          <w:p w14:paraId="432A3BD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Última vacunación antirrábica</w:t>
            </w:r>
          </w:p>
          <w:p w14:paraId="4647B9E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la última revisión</w:t>
            </w:r>
          </w:p>
          <w:p w14:paraId="48B45964"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 última revisión</w:t>
            </w:r>
          </w:p>
          <w:p w14:paraId="49D6362E"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 xml:space="preserve">Cicatrices </w:t>
            </w:r>
          </w:p>
          <w:p w14:paraId="39E96F48"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Numero de certificado</w:t>
            </w:r>
          </w:p>
        </w:tc>
      </w:tr>
      <w:tr w:rsidR="00B6528B" w:rsidRPr="002306F1" w14:paraId="43118626"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1658B940"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64C7850B"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547EB0F"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5178EC60"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5448A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467326BF" w14:textId="71F87568"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AA25A8F" w14:textId="4DBAF6B0"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C61EB90"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711033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2B4C40C"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7BD1D83F"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2279EA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396C4C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A073154" w14:textId="76E9AA8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20FC17BE" w14:textId="67D5D619"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C6BC6C1"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4FE4336"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9654097" w14:textId="5136D505"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69DA41AA"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DB4DB83"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E56251B" w14:textId="1C8E228D"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127CE42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516142F"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6B1151D2" w14:textId="67F53B32"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07AAED4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4926D9"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D6430A4" w14:textId="1B455173"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2628FB92"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5E8833"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1C9BF594" w14:textId="6E395DCC"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D47CA7D" w14:textId="079639E7" w:rsidR="00B6528B" w:rsidRPr="002306F1" w:rsidRDefault="00710444" w:rsidP="00710444">
      <w:pPr>
        <w:pStyle w:val="Descripcin"/>
        <w:spacing w:before="120" w:after="120"/>
        <w:jc w:val="center"/>
        <w:rPr>
          <w:lang w:val="es-ES_tradnl"/>
        </w:rPr>
      </w:pPr>
      <w:bookmarkStart w:id="275" w:name="_Toc19108307"/>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19</w:t>
      </w:r>
      <w:r w:rsidR="00803BC7">
        <w:rPr>
          <w:lang w:val="es-ES_tradnl"/>
        </w:rPr>
        <w:fldChar w:fldCharType="end"/>
      </w:r>
      <w:r w:rsidRPr="002306F1">
        <w:rPr>
          <w:lang w:val="es-ES_tradnl"/>
        </w:rPr>
        <w:t>: Requisitos de información de mascotas</w:t>
      </w:r>
      <w:bookmarkEnd w:id="275"/>
    </w:p>
    <w:p w14:paraId="19098C47"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E5748DA"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41A85E58"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5928A7F"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IRQ-0003</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D7DF90"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del dueño</w:t>
            </w:r>
          </w:p>
        </w:tc>
      </w:tr>
      <w:tr w:rsidR="00B6528B" w:rsidRPr="002306F1" w14:paraId="1230469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338374C"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4EAE5CF0"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27B8FEB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111F6A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09309461"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721C1D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F0FA1A4"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7E1651A3" w14:textId="7777777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15B90C83" w14:textId="3946DED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1BF9E61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5168DE0"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4DC7E2"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7739F43D"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FCFB03"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70368930" w14:textId="5E73B75E"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almacenar la información correspondiente al dueño de la mascota. En concreto: </w:t>
            </w:r>
          </w:p>
        </w:tc>
      </w:tr>
      <w:tr w:rsidR="00B6528B" w:rsidRPr="002306F1" w14:paraId="1ABBCC75" w14:textId="77777777" w:rsidTr="002D0002">
        <w:trPr>
          <w:trHeight w:val="11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55BC778"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2CFFEB16"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70EA7013"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Apellidos</w:t>
            </w:r>
          </w:p>
          <w:p w14:paraId="6CDA74DF" w14:textId="4B7256D6"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documento</w:t>
            </w:r>
          </w:p>
          <w:p w14:paraId="13C2857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Teléfono</w:t>
            </w:r>
          </w:p>
          <w:p w14:paraId="2887538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Provincia</w:t>
            </w:r>
          </w:p>
          <w:p w14:paraId="6A9CB424"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Municipio</w:t>
            </w:r>
          </w:p>
          <w:p w14:paraId="18B7AF3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Código Postal</w:t>
            </w:r>
          </w:p>
          <w:p w14:paraId="59C94DD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País</w:t>
            </w:r>
          </w:p>
        </w:tc>
      </w:tr>
      <w:tr w:rsidR="00B6528B" w:rsidRPr="002306F1" w14:paraId="0B82FA87"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19F6372"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Tiempo de vida</w:t>
            </w:r>
          </w:p>
        </w:tc>
        <w:tc>
          <w:tcPr>
            <w:tcW w:w="1923" w:type="dxa"/>
            <w:tcBorders>
              <w:top w:val="single" w:sz="4" w:space="0" w:color="auto"/>
              <w:left w:val="single" w:sz="4" w:space="0" w:color="auto"/>
              <w:bottom w:val="single" w:sz="4" w:space="0" w:color="auto"/>
              <w:right w:val="single" w:sz="4" w:space="0" w:color="auto"/>
            </w:tcBorders>
            <w:hideMark/>
          </w:tcPr>
          <w:p w14:paraId="4AB6D611"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633F3938"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507333C"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AD1D71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F34B910" w14:textId="46B932BF"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4AC6764" w14:textId="2F43C732"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87C552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045385A"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1A8F86FA"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F39D3BB"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00B1213"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4DC4138"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0BEB8B7" w14:textId="085E7B6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FC1273D" w14:textId="10CF26A6"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8353830"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C11E3F"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2B22B55" w14:textId="52BD2C1D"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44AD5EE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B9813F"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53A038BC" w14:textId="70657A9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7AEF8C4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A1DF518"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7A507042" w14:textId="75D347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34CBDED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2E6A81C"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5CC2C49" w14:textId="2327359B"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71FB417B"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C317EF5"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61E03918" w14:textId="42D61B3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F0BFDE0" w14:textId="2BDA52CE" w:rsidR="00B6528B" w:rsidRPr="002306F1" w:rsidRDefault="00710444" w:rsidP="00710444">
      <w:pPr>
        <w:pStyle w:val="Descripcin"/>
        <w:spacing w:before="120" w:after="120"/>
        <w:jc w:val="center"/>
        <w:rPr>
          <w:lang w:val="es-ES_tradnl"/>
        </w:rPr>
      </w:pPr>
      <w:bookmarkStart w:id="276" w:name="_Toc19108308"/>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20</w:t>
      </w:r>
      <w:r w:rsidR="00803BC7">
        <w:rPr>
          <w:lang w:val="es-ES_tradnl"/>
        </w:rPr>
        <w:fldChar w:fldCharType="end"/>
      </w:r>
      <w:r w:rsidRPr="002306F1">
        <w:rPr>
          <w:lang w:val="es-ES_tradnl"/>
        </w:rPr>
        <w:t>: Requisitos de información de propietarios.</w:t>
      </w:r>
      <w:bookmarkEnd w:id="276"/>
    </w:p>
    <w:p w14:paraId="60550605" w14:textId="77777777" w:rsidR="00B6528B" w:rsidRPr="002306F1" w:rsidRDefault="00B6528B" w:rsidP="00B6528B">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05A4E369"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8D4CAA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IRQ-0004</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6F4487"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Saldo</w:t>
            </w:r>
          </w:p>
        </w:tc>
      </w:tr>
      <w:tr w:rsidR="00B6528B" w:rsidRPr="002306F1" w14:paraId="69229FC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B4E9FF"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34818D9D"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443DFCF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590DD4"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23746B1D"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A015B5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91F84B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69338EFC" w14:textId="2E2908F5" w:rsidR="00B6528B" w:rsidRPr="002306F1" w:rsidRDefault="00710444"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04D7707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1949B5"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622D7467"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EF5669B"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802E916"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2B4D8FF"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al saldo en ethers o weis correspondiente a los usuarios veterinarios que usen el sistema. En concreto:</w:t>
            </w:r>
          </w:p>
        </w:tc>
      </w:tr>
      <w:tr w:rsidR="00B6528B" w:rsidRPr="002306F1" w14:paraId="471342B1" w14:textId="77777777" w:rsidTr="002D0002">
        <w:trPr>
          <w:trHeight w:val="80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76E3C73"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3B11E729"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Cuenta Ethereum</w:t>
            </w:r>
          </w:p>
          <w:p w14:paraId="38DDF280"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Saldo en weis</w:t>
            </w:r>
          </w:p>
          <w:p w14:paraId="35ACF3D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tc>
      </w:tr>
      <w:tr w:rsidR="00B6528B" w:rsidRPr="002306F1" w14:paraId="068F6DAE"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8F253FF"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138D335C"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2AF7FC1B"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A9D4AAA"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476F65D5"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7A26A02" w14:textId="337FB713"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CC98918" w14:textId="05E16CC1"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279FBA8A"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4639A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341E3945"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687ED1A"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80B43C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5C40D89"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D480C99" w14:textId="407E8A74"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10181C88" w14:textId="42C1A21E"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5BFC47EC"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350ABB"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4E97A0F" w14:textId="0640A794"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2737446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8600498"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69D2F96" w14:textId="6180B4D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0921A9C6"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E4875D2"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0CDCAE91" w14:textId="29A94B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6394679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B7AD423"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6229404B" w14:textId="31971E0C"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50D30BA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F561C36"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35852B18" w14:textId="7CBDCA6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62C8DC46" w14:textId="27B3B715" w:rsidR="00136CD9" w:rsidRPr="002306F1" w:rsidRDefault="00710444" w:rsidP="00710444">
      <w:pPr>
        <w:pStyle w:val="Descripcin"/>
        <w:spacing w:before="120" w:after="120"/>
        <w:jc w:val="center"/>
        <w:rPr>
          <w:lang w:val="es-ES_tradnl"/>
        </w:rPr>
      </w:pPr>
      <w:bookmarkStart w:id="277" w:name="_Toc19108309"/>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21</w:t>
      </w:r>
      <w:r w:rsidR="00803BC7">
        <w:rPr>
          <w:lang w:val="es-ES_tradnl"/>
        </w:rPr>
        <w:fldChar w:fldCharType="end"/>
      </w:r>
      <w:r w:rsidRPr="002306F1">
        <w:rPr>
          <w:lang w:val="es-ES_tradnl"/>
        </w:rPr>
        <w:t>: Requisitos de información  del saldo en ETH</w:t>
      </w:r>
      <w:bookmarkEnd w:id="277"/>
    </w:p>
    <w:p w14:paraId="581077D3" w14:textId="4295F2E8" w:rsidR="00AF0ADA" w:rsidRPr="002306F1" w:rsidRDefault="00AF0ADA" w:rsidP="00CA218E">
      <w:pPr>
        <w:pStyle w:val="Ttulo3"/>
      </w:pPr>
      <w:bookmarkStart w:id="278" w:name="_Toc19108396"/>
      <w:r w:rsidRPr="002306F1">
        <w:t>Requisitos funcionales</w:t>
      </w:r>
      <w:bookmarkEnd w:id="278"/>
    </w:p>
    <w:p w14:paraId="2E354887" w14:textId="520A1461" w:rsidR="00AF0ADA" w:rsidRPr="002306F1" w:rsidRDefault="003842D3" w:rsidP="003842D3">
      <w:pPr>
        <w:autoSpaceDE w:val="0"/>
        <w:autoSpaceDN w:val="0"/>
        <w:adjustRightInd w:val="0"/>
        <w:spacing w:line="360" w:lineRule="auto"/>
        <w:ind w:firstLine="284"/>
        <w:rPr>
          <w:lang w:val="es-ES_tradnl"/>
        </w:rPr>
      </w:pPr>
      <w:r w:rsidRPr="002306F1">
        <w:rPr>
          <w:lang w:val="es-ES_tradnl"/>
        </w:rPr>
        <w:t>Ian Sommerville en su libro “Ingeniería de Software 9” define los requisitos funcionales como: “</w:t>
      </w:r>
      <w:r w:rsidRPr="002306F1">
        <w:rPr>
          <w:i/>
          <w:color w:val="auto"/>
          <w:shd w:val="clear" w:color="auto" w:fill="auto"/>
          <w:lang w:val="es-ES_tradnl" w:eastAsia="es-ES"/>
        </w:rPr>
        <w:t xml:space="preserve">servicios que el sistema debe proveer, de cómo debería reaccionar el sistema a entradas particulares y de cómo debería comportarse el sistema en situaciones específicas. </w:t>
      </w:r>
      <w:r w:rsidRPr="002306F1">
        <w:rPr>
          <w:i/>
          <w:color w:val="auto"/>
          <w:shd w:val="clear" w:color="auto" w:fill="auto"/>
          <w:lang w:val="es-ES_tradnl" w:eastAsia="es-ES"/>
        </w:rPr>
        <w:lastRenderedPageBreak/>
        <w:t>En algunos casos, los requerimientos funcionales también explican lo que no debe hacer el sistema</w:t>
      </w:r>
      <w:r w:rsidRPr="002306F1">
        <w:rPr>
          <w:lang w:val="es-ES_tradnl"/>
        </w:rPr>
        <w:t xml:space="preserve">” (Pearson Education, 2011, </w:t>
      </w:r>
      <w:r w:rsidR="00A35496" w:rsidRPr="002306F1">
        <w:rPr>
          <w:lang w:val="es-ES_tradnl"/>
        </w:rPr>
        <w:t>págs.</w:t>
      </w:r>
      <w:r w:rsidRPr="002306F1">
        <w:rPr>
          <w:lang w:val="es-ES_tradnl"/>
        </w:rPr>
        <w:t xml:space="preserve"> 84 - 85)</w:t>
      </w:r>
      <w:r w:rsidR="00602303" w:rsidRPr="002306F1">
        <w:rPr>
          <w:lang w:val="es-ES_tradnl"/>
        </w:rPr>
        <w:t>.</w:t>
      </w:r>
    </w:p>
    <w:p w14:paraId="4BE0F6A1" w14:textId="72D4484B" w:rsidR="00574BCA" w:rsidRPr="002306F1" w:rsidRDefault="00992042" w:rsidP="003842D3">
      <w:pPr>
        <w:autoSpaceDE w:val="0"/>
        <w:autoSpaceDN w:val="0"/>
        <w:adjustRightInd w:val="0"/>
        <w:spacing w:line="360" w:lineRule="auto"/>
        <w:ind w:firstLine="284"/>
        <w:rPr>
          <w:lang w:val="es-ES_tradnl"/>
        </w:rPr>
      </w:pPr>
      <w:r w:rsidRPr="002306F1">
        <w:rPr>
          <w:lang w:val="es-ES_tradnl"/>
        </w:rPr>
        <w:t xml:space="preserve">Estos requisitos nos darán una visión concreta de cuáles son los objetivos de funcionamiento de </w:t>
      </w:r>
      <w:r w:rsidR="00002D96" w:rsidRPr="002306F1">
        <w:rPr>
          <w:lang w:val="es-ES_tradnl"/>
        </w:rPr>
        <w:t>Petchain</w:t>
      </w:r>
      <w:r w:rsidRPr="002306F1">
        <w:rPr>
          <w:lang w:val="es-ES_tradnl"/>
        </w:rPr>
        <w:t>, y que además tienen su correspondencia con los</w:t>
      </w:r>
      <w:r w:rsidR="00574BCA" w:rsidRPr="002306F1">
        <w:rPr>
          <w:lang w:val="es-ES_tradnl"/>
        </w:rPr>
        <w:t xml:space="preserve"> Casos de uso</w:t>
      </w:r>
      <w:r w:rsidRPr="002306F1">
        <w:rPr>
          <w:lang w:val="es-ES_tradnl"/>
        </w:rPr>
        <w:t xml:space="preserve"> descritos</w:t>
      </w:r>
      <w:r w:rsidR="00574BCA" w:rsidRPr="002306F1">
        <w:rPr>
          <w:lang w:val="es-ES_tradnl"/>
        </w:rPr>
        <w:t xml:space="preserve"> en la sección </w:t>
      </w:r>
      <w:r w:rsidR="001156CD" w:rsidRPr="002306F1">
        <w:rPr>
          <w:lang w:val="es-ES_tradnl"/>
        </w:rPr>
        <w:t>5.10</w:t>
      </w:r>
      <w:r w:rsidR="00574BCA" w:rsidRPr="002306F1">
        <w:rPr>
          <w:lang w:val="es-ES_tradnl"/>
        </w:rPr>
        <w:t>.</w:t>
      </w:r>
    </w:p>
    <w:p w14:paraId="3395F244"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0C62737"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7BEEED" w14:textId="77777777" w:rsidR="00705D55" w:rsidRPr="002306F1" w:rsidRDefault="00705D55"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FRQ-0001</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1F89B3DF"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Acceso al sistema</w:t>
            </w:r>
          </w:p>
        </w:tc>
      </w:tr>
      <w:tr w:rsidR="00705D55" w:rsidRPr="002306F1" w14:paraId="3537DF2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DB1B1B"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CABC882"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5B0C7407"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795A73"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98FC1D9"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42B1AA7B" w14:textId="77777777" w:rsidTr="002D0002">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CC145A"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B357213"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C661148"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705D55" w:rsidRPr="002306F1" w14:paraId="25E1805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E61AC8"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A9E4C49"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2E5DA58A"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7061C5E"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207B1EE9" w14:textId="0C06D201" w:rsidR="00705D55" w:rsidRPr="002306F1" w:rsidRDefault="00705D55" w:rsidP="00705D55">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permitir el acceso a los usuarios a través de un formulario en el que se debe introducir un nombre de usuario y una contraseña. Si los datos introducidos no son correctos, el sistema deberá </w:t>
            </w:r>
            <w:r w:rsidR="00AA4FC8" w:rsidRPr="002306F1">
              <w:rPr>
                <w:rFonts w:eastAsia="Times New Roman"/>
                <w:shd w:val="clear" w:color="auto" w:fill="auto"/>
                <w:lang w:val="es-ES_tradnl"/>
              </w:rPr>
              <w:t>mostrar</w:t>
            </w:r>
            <w:r w:rsidRPr="002306F1">
              <w:rPr>
                <w:rFonts w:eastAsia="Times New Roman"/>
                <w:shd w:val="clear" w:color="auto" w:fill="auto"/>
                <w:lang w:val="es-ES_tradnl"/>
              </w:rPr>
              <w:t xml:space="preserve"> en la pantalla un mensaje de error.</w:t>
            </w:r>
          </w:p>
        </w:tc>
      </w:tr>
      <w:tr w:rsidR="00705D55" w:rsidRPr="002306F1" w14:paraId="65B9C2A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47141"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1499A774"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748FE42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6CDB9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53099FA"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7CC33B9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30D8A7"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FF45DE7" w14:textId="78D2577E"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64EC51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D1CD12"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53B514D0"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165507E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F69882"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745A845"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71D0288" w14:textId="4C4513A2" w:rsidR="00705D55" w:rsidRPr="002306F1" w:rsidRDefault="00AA4FC8" w:rsidP="00AA4FC8">
      <w:pPr>
        <w:pStyle w:val="Descripcin"/>
        <w:spacing w:before="120" w:after="120"/>
        <w:jc w:val="center"/>
        <w:rPr>
          <w:lang w:val="es-ES_tradnl"/>
        </w:rPr>
      </w:pPr>
      <w:bookmarkStart w:id="279" w:name="_Toc19108310"/>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22</w:t>
      </w:r>
      <w:r w:rsidR="00803BC7">
        <w:rPr>
          <w:lang w:val="es-ES_tradnl"/>
        </w:rPr>
        <w:fldChar w:fldCharType="end"/>
      </w:r>
      <w:r w:rsidRPr="002306F1">
        <w:rPr>
          <w:lang w:val="es-ES_tradnl"/>
        </w:rPr>
        <w:t>: Requisito funcional de acceso al sistema</w:t>
      </w:r>
      <w:bookmarkEnd w:id="279"/>
    </w:p>
    <w:p w14:paraId="0EF6FE8A"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9F41D8" w:rsidRPr="002306F1" w14:paraId="4DD64810"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0BDE2C3A" w14:textId="67D1B7C8"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FRQ-0002</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55375AD" w14:textId="3B2F92AA"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Registro en la Blockchain</w:t>
            </w:r>
          </w:p>
        </w:tc>
      </w:tr>
      <w:tr w:rsidR="009F41D8" w:rsidRPr="002306F1" w14:paraId="29EBB30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30975BF7" w14:textId="2BDC1B65"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hideMark/>
          </w:tcPr>
          <w:p w14:paraId="39AFD784" w14:textId="2FCD3995" w:rsidR="009F41D8" w:rsidRPr="002306F1" w:rsidRDefault="009F41D8" w:rsidP="009F41D8">
            <w:pPr>
              <w:spacing w:before="10"/>
              <w:ind w:left="34"/>
              <w:rPr>
                <w:rFonts w:eastAsia="Arial"/>
                <w:color w:val="auto"/>
                <w:shd w:val="clear" w:color="auto" w:fill="auto"/>
                <w:lang w:val="es-ES_tradnl" w:bidi="es-ES"/>
              </w:rPr>
            </w:pPr>
            <w:r w:rsidRPr="002306F1">
              <w:rPr>
                <w:lang w:val="es-ES_tradnl"/>
              </w:rPr>
              <w:t xml:space="preserve">1.0 ( 01/06/2019 ) </w:t>
            </w:r>
          </w:p>
        </w:tc>
      </w:tr>
      <w:tr w:rsidR="009F41D8" w:rsidRPr="002306F1" w14:paraId="45D6C93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240DA3B" w14:textId="3D60497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hideMark/>
          </w:tcPr>
          <w:p w14:paraId="1D00E17A" w14:textId="6E71D913" w:rsidR="009F41D8" w:rsidRPr="002306F1" w:rsidRDefault="007B415C" w:rsidP="00174F00">
            <w:pPr>
              <w:numPr>
                <w:ilvl w:val="0"/>
                <w:numId w:val="13"/>
              </w:numPr>
              <w:spacing w:before="8" w:after="3" w:line="232" w:lineRule="auto"/>
              <w:ind w:left="442"/>
              <w:rPr>
                <w:rFonts w:eastAsia="Arial"/>
                <w:color w:val="auto"/>
                <w:shd w:val="clear" w:color="auto" w:fill="auto"/>
                <w:lang w:val="es-ES_tradnl" w:bidi="es-ES"/>
              </w:rPr>
            </w:pPr>
            <w:hyperlink r:id="rId85" w:anchor="STK-0002" w:history="1">
              <w:r w:rsidR="009F41D8" w:rsidRPr="002306F1">
                <w:rPr>
                  <w:rStyle w:val="Hipervnculo"/>
                  <w:lang w:val="es-ES_tradnl"/>
                </w:rPr>
                <w:t>Carlos Escario Bajo</w:t>
              </w:r>
            </w:hyperlink>
            <w:r w:rsidR="009F41D8" w:rsidRPr="002306F1">
              <w:rPr>
                <w:lang w:val="es-ES_tradnl"/>
              </w:rPr>
              <w:t xml:space="preserve"> </w:t>
            </w:r>
          </w:p>
        </w:tc>
      </w:tr>
      <w:tr w:rsidR="009F41D8" w:rsidRPr="002306F1" w14:paraId="262AD3FE" w14:textId="77777777" w:rsidTr="002D0002">
        <w:trPr>
          <w:trHeight w:val="31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BF1BF75" w14:textId="766A4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hideMark/>
          </w:tcPr>
          <w:p w14:paraId="644AD719" w14:textId="62C01236" w:rsidR="009F41D8" w:rsidRPr="002306F1" w:rsidRDefault="007B415C" w:rsidP="00174F00">
            <w:pPr>
              <w:numPr>
                <w:ilvl w:val="0"/>
                <w:numId w:val="13"/>
              </w:numPr>
              <w:spacing w:before="27" w:after="3" w:line="232" w:lineRule="auto"/>
              <w:ind w:left="442" w:right="3118"/>
              <w:rPr>
                <w:rFonts w:eastAsia="Arial"/>
                <w:color w:val="auto"/>
                <w:shd w:val="clear" w:color="auto" w:fill="auto"/>
                <w:lang w:val="es-ES_tradnl" w:bidi="es-ES"/>
              </w:rPr>
            </w:pPr>
            <w:hyperlink r:id="rId86" w:anchor="STK-0002" w:history="1">
              <w:r w:rsidR="009F41D8" w:rsidRPr="002306F1">
                <w:rPr>
                  <w:rStyle w:val="Hipervnculo"/>
                  <w:lang w:val="es-ES_tradnl"/>
                </w:rPr>
                <w:t>Carlos Escario Bajo</w:t>
              </w:r>
            </w:hyperlink>
            <w:r w:rsidR="009F41D8" w:rsidRPr="002306F1">
              <w:rPr>
                <w:lang w:val="es-ES_tradnl"/>
              </w:rPr>
              <w:t xml:space="preserve"> </w:t>
            </w:r>
          </w:p>
        </w:tc>
      </w:tr>
      <w:tr w:rsidR="009F41D8" w:rsidRPr="002306F1" w14:paraId="50AD35F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4137F0E" w14:textId="52D71AD2"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hideMark/>
          </w:tcPr>
          <w:p w14:paraId="0AFE1661" w14:textId="4DCEB343" w:rsidR="009F41D8" w:rsidRPr="002306F1" w:rsidRDefault="009F41D8" w:rsidP="009F41D8">
            <w:pPr>
              <w:spacing w:before="18"/>
              <w:ind w:left="34"/>
              <w:rPr>
                <w:rFonts w:eastAsia="Arial"/>
                <w:color w:val="auto"/>
                <w:shd w:val="clear" w:color="auto" w:fill="auto"/>
                <w:lang w:val="es-ES_tradnl" w:bidi="es-ES"/>
              </w:rPr>
            </w:pPr>
            <w:r w:rsidRPr="002306F1">
              <w:rPr>
                <w:lang w:val="es-ES_tradnl"/>
              </w:rPr>
              <w:t>Ninguno</w:t>
            </w:r>
          </w:p>
        </w:tc>
      </w:tr>
      <w:tr w:rsidR="009F41D8" w:rsidRPr="002306F1" w14:paraId="687B9C66" w14:textId="77777777" w:rsidTr="002D0002">
        <w:trPr>
          <w:trHeight w:val="566"/>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FFD384D" w14:textId="189C7F2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hideMark/>
          </w:tcPr>
          <w:p w14:paraId="5065B272" w14:textId="7AF9818D" w:rsidR="009F41D8" w:rsidRPr="002306F1" w:rsidRDefault="009F41D8" w:rsidP="007B415C">
            <w:pPr>
              <w:spacing w:before="22"/>
              <w:ind w:left="34" w:right="112"/>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 xml:space="preserve">mostrar en la pantalla principal de la aplicación la primera vez que un </w:t>
            </w:r>
            <w:r w:rsidR="007B415C">
              <w:rPr>
                <w:rStyle w:val="nfasis"/>
                <w:i w:val="0"/>
                <w:lang w:val="es-ES_tradnl"/>
              </w:rPr>
              <w:t>veterinario</w:t>
            </w:r>
            <w:r w:rsidRPr="002306F1">
              <w:rPr>
                <w:rStyle w:val="nfasis"/>
                <w:i w:val="0"/>
                <w:lang w:val="es-ES_tradnl"/>
              </w:rPr>
              <w:t xml:space="preserve"> accede a la </w:t>
            </w:r>
            <w:r w:rsidR="007B415C">
              <w:rPr>
                <w:rStyle w:val="nfasis"/>
                <w:i w:val="0"/>
                <w:lang w:val="es-ES_tradnl"/>
              </w:rPr>
              <w:t>aplicación, una ventana solicitá</w:t>
            </w:r>
            <w:r w:rsidRPr="002306F1">
              <w:rPr>
                <w:rStyle w:val="nfasis"/>
                <w:i w:val="0"/>
                <w:lang w:val="es-ES_tradnl"/>
              </w:rPr>
              <w:t>ndo</w:t>
            </w:r>
            <w:r w:rsidR="007B415C">
              <w:rPr>
                <w:rStyle w:val="nfasis"/>
                <w:i w:val="0"/>
                <w:lang w:val="es-ES_tradnl"/>
              </w:rPr>
              <w:t>le</w:t>
            </w:r>
            <w:r w:rsidRPr="002306F1">
              <w:rPr>
                <w:rStyle w:val="nfasis"/>
                <w:i w:val="0"/>
                <w:lang w:val="es-ES_tradnl"/>
              </w:rPr>
              <w:t xml:space="preserve"> su registro en la Blockchain, mediante la introducción de su dirección de correo electrónico.</w:t>
            </w:r>
            <w:r w:rsidRPr="002306F1">
              <w:rPr>
                <w:lang w:val="es-ES_tradnl"/>
              </w:rPr>
              <w:t xml:space="preserve"> </w:t>
            </w:r>
          </w:p>
        </w:tc>
      </w:tr>
      <w:tr w:rsidR="009F41D8" w:rsidRPr="002306F1" w14:paraId="576A2A62"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92BDEDA" w14:textId="34B76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hideMark/>
          </w:tcPr>
          <w:p w14:paraId="53113D51" w14:textId="7A7E619B" w:rsidR="009F41D8" w:rsidRPr="002306F1" w:rsidRDefault="009F41D8" w:rsidP="009F41D8">
            <w:pPr>
              <w:spacing w:before="11"/>
              <w:ind w:left="34"/>
              <w:rPr>
                <w:rFonts w:eastAsia="Arial"/>
                <w:color w:val="auto"/>
                <w:shd w:val="clear" w:color="auto" w:fill="auto"/>
                <w:lang w:val="es-ES_tradnl" w:bidi="es-ES"/>
              </w:rPr>
            </w:pPr>
            <w:r w:rsidRPr="002306F1">
              <w:rPr>
                <w:lang w:val="es-ES_tradnl"/>
              </w:rPr>
              <w:t>Vital</w:t>
            </w:r>
          </w:p>
        </w:tc>
      </w:tr>
      <w:tr w:rsidR="009F41D8" w:rsidRPr="002306F1" w14:paraId="6896561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EE8E944" w14:textId="2B9EDBE9"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hideMark/>
          </w:tcPr>
          <w:p w14:paraId="68498C40" w14:textId="32F43442" w:rsidR="009F41D8" w:rsidRPr="002306F1" w:rsidRDefault="009F41D8" w:rsidP="009F41D8">
            <w:pPr>
              <w:spacing w:before="9"/>
              <w:ind w:left="34"/>
              <w:rPr>
                <w:rFonts w:eastAsia="Arial"/>
                <w:color w:val="auto"/>
                <w:shd w:val="clear" w:color="auto" w:fill="auto"/>
                <w:lang w:val="es-ES_tradnl" w:bidi="es-ES"/>
              </w:rPr>
            </w:pPr>
            <w:r w:rsidRPr="002306F1">
              <w:rPr>
                <w:lang w:val="es-ES_tradnl"/>
              </w:rPr>
              <w:t>Inmediatamente</w:t>
            </w:r>
          </w:p>
        </w:tc>
      </w:tr>
      <w:tr w:rsidR="009F41D8" w:rsidRPr="002306F1" w14:paraId="77114D61"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A712D82" w14:textId="1452D21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hideMark/>
          </w:tcPr>
          <w:p w14:paraId="12EBB1D1" w14:textId="66FD2A5E" w:rsidR="009F41D8" w:rsidRPr="002306F1" w:rsidRDefault="009F41D8" w:rsidP="009F41D8">
            <w:pPr>
              <w:spacing w:before="23"/>
              <w:ind w:left="34"/>
              <w:rPr>
                <w:rFonts w:eastAsia="Arial"/>
                <w:color w:val="auto"/>
                <w:shd w:val="clear" w:color="auto" w:fill="auto"/>
                <w:lang w:val="es-ES_tradnl" w:bidi="es-ES"/>
              </w:rPr>
            </w:pPr>
            <w:r w:rsidRPr="002306F1">
              <w:rPr>
                <w:lang w:val="es-ES_tradnl"/>
              </w:rPr>
              <w:t>Validado</w:t>
            </w:r>
          </w:p>
        </w:tc>
      </w:tr>
      <w:tr w:rsidR="009F41D8" w:rsidRPr="002306F1" w14:paraId="13D331FA"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DD273C1" w14:textId="11263467"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hideMark/>
          </w:tcPr>
          <w:p w14:paraId="3DAF9425" w14:textId="122E7B31" w:rsidR="009F41D8" w:rsidRPr="002306F1" w:rsidRDefault="009F41D8" w:rsidP="009F41D8">
            <w:pPr>
              <w:spacing w:before="21"/>
              <w:ind w:left="34"/>
              <w:rPr>
                <w:rFonts w:eastAsia="Arial"/>
                <w:b/>
                <w:color w:val="auto"/>
                <w:shd w:val="clear" w:color="auto" w:fill="auto"/>
                <w:lang w:val="es-ES_tradnl" w:bidi="es-ES"/>
              </w:rPr>
            </w:pPr>
            <w:r w:rsidRPr="002306F1">
              <w:rPr>
                <w:lang w:val="es-ES_tradnl"/>
              </w:rPr>
              <w:t>Alta</w:t>
            </w:r>
          </w:p>
        </w:tc>
      </w:tr>
      <w:tr w:rsidR="009F41D8" w:rsidRPr="002306F1" w14:paraId="1679A18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2830F1D4" w14:textId="40BD4DA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hideMark/>
          </w:tcPr>
          <w:p w14:paraId="78BA19B8" w14:textId="4F4D4829" w:rsidR="009F41D8" w:rsidRPr="002306F1" w:rsidRDefault="009F41D8" w:rsidP="00621FEA">
            <w:pPr>
              <w:keepNext/>
              <w:spacing w:before="19"/>
              <w:ind w:left="34"/>
              <w:rPr>
                <w:rFonts w:eastAsia="Arial"/>
                <w:color w:val="auto"/>
                <w:shd w:val="clear" w:color="auto" w:fill="auto"/>
                <w:lang w:val="es-ES_tradnl" w:bidi="es-ES"/>
              </w:rPr>
            </w:pPr>
            <w:r w:rsidRPr="002306F1">
              <w:rPr>
                <w:lang w:val="es-ES_tradnl"/>
              </w:rPr>
              <w:t>Ninguno</w:t>
            </w:r>
          </w:p>
        </w:tc>
      </w:tr>
    </w:tbl>
    <w:p w14:paraId="348FB386" w14:textId="3353D040" w:rsidR="00705D55" w:rsidRPr="002306F1" w:rsidRDefault="00621FEA" w:rsidP="00621FEA">
      <w:pPr>
        <w:pStyle w:val="Descripcin"/>
        <w:jc w:val="center"/>
        <w:rPr>
          <w:rFonts w:ascii="Times New Roman" w:eastAsia="Times New Roman" w:hAnsi="Times New Roman" w:cs="Times New Roman"/>
          <w:shd w:val="clear" w:color="auto" w:fill="auto"/>
          <w:lang w:val="es-ES_tradnl" w:eastAsia="es-ES"/>
        </w:rPr>
      </w:pPr>
      <w:bookmarkStart w:id="280" w:name="_Toc19108311"/>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23</w:t>
      </w:r>
      <w:r w:rsidR="00803BC7">
        <w:rPr>
          <w:lang w:val="es-ES_tradnl"/>
        </w:rPr>
        <w:fldChar w:fldCharType="end"/>
      </w:r>
      <w:r w:rsidRPr="002306F1">
        <w:rPr>
          <w:lang w:val="es-ES_tradnl"/>
        </w:rPr>
        <w:t>: Requisito funcional de registro en la Blockchain</w:t>
      </w:r>
      <w:bookmarkEnd w:id="280"/>
    </w:p>
    <w:p w14:paraId="6FF18194" w14:textId="77777777" w:rsidR="0042166D" w:rsidRPr="002306F1" w:rsidRDefault="0042166D"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19E731E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6E8C9" w14:textId="55D3395F" w:rsidR="00705D55" w:rsidRPr="002306F1" w:rsidRDefault="009F41D8"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FRQ-0003</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07D16F9"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Identificación de veterinarios</w:t>
            </w:r>
          </w:p>
        </w:tc>
      </w:tr>
      <w:tr w:rsidR="00705D55" w:rsidRPr="002306F1" w14:paraId="5BF87F0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71ACBA"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4FC3E8E"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0DFFCB7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72E77F9"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CBD8763"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505AC887" w14:textId="77777777" w:rsidTr="002D0002">
        <w:trPr>
          <w:trHeight w:val="31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2C65E0"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274D0237"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0AFE8B9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CBC6FF"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359E0A51"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0B39129B" w14:textId="77777777" w:rsidTr="002D0002">
        <w:trPr>
          <w:trHeight w:val="56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CC763"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50BA0405" w14:textId="1E4CB4FF" w:rsidR="00705D55" w:rsidRPr="002306F1" w:rsidRDefault="00705D55" w:rsidP="00570BDF">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El siste</w:t>
            </w:r>
            <w:r w:rsidR="00570BDF" w:rsidRPr="002306F1">
              <w:rPr>
                <w:rFonts w:eastAsia="Times New Roman"/>
                <w:shd w:val="clear" w:color="auto" w:fill="auto"/>
                <w:lang w:val="es-ES_tradnl"/>
              </w:rPr>
              <w:t xml:space="preserve">ma deberá mostrar el nombre </w:t>
            </w:r>
            <w:r w:rsidRPr="002306F1">
              <w:rPr>
                <w:rFonts w:eastAsia="Times New Roman"/>
                <w:shd w:val="clear" w:color="auto" w:fill="auto"/>
                <w:lang w:val="es-ES_tradnl"/>
              </w:rPr>
              <w:t>y el colegio en donde está inscrito</w:t>
            </w:r>
            <w:r w:rsidR="00570BDF" w:rsidRPr="002306F1">
              <w:rPr>
                <w:rFonts w:eastAsia="Times New Roman"/>
                <w:shd w:val="clear" w:color="auto" w:fill="auto"/>
                <w:lang w:val="es-ES_tradnl"/>
              </w:rPr>
              <w:t xml:space="preserve"> del Veterinario que ha accedido a la aplicación, en las pantallas de alta, modificación y baja de las mascotas.</w:t>
            </w:r>
          </w:p>
        </w:tc>
      </w:tr>
      <w:tr w:rsidR="00705D55" w:rsidRPr="002306F1" w14:paraId="1C1A6D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8B6F2B"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B349A91"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531F67D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DE933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C2395C" w14:textId="1EBD107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03F8772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DFB91C"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7FCD59BC" w14:textId="34E4CECF"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72D6F10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002F1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81B8556" w14:textId="03DD81F4"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2F0C1B1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8BF7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E069EF0"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E77A973" w14:textId="6E25C6A9" w:rsidR="00705D55" w:rsidRPr="002306F1" w:rsidRDefault="00AA4FC8" w:rsidP="00AA4FC8">
      <w:pPr>
        <w:pStyle w:val="Descripcin"/>
        <w:spacing w:before="120" w:after="120"/>
        <w:jc w:val="center"/>
        <w:rPr>
          <w:rFonts w:ascii="Times New Roman" w:eastAsia="Times New Roman" w:hAnsi="Times New Roman" w:cs="Times New Roman"/>
          <w:shd w:val="clear" w:color="auto" w:fill="auto"/>
          <w:lang w:val="es-ES_tradnl" w:eastAsia="es-ES"/>
        </w:rPr>
      </w:pPr>
      <w:bookmarkStart w:id="281" w:name="_Toc19108312"/>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24</w:t>
      </w:r>
      <w:r w:rsidR="00803BC7">
        <w:rPr>
          <w:lang w:val="es-ES_tradnl"/>
        </w:rPr>
        <w:fldChar w:fldCharType="end"/>
      </w:r>
      <w:r w:rsidR="00570BDF" w:rsidRPr="002306F1">
        <w:rPr>
          <w:lang w:val="es-ES_tradnl"/>
        </w:rPr>
        <w:t>: Re</w:t>
      </w:r>
      <w:r w:rsidRPr="002306F1">
        <w:rPr>
          <w:lang w:val="es-ES_tradnl"/>
        </w:rPr>
        <w:t>quisito funcional de identificación de ve</w:t>
      </w:r>
      <w:r w:rsidR="002D0002">
        <w:rPr>
          <w:lang w:val="es-ES_tradnl"/>
        </w:rPr>
        <w:t>te</w:t>
      </w:r>
      <w:r w:rsidRPr="002306F1">
        <w:rPr>
          <w:lang w:val="es-ES_tradnl"/>
        </w:rPr>
        <w:t>rinarios.</w:t>
      </w:r>
      <w:bookmarkEnd w:id="281"/>
    </w:p>
    <w:p w14:paraId="7CD12D2A" w14:textId="77777777" w:rsidR="00621FEA" w:rsidRPr="002306F1" w:rsidRDefault="00621FEA" w:rsidP="00621FEA">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621FEA" w:rsidRPr="002306F1" w14:paraId="326F3D4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AD6C4A" w14:textId="1F2580F6" w:rsidR="00621FEA" w:rsidRPr="002306F1" w:rsidRDefault="00621FEA"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FRQ-0004</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73201FC2" w14:textId="77777777" w:rsidR="00621FEA" w:rsidRPr="002306F1" w:rsidRDefault="00621FEA" w:rsidP="004D217F">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Alta de una mascota</w:t>
            </w:r>
          </w:p>
        </w:tc>
      </w:tr>
      <w:tr w:rsidR="00621FEA" w:rsidRPr="002306F1" w14:paraId="4ECC1FC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8DB01E" w14:textId="77777777" w:rsidR="00621FEA" w:rsidRPr="002306F1" w:rsidRDefault="00621FEA"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6AA5002" w14:textId="77777777" w:rsidR="00621FEA" w:rsidRPr="002306F1" w:rsidRDefault="00621FEA"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621FEA" w:rsidRPr="002306F1" w14:paraId="45AF56CB"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C51AB" w14:textId="77777777" w:rsidR="00621FEA" w:rsidRPr="002306F1" w:rsidRDefault="00621FEA"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005B2F7" w14:textId="77777777" w:rsidR="00621FEA" w:rsidRPr="002306F1" w:rsidRDefault="00621FEA"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06CAFD9B" w14:textId="77777777" w:rsidTr="00253EE3">
        <w:trPr>
          <w:trHeight w:val="367"/>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A171E6" w14:textId="77777777" w:rsidR="00621FEA" w:rsidRPr="002306F1" w:rsidRDefault="00621FEA"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69B81B0" w14:textId="77777777" w:rsidR="00621FEA" w:rsidRPr="002306F1" w:rsidRDefault="00621FEA" w:rsidP="00253EE3">
            <w:pPr>
              <w:numPr>
                <w:ilvl w:val="0"/>
                <w:numId w:val="13"/>
              </w:numPr>
              <w:ind w:left="436" w:hanging="357"/>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6F1E60A8"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914C2F" w14:textId="77777777" w:rsidR="00621FEA" w:rsidRPr="002306F1" w:rsidRDefault="00621FEA"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48245EAC" w14:textId="77777777" w:rsidR="00621FEA" w:rsidRPr="002306F1" w:rsidRDefault="00621FEA" w:rsidP="004D217F">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Como veterinario quisiera dar de alta una mascota en el sistema, mediante un formulario en la pantalla de "Alta de Mascotas", que contenga los campos imprescindibles para identificar a un animal, en concreto sería necesarios: </w:t>
            </w:r>
          </w:p>
          <w:p w14:paraId="3650BDC8"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del animal. </w:t>
            </w:r>
          </w:p>
          <w:p w14:paraId="528D7E91"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implantación del chip. </w:t>
            </w:r>
          </w:p>
          <w:p w14:paraId="193D6382"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Alta en la base de datos. </w:t>
            </w:r>
          </w:p>
          <w:p w14:paraId="631F3C1B"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Número de identificación. </w:t>
            </w:r>
          </w:p>
          <w:p w14:paraId="4051B565"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Raza. </w:t>
            </w:r>
          </w:p>
          <w:p w14:paraId="19A8B883"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Peligrosidad. </w:t>
            </w:r>
          </w:p>
          <w:p w14:paraId="78BB44BD"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nacimiento. </w:t>
            </w:r>
          </w:p>
          <w:p w14:paraId="43490DFB"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Capa. </w:t>
            </w:r>
          </w:p>
          <w:p w14:paraId="64AA31D2"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Pelo. </w:t>
            </w:r>
          </w:p>
          <w:p w14:paraId="704624BF"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4DFC9CF6" w14:textId="77777777" w:rsidR="00621FEA" w:rsidRPr="002306F1" w:rsidRDefault="00621FEA" w:rsidP="00174F00">
            <w:pPr>
              <w:numPr>
                <w:ilvl w:val="0"/>
                <w:numId w:val="14"/>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Aptitud.</w:t>
            </w:r>
          </w:p>
        </w:tc>
      </w:tr>
      <w:tr w:rsidR="00621FEA" w:rsidRPr="002306F1" w14:paraId="0FD2ECD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6EFE52" w14:textId="77777777" w:rsidR="00621FEA" w:rsidRPr="002306F1" w:rsidRDefault="00621FEA"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6C1F8234" w14:textId="77777777" w:rsidR="00621FEA" w:rsidRPr="002306F1" w:rsidRDefault="00621FEA"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621FEA" w:rsidRPr="002306F1" w14:paraId="15BFFD44"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D3E55E" w14:textId="77777777" w:rsidR="00621FEA" w:rsidRPr="002306F1" w:rsidRDefault="00621FEA"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132003" w14:textId="77777777" w:rsidR="00621FEA" w:rsidRPr="002306F1" w:rsidRDefault="00621FEA"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621FEA" w:rsidRPr="002306F1" w14:paraId="732D187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63DBF2" w14:textId="77777777" w:rsidR="00621FEA" w:rsidRPr="002306F1" w:rsidRDefault="00621FEA"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F975E7" w14:textId="77777777" w:rsidR="00621FEA" w:rsidRPr="002306F1" w:rsidRDefault="00621FEA"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621FEA" w:rsidRPr="002306F1" w14:paraId="21C2C03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0FF0FC" w14:textId="77777777" w:rsidR="00621FEA" w:rsidRPr="002306F1" w:rsidRDefault="00621FEA"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29CBB1B" w14:textId="77777777" w:rsidR="00621FEA" w:rsidRPr="002306F1" w:rsidRDefault="00621FEA"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621FEA" w:rsidRPr="002306F1" w14:paraId="3D8D8B7D"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53F948" w14:textId="77777777" w:rsidR="00621FEA" w:rsidRPr="002306F1" w:rsidRDefault="00621FEA"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7B8F250E" w14:textId="77777777" w:rsidR="00621FEA" w:rsidRPr="002306F1" w:rsidRDefault="00621FEA"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42AEAE" w14:textId="27CEB85B" w:rsidR="00705D55" w:rsidRPr="002306F1" w:rsidRDefault="008A478E" w:rsidP="008A478E">
      <w:pPr>
        <w:pStyle w:val="Descripcin"/>
        <w:jc w:val="center"/>
        <w:rPr>
          <w:lang w:val="es-ES_tradnl"/>
        </w:rPr>
      </w:pPr>
      <w:bookmarkStart w:id="282" w:name="_Toc19108313"/>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25</w:t>
      </w:r>
      <w:r w:rsidR="00803BC7">
        <w:rPr>
          <w:lang w:val="es-ES_tradnl"/>
        </w:rPr>
        <w:fldChar w:fldCharType="end"/>
      </w:r>
      <w:r w:rsidRPr="002306F1">
        <w:rPr>
          <w:lang w:val="es-ES_tradnl"/>
        </w:rPr>
        <w:t>: Requisito funcional de alta de una mascota</w:t>
      </w:r>
      <w:bookmarkEnd w:id="282"/>
    </w:p>
    <w:p w14:paraId="2954002E"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A478E" w:rsidRPr="002306F1" w14:paraId="2775EB0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3C7C00" w14:textId="64B5B0FF" w:rsidR="008A478E" w:rsidRPr="002306F1" w:rsidRDefault="008A478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FRQ-0005</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2F6DEEFB" w14:textId="7154754C" w:rsidR="008A478E" w:rsidRPr="002306F1" w:rsidRDefault="008A478E" w:rsidP="004D217F">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Alta de datos de un propietario</w:t>
            </w:r>
          </w:p>
        </w:tc>
      </w:tr>
      <w:tr w:rsidR="008A478E" w:rsidRPr="002306F1" w14:paraId="078D176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C53457" w14:textId="77777777" w:rsidR="008A478E" w:rsidRPr="002306F1" w:rsidRDefault="008A478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3575E98A" w14:textId="77777777" w:rsidR="008A478E" w:rsidRPr="002306F1" w:rsidRDefault="008A478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8A478E" w:rsidRPr="002306F1" w14:paraId="4E726A1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C74360" w14:textId="77777777" w:rsidR="008A478E" w:rsidRPr="002306F1" w:rsidRDefault="008A478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597090DE" w14:textId="77777777" w:rsidR="008A478E" w:rsidRPr="002306F1" w:rsidRDefault="008A478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8A478E" w:rsidRPr="002306F1" w14:paraId="6F2B9013"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5BEAB7" w14:textId="77777777" w:rsidR="008A478E" w:rsidRPr="002306F1" w:rsidRDefault="008A478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F482E78" w14:textId="77777777" w:rsidR="008A478E" w:rsidRPr="002306F1" w:rsidRDefault="008A478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8A478E" w:rsidRPr="002306F1" w14:paraId="73EE196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432AFA" w14:textId="77777777" w:rsidR="008A478E" w:rsidRPr="002306F1" w:rsidRDefault="008A478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2CD49F40" w14:textId="77777777" w:rsidR="008A478E" w:rsidRPr="002306F1" w:rsidRDefault="008A478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8A478E" w:rsidRPr="002306F1" w14:paraId="111C23AE"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51D612" w14:textId="77777777" w:rsidR="008A478E" w:rsidRPr="002306F1" w:rsidRDefault="008A478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33E149C3" w14:textId="4848E206" w:rsidR="008A478E" w:rsidRPr="002306F1" w:rsidRDefault="008A478E" w:rsidP="008A478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permitir al </w:t>
            </w:r>
            <w:r w:rsidR="002A4851" w:rsidRPr="002306F1">
              <w:rPr>
                <w:rFonts w:eastAsia="Times New Roman"/>
                <w:shd w:val="clear" w:color="auto" w:fill="auto"/>
                <w:lang w:val="es-ES_tradnl"/>
              </w:rPr>
              <w:t>veterinario</w:t>
            </w:r>
            <w:r w:rsidRPr="002306F1">
              <w:rPr>
                <w:rFonts w:eastAsia="Times New Roman"/>
                <w:shd w:val="clear" w:color="auto" w:fill="auto"/>
                <w:lang w:val="es-ES_tradnl"/>
              </w:rPr>
              <w:t xml:space="preserve"> dar de alta al dueño de una mascota</w:t>
            </w:r>
            <w:r w:rsidR="002A4851" w:rsidRPr="002306F1">
              <w:rPr>
                <w:rFonts w:eastAsia="Times New Roman"/>
                <w:shd w:val="clear" w:color="auto" w:fill="auto"/>
                <w:lang w:val="es-ES_tradnl"/>
              </w:rPr>
              <w:t xml:space="preserve"> con los datos</w:t>
            </w:r>
            <w:r w:rsidRPr="002306F1">
              <w:rPr>
                <w:rFonts w:eastAsia="Times New Roman"/>
                <w:shd w:val="clear" w:color="auto" w:fill="auto"/>
                <w:lang w:val="es-ES_tradnl"/>
              </w:rPr>
              <w:t xml:space="preserve"> imprescindibles para identificar al dueño de un animal, en concreto sería necesarios: </w:t>
            </w:r>
          </w:p>
          <w:p w14:paraId="64D7852B" w14:textId="346E16A7"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3B1CBFD4" w14:textId="72FDC551"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58F7EF7F" w14:textId="4B7FE960"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3AABBFEA" w14:textId="0CCC96A1"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10C282AF" w14:textId="71949345"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Teléfono. </w:t>
            </w:r>
          </w:p>
        </w:tc>
      </w:tr>
      <w:tr w:rsidR="008A478E" w:rsidRPr="002306F1" w14:paraId="61890DB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F919536" w14:textId="77777777" w:rsidR="008A478E" w:rsidRPr="002306F1" w:rsidRDefault="008A478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F163201" w14:textId="77777777" w:rsidR="008A478E" w:rsidRPr="002306F1" w:rsidRDefault="008A478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8A478E" w:rsidRPr="002306F1" w14:paraId="3A68A19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E08FB4" w14:textId="77777777" w:rsidR="008A478E" w:rsidRPr="002306F1" w:rsidRDefault="008A478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EF5E53F" w14:textId="77777777" w:rsidR="008A478E" w:rsidRPr="002306F1" w:rsidRDefault="008A478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8A478E" w:rsidRPr="002306F1" w14:paraId="4EB92CA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0AFEEE" w14:textId="77777777" w:rsidR="008A478E" w:rsidRPr="002306F1" w:rsidRDefault="008A478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4FE2E6B2" w14:textId="77777777" w:rsidR="008A478E" w:rsidRPr="002306F1" w:rsidRDefault="008A478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8A478E" w:rsidRPr="002306F1" w14:paraId="101F4B6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F200E5" w14:textId="77777777" w:rsidR="008A478E" w:rsidRPr="002306F1" w:rsidRDefault="008A478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4F1913F4" w14:textId="77777777" w:rsidR="008A478E" w:rsidRPr="002306F1" w:rsidRDefault="008A478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8A478E" w:rsidRPr="002306F1" w14:paraId="7FAD8A93"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9CD7D5" w14:textId="77777777" w:rsidR="008A478E" w:rsidRPr="002306F1" w:rsidRDefault="008A478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6B10D44D" w14:textId="77777777" w:rsidR="008A478E" w:rsidRPr="002306F1" w:rsidRDefault="008A478E" w:rsidP="00264406">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A89768F" w14:textId="168E569C" w:rsidR="008A478E" w:rsidRPr="002306F1" w:rsidRDefault="00264406" w:rsidP="002A4851">
      <w:pPr>
        <w:pStyle w:val="Descripcin"/>
        <w:jc w:val="center"/>
        <w:rPr>
          <w:lang w:val="es-ES_tradnl"/>
        </w:rPr>
      </w:pPr>
      <w:bookmarkStart w:id="283" w:name="_Toc19108314"/>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26</w:t>
      </w:r>
      <w:r w:rsidR="00803BC7">
        <w:rPr>
          <w:lang w:val="es-ES_tradnl"/>
        </w:rPr>
        <w:fldChar w:fldCharType="end"/>
      </w:r>
      <w:r w:rsidRPr="002306F1">
        <w:rPr>
          <w:lang w:val="es-ES_tradnl"/>
        </w:rPr>
        <w:t>: Requisito funcional de alta de un propietario</w:t>
      </w:r>
      <w:bookmarkEnd w:id="283"/>
    </w:p>
    <w:p w14:paraId="56960797"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66A3A3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341F87" w14:textId="491A21A4" w:rsidR="00705D55" w:rsidRPr="002306F1" w:rsidRDefault="008A478E"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FRQ-0006</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3FAA6179" w14:textId="77777777" w:rsidR="00705D55" w:rsidRPr="002306F1" w:rsidRDefault="00705D55" w:rsidP="00705D55">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una mascota</w:t>
            </w:r>
          </w:p>
        </w:tc>
      </w:tr>
      <w:tr w:rsidR="00705D55" w:rsidRPr="002306F1" w14:paraId="116DAB7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485953"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56979CF8"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EDE97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6BD42"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5A75117"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00C95D52"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579FAE"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895AAE1" w14:textId="77777777" w:rsidR="00705D55" w:rsidRPr="002306F1" w:rsidRDefault="00705D55"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2324435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0DD5A0" w14:textId="77777777" w:rsidR="00705D55" w:rsidRPr="002306F1" w:rsidRDefault="00705D55" w:rsidP="00705D55">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55C935DD" w14:textId="77777777" w:rsidR="00705D55" w:rsidRPr="002306F1" w:rsidRDefault="00705D55" w:rsidP="00705D55">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3C9E1204" w14:textId="77777777" w:rsidTr="002D0002">
        <w:trPr>
          <w:trHeight w:val="22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3740B5"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FBA4820" w14:textId="730CD47A" w:rsidR="00705D55" w:rsidRPr="002306F1" w:rsidRDefault="00705D55" w:rsidP="00705D55">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w:t>
            </w:r>
            <w:r w:rsidR="00F96C66" w:rsidRPr="002306F1">
              <w:rPr>
                <w:rFonts w:eastAsia="Times New Roman"/>
                <w:shd w:val="clear" w:color="auto" w:fill="auto"/>
                <w:lang w:val="es-ES_tradnl"/>
              </w:rPr>
              <w:t>veterinario</w:t>
            </w:r>
            <w:r w:rsidRPr="002306F1">
              <w:rPr>
                <w:rFonts w:eastAsia="Times New Roman"/>
                <w:shd w:val="clear" w:color="auto" w:fill="auto"/>
                <w:lang w:val="es-ES_tradnl"/>
              </w:rPr>
              <w:t xml:space="preserve"> quiero poder modificar los datos sanitarios de una mascota, en concreto: </w:t>
            </w:r>
          </w:p>
          <w:p w14:paraId="1D553C02"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196CB161"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revisión. </w:t>
            </w:r>
          </w:p>
          <w:p w14:paraId="79DD9A92"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Estado. </w:t>
            </w:r>
          </w:p>
          <w:p w14:paraId="457FC60E"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Cicatrices. </w:t>
            </w:r>
          </w:p>
          <w:p w14:paraId="51DDDA08"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Vacunas. </w:t>
            </w:r>
          </w:p>
          <w:p w14:paraId="470241AB" w14:textId="77777777" w:rsidR="00705D55" w:rsidRPr="002306F1" w:rsidRDefault="00705D55" w:rsidP="00174F00">
            <w:pPr>
              <w:numPr>
                <w:ilvl w:val="0"/>
                <w:numId w:val="9"/>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Observaciones</w:t>
            </w:r>
          </w:p>
        </w:tc>
      </w:tr>
      <w:tr w:rsidR="00705D55" w:rsidRPr="002306F1" w14:paraId="2249310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25F594"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64AE53E"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445F9C13"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EA812D"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B6A9EEB" w14:textId="5AE6E72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4F9F4D4E"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364BD"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6C6659" w14:textId="76B2FF46"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239D855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5959C"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2D294735" w14:textId="053D2450"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1885BCBA"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10055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1AAA7636"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DA5ED81" w14:textId="44B47D87" w:rsidR="00705D55" w:rsidRPr="002306F1" w:rsidRDefault="00AA4FC8" w:rsidP="00AA4FC8">
      <w:pPr>
        <w:pStyle w:val="Descripcin"/>
        <w:spacing w:before="120" w:after="120"/>
        <w:jc w:val="center"/>
        <w:rPr>
          <w:lang w:val="es-ES_tradnl"/>
        </w:rPr>
      </w:pPr>
      <w:bookmarkStart w:id="284" w:name="_Toc19108315"/>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27</w:t>
      </w:r>
      <w:r w:rsidR="00803BC7">
        <w:rPr>
          <w:lang w:val="es-ES_tradnl"/>
        </w:rPr>
        <w:fldChar w:fldCharType="end"/>
      </w:r>
      <w:r w:rsidRPr="002306F1">
        <w:rPr>
          <w:lang w:val="es-ES_tradnl"/>
        </w:rPr>
        <w:t>: Requisito funcional de modificación de datos de una mascota</w:t>
      </w:r>
      <w:bookmarkEnd w:id="284"/>
    </w:p>
    <w:p w14:paraId="5BF026AC" w14:textId="77777777" w:rsidR="00F6673E" w:rsidRPr="002306F1" w:rsidRDefault="00F6673E" w:rsidP="00F6673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5B01762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A68D9A" w14:textId="7D4024E2" w:rsidR="00F6673E" w:rsidRPr="002306F1" w:rsidRDefault="00F6673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FRQ-000</w:t>
            </w:r>
            <w:r w:rsidR="00264406" w:rsidRPr="002306F1">
              <w:rPr>
                <w:rFonts w:eastAsia="Arial"/>
                <w:b/>
                <w:color w:val="auto"/>
                <w:shd w:val="clear" w:color="auto" w:fill="auto"/>
                <w:lang w:val="es-ES_tradnl" w:bidi="es-ES"/>
              </w:rPr>
              <w:t>7</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5A932BBA" w14:textId="597083FB" w:rsidR="00F6673E" w:rsidRPr="002306F1" w:rsidRDefault="00F6673E" w:rsidP="00F6673E">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 propietario</w:t>
            </w:r>
          </w:p>
        </w:tc>
      </w:tr>
      <w:tr w:rsidR="00F6673E" w:rsidRPr="002306F1" w14:paraId="12295E27"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1EB279"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4EB1B2E8"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2084F7D2"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0DB8E9"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217BAC12" w14:textId="77777777" w:rsidR="00F6673E" w:rsidRPr="002306F1" w:rsidRDefault="00F6673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0263F0B0" w14:textId="77777777" w:rsidTr="00F842C7">
        <w:trPr>
          <w:trHeight w:val="2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23FF7E"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080D5433" w14:textId="77777777" w:rsidR="00F6673E" w:rsidRPr="002306F1" w:rsidRDefault="00F6673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F6673E" w:rsidRPr="002306F1" w14:paraId="551ADE9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154057" w14:textId="77777777" w:rsidR="00F6673E" w:rsidRPr="002306F1" w:rsidRDefault="00F6673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D52307B" w14:textId="77777777" w:rsidR="00F6673E" w:rsidRPr="002306F1" w:rsidRDefault="00F6673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46FCDD87"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D9FCBC"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675D7DF6" w14:textId="63730C44" w:rsidR="00F6673E" w:rsidRPr="002306F1" w:rsidRDefault="00F6673E" w:rsidP="00F6673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veterinario quisiera poder modificar los datos del dueño de una mascota, cambiando los datos imprescindibles que permitan identificar al dueño de un animal, en concreto sería necesarios: </w:t>
            </w:r>
          </w:p>
          <w:p w14:paraId="08B622D5" w14:textId="2E65FACB"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4E62FE66" w14:textId="1F055D7C"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46C671A9" w14:textId="4EA84C5E"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46033BBB" w14:textId="2AC92E2B"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063F5718" w14:textId="3D50B302" w:rsidR="00F6673E" w:rsidRPr="002306F1" w:rsidRDefault="00F6673E" w:rsidP="00174F00">
            <w:pPr>
              <w:numPr>
                <w:ilvl w:val="0"/>
                <w:numId w:val="9"/>
              </w:numPr>
              <w:spacing w:after="3" w:line="256" w:lineRule="auto"/>
              <w:contextualSpacing/>
              <w:jc w:val="left"/>
              <w:rPr>
                <w:rFonts w:eastAsia="Arial"/>
                <w:color w:val="auto"/>
                <w:shd w:val="clear" w:color="auto" w:fill="auto"/>
                <w:lang w:val="es-ES_tradnl" w:bidi="es-ES"/>
              </w:rPr>
            </w:pPr>
            <w:r w:rsidRPr="002306F1">
              <w:rPr>
                <w:rFonts w:eastAsia="Times New Roman"/>
                <w:shd w:val="clear" w:color="auto" w:fill="auto"/>
                <w:lang w:val="es-ES_tradnl"/>
              </w:rPr>
              <w:t>Teléfono.</w:t>
            </w:r>
          </w:p>
        </w:tc>
      </w:tr>
      <w:tr w:rsidR="00F6673E" w:rsidRPr="002306F1" w14:paraId="0A7E656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CB6B84"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FE8A13D"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F6673E" w:rsidRPr="002306F1" w14:paraId="05E36835"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05A5EB"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29BAFF5D"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F6673E" w:rsidRPr="002306F1" w14:paraId="65C4DEC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216F6E"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DBC8EF4"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F6673E" w:rsidRPr="002306F1" w14:paraId="4D71C5C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A2C8F0"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C0380D2"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F6673E" w:rsidRPr="002306F1" w14:paraId="62936CC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0BCC300"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491A5D4"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609B4A4" w14:textId="06298EB8" w:rsidR="00705D55" w:rsidRPr="002306F1" w:rsidRDefault="00C300E1" w:rsidP="00C300E1">
      <w:pPr>
        <w:pStyle w:val="Descripcin"/>
        <w:spacing w:before="120" w:after="120"/>
        <w:jc w:val="center"/>
        <w:rPr>
          <w:lang w:val="es-ES_tradnl"/>
        </w:rPr>
      </w:pPr>
      <w:bookmarkStart w:id="285" w:name="_Toc19108316"/>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28</w:t>
      </w:r>
      <w:r w:rsidR="00803BC7">
        <w:rPr>
          <w:lang w:val="es-ES_tradnl"/>
        </w:rPr>
        <w:fldChar w:fldCharType="end"/>
      </w:r>
      <w:r w:rsidRPr="002306F1">
        <w:rPr>
          <w:lang w:val="es-ES_tradnl"/>
        </w:rPr>
        <w:t>: Requisito funcional para la baja de una mascota</w:t>
      </w:r>
      <w:bookmarkEnd w:id="285"/>
    </w:p>
    <w:p w14:paraId="55F45B1F" w14:textId="77777777" w:rsidR="00C300E1" w:rsidRPr="002306F1" w:rsidRDefault="00C300E1" w:rsidP="00C300E1">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45461A6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9BB732" w14:textId="7BB346B8" w:rsidR="00705D55" w:rsidRPr="002306F1" w:rsidRDefault="00264406"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FRQ-0008</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9CFD5B3" w14:textId="1ED5412E" w:rsidR="00705D55" w:rsidRPr="002306F1" w:rsidRDefault="00705D55" w:rsidP="006C143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Consultar </w:t>
            </w:r>
            <w:r w:rsidR="0042166D" w:rsidRPr="002306F1">
              <w:rPr>
                <w:rFonts w:eastAsia="Arial"/>
                <w:b/>
                <w:color w:val="auto"/>
                <w:shd w:val="clear" w:color="auto" w:fill="auto"/>
                <w:lang w:val="es-ES_tradnl" w:bidi="es-ES"/>
              </w:rPr>
              <w:t>ETH</w:t>
            </w:r>
            <w:r w:rsidRPr="002306F1">
              <w:rPr>
                <w:rFonts w:eastAsia="Arial"/>
                <w:b/>
                <w:color w:val="auto"/>
                <w:shd w:val="clear" w:color="auto" w:fill="auto"/>
                <w:lang w:val="es-ES_tradnl" w:bidi="es-ES"/>
              </w:rPr>
              <w:t xml:space="preserve"> </w:t>
            </w:r>
            <w:r w:rsidR="006C1431">
              <w:rPr>
                <w:rFonts w:eastAsia="Arial"/>
                <w:b/>
                <w:color w:val="auto"/>
                <w:shd w:val="clear" w:color="auto" w:fill="auto"/>
                <w:lang w:val="es-ES_tradnl" w:bidi="es-ES"/>
              </w:rPr>
              <w:t>traspasados</w:t>
            </w:r>
          </w:p>
        </w:tc>
      </w:tr>
      <w:tr w:rsidR="00705D55" w:rsidRPr="002306F1" w14:paraId="682342C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ED9B9"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10A369EC"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1CE1CB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7190"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6FF78E7"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6AFB4D77" w14:textId="77777777" w:rsidTr="002D0002">
        <w:trPr>
          <w:trHeight w:val="218"/>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30A0C7"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394B548" w14:textId="77777777" w:rsidR="00705D55" w:rsidRPr="002306F1" w:rsidRDefault="00705D55"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7A900CE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D7C4EB"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01AA3A6D"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1733F09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4C3206"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1D27B413" w14:textId="0FAE3181" w:rsidR="00705D55" w:rsidRPr="002306F1" w:rsidRDefault="00705D55" w:rsidP="00F96C66">
            <w:pPr>
              <w:spacing w:before="22"/>
              <w:ind w:left="10" w:right="112" w:hanging="10"/>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mostrar un listado con las transacciones recibidas de otros veterinarios por haber modificado los datos de una mascota dada de alta por él y el saldo total en </w:t>
            </w:r>
            <w:r w:rsidR="00F96C66" w:rsidRPr="002306F1">
              <w:rPr>
                <w:rFonts w:eastAsia="Times New Roman"/>
                <w:shd w:val="clear" w:color="auto" w:fill="auto"/>
                <w:lang w:val="es-ES_tradnl"/>
              </w:rPr>
              <w:t>ETH</w:t>
            </w:r>
            <w:r w:rsidRPr="002306F1">
              <w:rPr>
                <w:rFonts w:eastAsia="Times New Roman"/>
                <w:shd w:val="clear" w:color="auto" w:fill="auto"/>
                <w:lang w:val="es-ES_tradnl"/>
              </w:rPr>
              <w:t xml:space="preserve"> de su cuenta. ,</w:t>
            </w:r>
          </w:p>
        </w:tc>
      </w:tr>
      <w:tr w:rsidR="00705D55" w:rsidRPr="002306F1" w14:paraId="5245A28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24187"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71B89C00"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7206A23D"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496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C01898C"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42E6CB3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8AEAF6"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036488F5" w14:textId="5C05FB1F"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78960C5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EB6E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6E8B7F0D"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68B5010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640766"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2B7CAAE6" w14:textId="77777777" w:rsidR="00705D55" w:rsidRPr="002306F1" w:rsidRDefault="00705D55" w:rsidP="00C300E1">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2F59B0D" w14:textId="3D9E3E11" w:rsidR="00705D55" w:rsidRPr="002306F1" w:rsidRDefault="00C300E1" w:rsidP="00C300E1">
      <w:pPr>
        <w:pStyle w:val="Descripcin"/>
        <w:spacing w:before="120" w:after="120"/>
        <w:jc w:val="center"/>
        <w:rPr>
          <w:lang w:val="es-ES_tradnl"/>
        </w:rPr>
      </w:pPr>
      <w:bookmarkStart w:id="286" w:name="_Toc19108317"/>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29</w:t>
      </w:r>
      <w:r w:rsidR="00803BC7">
        <w:rPr>
          <w:lang w:val="es-ES_tradnl"/>
        </w:rPr>
        <w:fldChar w:fldCharType="end"/>
      </w:r>
      <w:r w:rsidRPr="002306F1">
        <w:rPr>
          <w:lang w:val="es-ES_tradnl"/>
        </w:rPr>
        <w:t>: Requisito funcional para la visualización de weis</w:t>
      </w:r>
      <w:r w:rsidR="006C1431">
        <w:rPr>
          <w:lang w:val="es-ES_tradnl"/>
        </w:rPr>
        <w:t>/ETH</w:t>
      </w:r>
      <w:r w:rsidRPr="002306F1">
        <w:rPr>
          <w:lang w:val="es-ES_tradnl"/>
        </w:rPr>
        <w:t xml:space="preserve"> </w:t>
      </w:r>
      <w:r w:rsidR="006C1431">
        <w:rPr>
          <w:lang w:val="es-ES_tradnl"/>
        </w:rPr>
        <w:t>traspasado</w:t>
      </w:r>
      <w:bookmarkEnd w:id="286"/>
    </w:p>
    <w:p w14:paraId="234A00F7"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4484C5FA"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1961E0D5"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6AD1ED" w14:textId="77777777" w:rsidR="00F6673E" w:rsidRPr="002306F1" w:rsidRDefault="00F6673E" w:rsidP="004D217F">
            <w:pPr>
              <w:spacing w:before="5"/>
              <w:ind w:left="22"/>
              <w:jc w:val="left"/>
              <w:rPr>
                <w:rFonts w:eastAsia="Arial"/>
                <w:b/>
                <w:color w:val="auto"/>
                <w:shd w:val="clear" w:color="auto" w:fill="auto"/>
                <w:lang w:val="es-ES_tradnl" w:bidi="es-ES"/>
              </w:rPr>
            </w:pPr>
            <w:bookmarkStart w:id="287" w:name="_Hlk10319665"/>
            <w:r w:rsidRPr="002306F1">
              <w:rPr>
                <w:rFonts w:eastAsia="Arial"/>
                <w:b/>
                <w:color w:val="auto"/>
                <w:shd w:val="clear" w:color="auto" w:fill="auto"/>
                <w:lang w:val="es-ES_tradnl" w:bidi="es-ES"/>
              </w:rPr>
              <w:t>FRQ-0009</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E04634A" w14:textId="279CE39F" w:rsidR="00F6673E" w:rsidRPr="002306F1" w:rsidRDefault="00F6673E" w:rsidP="002A485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Traspaso de </w:t>
            </w:r>
            <w:r w:rsidR="002A4851" w:rsidRPr="002306F1">
              <w:rPr>
                <w:rFonts w:eastAsia="Arial"/>
                <w:b/>
                <w:color w:val="auto"/>
                <w:shd w:val="clear" w:color="auto" w:fill="auto"/>
                <w:lang w:val="es-ES_tradnl" w:bidi="es-ES"/>
              </w:rPr>
              <w:t>ETH</w:t>
            </w:r>
          </w:p>
        </w:tc>
      </w:tr>
      <w:tr w:rsidR="00F6673E" w:rsidRPr="002306F1" w14:paraId="4C2D77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FB01C7"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6A80042F"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4650EB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5085CA"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Autores</w:t>
            </w:r>
          </w:p>
        </w:tc>
        <w:tc>
          <w:tcPr>
            <w:tcW w:w="6520" w:type="dxa"/>
            <w:tcBorders>
              <w:top w:val="single" w:sz="4" w:space="0" w:color="auto"/>
              <w:left w:val="single" w:sz="4" w:space="0" w:color="auto"/>
              <w:bottom w:val="single" w:sz="4" w:space="0" w:color="auto"/>
              <w:right w:val="single" w:sz="4" w:space="0" w:color="auto"/>
            </w:tcBorders>
            <w:hideMark/>
          </w:tcPr>
          <w:p w14:paraId="37294BE2" w14:textId="77777777" w:rsidR="00F6673E" w:rsidRPr="002306F1" w:rsidRDefault="00F6673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4237D645" w14:textId="77777777" w:rsidTr="002D0002">
        <w:trPr>
          <w:trHeight w:val="28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5821A8"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510025F" w14:textId="77777777" w:rsidR="00F6673E" w:rsidRPr="002306F1" w:rsidRDefault="00F6673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32C55D6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23F426" w14:textId="77777777" w:rsidR="00F6673E" w:rsidRPr="002306F1" w:rsidRDefault="00F6673E"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55A42E6" w14:textId="77777777" w:rsidR="00F6673E" w:rsidRPr="002306F1" w:rsidRDefault="00F6673E"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6EB8CD3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9C1453"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6C495EE" w14:textId="2EB7157F" w:rsidR="00F6673E" w:rsidRPr="002306F1" w:rsidRDefault="00F6673E" w:rsidP="002A4851">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traspasar </w:t>
            </w:r>
            <w:r w:rsidR="002A4851" w:rsidRPr="002306F1">
              <w:rPr>
                <w:rFonts w:eastAsia="Times New Roman"/>
                <w:shd w:val="clear" w:color="auto" w:fill="auto"/>
                <w:lang w:val="es-ES_tradnl"/>
              </w:rPr>
              <w:t>ETH</w:t>
            </w:r>
            <w:r w:rsidRPr="002306F1">
              <w:rPr>
                <w:rFonts w:eastAsia="Times New Roman"/>
                <w:shd w:val="clear" w:color="auto" w:fill="auto"/>
                <w:lang w:val="es-ES_tradnl"/>
              </w:rPr>
              <w:t xml:space="preserve"> cuando se haga una modificación de los datos de una mascota, desde el veterinario modificador hasta el veterinario que dio de alta a la mascota, que estarán almacenados en el balance del SmartContract.</w:t>
            </w:r>
          </w:p>
        </w:tc>
      </w:tr>
      <w:tr w:rsidR="00F6673E" w:rsidRPr="002306F1" w14:paraId="79497A0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2A667B7"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4E5A722"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F6673E" w:rsidRPr="002306F1" w14:paraId="08028656"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C0F21"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1F3D26B4"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Puede esperar</w:t>
            </w:r>
          </w:p>
        </w:tc>
      </w:tr>
      <w:tr w:rsidR="00F6673E" w:rsidRPr="002306F1" w14:paraId="13CD00F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E83488"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5E343473"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F6673E" w:rsidRPr="002306F1" w14:paraId="44A23F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AAA766"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3FE4B937"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F6673E" w:rsidRPr="002306F1" w14:paraId="5AAF57D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6D1CDB"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37F8B11C"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17B1B1D4" w14:textId="13F22065" w:rsidR="00F6673E" w:rsidRPr="002306F1" w:rsidRDefault="00F6673E" w:rsidP="00F6673E">
      <w:pPr>
        <w:pStyle w:val="Descripcin"/>
        <w:spacing w:before="120" w:after="120"/>
        <w:jc w:val="center"/>
        <w:rPr>
          <w:rFonts w:ascii="Times New Roman" w:eastAsia="Times New Roman" w:hAnsi="Times New Roman" w:cs="Times New Roman"/>
          <w:shd w:val="clear" w:color="auto" w:fill="auto"/>
          <w:lang w:val="es-ES_tradnl" w:eastAsia="es-ES"/>
        </w:rPr>
      </w:pPr>
      <w:bookmarkStart w:id="288" w:name="_Toc19108318"/>
      <w:bookmarkEnd w:id="287"/>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30</w:t>
      </w:r>
      <w:r w:rsidR="00803BC7">
        <w:rPr>
          <w:lang w:val="es-ES_tradnl"/>
        </w:rPr>
        <w:fldChar w:fldCharType="end"/>
      </w:r>
      <w:r w:rsidRPr="002306F1">
        <w:rPr>
          <w:lang w:val="es-ES_tradnl"/>
        </w:rPr>
        <w:t>: Requisito funcional Traspaso de ETH o weis.</w:t>
      </w:r>
      <w:bookmarkEnd w:id="288"/>
    </w:p>
    <w:p w14:paraId="1589E033"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2A4851" w:rsidRPr="002306F1" w14:paraId="427F44D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EBD6EA" w14:textId="6306320A"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FRQ-0011</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A0CA57" w14:textId="3260BE7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Consultar datos</w:t>
            </w:r>
          </w:p>
        </w:tc>
      </w:tr>
      <w:tr w:rsidR="002A4851" w:rsidRPr="002306F1" w14:paraId="0B7E2535"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780F91F" w14:textId="4A48C80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9E1EE42" w14:textId="405F193B" w:rsidR="002A4851" w:rsidRPr="002306F1" w:rsidRDefault="002A4851" w:rsidP="002A4851">
            <w:pPr>
              <w:spacing w:before="10"/>
              <w:ind w:left="34"/>
              <w:jc w:val="left"/>
              <w:rPr>
                <w:rFonts w:eastAsia="Arial"/>
                <w:color w:val="auto"/>
                <w:shd w:val="clear" w:color="auto" w:fill="auto"/>
                <w:lang w:val="es-ES_tradnl" w:bidi="es-ES"/>
              </w:rPr>
            </w:pPr>
            <w:r w:rsidRPr="002306F1">
              <w:rPr>
                <w:lang w:val="es-ES_tradnl"/>
              </w:rPr>
              <w:t xml:space="preserve">1.0 ( 01/06/2019 ) </w:t>
            </w:r>
          </w:p>
        </w:tc>
      </w:tr>
      <w:tr w:rsidR="002A4851" w:rsidRPr="002306F1" w14:paraId="26416F2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16623D2" w14:textId="1010CC1B"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678E04B" w14:textId="26E87373" w:rsidR="002A4851" w:rsidRPr="002306F1" w:rsidRDefault="007B415C" w:rsidP="00174F00">
            <w:pPr>
              <w:numPr>
                <w:ilvl w:val="0"/>
                <w:numId w:val="13"/>
              </w:numPr>
              <w:spacing w:before="8" w:after="3"/>
              <w:ind w:left="442"/>
              <w:jc w:val="left"/>
              <w:rPr>
                <w:rFonts w:eastAsia="Arial"/>
                <w:color w:val="auto"/>
                <w:shd w:val="clear" w:color="auto" w:fill="auto"/>
                <w:lang w:val="es-ES_tradnl" w:bidi="es-ES"/>
              </w:rPr>
            </w:pPr>
            <w:hyperlink r:id="rId87" w:anchor="STK-0002" w:history="1">
              <w:r w:rsidR="002A4851" w:rsidRPr="002306F1">
                <w:rPr>
                  <w:rStyle w:val="Hipervnculo"/>
                  <w:lang w:val="es-ES_tradnl"/>
                </w:rPr>
                <w:t>Carlos Escario Bajo</w:t>
              </w:r>
            </w:hyperlink>
            <w:r w:rsidR="002A4851" w:rsidRPr="002306F1">
              <w:rPr>
                <w:lang w:val="es-ES_tradnl"/>
              </w:rPr>
              <w:t xml:space="preserve"> </w:t>
            </w:r>
          </w:p>
        </w:tc>
      </w:tr>
      <w:tr w:rsidR="002A4851" w:rsidRPr="002306F1" w14:paraId="741BD2CE" w14:textId="77777777" w:rsidTr="002D0002">
        <w:trPr>
          <w:trHeight w:val="49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51B1D6" w14:textId="5E779AA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438B012" w14:textId="77777777" w:rsidR="002A4851" w:rsidRPr="002306F1" w:rsidRDefault="007B415C" w:rsidP="00174F00">
            <w:pPr>
              <w:numPr>
                <w:ilvl w:val="0"/>
                <w:numId w:val="13"/>
              </w:numPr>
              <w:spacing w:before="8" w:after="3"/>
              <w:ind w:left="442"/>
              <w:jc w:val="left"/>
              <w:rPr>
                <w:rStyle w:val="Hipervnculo"/>
                <w:lang w:val="es-ES_tradnl"/>
              </w:rPr>
            </w:pPr>
            <w:hyperlink r:id="rId88" w:anchor="STK-0004" w:history="1">
              <w:r w:rsidR="002A4851" w:rsidRPr="002306F1">
                <w:rPr>
                  <w:rStyle w:val="Hipervnculo"/>
                  <w:lang w:val="es-ES_tradnl"/>
                </w:rPr>
                <w:t>Iciar García-Ochoa</w:t>
              </w:r>
            </w:hyperlink>
            <w:r w:rsidR="002A4851" w:rsidRPr="002306F1">
              <w:rPr>
                <w:rStyle w:val="Hipervnculo"/>
                <w:lang w:val="es-ES_tradnl"/>
              </w:rPr>
              <w:t xml:space="preserve"> </w:t>
            </w:r>
          </w:p>
          <w:p w14:paraId="54203EF3" w14:textId="0DC765E7" w:rsidR="002A4851" w:rsidRPr="002306F1" w:rsidRDefault="007B415C" w:rsidP="00174F00">
            <w:pPr>
              <w:numPr>
                <w:ilvl w:val="0"/>
                <w:numId w:val="13"/>
              </w:numPr>
              <w:spacing w:after="3"/>
              <w:ind w:left="442"/>
              <w:jc w:val="left"/>
              <w:rPr>
                <w:rFonts w:eastAsia="Arial"/>
                <w:color w:val="0066CC"/>
                <w:u w:val="single" w:color="0066CC"/>
                <w:shd w:val="clear" w:color="auto" w:fill="auto"/>
                <w:lang w:val="es-ES_tradnl" w:bidi="es-ES"/>
              </w:rPr>
            </w:pPr>
            <w:hyperlink r:id="rId89" w:anchor="STK-0003" w:history="1">
              <w:r w:rsidR="002A4851" w:rsidRPr="002306F1">
                <w:rPr>
                  <w:rStyle w:val="Hipervnculo"/>
                  <w:lang w:val="es-ES_tradnl"/>
                </w:rPr>
                <w:t>Pedro Escario Bajo</w:t>
              </w:r>
            </w:hyperlink>
            <w:r w:rsidR="002A4851" w:rsidRPr="002306F1">
              <w:rPr>
                <w:lang w:val="es-ES_tradnl"/>
              </w:rPr>
              <w:t xml:space="preserve"> </w:t>
            </w:r>
          </w:p>
        </w:tc>
      </w:tr>
      <w:tr w:rsidR="002A4851" w:rsidRPr="002306F1" w14:paraId="4DF3B573"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A732391" w14:textId="6523BAD5"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5E285FE5" w14:textId="335F7E31" w:rsidR="002A4851" w:rsidRPr="002306F1" w:rsidRDefault="002A4851" w:rsidP="002A4851">
            <w:pPr>
              <w:spacing w:before="18"/>
              <w:ind w:left="34"/>
              <w:jc w:val="left"/>
              <w:rPr>
                <w:rFonts w:eastAsia="Arial"/>
                <w:color w:val="auto"/>
                <w:shd w:val="clear" w:color="auto" w:fill="auto"/>
                <w:lang w:val="es-ES_tradnl" w:bidi="es-ES"/>
              </w:rPr>
            </w:pPr>
            <w:r w:rsidRPr="002306F1">
              <w:rPr>
                <w:lang w:val="es-ES_tradnl"/>
              </w:rPr>
              <w:t>Ninguno</w:t>
            </w:r>
          </w:p>
        </w:tc>
      </w:tr>
      <w:tr w:rsidR="002A4851" w:rsidRPr="002306F1" w14:paraId="44B1CB73" w14:textId="77777777" w:rsidTr="002D0002">
        <w:trPr>
          <w:trHeight w:val="469"/>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984CDC7" w14:textId="4770CF6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2933D652" w14:textId="4A2EE9C6" w:rsidR="002A4851" w:rsidRPr="002306F1" w:rsidRDefault="002A4851" w:rsidP="002A4851">
            <w:pPr>
              <w:spacing w:before="22" w:after="3"/>
              <w:ind w:right="112"/>
              <w:contextualSpacing/>
              <w:jc w:val="left"/>
              <w:rPr>
                <w:rFonts w:eastAsia="Arial"/>
                <w:i/>
                <w:color w:val="auto"/>
                <w:shd w:val="clear" w:color="auto" w:fill="auto"/>
                <w:lang w:val="es-ES_tradnl" w:bidi="es-ES"/>
              </w:rPr>
            </w:pPr>
            <w:r w:rsidRPr="002306F1">
              <w:rPr>
                <w:rStyle w:val="nfasis"/>
                <w:i w:val="0"/>
                <w:lang w:val="es-ES_tradnl"/>
              </w:rPr>
              <w:t xml:space="preserve">Como veterinario, me </w:t>
            </w:r>
            <w:r w:rsidR="00A35496" w:rsidRPr="002306F1">
              <w:rPr>
                <w:rStyle w:val="nfasis"/>
                <w:i w:val="0"/>
                <w:lang w:val="es-ES_tradnl"/>
              </w:rPr>
              <w:t>gustaría</w:t>
            </w:r>
            <w:r w:rsidRPr="002306F1">
              <w:rPr>
                <w:rStyle w:val="nfasis"/>
                <w:i w:val="0"/>
                <w:lang w:val="es-ES_tradnl"/>
              </w:rPr>
              <w:t xml:space="preserve"> que el sistema permitiese consultar los datos de una mascota y su propietario y que además no puedan ser modificados</w:t>
            </w:r>
            <w:r w:rsidRPr="002306F1">
              <w:rPr>
                <w:i/>
                <w:lang w:val="es-ES_tradnl"/>
              </w:rPr>
              <w:t xml:space="preserve"> </w:t>
            </w:r>
          </w:p>
        </w:tc>
      </w:tr>
      <w:tr w:rsidR="002A4851" w:rsidRPr="002306F1" w14:paraId="5962AFCD"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3D6D570" w14:textId="223D63FC"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3C721A7" w14:textId="4A0DB297" w:rsidR="002A4851" w:rsidRPr="002306F1" w:rsidRDefault="002A4851" w:rsidP="002A4851">
            <w:pPr>
              <w:spacing w:before="11"/>
              <w:ind w:left="34"/>
              <w:jc w:val="left"/>
              <w:rPr>
                <w:rFonts w:eastAsia="Arial"/>
                <w:color w:val="auto"/>
                <w:shd w:val="clear" w:color="auto" w:fill="auto"/>
                <w:lang w:val="es-ES_tradnl" w:bidi="es-ES"/>
              </w:rPr>
            </w:pPr>
            <w:r w:rsidRPr="002306F1">
              <w:rPr>
                <w:lang w:val="es-ES_tradnl"/>
              </w:rPr>
              <w:t>Importante</w:t>
            </w:r>
          </w:p>
        </w:tc>
      </w:tr>
      <w:tr w:rsidR="002A4851" w:rsidRPr="002306F1" w14:paraId="2078037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9FF24CA" w14:textId="3A78797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C3320A5" w14:textId="4D2BB17D" w:rsidR="002A4851" w:rsidRPr="002306F1" w:rsidRDefault="002A4851" w:rsidP="002A4851">
            <w:pPr>
              <w:spacing w:before="9"/>
              <w:ind w:left="34"/>
              <w:jc w:val="left"/>
              <w:rPr>
                <w:rFonts w:eastAsia="Arial"/>
                <w:color w:val="auto"/>
                <w:shd w:val="clear" w:color="auto" w:fill="auto"/>
                <w:lang w:val="es-ES_tradnl" w:bidi="es-ES"/>
              </w:rPr>
            </w:pPr>
            <w:r w:rsidRPr="002306F1">
              <w:rPr>
                <w:lang w:val="es-ES_tradnl"/>
              </w:rPr>
              <w:t>Puede esperar</w:t>
            </w:r>
          </w:p>
        </w:tc>
      </w:tr>
      <w:tr w:rsidR="002A4851" w:rsidRPr="002306F1" w14:paraId="1F8C6BB9"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2944BE" w14:textId="57F272D3"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53F116D" w14:textId="0BF39695" w:rsidR="002A4851" w:rsidRPr="002306F1" w:rsidRDefault="002A4851" w:rsidP="002A4851">
            <w:pPr>
              <w:spacing w:before="23"/>
              <w:ind w:left="34"/>
              <w:jc w:val="left"/>
              <w:rPr>
                <w:rFonts w:eastAsia="Arial"/>
                <w:color w:val="auto"/>
                <w:shd w:val="clear" w:color="auto" w:fill="auto"/>
                <w:lang w:val="es-ES_tradnl" w:bidi="es-ES"/>
              </w:rPr>
            </w:pPr>
            <w:r w:rsidRPr="002306F1">
              <w:rPr>
                <w:lang w:val="es-ES_tradnl"/>
              </w:rPr>
              <w:t>Validado</w:t>
            </w:r>
          </w:p>
        </w:tc>
      </w:tr>
      <w:tr w:rsidR="002A4851" w:rsidRPr="002306F1" w14:paraId="2D427327"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0D6BFA" w14:textId="60B90E67"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2F43282" w14:textId="4DB80807" w:rsidR="002A4851" w:rsidRPr="002306F1" w:rsidRDefault="002A4851" w:rsidP="002A4851">
            <w:pPr>
              <w:spacing w:before="21"/>
              <w:ind w:left="34"/>
              <w:jc w:val="left"/>
              <w:rPr>
                <w:rFonts w:eastAsia="Arial"/>
                <w:b/>
                <w:color w:val="auto"/>
                <w:shd w:val="clear" w:color="auto" w:fill="auto"/>
                <w:lang w:val="es-ES_tradnl" w:bidi="es-ES"/>
              </w:rPr>
            </w:pPr>
            <w:r w:rsidRPr="002306F1">
              <w:rPr>
                <w:lang w:val="es-ES_tradnl"/>
              </w:rPr>
              <w:t>Alta</w:t>
            </w:r>
          </w:p>
        </w:tc>
      </w:tr>
      <w:tr w:rsidR="002A4851" w:rsidRPr="002306F1" w14:paraId="265C2EB2"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487569" w14:textId="50D7AB2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BCD199C" w14:textId="630ACB9C" w:rsidR="002A4851" w:rsidRPr="002306F1" w:rsidRDefault="002A4851" w:rsidP="002A4851">
            <w:pPr>
              <w:keepNext/>
              <w:spacing w:before="19"/>
              <w:ind w:left="34"/>
              <w:jc w:val="left"/>
              <w:rPr>
                <w:rFonts w:eastAsia="Arial"/>
                <w:color w:val="auto"/>
                <w:shd w:val="clear" w:color="auto" w:fill="auto"/>
                <w:lang w:val="es-ES_tradnl" w:bidi="es-ES"/>
              </w:rPr>
            </w:pPr>
            <w:r w:rsidRPr="002306F1">
              <w:rPr>
                <w:lang w:val="es-ES_tradnl"/>
              </w:rPr>
              <w:t>Ninguno</w:t>
            </w:r>
          </w:p>
        </w:tc>
      </w:tr>
    </w:tbl>
    <w:p w14:paraId="14B1BD30" w14:textId="3AB04620" w:rsidR="00264406" w:rsidRPr="002306F1" w:rsidRDefault="002A4851" w:rsidP="002A4851">
      <w:pPr>
        <w:pStyle w:val="Descripcin"/>
        <w:jc w:val="center"/>
        <w:rPr>
          <w:rFonts w:ascii="Times New Roman" w:eastAsia="Times New Roman" w:hAnsi="Times New Roman" w:cs="Times New Roman"/>
          <w:shd w:val="clear" w:color="auto" w:fill="auto"/>
          <w:lang w:val="es-ES_tradnl" w:eastAsia="es-ES"/>
        </w:rPr>
      </w:pPr>
      <w:bookmarkStart w:id="289" w:name="_Toc19108319"/>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31</w:t>
      </w:r>
      <w:r w:rsidR="00803BC7">
        <w:rPr>
          <w:lang w:val="es-ES_tradnl"/>
        </w:rPr>
        <w:fldChar w:fldCharType="end"/>
      </w:r>
      <w:r w:rsidRPr="002306F1">
        <w:rPr>
          <w:lang w:val="es-ES_tradnl"/>
        </w:rPr>
        <w:t>: Requisito funcional para consultar datos</w:t>
      </w:r>
      <w:bookmarkEnd w:id="289"/>
    </w:p>
    <w:p w14:paraId="20BDFD2E" w14:textId="3D7637A8" w:rsidR="00AF0ADA" w:rsidRPr="002306F1" w:rsidRDefault="00E76075" w:rsidP="00CA218E">
      <w:pPr>
        <w:pStyle w:val="Ttulo3"/>
      </w:pPr>
      <w:bookmarkStart w:id="290" w:name="_Toc19108397"/>
      <w:r w:rsidRPr="002306F1">
        <w:t>Requisitos no funcionales</w:t>
      </w:r>
      <w:bookmarkEnd w:id="290"/>
    </w:p>
    <w:p w14:paraId="129FE299" w14:textId="053B0905" w:rsidR="00432AB1" w:rsidRPr="002306F1" w:rsidRDefault="00432AB1" w:rsidP="00432AB1">
      <w:pPr>
        <w:autoSpaceDE w:val="0"/>
        <w:autoSpaceDN w:val="0"/>
        <w:adjustRightInd w:val="0"/>
        <w:spacing w:after="120" w:line="360" w:lineRule="auto"/>
        <w:rPr>
          <w:color w:val="auto"/>
          <w:shd w:val="clear" w:color="auto" w:fill="auto"/>
          <w:lang w:val="es-ES_tradnl" w:eastAsia="es-ES"/>
        </w:rPr>
      </w:pPr>
      <w:r w:rsidRPr="002306F1">
        <w:rPr>
          <w:color w:val="auto"/>
          <w:shd w:val="clear" w:color="auto" w:fill="auto"/>
          <w:lang w:val="es-ES_tradnl" w:eastAsia="es-ES"/>
        </w:rPr>
        <w:t>La descripción más exacta que podemos obtener de los requisitos no funcionales es la expresada en el libro Ingeniería de Software, Ian Sommerville (2009):</w:t>
      </w:r>
    </w:p>
    <w:p w14:paraId="16213B54" w14:textId="03FA994C" w:rsidR="00AF0ADA" w:rsidRPr="002306F1" w:rsidRDefault="00432AB1" w:rsidP="005F4057">
      <w:pPr>
        <w:autoSpaceDE w:val="0"/>
        <w:autoSpaceDN w:val="0"/>
        <w:adjustRightInd w:val="0"/>
        <w:spacing w:after="240" w:line="280" w:lineRule="exact"/>
        <w:ind w:left="567" w:right="567"/>
        <w:rPr>
          <w:lang w:val="es-ES_tradnl"/>
        </w:rPr>
      </w:pPr>
      <w:r w:rsidRPr="002306F1">
        <w:rPr>
          <w:i/>
          <w:color w:val="auto"/>
          <w:shd w:val="clear" w:color="auto" w:fill="auto"/>
          <w:lang w:val="es-ES_tradnl" w:eastAsia="es-ES"/>
        </w:rPr>
        <w:t>Son requerimientos que no se relacionan directamente con los servicios específicos que el sistema entrega a sus usuarios. Pueden relacionarse con propiedades emergentes del sistema, como fiabilidad, tiempo de respuesta y uso de almacenamiento. De forma alternativa, pueden definir restricciones sobre la implementación del sistema, como las capacidades de los dispositivos I/O o las representaciones de datos usados en las interfaces con otros sistemas</w:t>
      </w:r>
      <w:r w:rsidR="00235039" w:rsidRPr="002306F1">
        <w:rPr>
          <w:color w:val="auto"/>
          <w:shd w:val="clear" w:color="auto" w:fill="auto"/>
          <w:lang w:val="es-ES_tradnl" w:eastAsia="es-ES"/>
        </w:rPr>
        <w:t xml:space="preserve"> (</w:t>
      </w:r>
      <w:r w:rsidR="00A35496" w:rsidRPr="002306F1">
        <w:rPr>
          <w:color w:val="auto"/>
          <w:shd w:val="clear" w:color="auto" w:fill="auto"/>
          <w:lang w:val="es-ES_tradnl" w:eastAsia="es-ES"/>
        </w:rPr>
        <w:t>pág.</w:t>
      </w:r>
      <w:r w:rsidR="00235039" w:rsidRPr="002306F1">
        <w:rPr>
          <w:color w:val="auto"/>
          <w:shd w:val="clear" w:color="auto" w:fill="auto"/>
          <w:lang w:val="es-ES_tradnl" w:eastAsia="es-ES"/>
        </w:rPr>
        <w:t xml:space="preserve"> 87).</w:t>
      </w: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6AC879FA" w14:textId="77777777" w:rsidTr="008A00F2">
        <w:trPr>
          <w:trHeight w:val="262"/>
        </w:trPr>
        <w:tc>
          <w:tcPr>
            <w:tcW w:w="1917" w:type="dxa"/>
            <w:shd w:val="clear" w:color="auto" w:fill="D9D9D9" w:themeFill="background1" w:themeFillShade="D9"/>
            <w:vAlign w:val="center"/>
          </w:tcPr>
          <w:p w14:paraId="21F2D90B" w14:textId="77777777" w:rsidR="00AF0ADA" w:rsidRPr="002306F1" w:rsidRDefault="00AF0ADA" w:rsidP="00E76075">
            <w:pPr>
              <w:pStyle w:val="TableParagraph"/>
              <w:spacing w:before="6"/>
              <w:rPr>
                <w:b/>
                <w:lang w:val="es-ES_tradnl"/>
              </w:rPr>
            </w:pPr>
            <w:r w:rsidRPr="002306F1">
              <w:rPr>
                <w:b/>
                <w:lang w:val="es-ES_tradnl"/>
              </w:rPr>
              <w:lastRenderedPageBreak/>
              <w:t>NFR-0001</w:t>
            </w:r>
          </w:p>
        </w:tc>
        <w:tc>
          <w:tcPr>
            <w:tcW w:w="6520" w:type="dxa"/>
            <w:shd w:val="clear" w:color="auto" w:fill="D9D9D9" w:themeFill="background1" w:themeFillShade="D9"/>
            <w:vAlign w:val="center"/>
          </w:tcPr>
          <w:p w14:paraId="7C7D3789" w14:textId="77777777" w:rsidR="00AF0ADA" w:rsidRPr="002306F1" w:rsidRDefault="00AF0ADA" w:rsidP="00E76075">
            <w:pPr>
              <w:pStyle w:val="TableParagraph"/>
              <w:spacing w:before="6"/>
              <w:ind w:left="34"/>
              <w:rPr>
                <w:b/>
                <w:lang w:val="es-ES_tradnl"/>
              </w:rPr>
            </w:pPr>
            <w:r w:rsidRPr="002306F1">
              <w:rPr>
                <w:b/>
                <w:lang w:val="es-ES_tradnl"/>
              </w:rPr>
              <w:t>Visualización</w:t>
            </w:r>
          </w:p>
        </w:tc>
      </w:tr>
      <w:tr w:rsidR="00AF0ADA" w:rsidRPr="002306F1" w14:paraId="142903E5" w14:textId="77777777" w:rsidTr="008A00F2">
        <w:trPr>
          <w:trHeight w:val="270"/>
        </w:trPr>
        <w:tc>
          <w:tcPr>
            <w:tcW w:w="1917" w:type="dxa"/>
            <w:shd w:val="clear" w:color="auto" w:fill="D9D9D9" w:themeFill="background1" w:themeFillShade="D9"/>
            <w:vAlign w:val="center"/>
          </w:tcPr>
          <w:p w14:paraId="27FC6BBA" w14:textId="77777777" w:rsidR="00AF0ADA" w:rsidRPr="002306F1" w:rsidRDefault="00AF0ADA" w:rsidP="00E76075">
            <w:pPr>
              <w:pStyle w:val="TableParagraph"/>
              <w:spacing w:before="12"/>
              <w:rPr>
                <w:b/>
                <w:lang w:val="es-ES_tradnl"/>
              </w:rPr>
            </w:pPr>
            <w:r w:rsidRPr="002306F1">
              <w:rPr>
                <w:b/>
                <w:lang w:val="es-ES_tradnl"/>
              </w:rPr>
              <w:t>Versión</w:t>
            </w:r>
          </w:p>
        </w:tc>
        <w:tc>
          <w:tcPr>
            <w:tcW w:w="6520" w:type="dxa"/>
            <w:vAlign w:val="center"/>
          </w:tcPr>
          <w:p w14:paraId="19BD7472" w14:textId="77777777" w:rsidR="00AF0ADA" w:rsidRPr="002306F1" w:rsidRDefault="00AF0ADA" w:rsidP="00E76075">
            <w:pPr>
              <w:pStyle w:val="TableParagraph"/>
              <w:spacing w:before="12"/>
              <w:ind w:left="34"/>
              <w:rPr>
                <w:lang w:val="es-ES_tradnl"/>
              </w:rPr>
            </w:pPr>
            <w:r w:rsidRPr="002306F1">
              <w:rPr>
                <w:lang w:val="es-ES_tradnl"/>
              </w:rPr>
              <w:t>1.0 ( 05/05/2019 )</w:t>
            </w:r>
          </w:p>
        </w:tc>
      </w:tr>
      <w:tr w:rsidR="00AF0ADA" w:rsidRPr="002306F1" w14:paraId="187C2A4E" w14:textId="77777777" w:rsidTr="008A00F2">
        <w:trPr>
          <w:trHeight w:val="270"/>
        </w:trPr>
        <w:tc>
          <w:tcPr>
            <w:tcW w:w="1917" w:type="dxa"/>
            <w:shd w:val="clear" w:color="auto" w:fill="D9D9D9" w:themeFill="background1" w:themeFillShade="D9"/>
            <w:vAlign w:val="center"/>
          </w:tcPr>
          <w:p w14:paraId="048730CD" w14:textId="77777777" w:rsidR="00AF0ADA" w:rsidRPr="002306F1" w:rsidRDefault="00AF0ADA" w:rsidP="00E76075">
            <w:pPr>
              <w:pStyle w:val="TableParagraph"/>
              <w:spacing w:before="10"/>
              <w:rPr>
                <w:b/>
                <w:lang w:val="es-ES_tradnl"/>
              </w:rPr>
            </w:pPr>
            <w:r w:rsidRPr="002306F1">
              <w:rPr>
                <w:b/>
                <w:lang w:val="es-ES_tradnl"/>
              </w:rPr>
              <w:t>Autores</w:t>
            </w:r>
          </w:p>
        </w:tc>
        <w:tc>
          <w:tcPr>
            <w:tcW w:w="6520" w:type="dxa"/>
            <w:vAlign w:val="center"/>
          </w:tcPr>
          <w:p w14:paraId="5167DC53" w14:textId="140945D3" w:rsidR="00AF0ADA" w:rsidRPr="002306F1" w:rsidRDefault="00AF0ADA" w:rsidP="00174F00">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40A1DA01" w14:textId="77777777" w:rsidTr="008A00F2">
        <w:trPr>
          <w:trHeight w:val="255"/>
        </w:trPr>
        <w:tc>
          <w:tcPr>
            <w:tcW w:w="1917" w:type="dxa"/>
            <w:shd w:val="clear" w:color="auto" w:fill="D9D9D9" w:themeFill="background1" w:themeFillShade="D9"/>
            <w:vAlign w:val="center"/>
          </w:tcPr>
          <w:p w14:paraId="6E6FB71E" w14:textId="77777777" w:rsidR="00AF0ADA" w:rsidRPr="002306F1" w:rsidRDefault="00AF0ADA" w:rsidP="00E76075">
            <w:pPr>
              <w:pStyle w:val="TableParagraph"/>
              <w:spacing w:before="8"/>
              <w:rPr>
                <w:b/>
                <w:lang w:val="es-ES_tradnl"/>
              </w:rPr>
            </w:pPr>
            <w:r w:rsidRPr="002306F1">
              <w:rPr>
                <w:b/>
                <w:lang w:val="es-ES_tradnl"/>
              </w:rPr>
              <w:t>Fuentes</w:t>
            </w:r>
          </w:p>
        </w:tc>
        <w:tc>
          <w:tcPr>
            <w:tcW w:w="6520" w:type="dxa"/>
            <w:vAlign w:val="center"/>
          </w:tcPr>
          <w:p w14:paraId="4ED0F05C" w14:textId="6EB73ECF" w:rsidR="00AF0ADA" w:rsidRPr="002306F1" w:rsidRDefault="00AF0ADA" w:rsidP="00174F00">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736FE628" w14:textId="77777777" w:rsidTr="008A00F2">
        <w:trPr>
          <w:trHeight w:val="270"/>
        </w:trPr>
        <w:tc>
          <w:tcPr>
            <w:tcW w:w="1917" w:type="dxa"/>
            <w:shd w:val="clear" w:color="auto" w:fill="D9D9D9" w:themeFill="background1" w:themeFillShade="D9"/>
            <w:vAlign w:val="center"/>
          </w:tcPr>
          <w:p w14:paraId="1C353760" w14:textId="77777777" w:rsidR="00AF0ADA" w:rsidRPr="002306F1" w:rsidRDefault="00AF0ADA" w:rsidP="00E76075">
            <w:pPr>
              <w:pStyle w:val="TableParagraph"/>
              <w:rPr>
                <w:b/>
                <w:lang w:val="es-ES_tradnl"/>
              </w:rPr>
            </w:pPr>
            <w:r w:rsidRPr="002306F1">
              <w:rPr>
                <w:b/>
                <w:lang w:val="es-ES_tradnl"/>
              </w:rPr>
              <w:t>Dependencias</w:t>
            </w:r>
          </w:p>
        </w:tc>
        <w:tc>
          <w:tcPr>
            <w:tcW w:w="6520" w:type="dxa"/>
            <w:vAlign w:val="center"/>
          </w:tcPr>
          <w:p w14:paraId="409A1DA4" w14:textId="77777777" w:rsidR="00AF0ADA" w:rsidRPr="002306F1" w:rsidRDefault="00AF0ADA" w:rsidP="00E76075">
            <w:pPr>
              <w:pStyle w:val="TableParagraph"/>
              <w:ind w:left="34"/>
              <w:rPr>
                <w:lang w:val="es-ES_tradnl"/>
              </w:rPr>
            </w:pPr>
            <w:r w:rsidRPr="002306F1">
              <w:rPr>
                <w:lang w:val="es-ES_tradnl"/>
              </w:rPr>
              <w:t>Ninguno</w:t>
            </w:r>
          </w:p>
        </w:tc>
      </w:tr>
      <w:tr w:rsidR="00AF0ADA" w:rsidRPr="002306F1" w14:paraId="6264878F" w14:textId="77777777" w:rsidTr="008A00F2">
        <w:trPr>
          <w:trHeight w:val="720"/>
        </w:trPr>
        <w:tc>
          <w:tcPr>
            <w:tcW w:w="1917" w:type="dxa"/>
            <w:shd w:val="clear" w:color="auto" w:fill="D9D9D9" w:themeFill="background1" w:themeFillShade="D9"/>
            <w:vAlign w:val="center"/>
          </w:tcPr>
          <w:p w14:paraId="26DD749C" w14:textId="77777777" w:rsidR="00AF0ADA" w:rsidRPr="002306F1" w:rsidRDefault="00AF0ADA" w:rsidP="00E76075">
            <w:pPr>
              <w:pStyle w:val="TableParagraph"/>
              <w:spacing w:before="20"/>
              <w:rPr>
                <w:b/>
                <w:lang w:val="es-ES_tradnl"/>
              </w:rPr>
            </w:pPr>
            <w:r w:rsidRPr="002306F1">
              <w:rPr>
                <w:b/>
                <w:lang w:val="es-ES_tradnl"/>
              </w:rPr>
              <w:t>Descripción</w:t>
            </w:r>
          </w:p>
        </w:tc>
        <w:tc>
          <w:tcPr>
            <w:tcW w:w="6520" w:type="dxa"/>
            <w:vAlign w:val="center"/>
          </w:tcPr>
          <w:p w14:paraId="18CF43B0" w14:textId="707E6538" w:rsidR="00AF0ADA" w:rsidRPr="002306F1" w:rsidRDefault="00AF0ADA" w:rsidP="00F842C7">
            <w:pPr>
              <w:pStyle w:val="TableParagraph"/>
              <w:spacing w:before="25"/>
              <w:ind w:left="34" w:right="98"/>
              <w:jc w:val="both"/>
              <w:rPr>
                <w:lang w:val="es-ES_tradnl"/>
              </w:rPr>
            </w:pPr>
            <w:r w:rsidRPr="002306F1">
              <w:rPr>
                <w:lang w:val="es-ES_tradnl"/>
              </w:rPr>
              <w:t>El sistema deberá ajustar la visualización de las interfaces gráficas en función del modelo de desarrollo respo</w:t>
            </w:r>
            <w:r w:rsidR="00E76075" w:rsidRPr="002306F1">
              <w:rPr>
                <w:lang w:val="es-ES_tradnl"/>
              </w:rPr>
              <w:t xml:space="preserve">nsive. </w:t>
            </w:r>
            <w:r w:rsidRPr="002306F1">
              <w:rPr>
                <w:lang w:val="es-ES_tradnl"/>
              </w:rPr>
              <w:t>Es decir será el cliente quien detecte el tipo de dispositivo desde el que se está accediendo a la web.</w:t>
            </w:r>
          </w:p>
        </w:tc>
      </w:tr>
      <w:tr w:rsidR="00AF0ADA" w:rsidRPr="002306F1" w14:paraId="6599FE8B" w14:textId="77777777" w:rsidTr="008A00F2">
        <w:trPr>
          <w:trHeight w:val="270"/>
        </w:trPr>
        <w:tc>
          <w:tcPr>
            <w:tcW w:w="1917" w:type="dxa"/>
            <w:shd w:val="clear" w:color="auto" w:fill="D9D9D9" w:themeFill="background1" w:themeFillShade="D9"/>
            <w:vAlign w:val="center"/>
          </w:tcPr>
          <w:p w14:paraId="45B163DF" w14:textId="77777777" w:rsidR="00AF0ADA" w:rsidRPr="002306F1" w:rsidRDefault="00AF0ADA" w:rsidP="00E76075">
            <w:pPr>
              <w:pStyle w:val="TableParagraph"/>
              <w:spacing w:before="15"/>
              <w:rPr>
                <w:b/>
                <w:lang w:val="es-ES_tradnl"/>
              </w:rPr>
            </w:pPr>
            <w:r w:rsidRPr="002306F1">
              <w:rPr>
                <w:b/>
                <w:lang w:val="es-ES_tradnl"/>
              </w:rPr>
              <w:t>Importancia</w:t>
            </w:r>
          </w:p>
        </w:tc>
        <w:tc>
          <w:tcPr>
            <w:tcW w:w="6520" w:type="dxa"/>
            <w:vAlign w:val="center"/>
          </w:tcPr>
          <w:p w14:paraId="41514392" w14:textId="1B29293B" w:rsidR="00AF0ADA" w:rsidRPr="002306F1" w:rsidRDefault="00E76075" w:rsidP="00E76075">
            <w:pPr>
              <w:pStyle w:val="TableParagraph"/>
              <w:spacing w:before="15"/>
              <w:ind w:left="34"/>
              <w:rPr>
                <w:lang w:val="es-ES_tradnl"/>
              </w:rPr>
            </w:pPr>
            <w:r w:rsidRPr="002306F1">
              <w:rPr>
                <w:lang w:val="es-ES_tradnl"/>
              </w:rPr>
              <w:t>Q</w:t>
            </w:r>
            <w:r w:rsidR="00AF0ADA" w:rsidRPr="002306F1">
              <w:rPr>
                <w:lang w:val="es-ES_tradnl"/>
              </w:rPr>
              <w:t>uedaría bien</w:t>
            </w:r>
          </w:p>
        </w:tc>
      </w:tr>
      <w:tr w:rsidR="00AF0ADA" w:rsidRPr="002306F1" w14:paraId="25B188AF" w14:textId="77777777" w:rsidTr="008A00F2">
        <w:trPr>
          <w:trHeight w:val="270"/>
        </w:trPr>
        <w:tc>
          <w:tcPr>
            <w:tcW w:w="1917" w:type="dxa"/>
            <w:shd w:val="clear" w:color="auto" w:fill="D9D9D9" w:themeFill="background1" w:themeFillShade="D9"/>
            <w:vAlign w:val="center"/>
          </w:tcPr>
          <w:p w14:paraId="5FC717C6" w14:textId="77777777" w:rsidR="00AF0ADA" w:rsidRPr="002306F1" w:rsidRDefault="00AF0ADA" w:rsidP="00E76075">
            <w:pPr>
              <w:pStyle w:val="TableParagraph"/>
              <w:spacing w:before="13"/>
              <w:rPr>
                <w:b/>
                <w:lang w:val="es-ES_tradnl"/>
              </w:rPr>
            </w:pPr>
            <w:r w:rsidRPr="002306F1">
              <w:rPr>
                <w:b/>
                <w:lang w:val="es-ES_tradnl"/>
              </w:rPr>
              <w:t>Urgencia</w:t>
            </w:r>
          </w:p>
        </w:tc>
        <w:tc>
          <w:tcPr>
            <w:tcW w:w="6520" w:type="dxa"/>
            <w:vAlign w:val="center"/>
          </w:tcPr>
          <w:p w14:paraId="73E7FBBD" w14:textId="52A422EA" w:rsidR="00AF0ADA" w:rsidRPr="002306F1" w:rsidRDefault="005F4057" w:rsidP="00E76075">
            <w:pPr>
              <w:pStyle w:val="TableParagraph"/>
              <w:spacing w:before="13"/>
              <w:ind w:left="34"/>
              <w:rPr>
                <w:lang w:val="es-ES_tradnl"/>
              </w:rPr>
            </w:pPr>
            <w:r w:rsidRPr="002306F1">
              <w:rPr>
                <w:lang w:val="es-ES_tradnl"/>
              </w:rPr>
              <w:t>Importante</w:t>
            </w:r>
          </w:p>
        </w:tc>
      </w:tr>
      <w:tr w:rsidR="00AF0ADA" w:rsidRPr="002306F1" w14:paraId="2DEDC327" w14:textId="77777777" w:rsidTr="008A00F2">
        <w:trPr>
          <w:trHeight w:val="270"/>
        </w:trPr>
        <w:tc>
          <w:tcPr>
            <w:tcW w:w="1917" w:type="dxa"/>
            <w:shd w:val="clear" w:color="auto" w:fill="D9D9D9" w:themeFill="background1" w:themeFillShade="D9"/>
            <w:vAlign w:val="center"/>
          </w:tcPr>
          <w:p w14:paraId="26D56157" w14:textId="77777777" w:rsidR="00AF0ADA" w:rsidRPr="002306F1" w:rsidRDefault="00AF0ADA" w:rsidP="00E76075">
            <w:pPr>
              <w:pStyle w:val="TableParagraph"/>
              <w:spacing w:before="11"/>
              <w:rPr>
                <w:b/>
                <w:lang w:val="es-ES_tradnl"/>
              </w:rPr>
            </w:pPr>
            <w:r w:rsidRPr="002306F1">
              <w:rPr>
                <w:b/>
                <w:lang w:val="es-ES_tradnl"/>
              </w:rPr>
              <w:t>Estado</w:t>
            </w:r>
          </w:p>
        </w:tc>
        <w:tc>
          <w:tcPr>
            <w:tcW w:w="6520" w:type="dxa"/>
            <w:vAlign w:val="center"/>
          </w:tcPr>
          <w:p w14:paraId="6304102F" w14:textId="16C2E9A8" w:rsidR="00AF0ADA" w:rsidRPr="002306F1" w:rsidRDefault="00C860DC" w:rsidP="00E76075">
            <w:pPr>
              <w:pStyle w:val="TableParagraph"/>
              <w:spacing w:before="11"/>
              <w:ind w:left="34"/>
              <w:rPr>
                <w:lang w:val="es-ES_tradnl"/>
              </w:rPr>
            </w:pPr>
            <w:r w:rsidRPr="002306F1">
              <w:rPr>
                <w:lang w:val="es-ES_tradnl"/>
              </w:rPr>
              <w:t>Finalizado</w:t>
            </w:r>
          </w:p>
        </w:tc>
      </w:tr>
      <w:tr w:rsidR="00AF0ADA" w:rsidRPr="002306F1" w14:paraId="78AA1AB1" w14:textId="77777777" w:rsidTr="008A00F2">
        <w:trPr>
          <w:trHeight w:val="255"/>
        </w:trPr>
        <w:tc>
          <w:tcPr>
            <w:tcW w:w="1917" w:type="dxa"/>
            <w:shd w:val="clear" w:color="auto" w:fill="D9D9D9" w:themeFill="background1" w:themeFillShade="D9"/>
            <w:vAlign w:val="center"/>
          </w:tcPr>
          <w:p w14:paraId="15646E1C" w14:textId="77777777" w:rsidR="00AF0ADA" w:rsidRPr="002306F1" w:rsidRDefault="00AF0ADA" w:rsidP="00E76075">
            <w:pPr>
              <w:pStyle w:val="TableParagraph"/>
              <w:spacing w:before="9"/>
              <w:rPr>
                <w:b/>
                <w:lang w:val="es-ES_tradnl"/>
              </w:rPr>
            </w:pPr>
            <w:r w:rsidRPr="002306F1">
              <w:rPr>
                <w:b/>
                <w:lang w:val="es-ES_tradnl"/>
              </w:rPr>
              <w:t>Estabilidad</w:t>
            </w:r>
          </w:p>
        </w:tc>
        <w:tc>
          <w:tcPr>
            <w:tcW w:w="6520" w:type="dxa"/>
            <w:vAlign w:val="center"/>
          </w:tcPr>
          <w:p w14:paraId="48E0F1D3" w14:textId="349ACD9B" w:rsidR="00AF0ADA" w:rsidRPr="002306F1" w:rsidRDefault="00C860DC" w:rsidP="00E76075">
            <w:pPr>
              <w:pStyle w:val="TableParagraph"/>
              <w:spacing w:before="9"/>
              <w:ind w:left="34"/>
              <w:rPr>
                <w:b/>
                <w:lang w:val="es-ES_tradnl"/>
              </w:rPr>
            </w:pPr>
            <w:r w:rsidRPr="002306F1">
              <w:rPr>
                <w:lang w:val="es-ES_tradnl"/>
              </w:rPr>
              <w:t>Alta</w:t>
            </w:r>
          </w:p>
        </w:tc>
      </w:tr>
      <w:tr w:rsidR="00AF0ADA" w:rsidRPr="002306F1" w14:paraId="1A035051" w14:textId="77777777" w:rsidTr="008A00F2">
        <w:trPr>
          <w:trHeight w:val="262"/>
        </w:trPr>
        <w:tc>
          <w:tcPr>
            <w:tcW w:w="1917" w:type="dxa"/>
            <w:shd w:val="clear" w:color="auto" w:fill="D9D9D9" w:themeFill="background1" w:themeFillShade="D9"/>
            <w:vAlign w:val="center"/>
          </w:tcPr>
          <w:p w14:paraId="30CEFFD9" w14:textId="77777777" w:rsidR="00AF0ADA" w:rsidRPr="002306F1" w:rsidRDefault="00AF0ADA" w:rsidP="00E76075">
            <w:pPr>
              <w:pStyle w:val="TableParagraph"/>
              <w:spacing w:before="22"/>
              <w:rPr>
                <w:b/>
                <w:lang w:val="es-ES_tradnl"/>
              </w:rPr>
            </w:pPr>
            <w:r w:rsidRPr="002306F1">
              <w:rPr>
                <w:b/>
                <w:lang w:val="es-ES_tradnl"/>
              </w:rPr>
              <w:t>Comentarios</w:t>
            </w:r>
          </w:p>
        </w:tc>
        <w:tc>
          <w:tcPr>
            <w:tcW w:w="6520" w:type="dxa"/>
            <w:vAlign w:val="center"/>
          </w:tcPr>
          <w:p w14:paraId="1039F1F0" w14:textId="77777777" w:rsidR="00AF0ADA" w:rsidRPr="002306F1" w:rsidRDefault="00AF0ADA" w:rsidP="00E83CFC">
            <w:pPr>
              <w:pStyle w:val="TableParagraph"/>
              <w:keepNext/>
              <w:spacing w:before="22"/>
              <w:ind w:left="34"/>
              <w:rPr>
                <w:lang w:val="es-ES_tradnl"/>
              </w:rPr>
            </w:pPr>
            <w:r w:rsidRPr="002306F1">
              <w:rPr>
                <w:lang w:val="es-ES_tradnl"/>
              </w:rPr>
              <w:t>Ninguno</w:t>
            </w:r>
          </w:p>
        </w:tc>
      </w:tr>
    </w:tbl>
    <w:p w14:paraId="34C7D961" w14:textId="6ECDBC67" w:rsidR="00AF0ADA" w:rsidRPr="002306F1" w:rsidRDefault="00E83CFC" w:rsidP="00E83CFC">
      <w:pPr>
        <w:pStyle w:val="Descripcin"/>
        <w:spacing w:before="120" w:after="120"/>
        <w:jc w:val="center"/>
        <w:rPr>
          <w:sz w:val="22"/>
          <w:szCs w:val="22"/>
          <w:lang w:val="es-ES_tradnl"/>
        </w:rPr>
      </w:pPr>
      <w:bookmarkStart w:id="291" w:name="_Toc19108320"/>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32</w:t>
      </w:r>
      <w:r w:rsidR="00803BC7">
        <w:rPr>
          <w:lang w:val="es-ES_tradnl"/>
        </w:rPr>
        <w:fldChar w:fldCharType="end"/>
      </w:r>
      <w:r w:rsidRPr="002306F1">
        <w:rPr>
          <w:lang w:val="es-ES_tradnl"/>
        </w:rPr>
        <w:t>: Requisito no funcional de visualización de Petchain.</w:t>
      </w:r>
      <w:bookmarkEnd w:id="291"/>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5A2F519B" w14:textId="77777777" w:rsidTr="008A00F2">
        <w:trPr>
          <w:trHeight w:val="262"/>
        </w:trPr>
        <w:tc>
          <w:tcPr>
            <w:tcW w:w="1914" w:type="dxa"/>
            <w:shd w:val="clear" w:color="auto" w:fill="D9D9D9" w:themeFill="background1" w:themeFillShade="D9"/>
            <w:vAlign w:val="center"/>
          </w:tcPr>
          <w:p w14:paraId="71EB34A1" w14:textId="77777777" w:rsidR="00AF0ADA" w:rsidRPr="002306F1" w:rsidRDefault="00AF0ADA" w:rsidP="00E76075">
            <w:pPr>
              <w:pStyle w:val="TableParagraph"/>
              <w:spacing w:before="8"/>
              <w:rPr>
                <w:b/>
                <w:lang w:val="es-ES_tradnl"/>
              </w:rPr>
            </w:pPr>
            <w:r w:rsidRPr="002306F1">
              <w:rPr>
                <w:b/>
                <w:lang w:val="es-ES_tradnl"/>
              </w:rPr>
              <w:t>NFR-0002</w:t>
            </w:r>
          </w:p>
        </w:tc>
        <w:tc>
          <w:tcPr>
            <w:tcW w:w="6523" w:type="dxa"/>
            <w:shd w:val="clear" w:color="auto" w:fill="D9D9D9" w:themeFill="background1" w:themeFillShade="D9"/>
            <w:vAlign w:val="center"/>
          </w:tcPr>
          <w:p w14:paraId="674EEEE2" w14:textId="77777777" w:rsidR="00AF0ADA" w:rsidRPr="002306F1" w:rsidRDefault="00AF0ADA" w:rsidP="00E76075">
            <w:pPr>
              <w:pStyle w:val="TableParagraph"/>
              <w:spacing w:before="8"/>
              <w:ind w:left="34"/>
              <w:rPr>
                <w:b/>
                <w:lang w:val="es-ES_tradnl"/>
              </w:rPr>
            </w:pPr>
            <w:r w:rsidRPr="002306F1">
              <w:rPr>
                <w:b/>
                <w:lang w:val="es-ES_tradnl"/>
              </w:rPr>
              <w:t>Moneda de pago</w:t>
            </w:r>
          </w:p>
        </w:tc>
      </w:tr>
      <w:tr w:rsidR="00AF0ADA" w:rsidRPr="002306F1" w14:paraId="408589D3" w14:textId="77777777" w:rsidTr="008A00F2">
        <w:trPr>
          <w:trHeight w:val="270"/>
        </w:trPr>
        <w:tc>
          <w:tcPr>
            <w:tcW w:w="1914" w:type="dxa"/>
            <w:shd w:val="clear" w:color="auto" w:fill="D9D9D9" w:themeFill="background1" w:themeFillShade="D9"/>
            <w:vAlign w:val="center"/>
          </w:tcPr>
          <w:p w14:paraId="645A8AA9" w14:textId="77777777" w:rsidR="00AF0ADA" w:rsidRPr="002306F1" w:rsidRDefault="00AF0ADA" w:rsidP="00E76075">
            <w:pPr>
              <w:pStyle w:val="TableParagraph"/>
              <w:spacing w:before="13"/>
              <w:rPr>
                <w:b/>
                <w:lang w:val="es-ES_tradnl"/>
              </w:rPr>
            </w:pPr>
            <w:r w:rsidRPr="002306F1">
              <w:rPr>
                <w:b/>
                <w:lang w:val="es-ES_tradnl"/>
              </w:rPr>
              <w:t>Versión</w:t>
            </w:r>
          </w:p>
        </w:tc>
        <w:tc>
          <w:tcPr>
            <w:tcW w:w="6523" w:type="dxa"/>
            <w:vAlign w:val="center"/>
          </w:tcPr>
          <w:p w14:paraId="0086700E" w14:textId="77777777" w:rsidR="00AF0ADA" w:rsidRPr="002306F1" w:rsidRDefault="00AF0ADA" w:rsidP="00E76075">
            <w:pPr>
              <w:pStyle w:val="TableParagraph"/>
              <w:spacing w:before="13"/>
              <w:ind w:left="34"/>
              <w:rPr>
                <w:lang w:val="es-ES_tradnl"/>
              </w:rPr>
            </w:pPr>
            <w:r w:rsidRPr="002306F1">
              <w:rPr>
                <w:lang w:val="es-ES_tradnl"/>
              </w:rPr>
              <w:t>1.0 ( 05/05/2019 )</w:t>
            </w:r>
          </w:p>
        </w:tc>
      </w:tr>
      <w:tr w:rsidR="00E76075" w:rsidRPr="002306F1" w14:paraId="16446A85" w14:textId="77777777" w:rsidTr="008A00F2">
        <w:trPr>
          <w:trHeight w:val="229"/>
        </w:trPr>
        <w:tc>
          <w:tcPr>
            <w:tcW w:w="1914" w:type="dxa"/>
            <w:shd w:val="clear" w:color="auto" w:fill="D9D9D9" w:themeFill="background1" w:themeFillShade="D9"/>
            <w:vAlign w:val="center"/>
          </w:tcPr>
          <w:p w14:paraId="5E053B18" w14:textId="63AD9345" w:rsidR="00E76075" w:rsidRPr="002306F1" w:rsidRDefault="00E76075" w:rsidP="00E76075">
            <w:pPr>
              <w:pStyle w:val="TableParagraph"/>
              <w:spacing w:before="23"/>
              <w:rPr>
                <w:lang w:val="es-ES_tradnl"/>
              </w:rPr>
            </w:pPr>
            <w:r w:rsidRPr="002306F1">
              <w:rPr>
                <w:b/>
                <w:lang w:val="es-ES_tradnl"/>
              </w:rPr>
              <w:t>Autores</w:t>
            </w:r>
          </w:p>
        </w:tc>
        <w:tc>
          <w:tcPr>
            <w:tcW w:w="6523" w:type="dxa"/>
            <w:vAlign w:val="center"/>
          </w:tcPr>
          <w:p w14:paraId="09B8EC0D" w14:textId="56404D0A" w:rsidR="00E76075" w:rsidRPr="004D217F" w:rsidRDefault="00E76075"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9C7DA57" w14:textId="77777777" w:rsidTr="008A00F2">
        <w:trPr>
          <w:trHeight w:val="270"/>
        </w:trPr>
        <w:tc>
          <w:tcPr>
            <w:tcW w:w="1914" w:type="dxa"/>
            <w:shd w:val="clear" w:color="auto" w:fill="D9D9D9" w:themeFill="background1" w:themeFillShade="D9"/>
            <w:vAlign w:val="center"/>
          </w:tcPr>
          <w:p w14:paraId="7AD3C707" w14:textId="77777777" w:rsidR="00AF0ADA" w:rsidRPr="002306F1" w:rsidRDefault="00AF0ADA" w:rsidP="00E76075">
            <w:pPr>
              <w:pStyle w:val="TableParagraph"/>
              <w:spacing w:before="14"/>
              <w:rPr>
                <w:b/>
                <w:lang w:val="es-ES_tradnl"/>
              </w:rPr>
            </w:pPr>
            <w:r w:rsidRPr="002306F1">
              <w:rPr>
                <w:b/>
                <w:lang w:val="es-ES_tradnl"/>
              </w:rPr>
              <w:t>Fuentes</w:t>
            </w:r>
          </w:p>
        </w:tc>
        <w:tc>
          <w:tcPr>
            <w:tcW w:w="6523" w:type="dxa"/>
            <w:vAlign w:val="center"/>
          </w:tcPr>
          <w:p w14:paraId="29876203" w14:textId="64428BA3" w:rsidR="00AF0ADA" w:rsidRPr="004D217F" w:rsidRDefault="00E76075"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7940C2F" w14:textId="77777777" w:rsidTr="008A00F2">
        <w:trPr>
          <w:trHeight w:val="270"/>
        </w:trPr>
        <w:tc>
          <w:tcPr>
            <w:tcW w:w="1914" w:type="dxa"/>
            <w:shd w:val="clear" w:color="auto" w:fill="D9D9D9" w:themeFill="background1" w:themeFillShade="D9"/>
            <w:vAlign w:val="center"/>
          </w:tcPr>
          <w:p w14:paraId="13101FDD" w14:textId="77777777" w:rsidR="00AF0ADA" w:rsidRPr="002306F1" w:rsidRDefault="00AF0ADA" w:rsidP="00E76075">
            <w:pPr>
              <w:pStyle w:val="TableParagraph"/>
              <w:spacing w:before="12"/>
              <w:rPr>
                <w:b/>
                <w:lang w:val="es-ES_tradnl"/>
              </w:rPr>
            </w:pPr>
            <w:r w:rsidRPr="002306F1">
              <w:rPr>
                <w:b/>
                <w:lang w:val="es-ES_tradnl"/>
              </w:rPr>
              <w:t>Dependencias</w:t>
            </w:r>
          </w:p>
        </w:tc>
        <w:tc>
          <w:tcPr>
            <w:tcW w:w="6523" w:type="dxa"/>
            <w:vAlign w:val="center"/>
          </w:tcPr>
          <w:p w14:paraId="6CA3161B" w14:textId="77777777" w:rsidR="00AF0ADA" w:rsidRPr="002306F1" w:rsidRDefault="00AF0ADA" w:rsidP="00E76075">
            <w:pPr>
              <w:pStyle w:val="TableParagraph"/>
              <w:spacing w:before="12"/>
              <w:ind w:left="34"/>
              <w:rPr>
                <w:lang w:val="es-ES_tradnl"/>
              </w:rPr>
            </w:pPr>
            <w:r w:rsidRPr="002306F1">
              <w:rPr>
                <w:lang w:val="es-ES_tradnl"/>
              </w:rPr>
              <w:t>Ninguno</w:t>
            </w:r>
          </w:p>
        </w:tc>
      </w:tr>
      <w:tr w:rsidR="00AF0ADA" w:rsidRPr="002306F1" w14:paraId="2801DB8A" w14:textId="77777777" w:rsidTr="008A00F2">
        <w:trPr>
          <w:trHeight w:val="480"/>
        </w:trPr>
        <w:tc>
          <w:tcPr>
            <w:tcW w:w="1914" w:type="dxa"/>
            <w:shd w:val="clear" w:color="auto" w:fill="D9D9D9" w:themeFill="background1" w:themeFillShade="D9"/>
            <w:vAlign w:val="center"/>
          </w:tcPr>
          <w:p w14:paraId="15A44304" w14:textId="77777777" w:rsidR="00AF0ADA" w:rsidRPr="002306F1" w:rsidRDefault="00AF0ADA" w:rsidP="00E76075">
            <w:pPr>
              <w:pStyle w:val="TableParagraph"/>
              <w:spacing w:before="10"/>
              <w:rPr>
                <w:b/>
                <w:lang w:val="es-ES_tradnl"/>
              </w:rPr>
            </w:pPr>
            <w:r w:rsidRPr="002306F1">
              <w:rPr>
                <w:b/>
                <w:lang w:val="es-ES_tradnl"/>
              </w:rPr>
              <w:t>Descripción</w:t>
            </w:r>
          </w:p>
        </w:tc>
        <w:tc>
          <w:tcPr>
            <w:tcW w:w="6523" w:type="dxa"/>
            <w:vAlign w:val="center"/>
          </w:tcPr>
          <w:p w14:paraId="59AB9F0F" w14:textId="3AEFF4BD" w:rsidR="00AF0ADA" w:rsidRPr="002306F1" w:rsidRDefault="00AF0ADA" w:rsidP="00E76075">
            <w:pPr>
              <w:pStyle w:val="TableParagraph"/>
              <w:spacing w:before="18"/>
              <w:ind w:left="34" w:right="337"/>
              <w:rPr>
                <w:lang w:val="es-ES_tradnl"/>
              </w:rPr>
            </w:pPr>
            <w:r w:rsidRPr="002306F1">
              <w:rPr>
                <w:lang w:val="es-ES_tradnl"/>
              </w:rPr>
              <w:t>El sistema deberá permitir el pago en weis, siendo la conver</w:t>
            </w:r>
            <w:r w:rsidR="00E76075" w:rsidRPr="002306F1">
              <w:rPr>
                <w:lang w:val="es-ES_tradnl"/>
              </w:rPr>
              <w:t>sión en ethers de 1 ether = 1 e</w:t>
            </w:r>
            <w:r w:rsidRPr="002306F1">
              <w:rPr>
                <w:vertAlign w:val="superscript"/>
                <w:lang w:val="es-ES_tradnl"/>
              </w:rPr>
              <w:t>-18</w:t>
            </w:r>
            <w:r w:rsidRPr="002306F1">
              <w:rPr>
                <w:lang w:val="es-ES_tradnl"/>
              </w:rPr>
              <w:t xml:space="preserve"> wei.</w:t>
            </w:r>
          </w:p>
        </w:tc>
      </w:tr>
      <w:tr w:rsidR="00AF0ADA" w:rsidRPr="002306F1" w14:paraId="7A533704" w14:textId="77777777" w:rsidTr="008A00F2">
        <w:trPr>
          <w:trHeight w:val="270"/>
        </w:trPr>
        <w:tc>
          <w:tcPr>
            <w:tcW w:w="1914" w:type="dxa"/>
            <w:shd w:val="clear" w:color="auto" w:fill="D9D9D9" w:themeFill="background1" w:themeFillShade="D9"/>
            <w:vAlign w:val="center"/>
          </w:tcPr>
          <w:p w14:paraId="6A5015D8" w14:textId="77777777" w:rsidR="00AF0ADA" w:rsidRPr="002306F1" w:rsidRDefault="00AF0ADA" w:rsidP="00E76075">
            <w:pPr>
              <w:pStyle w:val="TableParagraph"/>
              <w:rPr>
                <w:b/>
                <w:lang w:val="es-ES_tradnl"/>
              </w:rPr>
            </w:pPr>
            <w:r w:rsidRPr="002306F1">
              <w:rPr>
                <w:b/>
                <w:lang w:val="es-ES_tradnl"/>
              </w:rPr>
              <w:t>Importancia</w:t>
            </w:r>
          </w:p>
        </w:tc>
        <w:tc>
          <w:tcPr>
            <w:tcW w:w="6523" w:type="dxa"/>
            <w:vAlign w:val="center"/>
          </w:tcPr>
          <w:p w14:paraId="1D630212" w14:textId="0F5AC93E" w:rsidR="00AF0ADA" w:rsidRPr="002306F1" w:rsidRDefault="00E76075" w:rsidP="00E76075">
            <w:pPr>
              <w:pStyle w:val="TableParagraph"/>
              <w:ind w:left="34"/>
              <w:rPr>
                <w:lang w:val="es-ES_tradnl"/>
              </w:rPr>
            </w:pPr>
            <w:r w:rsidRPr="002306F1">
              <w:rPr>
                <w:lang w:val="es-ES_tradnl"/>
              </w:rPr>
              <w:t>I</w:t>
            </w:r>
            <w:r w:rsidR="00AF0ADA" w:rsidRPr="002306F1">
              <w:rPr>
                <w:lang w:val="es-ES_tradnl"/>
              </w:rPr>
              <w:t>mportante</w:t>
            </w:r>
          </w:p>
        </w:tc>
      </w:tr>
      <w:tr w:rsidR="00AF0ADA" w:rsidRPr="002306F1" w14:paraId="32A309CD" w14:textId="77777777" w:rsidTr="008A00F2">
        <w:trPr>
          <w:trHeight w:val="270"/>
        </w:trPr>
        <w:tc>
          <w:tcPr>
            <w:tcW w:w="1914" w:type="dxa"/>
            <w:shd w:val="clear" w:color="auto" w:fill="D9D9D9" w:themeFill="background1" w:themeFillShade="D9"/>
            <w:vAlign w:val="center"/>
          </w:tcPr>
          <w:p w14:paraId="6572836C" w14:textId="77777777" w:rsidR="00AF0ADA" w:rsidRPr="002306F1" w:rsidRDefault="00AF0ADA" w:rsidP="00E76075">
            <w:pPr>
              <w:pStyle w:val="TableParagraph"/>
              <w:spacing w:before="20"/>
              <w:rPr>
                <w:b/>
                <w:lang w:val="es-ES_tradnl"/>
              </w:rPr>
            </w:pPr>
            <w:r w:rsidRPr="002306F1">
              <w:rPr>
                <w:b/>
                <w:lang w:val="es-ES_tradnl"/>
              </w:rPr>
              <w:t>Urgencia</w:t>
            </w:r>
          </w:p>
        </w:tc>
        <w:tc>
          <w:tcPr>
            <w:tcW w:w="6523" w:type="dxa"/>
            <w:vAlign w:val="center"/>
          </w:tcPr>
          <w:p w14:paraId="7528A085" w14:textId="5F189D8C" w:rsidR="00AF0ADA" w:rsidRPr="002306F1" w:rsidRDefault="00BF1A8B" w:rsidP="00E76075">
            <w:pPr>
              <w:pStyle w:val="TableParagraph"/>
              <w:spacing w:before="20"/>
              <w:ind w:left="34"/>
              <w:rPr>
                <w:b/>
                <w:lang w:val="es-ES_tradnl"/>
              </w:rPr>
            </w:pPr>
            <w:r w:rsidRPr="002306F1">
              <w:rPr>
                <w:lang w:val="es-ES_tradnl"/>
              </w:rPr>
              <w:t>Por definir</w:t>
            </w:r>
          </w:p>
        </w:tc>
      </w:tr>
      <w:tr w:rsidR="00AF0ADA" w:rsidRPr="002306F1" w14:paraId="1A8BAF6D" w14:textId="77777777" w:rsidTr="008A00F2">
        <w:trPr>
          <w:trHeight w:val="270"/>
        </w:trPr>
        <w:tc>
          <w:tcPr>
            <w:tcW w:w="1914" w:type="dxa"/>
            <w:shd w:val="clear" w:color="auto" w:fill="D9D9D9" w:themeFill="background1" w:themeFillShade="D9"/>
            <w:vAlign w:val="center"/>
          </w:tcPr>
          <w:p w14:paraId="33BBBE23" w14:textId="77777777" w:rsidR="00AF0ADA" w:rsidRPr="002306F1" w:rsidRDefault="00AF0ADA" w:rsidP="00E76075">
            <w:pPr>
              <w:pStyle w:val="TableParagraph"/>
              <w:spacing w:before="18"/>
              <w:rPr>
                <w:b/>
                <w:lang w:val="es-ES_tradnl"/>
              </w:rPr>
            </w:pPr>
            <w:r w:rsidRPr="002306F1">
              <w:rPr>
                <w:b/>
                <w:lang w:val="es-ES_tradnl"/>
              </w:rPr>
              <w:t>Estado</w:t>
            </w:r>
          </w:p>
        </w:tc>
        <w:tc>
          <w:tcPr>
            <w:tcW w:w="6523" w:type="dxa"/>
            <w:vAlign w:val="center"/>
          </w:tcPr>
          <w:p w14:paraId="447A1530" w14:textId="7904D017" w:rsidR="00AF0ADA" w:rsidRPr="002306F1" w:rsidRDefault="008809FA" w:rsidP="00E76075">
            <w:pPr>
              <w:pStyle w:val="TableParagraph"/>
              <w:spacing w:before="18"/>
              <w:ind w:left="34"/>
              <w:rPr>
                <w:lang w:val="es-ES_tradnl"/>
              </w:rPr>
            </w:pPr>
            <w:r w:rsidRPr="002306F1">
              <w:rPr>
                <w:lang w:val="es-ES_tradnl"/>
              </w:rPr>
              <w:t>Validado</w:t>
            </w:r>
          </w:p>
        </w:tc>
      </w:tr>
      <w:tr w:rsidR="00AF0ADA" w:rsidRPr="002306F1" w14:paraId="56893994" w14:textId="77777777" w:rsidTr="008A00F2">
        <w:trPr>
          <w:trHeight w:val="270"/>
        </w:trPr>
        <w:tc>
          <w:tcPr>
            <w:tcW w:w="1914" w:type="dxa"/>
            <w:shd w:val="clear" w:color="auto" w:fill="D9D9D9" w:themeFill="background1" w:themeFillShade="D9"/>
            <w:vAlign w:val="center"/>
          </w:tcPr>
          <w:p w14:paraId="7BD5AC08" w14:textId="77777777" w:rsidR="00AF0ADA" w:rsidRPr="002306F1" w:rsidRDefault="00AF0ADA" w:rsidP="00E76075">
            <w:pPr>
              <w:pStyle w:val="TableParagraph"/>
              <w:spacing w:before="16"/>
              <w:rPr>
                <w:b/>
                <w:lang w:val="es-ES_tradnl"/>
              </w:rPr>
            </w:pPr>
            <w:r w:rsidRPr="002306F1">
              <w:rPr>
                <w:b/>
                <w:lang w:val="es-ES_tradnl"/>
              </w:rPr>
              <w:t>Estabilidad</w:t>
            </w:r>
          </w:p>
        </w:tc>
        <w:tc>
          <w:tcPr>
            <w:tcW w:w="6523" w:type="dxa"/>
            <w:vAlign w:val="center"/>
          </w:tcPr>
          <w:p w14:paraId="4F359B07" w14:textId="79F43658" w:rsidR="00AF0ADA" w:rsidRPr="002306F1" w:rsidRDefault="00BF1A8B" w:rsidP="00E76075">
            <w:pPr>
              <w:pStyle w:val="TableParagraph"/>
              <w:spacing w:before="16"/>
              <w:ind w:left="34"/>
              <w:rPr>
                <w:b/>
                <w:lang w:val="es-ES_tradnl"/>
              </w:rPr>
            </w:pPr>
            <w:r w:rsidRPr="002306F1">
              <w:rPr>
                <w:lang w:val="es-ES_tradnl"/>
              </w:rPr>
              <w:t>Por definir</w:t>
            </w:r>
          </w:p>
        </w:tc>
      </w:tr>
      <w:tr w:rsidR="00AF0ADA" w:rsidRPr="002306F1" w14:paraId="090761DF" w14:textId="77777777" w:rsidTr="008A00F2">
        <w:trPr>
          <w:trHeight w:val="262"/>
        </w:trPr>
        <w:tc>
          <w:tcPr>
            <w:tcW w:w="1914" w:type="dxa"/>
            <w:shd w:val="clear" w:color="auto" w:fill="D9D9D9" w:themeFill="background1" w:themeFillShade="D9"/>
            <w:vAlign w:val="center"/>
          </w:tcPr>
          <w:p w14:paraId="6972BB07" w14:textId="77777777" w:rsidR="00AF0ADA" w:rsidRPr="002306F1" w:rsidRDefault="00AF0ADA" w:rsidP="00E76075">
            <w:pPr>
              <w:pStyle w:val="TableParagraph"/>
              <w:spacing w:before="14"/>
              <w:rPr>
                <w:b/>
                <w:lang w:val="es-ES_tradnl"/>
              </w:rPr>
            </w:pPr>
            <w:r w:rsidRPr="002306F1">
              <w:rPr>
                <w:b/>
                <w:lang w:val="es-ES_tradnl"/>
              </w:rPr>
              <w:t>Comentarios</w:t>
            </w:r>
          </w:p>
        </w:tc>
        <w:tc>
          <w:tcPr>
            <w:tcW w:w="6523" w:type="dxa"/>
            <w:vAlign w:val="center"/>
          </w:tcPr>
          <w:p w14:paraId="717DFAB2" w14:textId="77777777" w:rsidR="00AF0ADA" w:rsidRPr="002306F1" w:rsidRDefault="00AF0ADA" w:rsidP="00745A6D">
            <w:pPr>
              <w:pStyle w:val="TableParagraph"/>
              <w:keepNext/>
              <w:spacing w:before="14"/>
              <w:ind w:left="34"/>
              <w:rPr>
                <w:lang w:val="es-ES_tradnl"/>
              </w:rPr>
            </w:pPr>
            <w:r w:rsidRPr="002306F1">
              <w:rPr>
                <w:lang w:val="es-ES_tradnl"/>
              </w:rPr>
              <w:t>Ninguno</w:t>
            </w:r>
          </w:p>
        </w:tc>
      </w:tr>
    </w:tbl>
    <w:p w14:paraId="7B426E5E" w14:textId="79D37436" w:rsidR="00AF0ADA" w:rsidRPr="002306F1" w:rsidRDefault="00745A6D" w:rsidP="00745A6D">
      <w:pPr>
        <w:pStyle w:val="Descripcin"/>
        <w:spacing w:before="120" w:after="120"/>
        <w:jc w:val="center"/>
        <w:rPr>
          <w:lang w:val="es-ES_tradnl"/>
        </w:rPr>
      </w:pPr>
      <w:bookmarkStart w:id="292" w:name="_Toc19108321"/>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33</w:t>
      </w:r>
      <w:r w:rsidR="00803BC7">
        <w:rPr>
          <w:lang w:val="es-ES_tradnl"/>
        </w:rPr>
        <w:fldChar w:fldCharType="end"/>
      </w:r>
      <w:r w:rsidR="00A64F69" w:rsidRPr="002306F1">
        <w:rPr>
          <w:lang w:val="es-ES_tradnl"/>
        </w:rPr>
        <w:t xml:space="preserve">: </w:t>
      </w:r>
      <w:r w:rsidRPr="002306F1">
        <w:rPr>
          <w:lang w:val="es-ES_tradnl"/>
        </w:rPr>
        <w:t>Requisito no funcional del pago en weis</w:t>
      </w:r>
      <w:bookmarkEnd w:id="292"/>
    </w:p>
    <w:p w14:paraId="3E90FB7E"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3D511F84" w14:textId="77777777" w:rsidTr="008A00F2">
        <w:trPr>
          <w:trHeight w:val="262"/>
        </w:trPr>
        <w:tc>
          <w:tcPr>
            <w:tcW w:w="1914" w:type="dxa"/>
            <w:shd w:val="clear" w:color="auto" w:fill="D9D9D9" w:themeFill="background1" w:themeFillShade="D9"/>
            <w:vAlign w:val="center"/>
          </w:tcPr>
          <w:p w14:paraId="5B0CE79D" w14:textId="77777777" w:rsidR="00AF0ADA" w:rsidRPr="002306F1" w:rsidRDefault="00AF0ADA" w:rsidP="008C01D3">
            <w:pPr>
              <w:pStyle w:val="TableParagraph"/>
              <w:spacing w:before="14"/>
              <w:rPr>
                <w:b/>
                <w:lang w:val="es-ES_tradnl"/>
              </w:rPr>
            </w:pPr>
            <w:r w:rsidRPr="002306F1">
              <w:rPr>
                <w:b/>
                <w:lang w:val="es-ES_tradnl"/>
              </w:rPr>
              <w:t>NFR-0003</w:t>
            </w:r>
          </w:p>
        </w:tc>
        <w:tc>
          <w:tcPr>
            <w:tcW w:w="6523" w:type="dxa"/>
            <w:shd w:val="clear" w:color="auto" w:fill="D9D9D9" w:themeFill="background1" w:themeFillShade="D9"/>
            <w:vAlign w:val="center"/>
          </w:tcPr>
          <w:p w14:paraId="191E5FE2" w14:textId="77777777" w:rsidR="00AF0ADA" w:rsidRPr="002306F1" w:rsidRDefault="00AF0ADA" w:rsidP="008C01D3">
            <w:pPr>
              <w:pStyle w:val="TableParagraph"/>
              <w:spacing w:before="14"/>
              <w:ind w:left="34"/>
              <w:rPr>
                <w:b/>
                <w:lang w:val="es-ES_tradnl"/>
              </w:rPr>
            </w:pPr>
            <w:r w:rsidRPr="002306F1">
              <w:rPr>
                <w:b/>
                <w:lang w:val="es-ES_tradnl"/>
              </w:rPr>
              <w:t>Tiempo de sesión</w:t>
            </w:r>
          </w:p>
        </w:tc>
      </w:tr>
      <w:tr w:rsidR="00AF0ADA" w:rsidRPr="002306F1" w14:paraId="2858002C" w14:textId="77777777" w:rsidTr="008A00F2">
        <w:trPr>
          <w:trHeight w:val="270"/>
        </w:trPr>
        <w:tc>
          <w:tcPr>
            <w:tcW w:w="1914" w:type="dxa"/>
            <w:shd w:val="clear" w:color="auto" w:fill="D9D9D9" w:themeFill="background1" w:themeFillShade="D9"/>
            <w:vAlign w:val="center"/>
          </w:tcPr>
          <w:p w14:paraId="6C32F08E" w14:textId="77777777" w:rsidR="00AF0ADA" w:rsidRPr="002306F1" w:rsidRDefault="00AF0ADA" w:rsidP="008C01D3">
            <w:pPr>
              <w:pStyle w:val="TableParagraph"/>
              <w:spacing w:before="20"/>
              <w:rPr>
                <w:b/>
                <w:lang w:val="es-ES_tradnl"/>
              </w:rPr>
            </w:pPr>
            <w:r w:rsidRPr="002306F1">
              <w:rPr>
                <w:b/>
                <w:lang w:val="es-ES_tradnl"/>
              </w:rPr>
              <w:t>Versión</w:t>
            </w:r>
          </w:p>
        </w:tc>
        <w:tc>
          <w:tcPr>
            <w:tcW w:w="6523" w:type="dxa"/>
            <w:vAlign w:val="center"/>
          </w:tcPr>
          <w:p w14:paraId="79435D1C" w14:textId="77777777" w:rsidR="00AF0ADA" w:rsidRPr="002306F1" w:rsidRDefault="00AF0ADA" w:rsidP="008C01D3">
            <w:pPr>
              <w:pStyle w:val="TableParagraph"/>
              <w:spacing w:before="20"/>
              <w:ind w:left="34"/>
              <w:rPr>
                <w:lang w:val="es-ES_tradnl"/>
              </w:rPr>
            </w:pPr>
            <w:r w:rsidRPr="002306F1">
              <w:rPr>
                <w:lang w:val="es-ES_tradnl"/>
              </w:rPr>
              <w:t>1.0 ( 05/05/2019 )</w:t>
            </w:r>
          </w:p>
        </w:tc>
      </w:tr>
      <w:tr w:rsidR="00AF0ADA" w:rsidRPr="002306F1" w14:paraId="4DC29B58" w14:textId="77777777" w:rsidTr="008A00F2">
        <w:trPr>
          <w:trHeight w:val="270"/>
        </w:trPr>
        <w:tc>
          <w:tcPr>
            <w:tcW w:w="1914" w:type="dxa"/>
            <w:shd w:val="clear" w:color="auto" w:fill="D9D9D9" w:themeFill="background1" w:themeFillShade="D9"/>
            <w:vAlign w:val="center"/>
          </w:tcPr>
          <w:p w14:paraId="530B5B58" w14:textId="77777777" w:rsidR="00AF0ADA" w:rsidRPr="002306F1" w:rsidRDefault="00AF0ADA" w:rsidP="008C01D3">
            <w:pPr>
              <w:pStyle w:val="TableParagraph"/>
              <w:spacing w:before="18"/>
              <w:rPr>
                <w:b/>
                <w:lang w:val="es-ES_tradnl"/>
              </w:rPr>
            </w:pPr>
            <w:r w:rsidRPr="002306F1">
              <w:rPr>
                <w:b/>
                <w:lang w:val="es-ES_tradnl"/>
              </w:rPr>
              <w:t>Autores</w:t>
            </w:r>
          </w:p>
        </w:tc>
        <w:tc>
          <w:tcPr>
            <w:tcW w:w="6523" w:type="dxa"/>
            <w:vAlign w:val="center"/>
          </w:tcPr>
          <w:p w14:paraId="75BC241E" w14:textId="17E1D15C"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D654B4E" w14:textId="77777777" w:rsidTr="008A00F2">
        <w:trPr>
          <w:trHeight w:val="270"/>
        </w:trPr>
        <w:tc>
          <w:tcPr>
            <w:tcW w:w="1914" w:type="dxa"/>
            <w:shd w:val="clear" w:color="auto" w:fill="D9D9D9" w:themeFill="background1" w:themeFillShade="D9"/>
            <w:vAlign w:val="center"/>
          </w:tcPr>
          <w:p w14:paraId="3DCE4FF7" w14:textId="77777777" w:rsidR="00AF0ADA" w:rsidRPr="002306F1" w:rsidRDefault="00AF0ADA" w:rsidP="008C01D3">
            <w:pPr>
              <w:pStyle w:val="TableParagraph"/>
              <w:spacing w:before="16"/>
              <w:rPr>
                <w:b/>
                <w:lang w:val="es-ES_tradnl"/>
              </w:rPr>
            </w:pPr>
            <w:r w:rsidRPr="002306F1">
              <w:rPr>
                <w:b/>
                <w:lang w:val="es-ES_tradnl"/>
              </w:rPr>
              <w:t>Fuentes</w:t>
            </w:r>
          </w:p>
        </w:tc>
        <w:tc>
          <w:tcPr>
            <w:tcW w:w="6523" w:type="dxa"/>
            <w:vAlign w:val="center"/>
          </w:tcPr>
          <w:p w14:paraId="2EDE9E22" w14:textId="48605345"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B2B59AF" w14:textId="77777777" w:rsidTr="008A00F2">
        <w:trPr>
          <w:trHeight w:val="270"/>
        </w:trPr>
        <w:tc>
          <w:tcPr>
            <w:tcW w:w="1914" w:type="dxa"/>
            <w:shd w:val="clear" w:color="auto" w:fill="D9D9D9" w:themeFill="background1" w:themeFillShade="D9"/>
            <w:vAlign w:val="center"/>
          </w:tcPr>
          <w:p w14:paraId="2206B7B8" w14:textId="77777777" w:rsidR="00AF0ADA" w:rsidRPr="002306F1" w:rsidRDefault="00AF0ADA" w:rsidP="008C01D3">
            <w:pPr>
              <w:pStyle w:val="TableParagraph"/>
              <w:spacing w:before="15"/>
              <w:rPr>
                <w:b/>
                <w:lang w:val="es-ES_tradnl"/>
              </w:rPr>
            </w:pPr>
            <w:r w:rsidRPr="002306F1">
              <w:rPr>
                <w:b/>
                <w:lang w:val="es-ES_tradnl"/>
              </w:rPr>
              <w:t>Dependencias</w:t>
            </w:r>
          </w:p>
        </w:tc>
        <w:tc>
          <w:tcPr>
            <w:tcW w:w="6523" w:type="dxa"/>
            <w:vAlign w:val="center"/>
          </w:tcPr>
          <w:p w14:paraId="76C2D326" w14:textId="77777777" w:rsidR="00AF0ADA" w:rsidRPr="002306F1" w:rsidRDefault="00AF0ADA" w:rsidP="008C01D3">
            <w:pPr>
              <w:pStyle w:val="TableParagraph"/>
              <w:spacing w:before="15"/>
              <w:ind w:left="34"/>
              <w:rPr>
                <w:lang w:val="es-ES_tradnl"/>
              </w:rPr>
            </w:pPr>
            <w:r w:rsidRPr="002306F1">
              <w:rPr>
                <w:lang w:val="es-ES_tradnl"/>
              </w:rPr>
              <w:t>Ninguno</w:t>
            </w:r>
          </w:p>
        </w:tc>
      </w:tr>
      <w:tr w:rsidR="00AF0ADA" w:rsidRPr="002306F1" w14:paraId="1DE45A77" w14:textId="77777777" w:rsidTr="008A00F2">
        <w:trPr>
          <w:trHeight w:val="495"/>
        </w:trPr>
        <w:tc>
          <w:tcPr>
            <w:tcW w:w="1914" w:type="dxa"/>
            <w:shd w:val="clear" w:color="auto" w:fill="D9D9D9" w:themeFill="background1" w:themeFillShade="D9"/>
            <w:vAlign w:val="center"/>
          </w:tcPr>
          <w:p w14:paraId="391C523C" w14:textId="77777777" w:rsidR="00AF0ADA" w:rsidRPr="002306F1" w:rsidRDefault="00AF0ADA" w:rsidP="008C01D3">
            <w:pPr>
              <w:pStyle w:val="TableParagraph"/>
              <w:spacing w:before="13"/>
              <w:rPr>
                <w:b/>
                <w:lang w:val="es-ES_tradnl"/>
              </w:rPr>
            </w:pPr>
            <w:r w:rsidRPr="002306F1">
              <w:rPr>
                <w:b/>
                <w:lang w:val="es-ES_tradnl"/>
              </w:rPr>
              <w:t>Descripción</w:t>
            </w:r>
          </w:p>
        </w:tc>
        <w:tc>
          <w:tcPr>
            <w:tcW w:w="6523" w:type="dxa"/>
            <w:vAlign w:val="center"/>
          </w:tcPr>
          <w:p w14:paraId="0E8BA277" w14:textId="77777777" w:rsidR="00AF0ADA" w:rsidRPr="002306F1" w:rsidRDefault="00AF0ADA" w:rsidP="008C01D3">
            <w:pPr>
              <w:pStyle w:val="TableParagraph"/>
              <w:spacing w:before="18"/>
              <w:ind w:left="34" w:right="45"/>
              <w:rPr>
                <w:lang w:val="es-ES_tradnl"/>
              </w:rPr>
            </w:pPr>
            <w:r w:rsidRPr="002306F1">
              <w:rPr>
                <w:lang w:val="es-ES_tradnl"/>
              </w:rPr>
              <w:t>El sistema deberá controlar que el tiempo que puede estar una sesión inactiva, será como máximo de 15 minutos.</w:t>
            </w:r>
          </w:p>
        </w:tc>
      </w:tr>
      <w:tr w:rsidR="00AF0ADA" w:rsidRPr="002306F1" w14:paraId="45251AD5" w14:textId="77777777" w:rsidTr="008A00F2">
        <w:trPr>
          <w:trHeight w:val="255"/>
        </w:trPr>
        <w:tc>
          <w:tcPr>
            <w:tcW w:w="1914" w:type="dxa"/>
            <w:shd w:val="clear" w:color="auto" w:fill="D9D9D9" w:themeFill="background1" w:themeFillShade="D9"/>
            <w:vAlign w:val="center"/>
          </w:tcPr>
          <w:p w14:paraId="5C6F59A6" w14:textId="77777777" w:rsidR="00AF0ADA" w:rsidRPr="002306F1" w:rsidRDefault="00AF0ADA" w:rsidP="008C01D3">
            <w:pPr>
              <w:pStyle w:val="TableParagraph"/>
              <w:spacing w:before="9"/>
              <w:rPr>
                <w:b/>
                <w:lang w:val="es-ES_tradnl"/>
              </w:rPr>
            </w:pPr>
            <w:r w:rsidRPr="002306F1">
              <w:rPr>
                <w:b/>
                <w:lang w:val="es-ES_tradnl"/>
              </w:rPr>
              <w:lastRenderedPageBreak/>
              <w:t>Importancia</w:t>
            </w:r>
          </w:p>
        </w:tc>
        <w:tc>
          <w:tcPr>
            <w:tcW w:w="6523" w:type="dxa"/>
            <w:vAlign w:val="center"/>
          </w:tcPr>
          <w:p w14:paraId="36CF2E04" w14:textId="376487F7" w:rsidR="00AF0ADA" w:rsidRPr="002306F1" w:rsidRDefault="008C01D3" w:rsidP="008C01D3">
            <w:pPr>
              <w:pStyle w:val="TableParagraph"/>
              <w:spacing w:before="9"/>
              <w:ind w:left="34"/>
              <w:rPr>
                <w:lang w:val="es-ES_tradnl"/>
              </w:rPr>
            </w:pPr>
            <w:r w:rsidRPr="002306F1">
              <w:rPr>
                <w:lang w:val="es-ES_tradnl"/>
              </w:rPr>
              <w:t>I</w:t>
            </w:r>
            <w:r w:rsidR="00AF0ADA" w:rsidRPr="002306F1">
              <w:rPr>
                <w:lang w:val="es-ES_tradnl"/>
              </w:rPr>
              <w:t>mportante</w:t>
            </w:r>
          </w:p>
        </w:tc>
      </w:tr>
      <w:tr w:rsidR="00AF0ADA" w:rsidRPr="002306F1" w14:paraId="48722AEE" w14:textId="77777777" w:rsidTr="008A00F2">
        <w:trPr>
          <w:trHeight w:val="270"/>
        </w:trPr>
        <w:tc>
          <w:tcPr>
            <w:tcW w:w="1914" w:type="dxa"/>
            <w:shd w:val="clear" w:color="auto" w:fill="D9D9D9" w:themeFill="background1" w:themeFillShade="D9"/>
            <w:vAlign w:val="center"/>
          </w:tcPr>
          <w:p w14:paraId="3B832CE1" w14:textId="77777777" w:rsidR="00AF0ADA" w:rsidRPr="002306F1" w:rsidRDefault="00AF0ADA" w:rsidP="008C01D3">
            <w:pPr>
              <w:pStyle w:val="TableParagraph"/>
              <w:spacing w:before="22"/>
              <w:rPr>
                <w:b/>
                <w:lang w:val="es-ES_tradnl"/>
              </w:rPr>
            </w:pPr>
            <w:r w:rsidRPr="002306F1">
              <w:rPr>
                <w:b/>
                <w:lang w:val="es-ES_tradnl"/>
              </w:rPr>
              <w:t>Urgencia</w:t>
            </w:r>
          </w:p>
        </w:tc>
        <w:tc>
          <w:tcPr>
            <w:tcW w:w="6523" w:type="dxa"/>
            <w:vAlign w:val="center"/>
          </w:tcPr>
          <w:p w14:paraId="325D82DD" w14:textId="50CC848A" w:rsidR="00AF0ADA" w:rsidRPr="002306F1" w:rsidRDefault="008C01D3" w:rsidP="008C01D3">
            <w:pPr>
              <w:pStyle w:val="TableParagraph"/>
              <w:spacing w:before="22"/>
              <w:ind w:left="34"/>
              <w:rPr>
                <w:lang w:val="es-ES_tradnl"/>
              </w:rPr>
            </w:pPr>
            <w:r w:rsidRPr="002306F1">
              <w:rPr>
                <w:lang w:val="es-ES_tradnl"/>
              </w:rPr>
              <w:t>P</w:t>
            </w:r>
            <w:r w:rsidR="00AF0ADA" w:rsidRPr="002306F1">
              <w:rPr>
                <w:lang w:val="es-ES_tradnl"/>
              </w:rPr>
              <w:t>uede esperar</w:t>
            </w:r>
          </w:p>
        </w:tc>
      </w:tr>
      <w:tr w:rsidR="00AF0ADA" w:rsidRPr="002306F1" w14:paraId="0B5322C3" w14:textId="77777777" w:rsidTr="008A00F2">
        <w:trPr>
          <w:trHeight w:val="270"/>
        </w:trPr>
        <w:tc>
          <w:tcPr>
            <w:tcW w:w="1914" w:type="dxa"/>
            <w:shd w:val="clear" w:color="auto" w:fill="D9D9D9" w:themeFill="background1" w:themeFillShade="D9"/>
            <w:vAlign w:val="center"/>
          </w:tcPr>
          <w:p w14:paraId="5EE5D3B6" w14:textId="77777777" w:rsidR="00AF0ADA" w:rsidRPr="002306F1" w:rsidRDefault="00AF0ADA" w:rsidP="008C01D3">
            <w:pPr>
              <w:pStyle w:val="TableParagraph"/>
              <w:rPr>
                <w:b/>
                <w:lang w:val="es-ES_tradnl"/>
              </w:rPr>
            </w:pPr>
            <w:r w:rsidRPr="002306F1">
              <w:rPr>
                <w:b/>
                <w:lang w:val="es-ES_tradnl"/>
              </w:rPr>
              <w:t>Estado</w:t>
            </w:r>
          </w:p>
        </w:tc>
        <w:tc>
          <w:tcPr>
            <w:tcW w:w="6523" w:type="dxa"/>
            <w:vAlign w:val="center"/>
          </w:tcPr>
          <w:p w14:paraId="31F7D27F" w14:textId="20459D64" w:rsidR="00AF0ADA" w:rsidRPr="002306F1" w:rsidRDefault="008809FA" w:rsidP="008C01D3">
            <w:pPr>
              <w:pStyle w:val="TableParagraph"/>
              <w:ind w:left="34"/>
              <w:rPr>
                <w:lang w:val="es-ES_tradnl"/>
              </w:rPr>
            </w:pPr>
            <w:r w:rsidRPr="002306F1">
              <w:rPr>
                <w:lang w:val="es-ES_tradnl"/>
              </w:rPr>
              <w:t>Validado</w:t>
            </w:r>
          </w:p>
        </w:tc>
      </w:tr>
      <w:tr w:rsidR="00AF0ADA" w:rsidRPr="002306F1" w14:paraId="6A8BDE8A" w14:textId="77777777" w:rsidTr="008A00F2">
        <w:trPr>
          <w:trHeight w:val="270"/>
        </w:trPr>
        <w:tc>
          <w:tcPr>
            <w:tcW w:w="1914" w:type="dxa"/>
            <w:shd w:val="clear" w:color="auto" w:fill="D9D9D9" w:themeFill="background1" w:themeFillShade="D9"/>
            <w:vAlign w:val="center"/>
          </w:tcPr>
          <w:p w14:paraId="0F695767" w14:textId="77777777" w:rsidR="00AF0ADA" w:rsidRPr="002306F1" w:rsidRDefault="00AF0ADA" w:rsidP="008C01D3">
            <w:pPr>
              <w:pStyle w:val="TableParagraph"/>
              <w:spacing w:before="19"/>
              <w:rPr>
                <w:b/>
                <w:lang w:val="es-ES_tradnl"/>
              </w:rPr>
            </w:pPr>
            <w:r w:rsidRPr="002306F1">
              <w:rPr>
                <w:b/>
                <w:lang w:val="es-ES_tradnl"/>
              </w:rPr>
              <w:t>Estabilidad</w:t>
            </w:r>
          </w:p>
        </w:tc>
        <w:tc>
          <w:tcPr>
            <w:tcW w:w="6523" w:type="dxa"/>
            <w:vAlign w:val="center"/>
          </w:tcPr>
          <w:p w14:paraId="574AC59C" w14:textId="2D647EF5" w:rsidR="00AF0ADA" w:rsidRPr="002306F1" w:rsidRDefault="00BF1A8B" w:rsidP="008C01D3">
            <w:pPr>
              <w:pStyle w:val="TableParagraph"/>
              <w:spacing w:before="19"/>
              <w:ind w:left="34"/>
              <w:rPr>
                <w:b/>
                <w:lang w:val="es-ES_tradnl"/>
              </w:rPr>
            </w:pPr>
            <w:r w:rsidRPr="002306F1">
              <w:rPr>
                <w:lang w:val="es-ES_tradnl"/>
              </w:rPr>
              <w:t>Por definir</w:t>
            </w:r>
          </w:p>
        </w:tc>
      </w:tr>
      <w:tr w:rsidR="00AF0ADA" w:rsidRPr="002306F1" w14:paraId="489720A9" w14:textId="77777777" w:rsidTr="008A00F2">
        <w:trPr>
          <w:trHeight w:val="262"/>
        </w:trPr>
        <w:tc>
          <w:tcPr>
            <w:tcW w:w="1914" w:type="dxa"/>
            <w:shd w:val="clear" w:color="auto" w:fill="D9D9D9" w:themeFill="background1" w:themeFillShade="D9"/>
            <w:vAlign w:val="center"/>
          </w:tcPr>
          <w:p w14:paraId="12E5516A" w14:textId="77777777" w:rsidR="00AF0ADA" w:rsidRPr="002306F1" w:rsidRDefault="00AF0ADA" w:rsidP="008C01D3">
            <w:pPr>
              <w:pStyle w:val="TableParagraph"/>
              <w:spacing w:before="17"/>
              <w:rPr>
                <w:b/>
                <w:lang w:val="es-ES_tradnl"/>
              </w:rPr>
            </w:pPr>
            <w:r w:rsidRPr="002306F1">
              <w:rPr>
                <w:b/>
                <w:lang w:val="es-ES_tradnl"/>
              </w:rPr>
              <w:t>Comentarios</w:t>
            </w:r>
          </w:p>
        </w:tc>
        <w:tc>
          <w:tcPr>
            <w:tcW w:w="6523" w:type="dxa"/>
            <w:vAlign w:val="center"/>
          </w:tcPr>
          <w:p w14:paraId="02711DF6" w14:textId="77777777" w:rsidR="00AF0ADA" w:rsidRPr="002306F1" w:rsidRDefault="00AF0ADA" w:rsidP="00745A6D">
            <w:pPr>
              <w:pStyle w:val="TableParagraph"/>
              <w:keepNext/>
              <w:spacing w:before="17"/>
              <w:ind w:left="34"/>
              <w:rPr>
                <w:lang w:val="es-ES_tradnl"/>
              </w:rPr>
            </w:pPr>
            <w:r w:rsidRPr="002306F1">
              <w:rPr>
                <w:lang w:val="es-ES_tradnl"/>
              </w:rPr>
              <w:t>Ninguno</w:t>
            </w:r>
          </w:p>
        </w:tc>
      </w:tr>
    </w:tbl>
    <w:p w14:paraId="68CCD95F" w14:textId="04E1C020" w:rsidR="00AF0ADA" w:rsidRPr="002306F1" w:rsidRDefault="00745A6D" w:rsidP="00745A6D">
      <w:pPr>
        <w:pStyle w:val="Descripcin"/>
        <w:spacing w:before="120" w:after="120"/>
        <w:jc w:val="center"/>
        <w:rPr>
          <w:lang w:val="es-ES_tradnl"/>
        </w:rPr>
      </w:pPr>
      <w:bookmarkStart w:id="293" w:name="_Toc19108322"/>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34</w:t>
      </w:r>
      <w:r w:rsidR="00803BC7">
        <w:rPr>
          <w:lang w:val="es-ES_tradnl"/>
        </w:rPr>
        <w:fldChar w:fldCharType="end"/>
      </w:r>
      <w:r w:rsidRPr="002306F1">
        <w:rPr>
          <w:lang w:val="es-ES_tradnl"/>
        </w:rPr>
        <w:t>: Requisito no funcional del tiempo de sesión.</w:t>
      </w:r>
      <w:bookmarkEnd w:id="293"/>
    </w:p>
    <w:p w14:paraId="15BC0A86"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E778B6" w14:textId="77777777" w:rsidTr="008A00F2">
        <w:trPr>
          <w:trHeight w:val="262"/>
        </w:trPr>
        <w:tc>
          <w:tcPr>
            <w:tcW w:w="1917" w:type="dxa"/>
            <w:shd w:val="clear" w:color="auto" w:fill="D9D9D9" w:themeFill="background1" w:themeFillShade="D9"/>
          </w:tcPr>
          <w:p w14:paraId="69EC7791" w14:textId="77777777" w:rsidR="00AF0ADA" w:rsidRPr="002306F1" w:rsidRDefault="00AF0ADA" w:rsidP="008C01D3">
            <w:pPr>
              <w:pStyle w:val="TableParagraph"/>
              <w:spacing w:before="2"/>
              <w:jc w:val="both"/>
              <w:rPr>
                <w:b/>
                <w:lang w:val="es-ES_tradnl"/>
              </w:rPr>
            </w:pPr>
            <w:r w:rsidRPr="002306F1">
              <w:rPr>
                <w:b/>
                <w:lang w:val="es-ES_tradnl"/>
              </w:rPr>
              <w:t>NFR-0004</w:t>
            </w:r>
          </w:p>
        </w:tc>
        <w:tc>
          <w:tcPr>
            <w:tcW w:w="6520" w:type="dxa"/>
            <w:shd w:val="clear" w:color="auto" w:fill="D9D9D9" w:themeFill="background1" w:themeFillShade="D9"/>
          </w:tcPr>
          <w:p w14:paraId="2FB3DB0E" w14:textId="77777777" w:rsidR="00AF0ADA" w:rsidRPr="002306F1" w:rsidRDefault="00AF0ADA" w:rsidP="008C01D3">
            <w:pPr>
              <w:pStyle w:val="TableParagraph"/>
              <w:spacing w:before="2"/>
              <w:ind w:left="34"/>
              <w:jc w:val="both"/>
              <w:rPr>
                <w:b/>
                <w:lang w:val="es-ES_tradnl"/>
              </w:rPr>
            </w:pPr>
            <w:r w:rsidRPr="002306F1">
              <w:rPr>
                <w:b/>
                <w:lang w:val="es-ES_tradnl"/>
              </w:rPr>
              <w:t>Usuarios autorizados</w:t>
            </w:r>
          </w:p>
        </w:tc>
      </w:tr>
      <w:tr w:rsidR="00AF0ADA" w:rsidRPr="002306F1" w14:paraId="79E06449" w14:textId="77777777" w:rsidTr="008A00F2">
        <w:trPr>
          <w:trHeight w:val="255"/>
        </w:trPr>
        <w:tc>
          <w:tcPr>
            <w:tcW w:w="1917" w:type="dxa"/>
            <w:shd w:val="clear" w:color="auto" w:fill="D9D9D9" w:themeFill="background1" w:themeFillShade="D9"/>
          </w:tcPr>
          <w:p w14:paraId="480EA2AD" w14:textId="77777777" w:rsidR="00AF0ADA" w:rsidRPr="002306F1" w:rsidRDefault="00AF0ADA" w:rsidP="008C01D3">
            <w:pPr>
              <w:pStyle w:val="TableParagraph"/>
              <w:spacing w:before="8"/>
              <w:jc w:val="both"/>
              <w:rPr>
                <w:b/>
                <w:lang w:val="es-ES_tradnl"/>
              </w:rPr>
            </w:pPr>
            <w:r w:rsidRPr="002306F1">
              <w:rPr>
                <w:b/>
                <w:lang w:val="es-ES_tradnl"/>
              </w:rPr>
              <w:t>Versión</w:t>
            </w:r>
          </w:p>
        </w:tc>
        <w:tc>
          <w:tcPr>
            <w:tcW w:w="6520" w:type="dxa"/>
          </w:tcPr>
          <w:p w14:paraId="7483A867" w14:textId="77777777" w:rsidR="00AF0ADA" w:rsidRPr="002306F1" w:rsidRDefault="00AF0ADA" w:rsidP="008C01D3">
            <w:pPr>
              <w:pStyle w:val="TableParagraph"/>
              <w:spacing w:before="8"/>
              <w:ind w:left="34"/>
              <w:jc w:val="both"/>
              <w:rPr>
                <w:lang w:val="es-ES_tradnl"/>
              </w:rPr>
            </w:pPr>
            <w:r w:rsidRPr="002306F1">
              <w:rPr>
                <w:lang w:val="es-ES_tradnl"/>
              </w:rPr>
              <w:t>1.0 ( 05/05/2019 )</w:t>
            </w:r>
          </w:p>
        </w:tc>
      </w:tr>
      <w:tr w:rsidR="00AF0ADA" w:rsidRPr="002306F1" w14:paraId="3C713F27" w14:textId="77777777" w:rsidTr="008A00F2">
        <w:trPr>
          <w:trHeight w:val="270"/>
        </w:trPr>
        <w:tc>
          <w:tcPr>
            <w:tcW w:w="1917" w:type="dxa"/>
            <w:shd w:val="clear" w:color="auto" w:fill="D9D9D9" w:themeFill="background1" w:themeFillShade="D9"/>
          </w:tcPr>
          <w:p w14:paraId="307441E0" w14:textId="77777777" w:rsidR="00AF0ADA" w:rsidRPr="002306F1" w:rsidRDefault="00AF0ADA" w:rsidP="008C01D3">
            <w:pPr>
              <w:pStyle w:val="TableParagraph"/>
              <w:jc w:val="both"/>
              <w:rPr>
                <w:b/>
                <w:lang w:val="es-ES_tradnl"/>
              </w:rPr>
            </w:pPr>
            <w:r w:rsidRPr="002306F1">
              <w:rPr>
                <w:b/>
                <w:lang w:val="es-ES_tradnl"/>
              </w:rPr>
              <w:t>Autores</w:t>
            </w:r>
          </w:p>
        </w:tc>
        <w:tc>
          <w:tcPr>
            <w:tcW w:w="6520" w:type="dxa"/>
          </w:tcPr>
          <w:p w14:paraId="771003DD" w14:textId="171E214E"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11A85934" w14:textId="77777777" w:rsidTr="008A00F2">
        <w:trPr>
          <w:trHeight w:val="270"/>
        </w:trPr>
        <w:tc>
          <w:tcPr>
            <w:tcW w:w="1917" w:type="dxa"/>
            <w:shd w:val="clear" w:color="auto" w:fill="D9D9D9" w:themeFill="background1" w:themeFillShade="D9"/>
          </w:tcPr>
          <w:p w14:paraId="5F909D66" w14:textId="77777777" w:rsidR="00AF0ADA" w:rsidRPr="002306F1" w:rsidRDefault="00AF0ADA" w:rsidP="008C01D3">
            <w:pPr>
              <w:pStyle w:val="TableParagraph"/>
              <w:spacing w:before="19"/>
              <w:jc w:val="both"/>
              <w:rPr>
                <w:b/>
                <w:lang w:val="es-ES_tradnl"/>
              </w:rPr>
            </w:pPr>
            <w:r w:rsidRPr="002306F1">
              <w:rPr>
                <w:b/>
                <w:lang w:val="es-ES_tradnl"/>
              </w:rPr>
              <w:t>Fuentes</w:t>
            </w:r>
          </w:p>
        </w:tc>
        <w:tc>
          <w:tcPr>
            <w:tcW w:w="6520" w:type="dxa"/>
          </w:tcPr>
          <w:p w14:paraId="49F330EA" w14:textId="2E3354DF"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9BCA560" w14:textId="77777777" w:rsidTr="008A00F2">
        <w:trPr>
          <w:trHeight w:val="270"/>
        </w:trPr>
        <w:tc>
          <w:tcPr>
            <w:tcW w:w="1917" w:type="dxa"/>
            <w:shd w:val="clear" w:color="auto" w:fill="D9D9D9" w:themeFill="background1" w:themeFillShade="D9"/>
          </w:tcPr>
          <w:p w14:paraId="0272CB5A" w14:textId="77777777" w:rsidR="00AF0ADA" w:rsidRPr="002306F1" w:rsidRDefault="00AF0ADA" w:rsidP="008C01D3">
            <w:pPr>
              <w:pStyle w:val="TableParagraph"/>
              <w:spacing w:before="17"/>
              <w:jc w:val="both"/>
              <w:rPr>
                <w:b/>
                <w:lang w:val="es-ES_tradnl"/>
              </w:rPr>
            </w:pPr>
            <w:r w:rsidRPr="002306F1">
              <w:rPr>
                <w:b/>
                <w:lang w:val="es-ES_tradnl"/>
              </w:rPr>
              <w:t>Dependencias</w:t>
            </w:r>
          </w:p>
        </w:tc>
        <w:tc>
          <w:tcPr>
            <w:tcW w:w="6520" w:type="dxa"/>
          </w:tcPr>
          <w:p w14:paraId="08EFFCA9" w14:textId="77777777" w:rsidR="00AF0ADA" w:rsidRPr="002306F1" w:rsidRDefault="00AF0ADA" w:rsidP="008C01D3">
            <w:pPr>
              <w:pStyle w:val="TableParagraph"/>
              <w:spacing w:before="17"/>
              <w:ind w:left="34"/>
              <w:jc w:val="both"/>
              <w:rPr>
                <w:lang w:val="es-ES_tradnl"/>
              </w:rPr>
            </w:pPr>
            <w:r w:rsidRPr="002306F1">
              <w:rPr>
                <w:lang w:val="es-ES_tradnl"/>
              </w:rPr>
              <w:t>Ninguno</w:t>
            </w:r>
          </w:p>
        </w:tc>
      </w:tr>
      <w:tr w:rsidR="00AF0ADA" w:rsidRPr="002306F1" w14:paraId="6AB58F06" w14:textId="77777777" w:rsidTr="008A00F2">
        <w:trPr>
          <w:trHeight w:val="720"/>
        </w:trPr>
        <w:tc>
          <w:tcPr>
            <w:tcW w:w="1917" w:type="dxa"/>
            <w:shd w:val="clear" w:color="auto" w:fill="D9D9D9" w:themeFill="background1" w:themeFillShade="D9"/>
          </w:tcPr>
          <w:p w14:paraId="55215DBC" w14:textId="77777777" w:rsidR="00AF0ADA" w:rsidRPr="002306F1" w:rsidRDefault="00AF0ADA" w:rsidP="008C01D3">
            <w:pPr>
              <w:pStyle w:val="TableParagraph"/>
              <w:spacing w:before="16"/>
              <w:jc w:val="both"/>
              <w:rPr>
                <w:b/>
                <w:lang w:val="es-ES_tradnl"/>
              </w:rPr>
            </w:pPr>
            <w:r w:rsidRPr="002306F1">
              <w:rPr>
                <w:b/>
                <w:lang w:val="es-ES_tradnl"/>
              </w:rPr>
              <w:t>Descripción</w:t>
            </w:r>
          </w:p>
        </w:tc>
        <w:tc>
          <w:tcPr>
            <w:tcW w:w="6520" w:type="dxa"/>
          </w:tcPr>
          <w:p w14:paraId="7C15C864" w14:textId="3A721BD9" w:rsidR="00AF0ADA" w:rsidRPr="002306F1" w:rsidRDefault="00AF0ADA" w:rsidP="00F842C7">
            <w:pPr>
              <w:pStyle w:val="TableParagraph"/>
              <w:ind w:left="34" w:right="226"/>
              <w:jc w:val="both"/>
              <w:rPr>
                <w:lang w:val="es-ES_tradnl"/>
              </w:rPr>
            </w:pPr>
            <w:r w:rsidRPr="002306F1">
              <w:rPr>
                <w:lang w:val="es-ES_tradnl"/>
              </w:rPr>
              <w:t xml:space="preserve">El sistema deberá tener almacenados los usuarios de la aplicación en un fichero en formato </w:t>
            </w:r>
            <w:r w:rsidRPr="002306F1">
              <w:rPr>
                <w:color w:val="0066CC"/>
                <w:u w:val="single" w:color="0066CC"/>
                <w:lang w:val="es-ES_tradnl"/>
              </w:rPr>
              <w:t>JSON</w:t>
            </w:r>
            <w:r w:rsidRPr="002306F1">
              <w:rPr>
                <w:lang w:val="es-ES_tradnl"/>
              </w:rPr>
              <w:t xml:space="preserve">, en donde se indique su </w:t>
            </w:r>
            <w:r w:rsidR="008C01D3" w:rsidRPr="002306F1">
              <w:rPr>
                <w:lang w:val="es-ES_tradnl"/>
              </w:rPr>
              <w:t>número</w:t>
            </w:r>
            <w:r w:rsidRPr="002306F1">
              <w:rPr>
                <w:lang w:val="es-ES_tradnl"/>
              </w:rPr>
              <w:t xml:space="preserve"> de colegiado, nombre de usuario, contraseña y número de colegiado.</w:t>
            </w:r>
          </w:p>
        </w:tc>
      </w:tr>
      <w:tr w:rsidR="00AF0ADA" w:rsidRPr="002306F1" w14:paraId="1DCDC811" w14:textId="77777777" w:rsidTr="008A00F2">
        <w:trPr>
          <w:trHeight w:val="270"/>
        </w:trPr>
        <w:tc>
          <w:tcPr>
            <w:tcW w:w="1917" w:type="dxa"/>
            <w:shd w:val="clear" w:color="auto" w:fill="D9D9D9" w:themeFill="background1" w:themeFillShade="D9"/>
          </w:tcPr>
          <w:p w14:paraId="523CCC32" w14:textId="77777777" w:rsidR="00AF0ADA" w:rsidRPr="002306F1" w:rsidRDefault="00AF0ADA" w:rsidP="008C01D3">
            <w:pPr>
              <w:pStyle w:val="TableParagraph"/>
              <w:spacing w:before="11"/>
              <w:jc w:val="both"/>
              <w:rPr>
                <w:b/>
                <w:lang w:val="es-ES_tradnl"/>
              </w:rPr>
            </w:pPr>
            <w:r w:rsidRPr="002306F1">
              <w:rPr>
                <w:b/>
                <w:lang w:val="es-ES_tradnl"/>
              </w:rPr>
              <w:t>Importancia</w:t>
            </w:r>
          </w:p>
        </w:tc>
        <w:tc>
          <w:tcPr>
            <w:tcW w:w="6520" w:type="dxa"/>
          </w:tcPr>
          <w:p w14:paraId="01726D0A" w14:textId="4028B147" w:rsidR="00AF0ADA" w:rsidRPr="002306F1" w:rsidRDefault="003E1765" w:rsidP="008C01D3">
            <w:pPr>
              <w:pStyle w:val="TableParagraph"/>
              <w:spacing w:before="11"/>
              <w:ind w:left="34"/>
              <w:jc w:val="both"/>
              <w:rPr>
                <w:lang w:val="es-ES_tradnl"/>
              </w:rPr>
            </w:pPr>
            <w:r w:rsidRPr="002306F1">
              <w:rPr>
                <w:lang w:val="es-ES_tradnl"/>
              </w:rPr>
              <w:t>Vital</w:t>
            </w:r>
          </w:p>
        </w:tc>
      </w:tr>
      <w:tr w:rsidR="00AF0ADA" w:rsidRPr="002306F1" w14:paraId="0D5C6976" w14:textId="77777777" w:rsidTr="008A00F2">
        <w:trPr>
          <w:trHeight w:val="255"/>
        </w:trPr>
        <w:tc>
          <w:tcPr>
            <w:tcW w:w="1917" w:type="dxa"/>
            <w:shd w:val="clear" w:color="auto" w:fill="D9D9D9" w:themeFill="background1" w:themeFillShade="D9"/>
          </w:tcPr>
          <w:p w14:paraId="7A80E6D3" w14:textId="77777777" w:rsidR="00AF0ADA" w:rsidRPr="002306F1" w:rsidRDefault="00AF0ADA" w:rsidP="008C01D3">
            <w:pPr>
              <w:pStyle w:val="TableParagraph"/>
              <w:spacing w:before="9"/>
              <w:jc w:val="both"/>
              <w:rPr>
                <w:b/>
                <w:lang w:val="es-ES_tradnl"/>
              </w:rPr>
            </w:pPr>
            <w:r w:rsidRPr="002306F1">
              <w:rPr>
                <w:b/>
                <w:lang w:val="es-ES_tradnl"/>
              </w:rPr>
              <w:t>Urgencia</w:t>
            </w:r>
          </w:p>
        </w:tc>
        <w:tc>
          <w:tcPr>
            <w:tcW w:w="6520" w:type="dxa"/>
          </w:tcPr>
          <w:p w14:paraId="3E243044" w14:textId="153C9270" w:rsidR="00AF0ADA" w:rsidRPr="002306F1" w:rsidRDefault="003E1765" w:rsidP="008C01D3">
            <w:pPr>
              <w:pStyle w:val="TableParagraph"/>
              <w:spacing w:before="9"/>
              <w:ind w:left="34"/>
              <w:jc w:val="both"/>
              <w:rPr>
                <w:lang w:val="es-ES_tradnl"/>
              </w:rPr>
            </w:pPr>
            <w:r w:rsidRPr="002306F1">
              <w:rPr>
                <w:lang w:val="es-ES_tradnl"/>
              </w:rPr>
              <w:t>Inmediatamente</w:t>
            </w:r>
          </w:p>
        </w:tc>
      </w:tr>
      <w:tr w:rsidR="00AF0ADA" w:rsidRPr="002306F1" w14:paraId="6D51CA15" w14:textId="77777777" w:rsidTr="008A00F2">
        <w:trPr>
          <w:trHeight w:val="270"/>
        </w:trPr>
        <w:tc>
          <w:tcPr>
            <w:tcW w:w="1917" w:type="dxa"/>
            <w:shd w:val="clear" w:color="auto" w:fill="D9D9D9" w:themeFill="background1" w:themeFillShade="D9"/>
          </w:tcPr>
          <w:p w14:paraId="2D4695A8" w14:textId="77777777" w:rsidR="00AF0ADA" w:rsidRPr="002306F1" w:rsidRDefault="00AF0ADA" w:rsidP="008C01D3">
            <w:pPr>
              <w:pStyle w:val="TableParagraph"/>
              <w:spacing w:before="22"/>
              <w:jc w:val="both"/>
              <w:rPr>
                <w:b/>
                <w:lang w:val="es-ES_tradnl"/>
              </w:rPr>
            </w:pPr>
            <w:r w:rsidRPr="002306F1">
              <w:rPr>
                <w:b/>
                <w:lang w:val="es-ES_tradnl"/>
              </w:rPr>
              <w:t>Estado</w:t>
            </w:r>
          </w:p>
        </w:tc>
        <w:tc>
          <w:tcPr>
            <w:tcW w:w="6520" w:type="dxa"/>
          </w:tcPr>
          <w:p w14:paraId="07E813F1" w14:textId="3482AF4F" w:rsidR="00AF0ADA" w:rsidRPr="002306F1" w:rsidRDefault="00E22AA2" w:rsidP="008C01D3">
            <w:pPr>
              <w:pStyle w:val="TableParagraph"/>
              <w:spacing w:before="22"/>
              <w:ind w:left="34"/>
              <w:jc w:val="both"/>
              <w:rPr>
                <w:lang w:val="es-ES_tradnl"/>
              </w:rPr>
            </w:pPr>
            <w:r w:rsidRPr="002306F1">
              <w:rPr>
                <w:lang w:val="es-ES_tradnl"/>
              </w:rPr>
              <w:t>Pendiente de validación</w:t>
            </w:r>
          </w:p>
        </w:tc>
      </w:tr>
      <w:tr w:rsidR="00AF0ADA" w:rsidRPr="002306F1" w14:paraId="6D2AAC8C" w14:textId="77777777" w:rsidTr="008A00F2">
        <w:trPr>
          <w:trHeight w:val="270"/>
        </w:trPr>
        <w:tc>
          <w:tcPr>
            <w:tcW w:w="1917" w:type="dxa"/>
            <w:shd w:val="clear" w:color="auto" w:fill="D9D9D9" w:themeFill="background1" w:themeFillShade="D9"/>
          </w:tcPr>
          <w:p w14:paraId="75C2770B" w14:textId="77777777" w:rsidR="00AF0ADA" w:rsidRPr="002306F1" w:rsidRDefault="00AF0ADA" w:rsidP="008C01D3">
            <w:pPr>
              <w:pStyle w:val="TableParagraph"/>
              <w:spacing w:before="20"/>
              <w:jc w:val="both"/>
              <w:rPr>
                <w:b/>
                <w:lang w:val="es-ES_tradnl"/>
              </w:rPr>
            </w:pPr>
            <w:r w:rsidRPr="002306F1">
              <w:rPr>
                <w:b/>
                <w:lang w:val="es-ES_tradnl"/>
              </w:rPr>
              <w:t>Estabilidad</w:t>
            </w:r>
          </w:p>
        </w:tc>
        <w:tc>
          <w:tcPr>
            <w:tcW w:w="6520" w:type="dxa"/>
          </w:tcPr>
          <w:p w14:paraId="405DE518" w14:textId="2BC0ED91" w:rsidR="00AF0ADA" w:rsidRPr="002306F1" w:rsidRDefault="00BF1A8B" w:rsidP="008C01D3">
            <w:pPr>
              <w:pStyle w:val="TableParagraph"/>
              <w:spacing w:before="20"/>
              <w:ind w:left="34"/>
              <w:jc w:val="both"/>
              <w:rPr>
                <w:b/>
                <w:lang w:val="es-ES_tradnl"/>
              </w:rPr>
            </w:pPr>
            <w:r w:rsidRPr="002306F1">
              <w:rPr>
                <w:lang w:val="es-ES_tradnl"/>
              </w:rPr>
              <w:t>Por definir</w:t>
            </w:r>
          </w:p>
        </w:tc>
      </w:tr>
      <w:tr w:rsidR="00AF0ADA" w:rsidRPr="002306F1" w14:paraId="56727D77" w14:textId="77777777" w:rsidTr="008A00F2">
        <w:trPr>
          <w:trHeight w:val="262"/>
        </w:trPr>
        <w:tc>
          <w:tcPr>
            <w:tcW w:w="1917" w:type="dxa"/>
            <w:shd w:val="clear" w:color="auto" w:fill="D9D9D9" w:themeFill="background1" w:themeFillShade="D9"/>
          </w:tcPr>
          <w:p w14:paraId="192A671B" w14:textId="77777777" w:rsidR="00AF0ADA" w:rsidRPr="002306F1" w:rsidRDefault="00AF0ADA" w:rsidP="008C01D3">
            <w:pPr>
              <w:pStyle w:val="TableParagraph"/>
              <w:spacing w:before="18"/>
              <w:jc w:val="both"/>
              <w:rPr>
                <w:b/>
                <w:lang w:val="es-ES_tradnl"/>
              </w:rPr>
            </w:pPr>
            <w:r w:rsidRPr="002306F1">
              <w:rPr>
                <w:b/>
                <w:lang w:val="es-ES_tradnl"/>
              </w:rPr>
              <w:t>Comentarios</w:t>
            </w:r>
          </w:p>
        </w:tc>
        <w:tc>
          <w:tcPr>
            <w:tcW w:w="6520" w:type="dxa"/>
          </w:tcPr>
          <w:p w14:paraId="0AC22E2F" w14:textId="77777777" w:rsidR="00AF0ADA" w:rsidRPr="002306F1" w:rsidRDefault="00AF0ADA" w:rsidP="00745A6D">
            <w:pPr>
              <w:pStyle w:val="TableParagraph"/>
              <w:keepNext/>
              <w:spacing w:before="18"/>
              <w:ind w:left="34"/>
              <w:jc w:val="both"/>
              <w:rPr>
                <w:lang w:val="es-ES_tradnl"/>
              </w:rPr>
            </w:pPr>
            <w:r w:rsidRPr="002306F1">
              <w:rPr>
                <w:lang w:val="es-ES_tradnl"/>
              </w:rPr>
              <w:t>Ninguno</w:t>
            </w:r>
          </w:p>
        </w:tc>
      </w:tr>
    </w:tbl>
    <w:p w14:paraId="01442782" w14:textId="12CAB50E" w:rsidR="00AF0ADA" w:rsidRPr="002306F1" w:rsidRDefault="00745A6D" w:rsidP="00745A6D">
      <w:pPr>
        <w:pStyle w:val="Descripcin"/>
        <w:spacing w:before="120" w:after="120"/>
        <w:jc w:val="center"/>
        <w:rPr>
          <w:lang w:val="es-ES_tradnl"/>
        </w:rPr>
      </w:pPr>
      <w:bookmarkStart w:id="294" w:name="_Toc19108323"/>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35</w:t>
      </w:r>
      <w:r w:rsidR="00803BC7">
        <w:rPr>
          <w:lang w:val="es-ES_tradnl"/>
        </w:rPr>
        <w:fldChar w:fldCharType="end"/>
      </w:r>
      <w:r w:rsidR="00A64F69" w:rsidRPr="002306F1">
        <w:rPr>
          <w:lang w:val="es-ES_tradnl"/>
        </w:rPr>
        <w:t>:</w:t>
      </w:r>
      <w:r w:rsidRPr="002306F1">
        <w:rPr>
          <w:lang w:val="es-ES_tradnl"/>
        </w:rPr>
        <w:t xml:space="preserve"> Requisito no funcional de usuarios autorizados</w:t>
      </w:r>
      <w:bookmarkEnd w:id="294"/>
    </w:p>
    <w:p w14:paraId="2EAC6192"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01BD8F" w14:textId="77777777" w:rsidTr="008A00F2">
        <w:trPr>
          <w:trHeight w:val="262"/>
        </w:trPr>
        <w:tc>
          <w:tcPr>
            <w:tcW w:w="1917" w:type="dxa"/>
            <w:shd w:val="clear" w:color="auto" w:fill="D9D9D9" w:themeFill="background1" w:themeFillShade="D9"/>
            <w:vAlign w:val="center"/>
          </w:tcPr>
          <w:p w14:paraId="2627F27C" w14:textId="77777777" w:rsidR="00AF0ADA" w:rsidRPr="002306F1" w:rsidRDefault="00AF0ADA" w:rsidP="008C01D3">
            <w:pPr>
              <w:pStyle w:val="TableParagraph"/>
              <w:spacing w:before="4"/>
              <w:rPr>
                <w:b/>
                <w:lang w:val="es-ES_tradnl"/>
              </w:rPr>
            </w:pPr>
            <w:r w:rsidRPr="002306F1">
              <w:rPr>
                <w:b/>
                <w:lang w:val="es-ES_tradnl"/>
              </w:rPr>
              <w:t>NFR-0005</w:t>
            </w:r>
          </w:p>
        </w:tc>
        <w:tc>
          <w:tcPr>
            <w:tcW w:w="6520" w:type="dxa"/>
            <w:shd w:val="clear" w:color="auto" w:fill="D9D9D9" w:themeFill="background1" w:themeFillShade="D9"/>
            <w:vAlign w:val="center"/>
          </w:tcPr>
          <w:p w14:paraId="658E5939" w14:textId="77777777" w:rsidR="00AF0ADA" w:rsidRPr="002306F1" w:rsidRDefault="00AF0ADA" w:rsidP="008C01D3">
            <w:pPr>
              <w:pStyle w:val="TableParagraph"/>
              <w:spacing w:before="4"/>
              <w:ind w:left="34"/>
              <w:rPr>
                <w:b/>
                <w:lang w:val="es-ES_tradnl"/>
              </w:rPr>
            </w:pPr>
            <w:r w:rsidRPr="002306F1">
              <w:rPr>
                <w:b/>
                <w:lang w:val="es-ES_tradnl"/>
              </w:rPr>
              <w:t>Número de cuentas</w:t>
            </w:r>
          </w:p>
        </w:tc>
      </w:tr>
      <w:tr w:rsidR="00AF0ADA" w:rsidRPr="002306F1" w14:paraId="7A253320" w14:textId="77777777" w:rsidTr="008A00F2">
        <w:trPr>
          <w:trHeight w:val="255"/>
        </w:trPr>
        <w:tc>
          <w:tcPr>
            <w:tcW w:w="1917" w:type="dxa"/>
            <w:shd w:val="clear" w:color="auto" w:fill="D9D9D9" w:themeFill="background1" w:themeFillShade="D9"/>
            <w:vAlign w:val="center"/>
          </w:tcPr>
          <w:p w14:paraId="5AD1CAA6" w14:textId="77777777" w:rsidR="00AF0ADA" w:rsidRPr="002306F1" w:rsidRDefault="00AF0ADA" w:rsidP="008C01D3">
            <w:pPr>
              <w:pStyle w:val="TableParagraph"/>
              <w:spacing w:before="9"/>
              <w:rPr>
                <w:b/>
                <w:lang w:val="es-ES_tradnl"/>
              </w:rPr>
            </w:pPr>
            <w:r w:rsidRPr="002306F1">
              <w:rPr>
                <w:b/>
                <w:lang w:val="es-ES_tradnl"/>
              </w:rPr>
              <w:t>Versión</w:t>
            </w:r>
          </w:p>
        </w:tc>
        <w:tc>
          <w:tcPr>
            <w:tcW w:w="6520" w:type="dxa"/>
            <w:vAlign w:val="center"/>
          </w:tcPr>
          <w:p w14:paraId="3D5828E2" w14:textId="77777777" w:rsidR="00AF0ADA" w:rsidRPr="002306F1" w:rsidRDefault="00AF0ADA" w:rsidP="008C01D3">
            <w:pPr>
              <w:pStyle w:val="TableParagraph"/>
              <w:spacing w:before="9"/>
              <w:ind w:left="34"/>
              <w:rPr>
                <w:lang w:val="es-ES_tradnl"/>
              </w:rPr>
            </w:pPr>
            <w:r w:rsidRPr="002306F1">
              <w:rPr>
                <w:lang w:val="es-ES_tradnl"/>
              </w:rPr>
              <w:t>1.0 ( 05/05/2019 )</w:t>
            </w:r>
          </w:p>
        </w:tc>
      </w:tr>
      <w:tr w:rsidR="00AF0ADA" w:rsidRPr="002306F1" w14:paraId="1E881082" w14:textId="77777777" w:rsidTr="008A00F2">
        <w:trPr>
          <w:trHeight w:val="270"/>
        </w:trPr>
        <w:tc>
          <w:tcPr>
            <w:tcW w:w="1917" w:type="dxa"/>
            <w:shd w:val="clear" w:color="auto" w:fill="D9D9D9" w:themeFill="background1" w:themeFillShade="D9"/>
            <w:vAlign w:val="center"/>
          </w:tcPr>
          <w:p w14:paraId="00274857" w14:textId="77777777" w:rsidR="00AF0ADA" w:rsidRPr="002306F1" w:rsidRDefault="00AF0ADA" w:rsidP="008C01D3">
            <w:pPr>
              <w:pStyle w:val="TableParagraph"/>
              <w:spacing w:before="22"/>
              <w:rPr>
                <w:b/>
                <w:lang w:val="es-ES_tradnl"/>
              </w:rPr>
            </w:pPr>
            <w:r w:rsidRPr="002306F1">
              <w:rPr>
                <w:b/>
                <w:lang w:val="es-ES_tradnl"/>
              </w:rPr>
              <w:t>Autores</w:t>
            </w:r>
          </w:p>
        </w:tc>
        <w:tc>
          <w:tcPr>
            <w:tcW w:w="6520" w:type="dxa"/>
            <w:vAlign w:val="center"/>
          </w:tcPr>
          <w:p w14:paraId="7E0EF2DD" w14:textId="6F1B51E2"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632FEBF" w14:textId="77777777" w:rsidTr="008A00F2">
        <w:trPr>
          <w:trHeight w:val="270"/>
        </w:trPr>
        <w:tc>
          <w:tcPr>
            <w:tcW w:w="1917" w:type="dxa"/>
            <w:shd w:val="clear" w:color="auto" w:fill="D9D9D9" w:themeFill="background1" w:themeFillShade="D9"/>
            <w:vAlign w:val="center"/>
          </w:tcPr>
          <w:p w14:paraId="64EE15A1" w14:textId="77777777" w:rsidR="00AF0ADA" w:rsidRPr="002306F1" w:rsidRDefault="00AF0ADA" w:rsidP="008C01D3">
            <w:pPr>
              <w:pStyle w:val="TableParagraph"/>
              <w:rPr>
                <w:b/>
                <w:lang w:val="es-ES_tradnl"/>
              </w:rPr>
            </w:pPr>
            <w:r w:rsidRPr="002306F1">
              <w:rPr>
                <w:b/>
                <w:lang w:val="es-ES_tradnl"/>
              </w:rPr>
              <w:t>Fuentes</w:t>
            </w:r>
          </w:p>
        </w:tc>
        <w:tc>
          <w:tcPr>
            <w:tcW w:w="6520" w:type="dxa"/>
            <w:vAlign w:val="center"/>
          </w:tcPr>
          <w:p w14:paraId="1CC0A97E" w14:textId="44792C4C"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150EB03" w14:textId="77777777" w:rsidTr="008A00F2">
        <w:trPr>
          <w:trHeight w:val="270"/>
        </w:trPr>
        <w:tc>
          <w:tcPr>
            <w:tcW w:w="1917" w:type="dxa"/>
            <w:shd w:val="clear" w:color="auto" w:fill="D9D9D9" w:themeFill="background1" w:themeFillShade="D9"/>
            <w:vAlign w:val="center"/>
          </w:tcPr>
          <w:p w14:paraId="0D63B32A" w14:textId="77777777" w:rsidR="00AF0ADA" w:rsidRPr="002306F1" w:rsidRDefault="00AF0ADA" w:rsidP="008C01D3">
            <w:pPr>
              <w:pStyle w:val="TableParagraph"/>
              <w:spacing w:before="19"/>
              <w:rPr>
                <w:b/>
                <w:lang w:val="es-ES_tradnl"/>
              </w:rPr>
            </w:pPr>
            <w:r w:rsidRPr="002306F1">
              <w:rPr>
                <w:b/>
                <w:lang w:val="es-ES_tradnl"/>
              </w:rPr>
              <w:t>Dependencias</w:t>
            </w:r>
          </w:p>
        </w:tc>
        <w:tc>
          <w:tcPr>
            <w:tcW w:w="6520" w:type="dxa"/>
            <w:vAlign w:val="center"/>
          </w:tcPr>
          <w:p w14:paraId="44DD1A90" w14:textId="77777777" w:rsidR="00AF0ADA" w:rsidRPr="002306F1" w:rsidRDefault="00AF0ADA" w:rsidP="008C01D3">
            <w:pPr>
              <w:pStyle w:val="TableParagraph"/>
              <w:spacing w:before="19"/>
              <w:ind w:left="34"/>
              <w:rPr>
                <w:lang w:val="es-ES_tradnl"/>
              </w:rPr>
            </w:pPr>
            <w:r w:rsidRPr="002306F1">
              <w:rPr>
                <w:lang w:val="es-ES_tradnl"/>
              </w:rPr>
              <w:t>Ninguno</w:t>
            </w:r>
          </w:p>
        </w:tc>
      </w:tr>
      <w:tr w:rsidR="00AF0ADA" w:rsidRPr="002306F1" w14:paraId="2E4161A3" w14:textId="77777777" w:rsidTr="008A00F2">
        <w:trPr>
          <w:trHeight w:val="495"/>
        </w:trPr>
        <w:tc>
          <w:tcPr>
            <w:tcW w:w="1917" w:type="dxa"/>
            <w:shd w:val="clear" w:color="auto" w:fill="D9D9D9" w:themeFill="background1" w:themeFillShade="D9"/>
            <w:vAlign w:val="center"/>
          </w:tcPr>
          <w:p w14:paraId="4854D716" w14:textId="77777777" w:rsidR="00AF0ADA" w:rsidRPr="002306F1" w:rsidRDefault="00AF0ADA" w:rsidP="008C01D3">
            <w:pPr>
              <w:pStyle w:val="TableParagraph"/>
              <w:spacing w:before="17"/>
              <w:rPr>
                <w:b/>
                <w:lang w:val="es-ES_tradnl"/>
              </w:rPr>
            </w:pPr>
            <w:r w:rsidRPr="002306F1">
              <w:rPr>
                <w:b/>
                <w:lang w:val="es-ES_tradnl"/>
              </w:rPr>
              <w:t>Descripción</w:t>
            </w:r>
          </w:p>
        </w:tc>
        <w:tc>
          <w:tcPr>
            <w:tcW w:w="6520" w:type="dxa"/>
            <w:vAlign w:val="center"/>
          </w:tcPr>
          <w:p w14:paraId="79CC50B6" w14:textId="77777777" w:rsidR="00AF0ADA" w:rsidRPr="002306F1" w:rsidRDefault="00AF0ADA" w:rsidP="00F842C7">
            <w:pPr>
              <w:pStyle w:val="TableParagraph"/>
              <w:spacing w:before="23"/>
              <w:ind w:left="34" w:right="745"/>
              <w:jc w:val="both"/>
              <w:rPr>
                <w:lang w:val="es-ES_tradnl"/>
              </w:rPr>
            </w:pPr>
            <w:r w:rsidRPr="002306F1">
              <w:rPr>
                <w:lang w:val="es-ES_tradnl"/>
              </w:rPr>
              <w:t>El sistema deberá tener definidas por defecto al menos 100 cuentas en el servidor Ganaché.</w:t>
            </w:r>
          </w:p>
        </w:tc>
      </w:tr>
      <w:tr w:rsidR="00AF0ADA" w:rsidRPr="002306F1" w14:paraId="150A1D9B" w14:textId="77777777" w:rsidTr="008A00F2">
        <w:trPr>
          <w:trHeight w:val="270"/>
        </w:trPr>
        <w:tc>
          <w:tcPr>
            <w:tcW w:w="1917" w:type="dxa"/>
            <w:shd w:val="clear" w:color="auto" w:fill="D9D9D9" w:themeFill="background1" w:themeFillShade="D9"/>
            <w:vAlign w:val="center"/>
          </w:tcPr>
          <w:p w14:paraId="1D4B6616" w14:textId="77777777" w:rsidR="00AF0ADA" w:rsidRPr="002306F1" w:rsidRDefault="00AF0ADA" w:rsidP="008C01D3">
            <w:pPr>
              <w:pStyle w:val="TableParagraph"/>
              <w:spacing w:before="14"/>
              <w:rPr>
                <w:b/>
                <w:lang w:val="es-ES_tradnl"/>
              </w:rPr>
            </w:pPr>
            <w:r w:rsidRPr="002306F1">
              <w:rPr>
                <w:b/>
                <w:lang w:val="es-ES_tradnl"/>
              </w:rPr>
              <w:t>Importancia</w:t>
            </w:r>
          </w:p>
        </w:tc>
        <w:tc>
          <w:tcPr>
            <w:tcW w:w="6520" w:type="dxa"/>
            <w:vAlign w:val="center"/>
          </w:tcPr>
          <w:p w14:paraId="7098127C" w14:textId="6A9BE659" w:rsidR="00AF0ADA" w:rsidRPr="002306F1" w:rsidRDefault="003E1765" w:rsidP="008C01D3">
            <w:pPr>
              <w:pStyle w:val="TableParagraph"/>
              <w:spacing w:before="14"/>
              <w:ind w:left="34"/>
              <w:rPr>
                <w:lang w:val="es-ES_tradnl"/>
              </w:rPr>
            </w:pPr>
            <w:r w:rsidRPr="002306F1">
              <w:rPr>
                <w:lang w:val="es-ES_tradnl"/>
              </w:rPr>
              <w:t>Vital</w:t>
            </w:r>
          </w:p>
        </w:tc>
      </w:tr>
      <w:tr w:rsidR="00AF0ADA" w:rsidRPr="002306F1" w14:paraId="0EF7F3A2" w14:textId="77777777" w:rsidTr="008A00F2">
        <w:trPr>
          <w:trHeight w:val="277"/>
        </w:trPr>
        <w:tc>
          <w:tcPr>
            <w:tcW w:w="1917" w:type="dxa"/>
            <w:shd w:val="clear" w:color="auto" w:fill="D9D9D9" w:themeFill="background1" w:themeFillShade="D9"/>
            <w:vAlign w:val="center"/>
          </w:tcPr>
          <w:p w14:paraId="01D6EA45" w14:textId="77777777" w:rsidR="00AF0ADA" w:rsidRPr="002306F1" w:rsidRDefault="00AF0ADA" w:rsidP="008C01D3">
            <w:pPr>
              <w:pStyle w:val="TableParagraph"/>
              <w:spacing w:before="23"/>
              <w:rPr>
                <w:b/>
                <w:lang w:val="es-ES_tradnl"/>
              </w:rPr>
            </w:pPr>
            <w:r w:rsidRPr="002306F1">
              <w:rPr>
                <w:b/>
                <w:lang w:val="es-ES_tradnl"/>
              </w:rPr>
              <w:t>Urgencia</w:t>
            </w:r>
          </w:p>
        </w:tc>
        <w:tc>
          <w:tcPr>
            <w:tcW w:w="6520" w:type="dxa"/>
            <w:vAlign w:val="center"/>
          </w:tcPr>
          <w:p w14:paraId="2CE6026E" w14:textId="2A63EA15" w:rsidR="00AF0ADA" w:rsidRPr="002306F1" w:rsidRDefault="003E1765" w:rsidP="008C01D3">
            <w:pPr>
              <w:pStyle w:val="TableParagraph"/>
              <w:spacing w:before="23"/>
              <w:ind w:left="34"/>
              <w:rPr>
                <w:lang w:val="es-ES_tradnl"/>
              </w:rPr>
            </w:pPr>
            <w:r w:rsidRPr="002306F1">
              <w:rPr>
                <w:lang w:val="es-ES_tradnl"/>
              </w:rPr>
              <w:t>Inmediatamente</w:t>
            </w:r>
          </w:p>
        </w:tc>
      </w:tr>
      <w:tr w:rsidR="00AF0ADA" w:rsidRPr="002306F1" w14:paraId="75AFE2CB" w14:textId="77777777" w:rsidTr="008A00F2">
        <w:trPr>
          <w:trHeight w:val="270"/>
        </w:trPr>
        <w:tc>
          <w:tcPr>
            <w:tcW w:w="1917" w:type="dxa"/>
            <w:shd w:val="clear" w:color="auto" w:fill="D9D9D9" w:themeFill="background1" w:themeFillShade="D9"/>
            <w:vAlign w:val="center"/>
          </w:tcPr>
          <w:p w14:paraId="594A44C6" w14:textId="77777777" w:rsidR="00AF0ADA" w:rsidRPr="002306F1" w:rsidRDefault="00AF0ADA" w:rsidP="008C01D3">
            <w:pPr>
              <w:pStyle w:val="TableParagraph"/>
              <w:spacing w:before="14"/>
              <w:rPr>
                <w:b/>
                <w:lang w:val="es-ES_tradnl"/>
              </w:rPr>
            </w:pPr>
            <w:r w:rsidRPr="002306F1">
              <w:rPr>
                <w:b/>
                <w:lang w:val="es-ES_tradnl"/>
              </w:rPr>
              <w:t>Estado</w:t>
            </w:r>
          </w:p>
        </w:tc>
        <w:tc>
          <w:tcPr>
            <w:tcW w:w="6520" w:type="dxa"/>
            <w:vAlign w:val="center"/>
          </w:tcPr>
          <w:p w14:paraId="113D3F3E" w14:textId="7379F251" w:rsidR="00AF0ADA" w:rsidRPr="002306F1" w:rsidRDefault="008809FA" w:rsidP="008C01D3">
            <w:pPr>
              <w:pStyle w:val="TableParagraph"/>
              <w:spacing w:before="14"/>
              <w:ind w:left="34"/>
              <w:rPr>
                <w:lang w:val="es-ES_tradnl"/>
              </w:rPr>
            </w:pPr>
            <w:r w:rsidRPr="002306F1">
              <w:rPr>
                <w:lang w:val="es-ES_tradnl"/>
              </w:rPr>
              <w:t>Validado</w:t>
            </w:r>
          </w:p>
        </w:tc>
      </w:tr>
      <w:tr w:rsidR="00AF0ADA" w:rsidRPr="002306F1" w14:paraId="4C91E548" w14:textId="77777777" w:rsidTr="008A00F2">
        <w:trPr>
          <w:trHeight w:val="270"/>
        </w:trPr>
        <w:tc>
          <w:tcPr>
            <w:tcW w:w="1917" w:type="dxa"/>
            <w:shd w:val="clear" w:color="auto" w:fill="D9D9D9" w:themeFill="background1" w:themeFillShade="D9"/>
            <w:vAlign w:val="center"/>
          </w:tcPr>
          <w:p w14:paraId="779C8B91" w14:textId="77777777" w:rsidR="00AF0ADA" w:rsidRPr="002306F1" w:rsidRDefault="00AF0ADA" w:rsidP="008C01D3">
            <w:pPr>
              <w:pStyle w:val="TableParagraph"/>
              <w:spacing w:before="12"/>
              <w:rPr>
                <w:b/>
                <w:lang w:val="es-ES_tradnl"/>
              </w:rPr>
            </w:pPr>
            <w:r w:rsidRPr="002306F1">
              <w:rPr>
                <w:b/>
                <w:lang w:val="es-ES_tradnl"/>
              </w:rPr>
              <w:t>Estabilidad</w:t>
            </w:r>
          </w:p>
        </w:tc>
        <w:tc>
          <w:tcPr>
            <w:tcW w:w="6520" w:type="dxa"/>
            <w:vAlign w:val="center"/>
          </w:tcPr>
          <w:p w14:paraId="4BA32366" w14:textId="35A28C8C" w:rsidR="00AF0ADA" w:rsidRPr="002306F1" w:rsidRDefault="00BF1A8B" w:rsidP="008C01D3">
            <w:pPr>
              <w:pStyle w:val="TableParagraph"/>
              <w:spacing w:before="12"/>
              <w:ind w:left="34"/>
              <w:rPr>
                <w:b/>
                <w:lang w:val="es-ES_tradnl"/>
              </w:rPr>
            </w:pPr>
            <w:r w:rsidRPr="002306F1">
              <w:rPr>
                <w:lang w:val="es-ES_tradnl"/>
              </w:rPr>
              <w:t>Por definir</w:t>
            </w:r>
          </w:p>
        </w:tc>
      </w:tr>
      <w:tr w:rsidR="00AF0ADA" w:rsidRPr="002306F1" w14:paraId="105003E6" w14:textId="77777777" w:rsidTr="008A00F2">
        <w:trPr>
          <w:trHeight w:val="262"/>
        </w:trPr>
        <w:tc>
          <w:tcPr>
            <w:tcW w:w="1917" w:type="dxa"/>
            <w:shd w:val="clear" w:color="auto" w:fill="D9D9D9" w:themeFill="background1" w:themeFillShade="D9"/>
            <w:vAlign w:val="center"/>
          </w:tcPr>
          <w:p w14:paraId="1415E435" w14:textId="77777777" w:rsidR="00AF0ADA" w:rsidRPr="002306F1" w:rsidRDefault="00AF0ADA" w:rsidP="008C01D3">
            <w:pPr>
              <w:pStyle w:val="TableParagraph"/>
              <w:spacing w:before="10"/>
              <w:rPr>
                <w:b/>
                <w:lang w:val="es-ES_tradnl"/>
              </w:rPr>
            </w:pPr>
            <w:r w:rsidRPr="002306F1">
              <w:rPr>
                <w:b/>
                <w:lang w:val="es-ES_tradnl"/>
              </w:rPr>
              <w:t>Comentarios</w:t>
            </w:r>
          </w:p>
        </w:tc>
        <w:tc>
          <w:tcPr>
            <w:tcW w:w="6520" w:type="dxa"/>
            <w:vAlign w:val="center"/>
          </w:tcPr>
          <w:p w14:paraId="26E0920F" w14:textId="77777777" w:rsidR="00AF0ADA" w:rsidRPr="002306F1" w:rsidRDefault="00AF0ADA" w:rsidP="00745A6D">
            <w:pPr>
              <w:pStyle w:val="TableParagraph"/>
              <w:keepNext/>
              <w:spacing w:before="10"/>
              <w:ind w:left="34"/>
              <w:rPr>
                <w:lang w:val="es-ES_tradnl"/>
              </w:rPr>
            </w:pPr>
            <w:r w:rsidRPr="002306F1">
              <w:rPr>
                <w:lang w:val="es-ES_tradnl"/>
              </w:rPr>
              <w:t>Ninguno</w:t>
            </w:r>
          </w:p>
        </w:tc>
      </w:tr>
    </w:tbl>
    <w:p w14:paraId="68B235BD" w14:textId="75F0A8C0" w:rsidR="00AF0ADA" w:rsidRPr="002306F1" w:rsidRDefault="00745A6D" w:rsidP="00745A6D">
      <w:pPr>
        <w:pStyle w:val="Descripcin"/>
        <w:spacing w:before="120" w:after="120"/>
        <w:jc w:val="center"/>
        <w:rPr>
          <w:lang w:val="es-ES_tradnl"/>
        </w:rPr>
      </w:pPr>
      <w:bookmarkStart w:id="295" w:name="_Toc19108324"/>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36</w:t>
      </w:r>
      <w:r w:rsidR="00803BC7">
        <w:rPr>
          <w:lang w:val="es-ES_tradnl"/>
        </w:rPr>
        <w:fldChar w:fldCharType="end"/>
      </w:r>
      <w:r w:rsidRPr="002306F1">
        <w:rPr>
          <w:lang w:val="es-ES_tradnl"/>
        </w:rPr>
        <w:t>: Requisito no funcional del nº de cuentas en Ganache</w:t>
      </w:r>
      <w:bookmarkEnd w:id="295"/>
    </w:p>
    <w:p w14:paraId="17C493CA"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E83CFC" w:rsidRPr="002306F1" w14:paraId="0BE17BAD"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2CF0B2C" w14:textId="53635A1C" w:rsidR="00E83CFC" w:rsidRPr="002306F1" w:rsidRDefault="004D217F" w:rsidP="00E83CFC">
            <w:pPr>
              <w:pStyle w:val="TableParagraph"/>
              <w:spacing w:before="10"/>
              <w:rPr>
                <w:b/>
                <w:lang w:val="es-ES_tradnl"/>
              </w:rPr>
            </w:pPr>
            <w:r>
              <w:rPr>
                <w:b/>
                <w:lang w:val="es-ES_tradnl"/>
              </w:rPr>
              <w:t>NFR-0006</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0BEC861B" w14:textId="31ED3352" w:rsidR="00E83CFC" w:rsidRPr="002306F1" w:rsidRDefault="00E83CFC" w:rsidP="00E83CFC">
            <w:pPr>
              <w:pStyle w:val="TableParagraph"/>
              <w:spacing w:before="10"/>
              <w:ind w:left="34"/>
              <w:rPr>
                <w:b/>
                <w:lang w:val="es-ES_tradnl"/>
              </w:rPr>
            </w:pPr>
            <w:r w:rsidRPr="002306F1">
              <w:rPr>
                <w:rFonts w:eastAsiaTheme="minorEastAsia"/>
                <w:b/>
                <w:lang w:val="es-ES_tradnl"/>
              </w:rPr>
              <w:t>Campos obligatorios</w:t>
            </w:r>
          </w:p>
        </w:tc>
      </w:tr>
      <w:tr w:rsidR="00E83CFC" w:rsidRPr="002306F1" w14:paraId="275C8CF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52425C" w14:textId="0AE4509E" w:rsidR="00E83CFC" w:rsidRPr="002306F1" w:rsidRDefault="00E83CFC" w:rsidP="00E83CFC">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42C8AB33" w14:textId="27D02BE1" w:rsidR="00E83CFC" w:rsidRPr="002306F1" w:rsidRDefault="00E83CFC" w:rsidP="00E83CFC">
            <w:pPr>
              <w:pStyle w:val="TableParagraph"/>
              <w:spacing w:before="16"/>
              <w:ind w:left="34"/>
              <w:rPr>
                <w:lang w:val="es-ES_tradnl"/>
              </w:rPr>
            </w:pPr>
            <w:r w:rsidRPr="002306F1">
              <w:rPr>
                <w:lang w:val="es-ES_tradnl"/>
              </w:rPr>
              <w:t>1.0 (05/05/2019)</w:t>
            </w:r>
          </w:p>
        </w:tc>
      </w:tr>
      <w:tr w:rsidR="00E83CFC" w:rsidRPr="002306F1" w14:paraId="401F2208"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4986D25" w14:textId="699108C8" w:rsidR="00E83CFC" w:rsidRPr="002306F1" w:rsidRDefault="00E83CFC" w:rsidP="00E83CFC">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69FEBA1" w14:textId="48A6267D" w:rsidR="00E83CFC" w:rsidRPr="004D217F" w:rsidRDefault="00E83CFC"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22D0649A"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5695CA2" w14:textId="3690C481" w:rsidR="00E83CFC" w:rsidRPr="002306F1" w:rsidRDefault="00E83CFC" w:rsidP="00E83CFC">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36137085" w14:textId="324696D6" w:rsidR="00E83CFC" w:rsidRPr="004D217F" w:rsidRDefault="00E83CFC"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6E490F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FB029F5" w14:textId="267D3F6C" w:rsidR="00E83CFC" w:rsidRPr="002306F1" w:rsidRDefault="00E83CFC" w:rsidP="00E83CFC">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144676D2" w14:textId="721F455A" w:rsidR="00E83CFC" w:rsidRPr="002306F1" w:rsidRDefault="00E83CFC" w:rsidP="00E83CFC">
            <w:pPr>
              <w:pStyle w:val="TableParagraph"/>
              <w:spacing w:before="10"/>
              <w:ind w:left="34"/>
              <w:rPr>
                <w:lang w:val="es-ES_tradnl"/>
              </w:rPr>
            </w:pPr>
            <w:r w:rsidRPr="002306F1">
              <w:rPr>
                <w:lang w:val="es-ES_tradnl"/>
              </w:rPr>
              <w:t>Ninguno</w:t>
            </w:r>
          </w:p>
        </w:tc>
      </w:tr>
      <w:tr w:rsidR="00E83CFC" w:rsidRPr="002306F1" w14:paraId="44751B9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3E2EC0D" w14:textId="0B251FCB" w:rsidR="00E83CFC" w:rsidRPr="002306F1" w:rsidRDefault="00E83CFC" w:rsidP="00E83CFC">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33865B9B" w14:textId="3A926A50" w:rsidR="00E83CFC" w:rsidRPr="002306F1" w:rsidRDefault="00E83CFC" w:rsidP="00F842C7">
            <w:pPr>
              <w:pStyle w:val="TableParagraph"/>
              <w:spacing w:before="17"/>
              <w:ind w:left="34" w:right="412"/>
              <w:jc w:val="both"/>
              <w:rPr>
                <w:lang w:val="es-ES_tradnl"/>
              </w:rPr>
            </w:pPr>
            <w:r w:rsidRPr="002306F1">
              <w:rPr>
                <w:rFonts w:eastAsiaTheme="minorEastAsia"/>
                <w:lang w:val="es-ES_tradnl"/>
              </w:rPr>
              <w:t>El sistema deberá mostrar en pantalla un mensaje que informando de aquellos campos que son obligatorios y no han sido rellenados en el momento de enviar el formulario y señalándolos en color rojo.</w:t>
            </w:r>
          </w:p>
        </w:tc>
      </w:tr>
      <w:tr w:rsidR="00E83CFC" w:rsidRPr="002306F1" w14:paraId="2322F6DD"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BAFE789" w14:textId="24997BA3" w:rsidR="00E83CFC" w:rsidRPr="002306F1" w:rsidRDefault="00E83CFC" w:rsidP="00E83CFC">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06526CC2" w14:textId="4EA888F6" w:rsidR="00E83CFC" w:rsidRPr="002306F1" w:rsidRDefault="00E83CFC" w:rsidP="00E83CFC">
            <w:pPr>
              <w:pStyle w:val="TableParagraph"/>
              <w:spacing w:before="20"/>
              <w:ind w:left="34"/>
              <w:rPr>
                <w:lang w:val="es-ES_tradnl"/>
              </w:rPr>
            </w:pPr>
            <w:r w:rsidRPr="002306F1">
              <w:rPr>
                <w:lang w:val="es-ES_tradnl"/>
              </w:rPr>
              <w:t>Vital</w:t>
            </w:r>
          </w:p>
        </w:tc>
      </w:tr>
      <w:tr w:rsidR="00E83CFC" w:rsidRPr="002306F1" w14:paraId="0360875C"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F655275" w14:textId="0284F764" w:rsidR="00E83CFC" w:rsidRPr="002306F1" w:rsidRDefault="00E83CFC" w:rsidP="00E83CFC">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3D1901A2" w14:textId="7B06F443" w:rsidR="00E83CFC" w:rsidRPr="002306F1" w:rsidRDefault="00E83CFC" w:rsidP="00E83CFC">
            <w:pPr>
              <w:pStyle w:val="TableParagraph"/>
              <w:spacing w:before="18"/>
              <w:ind w:left="34"/>
              <w:rPr>
                <w:lang w:val="es-ES_tradnl"/>
              </w:rPr>
            </w:pPr>
            <w:r w:rsidRPr="002306F1">
              <w:rPr>
                <w:lang w:val="es-ES_tradnl"/>
              </w:rPr>
              <w:t>Inmediatamente</w:t>
            </w:r>
          </w:p>
        </w:tc>
      </w:tr>
      <w:tr w:rsidR="00E83CFC" w:rsidRPr="002306F1" w14:paraId="5799623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935904B" w14:textId="226DF513" w:rsidR="00E83CFC" w:rsidRPr="002306F1" w:rsidRDefault="00E83CFC" w:rsidP="00E83CFC">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06ED45BF" w14:textId="662A8850" w:rsidR="00E83CFC" w:rsidRPr="002306F1" w:rsidRDefault="00834B73" w:rsidP="00834B73">
            <w:pPr>
              <w:pStyle w:val="TableParagraph"/>
              <w:spacing w:before="16"/>
              <w:rPr>
                <w:lang w:val="es-ES_tradnl"/>
              </w:rPr>
            </w:pPr>
            <w:r w:rsidRPr="002306F1">
              <w:rPr>
                <w:lang w:val="es-ES_tradnl"/>
              </w:rPr>
              <w:t>Finalizado</w:t>
            </w:r>
          </w:p>
        </w:tc>
      </w:tr>
      <w:tr w:rsidR="00E83CFC" w:rsidRPr="002306F1" w14:paraId="44C8F2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59A9CE" w14:textId="7AC828E3" w:rsidR="00E83CFC" w:rsidRPr="002306F1" w:rsidRDefault="00E83CFC" w:rsidP="00E83CFC">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4D404CD" w14:textId="7B73C300" w:rsidR="00E83CFC" w:rsidRPr="002306F1" w:rsidRDefault="00E83CFC" w:rsidP="00E83CFC">
            <w:pPr>
              <w:pStyle w:val="TableParagraph"/>
              <w:spacing w:before="15"/>
              <w:ind w:left="34"/>
              <w:rPr>
                <w:b/>
                <w:lang w:val="es-ES_tradnl"/>
              </w:rPr>
            </w:pPr>
            <w:r w:rsidRPr="002306F1">
              <w:rPr>
                <w:lang w:val="es-ES_tradnl"/>
              </w:rPr>
              <w:t>Por definir</w:t>
            </w:r>
          </w:p>
        </w:tc>
      </w:tr>
      <w:tr w:rsidR="00E83CFC" w:rsidRPr="002306F1" w14:paraId="44F9D56E"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C0A3F01" w14:textId="3F832DCF" w:rsidR="00E83CFC" w:rsidRPr="002306F1" w:rsidRDefault="00E83CFC" w:rsidP="00E83CFC">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601FF4A9" w14:textId="465848EB" w:rsidR="00E83CFC" w:rsidRPr="002306F1" w:rsidRDefault="00E83CFC" w:rsidP="00745A6D">
            <w:pPr>
              <w:pStyle w:val="TableParagraph"/>
              <w:keepNext/>
              <w:spacing w:before="13"/>
              <w:ind w:left="34"/>
              <w:rPr>
                <w:lang w:val="es-ES_tradnl"/>
              </w:rPr>
            </w:pPr>
            <w:r w:rsidRPr="002306F1">
              <w:rPr>
                <w:lang w:val="es-ES_tradnl"/>
              </w:rPr>
              <w:t>Ninguno</w:t>
            </w:r>
          </w:p>
        </w:tc>
      </w:tr>
    </w:tbl>
    <w:p w14:paraId="0B52E281" w14:textId="73E8F6E7" w:rsidR="00125477" w:rsidRPr="002306F1" w:rsidRDefault="00745A6D" w:rsidP="00745A6D">
      <w:pPr>
        <w:pStyle w:val="Descripcin"/>
        <w:spacing w:before="120" w:after="120"/>
        <w:jc w:val="center"/>
        <w:rPr>
          <w:lang w:val="es-ES_tradnl"/>
        </w:rPr>
      </w:pPr>
      <w:bookmarkStart w:id="296" w:name="_Toc19108325"/>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37</w:t>
      </w:r>
      <w:r w:rsidR="00803BC7">
        <w:rPr>
          <w:lang w:val="es-ES_tradnl"/>
        </w:rPr>
        <w:fldChar w:fldCharType="end"/>
      </w:r>
      <w:r w:rsidRPr="002306F1">
        <w:rPr>
          <w:lang w:val="es-ES_tradnl"/>
        </w:rPr>
        <w:t>: Requisito no funcional de campos obligatorios</w:t>
      </w:r>
      <w:bookmarkEnd w:id="296"/>
    </w:p>
    <w:p w14:paraId="24F02762" w14:textId="5BE2A761" w:rsidR="00655078" w:rsidRPr="002306F1" w:rsidRDefault="00655078" w:rsidP="00655078">
      <w:pPr>
        <w:pStyle w:val="Descripcin"/>
        <w:keepNext/>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04C3B" w14:paraId="3A27F672"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BCDDFAC" w14:textId="7D4B3130" w:rsidR="004D217F" w:rsidRPr="00204C3B" w:rsidRDefault="004D217F" w:rsidP="004D217F">
            <w:pPr>
              <w:pStyle w:val="TableParagraph"/>
              <w:spacing w:before="10"/>
              <w:rPr>
                <w:b/>
                <w:lang w:val="es-ES_tradnl"/>
              </w:rPr>
            </w:pPr>
            <w:r w:rsidRPr="00204C3B">
              <w:rPr>
                <w:b/>
                <w:lang w:val="es-ES_tradnl"/>
              </w:rPr>
              <w:t>NFR-0007</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40AB754" w14:textId="6076A817" w:rsidR="004D217F" w:rsidRPr="00204C3B" w:rsidRDefault="004D217F" w:rsidP="004D217F">
            <w:pPr>
              <w:pStyle w:val="TableParagraph"/>
              <w:spacing w:before="10"/>
              <w:ind w:left="34"/>
              <w:rPr>
                <w:b/>
                <w:lang w:val="es-ES_tradnl"/>
              </w:rPr>
            </w:pPr>
            <w:r w:rsidRPr="00204C3B">
              <w:rPr>
                <w:b/>
                <w:lang w:val="es-ES_tradnl"/>
              </w:rPr>
              <w:t>Opciones de navegación</w:t>
            </w:r>
          </w:p>
        </w:tc>
      </w:tr>
      <w:tr w:rsidR="004D217F" w:rsidRPr="00204C3B" w14:paraId="50F34A63"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A264098" w14:textId="0A267797" w:rsidR="004D217F" w:rsidRPr="00204C3B" w:rsidRDefault="004D217F" w:rsidP="004D217F">
            <w:pPr>
              <w:pStyle w:val="TableParagraph"/>
              <w:spacing w:before="10"/>
              <w:rPr>
                <w:b/>
                <w:lang w:val="es-ES_tradnl"/>
              </w:rPr>
            </w:pPr>
            <w:r w:rsidRPr="00204C3B">
              <w:rPr>
                <w:b/>
                <w:lang w:val="es-ES_tradnl"/>
              </w:rPr>
              <w:t>Versión</w:t>
            </w:r>
          </w:p>
        </w:tc>
        <w:tc>
          <w:tcPr>
            <w:tcW w:w="6520" w:type="dxa"/>
            <w:tcBorders>
              <w:top w:val="outset" w:sz="6" w:space="0" w:color="auto"/>
              <w:left w:val="outset" w:sz="6" w:space="0" w:color="auto"/>
              <w:bottom w:val="outset" w:sz="6" w:space="0" w:color="auto"/>
              <w:right w:val="outset" w:sz="6" w:space="0" w:color="auto"/>
            </w:tcBorders>
          </w:tcPr>
          <w:p w14:paraId="1888BE25" w14:textId="5D0DDAB2" w:rsidR="004D217F" w:rsidRPr="00204C3B" w:rsidRDefault="004D217F" w:rsidP="004D217F">
            <w:pPr>
              <w:pStyle w:val="TableParagraph"/>
              <w:spacing w:before="16"/>
              <w:ind w:left="34"/>
              <w:rPr>
                <w:lang w:val="es-ES_tradnl"/>
              </w:rPr>
            </w:pPr>
            <w:r w:rsidRPr="00204C3B">
              <w:t xml:space="preserve">1.0 ( 01/06/2019 ) </w:t>
            </w:r>
          </w:p>
        </w:tc>
      </w:tr>
      <w:tr w:rsidR="004D217F" w:rsidRPr="00204C3B" w14:paraId="3B390AFE"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079939B" w14:textId="47E41679" w:rsidR="004D217F" w:rsidRPr="00204C3B" w:rsidRDefault="004D217F" w:rsidP="004D217F">
            <w:pPr>
              <w:pStyle w:val="TableParagraph"/>
              <w:spacing w:before="10"/>
              <w:rPr>
                <w:b/>
                <w:lang w:val="es-ES_tradnl"/>
              </w:rPr>
            </w:pPr>
            <w:r w:rsidRPr="00204C3B">
              <w:rPr>
                <w:b/>
                <w:lang w:val="es-ES_tradnl"/>
              </w:rPr>
              <w:t>Autores</w:t>
            </w:r>
          </w:p>
        </w:tc>
        <w:tc>
          <w:tcPr>
            <w:tcW w:w="6520" w:type="dxa"/>
            <w:tcBorders>
              <w:top w:val="outset" w:sz="6" w:space="0" w:color="auto"/>
              <w:left w:val="outset" w:sz="6" w:space="0" w:color="auto"/>
              <w:bottom w:val="outset" w:sz="6" w:space="0" w:color="auto"/>
              <w:right w:val="outset" w:sz="6" w:space="0" w:color="auto"/>
            </w:tcBorders>
          </w:tcPr>
          <w:p w14:paraId="73205A67" w14:textId="4C7DF5C0" w:rsidR="004D217F" w:rsidRPr="00204C3B" w:rsidRDefault="007B415C" w:rsidP="00174F00">
            <w:pPr>
              <w:numPr>
                <w:ilvl w:val="0"/>
                <w:numId w:val="13"/>
              </w:numPr>
              <w:spacing w:before="8" w:after="3"/>
              <w:ind w:left="442"/>
              <w:jc w:val="left"/>
              <w:rPr>
                <w:rStyle w:val="Hipervnculo"/>
                <w:lang w:val="es-ES_tradnl"/>
              </w:rPr>
            </w:pPr>
            <w:hyperlink r:id="rId90"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54DBE8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6678991" w14:textId="7EED4F29" w:rsidR="004D217F" w:rsidRPr="00204C3B" w:rsidRDefault="004D217F" w:rsidP="004D217F">
            <w:pPr>
              <w:pStyle w:val="TableParagraph"/>
              <w:spacing w:before="10"/>
              <w:rPr>
                <w:b/>
                <w:lang w:val="es-ES_tradnl"/>
              </w:rPr>
            </w:pPr>
            <w:r w:rsidRPr="00204C3B">
              <w:rPr>
                <w:b/>
                <w:lang w:val="es-ES_tradnl"/>
              </w:rPr>
              <w:t>Fuentes</w:t>
            </w:r>
          </w:p>
        </w:tc>
        <w:tc>
          <w:tcPr>
            <w:tcW w:w="6520" w:type="dxa"/>
            <w:tcBorders>
              <w:top w:val="outset" w:sz="6" w:space="0" w:color="auto"/>
              <w:left w:val="outset" w:sz="6" w:space="0" w:color="auto"/>
              <w:bottom w:val="outset" w:sz="6" w:space="0" w:color="auto"/>
              <w:right w:val="outset" w:sz="6" w:space="0" w:color="auto"/>
            </w:tcBorders>
          </w:tcPr>
          <w:p w14:paraId="1D154A9B" w14:textId="16487BE6" w:rsidR="004D217F" w:rsidRPr="00204C3B" w:rsidRDefault="007B415C" w:rsidP="00174F00">
            <w:pPr>
              <w:numPr>
                <w:ilvl w:val="0"/>
                <w:numId w:val="13"/>
              </w:numPr>
              <w:spacing w:before="8" w:after="3"/>
              <w:ind w:left="442"/>
              <w:jc w:val="left"/>
              <w:rPr>
                <w:rStyle w:val="Hipervnculo"/>
                <w:lang w:val="es-ES_tradnl"/>
              </w:rPr>
            </w:pPr>
            <w:hyperlink r:id="rId91"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213F1509"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36DF947" w14:textId="44C29A20" w:rsidR="004D217F" w:rsidRPr="00204C3B" w:rsidRDefault="004D217F" w:rsidP="004D217F">
            <w:pPr>
              <w:pStyle w:val="TableParagraph"/>
              <w:spacing w:before="10"/>
              <w:rPr>
                <w:b/>
                <w:lang w:val="es-ES_tradnl"/>
              </w:rPr>
            </w:pPr>
            <w:r w:rsidRPr="00204C3B">
              <w:rPr>
                <w:b/>
                <w:lang w:val="es-ES_tradnl"/>
              </w:rPr>
              <w:t>Dependencias</w:t>
            </w:r>
          </w:p>
        </w:tc>
        <w:tc>
          <w:tcPr>
            <w:tcW w:w="6520" w:type="dxa"/>
            <w:tcBorders>
              <w:top w:val="outset" w:sz="6" w:space="0" w:color="auto"/>
              <w:left w:val="outset" w:sz="6" w:space="0" w:color="auto"/>
              <w:bottom w:val="outset" w:sz="6" w:space="0" w:color="auto"/>
              <w:right w:val="outset" w:sz="6" w:space="0" w:color="auto"/>
            </w:tcBorders>
          </w:tcPr>
          <w:p w14:paraId="7D00C2D3" w14:textId="1F936A1C" w:rsidR="004D217F" w:rsidRPr="00204C3B" w:rsidRDefault="004D217F" w:rsidP="004D217F">
            <w:pPr>
              <w:pStyle w:val="TableParagraph"/>
              <w:spacing w:before="10"/>
              <w:ind w:left="34"/>
              <w:rPr>
                <w:lang w:val="es-ES_tradnl"/>
              </w:rPr>
            </w:pPr>
            <w:r w:rsidRPr="00204C3B">
              <w:t>Ninguno</w:t>
            </w:r>
          </w:p>
        </w:tc>
      </w:tr>
      <w:tr w:rsidR="004D217F" w:rsidRPr="00204C3B" w14:paraId="6020D589" w14:textId="77777777" w:rsidTr="00F842C7">
        <w:trPr>
          <w:trHeight w:val="22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C16C1D4" w14:textId="29948DFA" w:rsidR="004D217F" w:rsidRPr="00204C3B" w:rsidRDefault="004D217F" w:rsidP="004D217F">
            <w:pPr>
              <w:pStyle w:val="TableParagraph"/>
              <w:spacing w:before="10"/>
              <w:rPr>
                <w:b/>
                <w:lang w:val="es-ES_tradnl"/>
              </w:rPr>
            </w:pPr>
            <w:r w:rsidRPr="00204C3B">
              <w:rPr>
                <w:b/>
                <w:lang w:val="es-ES_tradnl"/>
              </w:rPr>
              <w:t>Descripción</w:t>
            </w:r>
          </w:p>
        </w:tc>
        <w:tc>
          <w:tcPr>
            <w:tcW w:w="6520" w:type="dxa"/>
            <w:tcBorders>
              <w:top w:val="outset" w:sz="6" w:space="0" w:color="auto"/>
              <w:left w:val="outset" w:sz="6" w:space="0" w:color="auto"/>
              <w:bottom w:val="outset" w:sz="6" w:space="0" w:color="auto"/>
              <w:right w:val="outset" w:sz="6" w:space="0" w:color="auto"/>
            </w:tcBorders>
          </w:tcPr>
          <w:p w14:paraId="6016A766" w14:textId="353BBABF" w:rsidR="004D217F" w:rsidRPr="00204C3B" w:rsidRDefault="004D217F" w:rsidP="00F842C7">
            <w:pPr>
              <w:pStyle w:val="TableParagraph"/>
              <w:spacing w:before="17"/>
              <w:ind w:left="34" w:right="412"/>
              <w:jc w:val="both"/>
              <w:rPr>
                <w:lang w:val="es-ES_tradnl"/>
              </w:rPr>
            </w:pPr>
            <w:r w:rsidRPr="00204C3B">
              <w:t xml:space="preserve">El sistema deberá </w:t>
            </w:r>
            <w:r w:rsidRPr="00204C3B">
              <w:rPr>
                <w:rStyle w:val="nfasis"/>
                <w:i w:val="0"/>
              </w:rPr>
              <w:t>mostrar en todo momento las opciones de navegación por la aplicación o un punto de acceso siempre visible que permita el acceso a las mismas.</w:t>
            </w:r>
          </w:p>
        </w:tc>
      </w:tr>
      <w:tr w:rsidR="004D217F" w:rsidRPr="00204C3B" w14:paraId="17D31DC2"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6ACCEAC" w14:textId="53EEC350" w:rsidR="004D217F" w:rsidRPr="00204C3B" w:rsidRDefault="004D217F" w:rsidP="004D217F">
            <w:pPr>
              <w:pStyle w:val="TableParagraph"/>
              <w:spacing w:before="10"/>
              <w:rPr>
                <w:b/>
                <w:lang w:val="es-ES_tradnl"/>
              </w:rPr>
            </w:pPr>
            <w:r w:rsidRPr="00204C3B">
              <w:rPr>
                <w:b/>
                <w:lang w:val="es-ES_tradnl"/>
              </w:rPr>
              <w:t>Importancia</w:t>
            </w:r>
          </w:p>
        </w:tc>
        <w:tc>
          <w:tcPr>
            <w:tcW w:w="6520" w:type="dxa"/>
            <w:tcBorders>
              <w:top w:val="outset" w:sz="6" w:space="0" w:color="auto"/>
              <w:left w:val="outset" w:sz="6" w:space="0" w:color="auto"/>
              <w:bottom w:val="outset" w:sz="6" w:space="0" w:color="auto"/>
              <w:right w:val="outset" w:sz="6" w:space="0" w:color="auto"/>
            </w:tcBorders>
          </w:tcPr>
          <w:p w14:paraId="0E817787" w14:textId="4B6D6094" w:rsidR="004D217F" w:rsidRPr="00204C3B" w:rsidRDefault="004D217F" w:rsidP="004D217F">
            <w:pPr>
              <w:pStyle w:val="TableParagraph"/>
              <w:spacing w:before="20"/>
              <w:ind w:left="34"/>
              <w:rPr>
                <w:lang w:val="es-ES_tradnl"/>
              </w:rPr>
            </w:pPr>
            <w:r w:rsidRPr="00204C3B">
              <w:t>Vital</w:t>
            </w:r>
          </w:p>
        </w:tc>
      </w:tr>
      <w:tr w:rsidR="004D217F" w:rsidRPr="00204C3B" w14:paraId="348EC35D"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929594C" w14:textId="2BC85918" w:rsidR="004D217F" w:rsidRPr="00204C3B" w:rsidRDefault="004D217F" w:rsidP="004D217F">
            <w:pPr>
              <w:pStyle w:val="TableParagraph"/>
              <w:spacing w:before="10"/>
              <w:rPr>
                <w:b/>
                <w:lang w:val="es-ES_tradnl"/>
              </w:rPr>
            </w:pPr>
            <w:r w:rsidRPr="00204C3B">
              <w:rPr>
                <w:b/>
                <w:lang w:val="es-ES_tradnl"/>
              </w:rPr>
              <w:t>Urgencia</w:t>
            </w:r>
          </w:p>
        </w:tc>
        <w:tc>
          <w:tcPr>
            <w:tcW w:w="6520" w:type="dxa"/>
            <w:tcBorders>
              <w:top w:val="outset" w:sz="6" w:space="0" w:color="auto"/>
              <w:left w:val="outset" w:sz="6" w:space="0" w:color="auto"/>
              <w:bottom w:val="outset" w:sz="6" w:space="0" w:color="auto"/>
              <w:right w:val="outset" w:sz="6" w:space="0" w:color="auto"/>
            </w:tcBorders>
          </w:tcPr>
          <w:p w14:paraId="62536677" w14:textId="42C7958F" w:rsidR="004D217F" w:rsidRPr="00204C3B" w:rsidRDefault="004D217F" w:rsidP="004D217F">
            <w:pPr>
              <w:pStyle w:val="TableParagraph"/>
              <w:spacing w:before="18"/>
              <w:ind w:left="34"/>
              <w:rPr>
                <w:lang w:val="es-ES_tradnl"/>
              </w:rPr>
            </w:pPr>
            <w:r w:rsidRPr="00204C3B">
              <w:t>Inmediatamente</w:t>
            </w:r>
          </w:p>
        </w:tc>
      </w:tr>
      <w:tr w:rsidR="004D217F" w:rsidRPr="00204C3B" w14:paraId="238D4DF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3E9A258" w14:textId="0EA55D6F" w:rsidR="004D217F" w:rsidRPr="00204C3B" w:rsidRDefault="004D217F" w:rsidP="004D217F">
            <w:pPr>
              <w:pStyle w:val="TableParagraph"/>
              <w:spacing w:before="10"/>
              <w:rPr>
                <w:b/>
                <w:lang w:val="es-ES_tradnl"/>
              </w:rPr>
            </w:pPr>
            <w:r w:rsidRPr="00204C3B">
              <w:rPr>
                <w:b/>
                <w:lang w:val="es-ES_tradnl"/>
              </w:rPr>
              <w:t>Estado</w:t>
            </w:r>
          </w:p>
        </w:tc>
        <w:tc>
          <w:tcPr>
            <w:tcW w:w="6520" w:type="dxa"/>
            <w:tcBorders>
              <w:top w:val="outset" w:sz="6" w:space="0" w:color="auto"/>
              <w:left w:val="outset" w:sz="6" w:space="0" w:color="auto"/>
              <w:bottom w:val="outset" w:sz="6" w:space="0" w:color="auto"/>
              <w:right w:val="outset" w:sz="6" w:space="0" w:color="auto"/>
            </w:tcBorders>
          </w:tcPr>
          <w:p w14:paraId="150608D3" w14:textId="7EC14BDB" w:rsidR="004D217F" w:rsidRPr="00204C3B" w:rsidRDefault="004D217F" w:rsidP="004D217F">
            <w:pPr>
              <w:pStyle w:val="TableParagraph"/>
              <w:spacing w:before="16"/>
              <w:ind w:left="34"/>
              <w:rPr>
                <w:lang w:val="es-ES_tradnl"/>
              </w:rPr>
            </w:pPr>
            <w:r w:rsidRPr="00204C3B">
              <w:t>Validado</w:t>
            </w:r>
          </w:p>
        </w:tc>
      </w:tr>
      <w:tr w:rsidR="004D217F" w:rsidRPr="00204C3B" w14:paraId="3C8B2C21"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EF59363" w14:textId="0CA1B28C" w:rsidR="004D217F" w:rsidRPr="00204C3B" w:rsidRDefault="004D217F" w:rsidP="004D217F">
            <w:pPr>
              <w:pStyle w:val="TableParagraph"/>
              <w:spacing w:before="10"/>
              <w:rPr>
                <w:b/>
                <w:lang w:val="es-ES_tradnl"/>
              </w:rPr>
            </w:pPr>
            <w:r w:rsidRPr="00204C3B">
              <w:rPr>
                <w:b/>
                <w:lang w:val="es-ES_tradnl"/>
              </w:rPr>
              <w:t>Estabilidad</w:t>
            </w:r>
          </w:p>
        </w:tc>
        <w:tc>
          <w:tcPr>
            <w:tcW w:w="6520" w:type="dxa"/>
            <w:tcBorders>
              <w:top w:val="outset" w:sz="6" w:space="0" w:color="auto"/>
              <w:left w:val="outset" w:sz="6" w:space="0" w:color="auto"/>
              <w:bottom w:val="outset" w:sz="6" w:space="0" w:color="auto"/>
              <w:right w:val="outset" w:sz="6" w:space="0" w:color="auto"/>
            </w:tcBorders>
          </w:tcPr>
          <w:p w14:paraId="2E242AD0" w14:textId="74CFF36A" w:rsidR="004D217F" w:rsidRPr="00204C3B" w:rsidRDefault="004D217F" w:rsidP="004D217F">
            <w:pPr>
              <w:pStyle w:val="TableParagraph"/>
              <w:spacing w:before="15"/>
              <w:ind w:left="34"/>
              <w:rPr>
                <w:b/>
                <w:lang w:val="es-ES_tradnl"/>
              </w:rPr>
            </w:pPr>
            <w:r w:rsidRPr="00204C3B">
              <w:t>Alta</w:t>
            </w:r>
          </w:p>
        </w:tc>
      </w:tr>
      <w:tr w:rsidR="004D217F" w:rsidRPr="00204C3B" w14:paraId="52110ECE"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228BB2A" w14:textId="0AB81D36" w:rsidR="004D217F" w:rsidRPr="00204C3B" w:rsidRDefault="004D217F" w:rsidP="004D217F">
            <w:pPr>
              <w:pStyle w:val="TableParagraph"/>
              <w:spacing w:before="10"/>
              <w:rPr>
                <w:b/>
                <w:lang w:val="es-ES_tradnl"/>
              </w:rPr>
            </w:pPr>
            <w:r w:rsidRPr="00204C3B">
              <w:rPr>
                <w:b/>
                <w:lang w:val="es-ES_tradnl"/>
              </w:rPr>
              <w:t>Comentarios</w:t>
            </w:r>
          </w:p>
        </w:tc>
        <w:tc>
          <w:tcPr>
            <w:tcW w:w="6520" w:type="dxa"/>
            <w:tcBorders>
              <w:top w:val="outset" w:sz="6" w:space="0" w:color="auto"/>
              <w:left w:val="outset" w:sz="6" w:space="0" w:color="auto"/>
              <w:bottom w:val="outset" w:sz="6" w:space="0" w:color="auto"/>
              <w:right w:val="outset" w:sz="6" w:space="0" w:color="auto"/>
            </w:tcBorders>
          </w:tcPr>
          <w:p w14:paraId="2FA1178B" w14:textId="0192BB96" w:rsidR="004D217F" w:rsidRPr="00204C3B" w:rsidRDefault="004D217F" w:rsidP="004D217F">
            <w:pPr>
              <w:pStyle w:val="TableParagraph"/>
              <w:keepNext/>
              <w:spacing w:before="13"/>
              <w:ind w:left="34"/>
              <w:rPr>
                <w:lang w:val="es-ES_tradnl"/>
              </w:rPr>
            </w:pPr>
            <w:r w:rsidRPr="00204C3B">
              <w:t>Ninguno</w:t>
            </w:r>
          </w:p>
        </w:tc>
      </w:tr>
    </w:tbl>
    <w:p w14:paraId="3F9254D9" w14:textId="0865D3C3" w:rsidR="00655078" w:rsidRPr="002306F1" w:rsidRDefault="00655078" w:rsidP="00655078">
      <w:pPr>
        <w:pStyle w:val="Descripcin"/>
        <w:spacing w:before="120" w:after="120"/>
        <w:jc w:val="center"/>
        <w:rPr>
          <w:lang w:val="es-ES_tradnl"/>
        </w:rPr>
      </w:pPr>
      <w:bookmarkStart w:id="297" w:name="_Toc19108326"/>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38</w:t>
      </w:r>
      <w:r w:rsidR="00803BC7">
        <w:rPr>
          <w:lang w:val="es-ES_tradnl"/>
        </w:rPr>
        <w:fldChar w:fldCharType="end"/>
      </w:r>
      <w:r w:rsidRPr="002306F1">
        <w:rPr>
          <w:lang w:val="es-ES_tradnl"/>
        </w:rPr>
        <w:t xml:space="preserve">: Requisito no funcional de </w:t>
      </w:r>
      <w:r w:rsidR="00F842C7">
        <w:rPr>
          <w:lang w:val="es-ES_tradnl"/>
        </w:rPr>
        <w:t>definición de opciones de navegación</w:t>
      </w:r>
      <w:bookmarkEnd w:id="297"/>
    </w:p>
    <w:p w14:paraId="4CC9239B" w14:textId="77777777" w:rsidR="004D217F" w:rsidRPr="00F842C7" w:rsidRDefault="004D217F" w:rsidP="005611F9">
      <w:pPr>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04C3B" w14:paraId="5916F5A0"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8F3933D" w14:textId="1F173970" w:rsidR="004D217F" w:rsidRPr="00204C3B" w:rsidRDefault="004D217F" w:rsidP="004D217F">
            <w:pPr>
              <w:pStyle w:val="TableParagraph"/>
              <w:spacing w:before="10"/>
              <w:rPr>
                <w:b/>
                <w:lang w:val="es-ES_tradnl"/>
              </w:rPr>
            </w:pPr>
            <w:r w:rsidRPr="00204C3B">
              <w:rPr>
                <w:b/>
                <w:bCs/>
              </w:rPr>
              <w:t>NFR-0008</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364477B" w14:textId="6C4DD53C" w:rsidR="004D217F" w:rsidRPr="00204C3B" w:rsidRDefault="004D217F" w:rsidP="004D217F">
            <w:pPr>
              <w:pStyle w:val="TableParagraph"/>
              <w:spacing w:before="10"/>
              <w:rPr>
                <w:b/>
                <w:lang w:val="es-ES_tradnl"/>
              </w:rPr>
            </w:pPr>
            <w:r w:rsidRPr="00204C3B">
              <w:rPr>
                <w:b/>
                <w:lang w:val="es-ES_tradnl"/>
              </w:rPr>
              <w:t>Carga de datos estáticos</w:t>
            </w:r>
          </w:p>
        </w:tc>
      </w:tr>
      <w:tr w:rsidR="004D217F" w:rsidRPr="00204C3B" w14:paraId="56624C50"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0D9E0F3" w14:textId="1EF621F1" w:rsidR="004D217F" w:rsidRPr="00204C3B" w:rsidRDefault="004D217F" w:rsidP="004D217F">
            <w:pPr>
              <w:pStyle w:val="TableParagraph"/>
              <w:spacing w:before="16"/>
              <w:rPr>
                <w:b/>
                <w:lang w:val="es-ES_tradnl"/>
              </w:rPr>
            </w:pPr>
            <w:r w:rsidRPr="00204C3B">
              <w:rPr>
                <w:b/>
                <w:bCs/>
              </w:rPr>
              <w:t>Versión</w:t>
            </w:r>
          </w:p>
        </w:tc>
        <w:tc>
          <w:tcPr>
            <w:tcW w:w="6520" w:type="dxa"/>
            <w:tcBorders>
              <w:top w:val="outset" w:sz="6" w:space="0" w:color="auto"/>
              <w:left w:val="outset" w:sz="6" w:space="0" w:color="auto"/>
              <w:bottom w:val="outset" w:sz="6" w:space="0" w:color="auto"/>
              <w:right w:val="outset" w:sz="6" w:space="0" w:color="auto"/>
            </w:tcBorders>
          </w:tcPr>
          <w:p w14:paraId="2197C4B6" w14:textId="6027974F" w:rsidR="004D217F" w:rsidRPr="00204C3B" w:rsidRDefault="004D217F" w:rsidP="004D217F">
            <w:pPr>
              <w:pStyle w:val="TableParagraph"/>
              <w:spacing w:before="16"/>
              <w:ind w:left="34"/>
              <w:rPr>
                <w:lang w:val="es-ES_tradnl"/>
              </w:rPr>
            </w:pPr>
            <w:r w:rsidRPr="00204C3B">
              <w:t xml:space="preserve">1.0 ( 06/05/2019 ) </w:t>
            </w:r>
          </w:p>
        </w:tc>
      </w:tr>
      <w:tr w:rsidR="004D217F" w:rsidRPr="00204C3B" w14:paraId="363752B4"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4167CDF" w14:textId="02060513" w:rsidR="004D217F" w:rsidRPr="00204C3B" w:rsidRDefault="004D217F" w:rsidP="004D217F">
            <w:pPr>
              <w:pStyle w:val="TableParagraph"/>
              <w:spacing w:before="14"/>
              <w:rPr>
                <w:b/>
                <w:lang w:val="es-ES_tradnl"/>
              </w:rPr>
            </w:pPr>
            <w:r w:rsidRPr="00204C3B">
              <w:rPr>
                <w:b/>
                <w:bCs/>
              </w:rPr>
              <w:t>Autores</w:t>
            </w:r>
          </w:p>
        </w:tc>
        <w:tc>
          <w:tcPr>
            <w:tcW w:w="6520" w:type="dxa"/>
            <w:tcBorders>
              <w:top w:val="outset" w:sz="6" w:space="0" w:color="auto"/>
              <w:left w:val="outset" w:sz="6" w:space="0" w:color="auto"/>
              <w:bottom w:val="outset" w:sz="6" w:space="0" w:color="auto"/>
              <w:right w:val="outset" w:sz="6" w:space="0" w:color="auto"/>
            </w:tcBorders>
          </w:tcPr>
          <w:p w14:paraId="3DC12864" w14:textId="7FB81DA5" w:rsidR="004D217F" w:rsidRPr="00204C3B" w:rsidRDefault="007B415C" w:rsidP="00174F00">
            <w:pPr>
              <w:numPr>
                <w:ilvl w:val="0"/>
                <w:numId w:val="13"/>
              </w:numPr>
              <w:spacing w:before="8" w:after="3"/>
              <w:ind w:left="442"/>
              <w:jc w:val="left"/>
              <w:rPr>
                <w:rStyle w:val="Hipervnculo"/>
                <w:lang w:val="es-ES_tradnl"/>
              </w:rPr>
            </w:pPr>
            <w:hyperlink r:id="rId92"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4FA8BB6B"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36C9D15" w14:textId="6926F684" w:rsidR="004D217F" w:rsidRPr="00204C3B" w:rsidRDefault="004D217F" w:rsidP="004D217F">
            <w:pPr>
              <w:pStyle w:val="TableParagraph"/>
              <w:spacing w:before="12"/>
              <w:rPr>
                <w:b/>
                <w:lang w:val="es-ES_tradnl"/>
              </w:rPr>
            </w:pPr>
            <w:r w:rsidRPr="00204C3B">
              <w:rPr>
                <w:b/>
                <w:bCs/>
              </w:rPr>
              <w:t>Fuentes</w:t>
            </w:r>
          </w:p>
        </w:tc>
        <w:tc>
          <w:tcPr>
            <w:tcW w:w="6520" w:type="dxa"/>
            <w:tcBorders>
              <w:top w:val="outset" w:sz="6" w:space="0" w:color="auto"/>
              <w:left w:val="outset" w:sz="6" w:space="0" w:color="auto"/>
              <w:bottom w:val="outset" w:sz="6" w:space="0" w:color="auto"/>
              <w:right w:val="outset" w:sz="6" w:space="0" w:color="auto"/>
            </w:tcBorders>
          </w:tcPr>
          <w:p w14:paraId="78D2F25C" w14:textId="2BB93991" w:rsidR="004D217F" w:rsidRPr="00204C3B" w:rsidRDefault="007B415C" w:rsidP="00174F00">
            <w:pPr>
              <w:numPr>
                <w:ilvl w:val="0"/>
                <w:numId w:val="13"/>
              </w:numPr>
              <w:spacing w:before="8" w:after="3"/>
              <w:ind w:left="442"/>
              <w:jc w:val="left"/>
              <w:rPr>
                <w:rStyle w:val="Hipervnculo"/>
                <w:lang w:val="es-ES_tradnl"/>
              </w:rPr>
            </w:pPr>
            <w:hyperlink r:id="rId93"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02F4BCB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72AC56D" w14:textId="2F1D6D50" w:rsidR="004D217F" w:rsidRPr="00204C3B" w:rsidRDefault="004D217F" w:rsidP="004D217F">
            <w:pPr>
              <w:pStyle w:val="TableParagraph"/>
              <w:spacing w:before="10"/>
              <w:rPr>
                <w:b/>
                <w:lang w:val="es-ES_tradnl"/>
              </w:rPr>
            </w:pPr>
            <w:r w:rsidRPr="00204C3B">
              <w:rPr>
                <w:b/>
                <w:bCs/>
              </w:rPr>
              <w:t>Dependencias</w:t>
            </w:r>
          </w:p>
        </w:tc>
        <w:tc>
          <w:tcPr>
            <w:tcW w:w="6520" w:type="dxa"/>
            <w:tcBorders>
              <w:top w:val="outset" w:sz="6" w:space="0" w:color="auto"/>
              <w:left w:val="outset" w:sz="6" w:space="0" w:color="auto"/>
              <w:bottom w:val="outset" w:sz="6" w:space="0" w:color="auto"/>
              <w:right w:val="outset" w:sz="6" w:space="0" w:color="auto"/>
            </w:tcBorders>
          </w:tcPr>
          <w:p w14:paraId="5EE499FF" w14:textId="2C3991DA" w:rsidR="004D217F" w:rsidRPr="00204C3B" w:rsidRDefault="004D217F" w:rsidP="004D217F">
            <w:pPr>
              <w:pStyle w:val="TableParagraph"/>
              <w:spacing w:before="10"/>
              <w:ind w:left="34"/>
              <w:rPr>
                <w:lang w:val="es-ES_tradnl"/>
              </w:rPr>
            </w:pPr>
            <w:r w:rsidRPr="00204C3B">
              <w:t>Ninguno</w:t>
            </w:r>
          </w:p>
        </w:tc>
      </w:tr>
      <w:tr w:rsidR="004D217F" w:rsidRPr="00204C3B" w14:paraId="2032FCD7" w14:textId="77777777" w:rsidTr="008A00F2">
        <w:trPr>
          <w:trHeight w:val="353"/>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1F822E8" w14:textId="22A6EB30" w:rsidR="004D217F" w:rsidRPr="00204C3B" w:rsidRDefault="004D217F" w:rsidP="004D217F">
            <w:pPr>
              <w:pStyle w:val="TableParagraph"/>
              <w:spacing w:before="9"/>
              <w:rPr>
                <w:b/>
                <w:lang w:val="es-ES_tradnl"/>
              </w:rPr>
            </w:pPr>
            <w:r w:rsidRPr="00204C3B">
              <w:rPr>
                <w:b/>
                <w:bCs/>
              </w:rPr>
              <w:lastRenderedPageBreak/>
              <w:t>Descripción</w:t>
            </w:r>
          </w:p>
        </w:tc>
        <w:tc>
          <w:tcPr>
            <w:tcW w:w="6520" w:type="dxa"/>
            <w:tcBorders>
              <w:top w:val="outset" w:sz="6" w:space="0" w:color="auto"/>
              <w:left w:val="outset" w:sz="6" w:space="0" w:color="auto"/>
              <w:bottom w:val="outset" w:sz="6" w:space="0" w:color="auto"/>
              <w:right w:val="outset" w:sz="6" w:space="0" w:color="auto"/>
            </w:tcBorders>
          </w:tcPr>
          <w:p w14:paraId="275FC5C6" w14:textId="2D7B5AE7" w:rsidR="004D217F" w:rsidRPr="00204C3B" w:rsidRDefault="004D217F" w:rsidP="004D217F">
            <w:pPr>
              <w:pStyle w:val="TableParagraph"/>
              <w:spacing w:before="17"/>
              <w:ind w:left="34" w:right="412"/>
              <w:rPr>
                <w:lang w:val="es-ES_tradnl"/>
              </w:rPr>
            </w:pPr>
            <w:r w:rsidRPr="00204C3B">
              <w:t xml:space="preserve">El sistema deberá </w:t>
            </w:r>
            <w:r w:rsidRPr="00204C3B">
              <w:rPr>
                <w:rStyle w:val="nfasis"/>
                <w:i w:val="0"/>
              </w:rPr>
              <w:t>cargar los datos estáticos a partir de ficheros JSON almacenados en el sistema</w:t>
            </w:r>
            <w:r w:rsidRPr="00204C3B">
              <w:t xml:space="preserve"> </w:t>
            </w:r>
          </w:p>
        </w:tc>
      </w:tr>
      <w:tr w:rsidR="004D217F" w:rsidRPr="00204C3B" w14:paraId="6F4F366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F1A93FA" w14:textId="710AEF6D" w:rsidR="004D217F" w:rsidRPr="00204C3B" w:rsidRDefault="004D217F" w:rsidP="004D217F">
            <w:pPr>
              <w:pStyle w:val="TableParagraph"/>
              <w:spacing w:before="20"/>
              <w:rPr>
                <w:b/>
                <w:lang w:val="es-ES_tradnl"/>
              </w:rPr>
            </w:pPr>
            <w:r w:rsidRPr="00204C3B">
              <w:rPr>
                <w:b/>
                <w:bCs/>
              </w:rPr>
              <w:t>Importancia</w:t>
            </w:r>
          </w:p>
        </w:tc>
        <w:tc>
          <w:tcPr>
            <w:tcW w:w="6520" w:type="dxa"/>
            <w:tcBorders>
              <w:top w:val="outset" w:sz="6" w:space="0" w:color="auto"/>
              <w:left w:val="outset" w:sz="6" w:space="0" w:color="auto"/>
              <w:bottom w:val="outset" w:sz="6" w:space="0" w:color="auto"/>
              <w:right w:val="outset" w:sz="6" w:space="0" w:color="auto"/>
            </w:tcBorders>
          </w:tcPr>
          <w:p w14:paraId="19ABCFCA" w14:textId="17BEF914" w:rsidR="004D217F" w:rsidRPr="00204C3B" w:rsidRDefault="004D217F" w:rsidP="004D217F">
            <w:pPr>
              <w:pStyle w:val="TableParagraph"/>
              <w:spacing w:before="20"/>
              <w:ind w:left="34"/>
              <w:rPr>
                <w:lang w:val="es-ES_tradnl"/>
              </w:rPr>
            </w:pPr>
            <w:r w:rsidRPr="00204C3B">
              <w:t>Importante</w:t>
            </w:r>
          </w:p>
        </w:tc>
      </w:tr>
      <w:tr w:rsidR="004D217F" w:rsidRPr="00204C3B" w14:paraId="245C03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CE7B65C" w14:textId="36E9C3BF" w:rsidR="004D217F" w:rsidRPr="00204C3B" w:rsidRDefault="004D217F" w:rsidP="004D217F">
            <w:pPr>
              <w:pStyle w:val="TableParagraph"/>
              <w:spacing w:before="18"/>
              <w:rPr>
                <w:b/>
                <w:lang w:val="es-ES_tradnl"/>
              </w:rPr>
            </w:pPr>
            <w:r w:rsidRPr="00204C3B">
              <w:rPr>
                <w:b/>
                <w:bCs/>
              </w:rPr>
              <w:t>Urgencia</w:t>
            </w:r>
          </w:p>
        </w:tc>
        <w:tc>
          <w:tcPr>
            <w:tcW w:w="6520" w:type="dxa"/>
            <w:tcBorders>
              <w:top w:val="outset" w:sz="6" w:space="0" w:color="auto"/>
              <w:left w:val="outset" w:sz="6" w:space="0" w:color="auto"/>
              <w:bottom w:val="outset" w:sz="6" w:space="0" w:color="auto"/>
              <w:right w:val="outset" w:sz="6" w:space="0" w:color="auto"/>
            </w:tcBorders>
          </w:tcPr>
          <w:p w14:paraId="704BBB44" w14:textId="2E31F425" w:rsidR="004D217F" w:rsidRPr="00204C3B" w:rsidRDefault="004D217F" w:rsidP="004D217F">
            <w:pPr>
              <w:pStyle w:val="TableParagraph"/>
              <w:spacing w:before="18"/>
              <w:ind w:left="34"/>
              <w:rPr>
                <w:lang w:val="es-ES_tradnl"/>
              </w:rPr>
            </w:pPr>
            <w:r w:rsidRPr="00204C3B">
              <w:t>Inmediatamente</w:t>
            </w:r>
          </w:p>
        </w:tc>
      </w:tr>
      <w:tr w:rsidR="004D217F" w:rsidRPr="00204C3B" w14:paraId="251891CF"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8F9AA5F" w14:textId="2294446C" w:rsidR="004D217F" w:rsidRPr="00204C3B" w:rsidRDefault="004D217F" w:rsidP="004D217F">
            <w:pPr>
              <w:pStyle w:val="TableParagraph"/>
              <w:spacing w:before="16"/>
              <w:rPr>
                <w:b/>
                <w:lang w:val="es-ES_tradnl"/>
              </w:rPr>
            </w:pPr>
            <w:r w:rsidRPr="00204C3B">
              <w:rPr>
                <w:b/>
                <w:bCs/>
              </w:rPr>
              <w:t>Estado</w:t>
            </w:r>
          </w:p>
        </w:tc>
        <w:tc>
          <w:tcPr>
            <w:tcW w:w="6520" w:type="dxa"/>
            <w:tcBorders>
              <w:top w:val="outset" w:sz="6" w:space="0" w:color="auto"/>
              <w:left w:val="outset" w:sz="6" w:space="0" w:color="auto"/>
              <w:bottom w:val="outset" w:sz="6" w:space="0" w:color="auto"/>
              <w:right w:val="outset" w:sz="6" w:space="0" w:color="auto"/>
            </w:tcBorders>
          </w:tcPr>
          <w:p w14:paraId="1D0A096E" w14:textId="5C6634BE" w:rsidR="004D217F" w:rsidRPr="00204C3B" w:rsidRDefault="004D217F" w:rsidP="004D217F">
            <w:pPr>
              <w:pStyle w:val="TableParagraph"/>
              <w:spacing w:before="16"/>
              <w:ind w:left="34"/>
              <w:rPr>
                <w:lang w:val="es-ES_tradnl"/>
              </w:rPr>
            </w:pPr>
            <w:r w:rsidRPr="00204C3B">
              <w:t>Validado</w:t>
            </w:r>
          </w:p>
        </w:tc>
      </w:tr>
      <w:tr w:rsidR="004D217F" w:rsidRPr="00204C3B" w14:paraId="6FC9D14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3A9E8BAA" w14:textId="52C8F651" w:rsidR="004D217F" w:rsidRPr="00204C3B" w:rsidRDefault="004D217F" w:rsidP="004D217F">
            <w:pPr>
              <w:pStyle w:val="TableParagraph"/>
              <w:spacing w:before="15"/>
              <w:rPr>
                <w:b/>
                <w:lang w:val="es-ES_tradnl"/>
              </w:rPr>
            </w:pPr>
            <w:r w:rsidRPr="00204C3B">
              <w:rPr>
                <w:b/>
                <w:bCs/>
              </w:rPr>
              <w:t>Estabilidad</w:t>
            </w:r>
          </w:p>
        </w:tc>
        <w:tc>
          <w:tcPr>
            <w:tcW w:w="6520" w:type="dxa"/>
            <w:tcBorders>
              <w:top w:val="outset" w:sz="6" w:space="0" w:color="auto"/>
              <w:left w:val="outset" w:sz="6" w:space="0" w:color="auto"/>
              <w:bottom w:val="outset" w:sz="6" w:space="0" w:color="auto"/>
              <w:right w:val="outset" w:sz="6" w:space="0" w:color="auto"/>
            </w:tcBorders>
          </w:tcPr>
          <w:p w14:paraId="6F60CDF3" w14:textId="6B0D6AC7" w:rsidR="004D217F" w:rsidRPr="00204C3B" w:rsidRDefault="004D217F" w:rsidP="004D217F">
            <w:pPr>
              <w:pStyle w:val="TableParagraph"/>
              <w:spacing w:before="15"/>
              <w:ind w:left="34"/>
              <w:rPr>
                <w:b/>
                <w:lang w:val="es-ES_tradnl"/>
              </w:rPr>
            </w:pPr>
            <w:r w:rsidRPr="00204C3B">
              <w:t>Alta</w:t>
            </w:r>
          </w:p>
        </w:tc>
      </w:tr>
      <w:tr w:rsidR="004D217F" w:rsidRPr="00204C3B" w14:paraId="5FCA8399"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C6E36C8" w14:textId="0051EABC" w:rsidR="004D217F" w:rsidRPr="00204C3B" w:rsidRDefault="004D217F" w:rsidP="004D217F">
            <w:pPr>
              <w:pStyle w:val="TableParagraph"/>
              <w:spacing w:before="13"/>
              <w:rPr>
                <w:b/>
                <w:lang w:val="es-ES_tradnl"/>
              </w:rPr>
            </w:pPr>
            <w:r w:rsidRPr="00204C3B">
              <w:rPr>
                <w:b/>
                <w:bCs/>
              </w:rPr>
              <w:t>Comentarios</w:t>
            </w:r>
          </w:p>
        </w:tc>
        <w:tc>
          <w:tcPr>
            <w:tcW w:w="6520" w:type="dxa"/>
            <w:tcBorders>
              <w:top w:val="outset" w:sz="6" w:space="0" w:color="auto"/>
              <w:left w:val="outset" w:sz="6" w:space="0" w:color="auto"/>
              <w:bottom w:val="outset" w:sz="6" w:space="0" w:color="auto"/>
              <w:right w:val="outset" w:sz="6" w:space="0" w:color="auto"/>
            </w:tcBorders>
          </w:tcPr>
          <w:p w14:paraId="1B387418" w14:textId="573F1C7C" w:rsidR="004D217F" w:rsidRPr="00204C3B" w:rsidRDefault="004D217F" w:rsidP="00F842C7">
            <w:pPr>
              <w:pStyle w:val="TableParagraph"/>
              <w:keepNext/>
              <w:spacing w:before="13"/>
              <w:ind w:left="34"/>
              <w:rPr>
                <w:lang w:val="es-ES_tradnl"/>
              </w:rPr>
            </w:pPr>
            <w:r w:rsidRPr="00204C3B">
              <w:t>Ninguno</w:t>
            </w:r>
          </w:p>
        </w:tc>
      </w:tr>
    </w:tbl>
    <w:p w14:paraId="7F879268" w14:textId="5743592C" w:rsidR="004D217F" w:rsidRDefault="00F842C7" w:rsidP="00F842C7">
      <w:pPr>
        <w:pStyle w:val="Descripcin"/>
        <w:jc w:val="center"/>
        <w:rPr>
          <w:lang w:val="es-ES_tradnl"/>
        </w:rPr>
      </w:pPr>
      <w:bookmarkStart w:id="298" w:name="_Toc19108327"/>
      <w:r>
        <w:t xml:space="preserve">Tabla </w:t>
      </w:r>
      <w:r w:rsidR="00803BC7">
        <w:fldChar w:fldCharType="begin"/>
      </w:r>
      <w:r w:rsidR="00803BC7">
        <w:instrText xml:space="preserve"> SEQ Tabla \* ARABIC </w:instrText>
      </w:r>
      <w:r w:rsidR="00803BC7">
        <w:fldChar w:fldCharType="separate"/>
      </w:r>
      <w:r w:rsidR="000C7064">
        <w:rPr>
          <w:noProof/>
        </w:rPr>
        <w:t>39</w:t>
      </w:r>
      <w:r w:rsidR="00803BC7">
        <w:fldChar w:fldCharType="end"/>
      </w:r>
      <w:r>
        <w:t>: Requisito no funcional de carga de datos estáticos.</w:t>
      </w:r>
      <w:bookmarkEnd w:id="298"/>
    </w:p>
    <w:p w14:paraId="4BBCE80A" w14:textId="77777777" w:rsidR="004D217F" w:rsidRDefault="004D217F" w:rsidP="005611F9">
      <w:pPr>
        <w:rPr>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16897492"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3C7C10" w14:textId="5F21C330" w:rsidR="004D217F" w:rsidRPr="002306F1" w:rsidRDefault="004D217F" w:rsidP="004D217F">
            <w:pPr>
              <w:pStyle w:val="TableParagraph"/>
              <w:spacing w:before="10"/>
              <w:rPr>
                <w:b/>
                <w:lang w:val="es-ES_tradnl"/>
              </w:rPr>
            </w:pPr>
            <w:r>
              <w:rPr>
                <w:b/>
                <w:lang w:val="es-ES_tradnl"/>
              </w:rPr>
              <w:t>NFR-0009</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32703AB8" w14:textId="77777777" w:rsidR="004D217F" w:rsidRPr="002306F1" w:rsidRDefault="004D217F" w:rsidP="004D217F">
            <w:pPr>
              <w:pStyle w:val="TableParagraph"/>
              <w:spacing w:before="10"/>
              <w:ind w:left="34"/>
              <w:rPr>
                <w:b/>
                <w:lang w:val="es-ES_tradnl"/>
              </w:rPr>
            </w:pPr>
            <w:r w:rsidRPr="002306F1">
              <w:rPr>
                <w:rFonts w:eastAsiaTheme="minorEastAsia"/>
                <w:b/>
                <w:lang w:val="es-ES_tradnl"/>
              </w:rPr>
              <w:t>Validación de código</w:t>
            </w:r>
          </w:p>
        </w:tc>
      </w:tr>
      <w:tr w:rsidR="004D217F" w:rsidRPr="002306F1" w14:paraId="12D421A6"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49C2B5" w14:textId="77777777" w:rsidR="004D217F" w:rsidRPr="002306F1" w:rsidRDefault="004D217F" w:rsidP="004D217F">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52BF6009" w14:textId="77777777" w:rsidR="004D217F" w:rsidRPr="002306F1" w:rsidRDefault="004D217F" w:rsidP="004D217F">
            <w:pPr>
              <w:pStyle w:val="TableParagraph"/>
              <w:spacing w:before="16"/>
              <w:ind w:left="34"/>
              <w:rPr>
                <w:lang w:val="es-ES_tradnl"/>
              </w:rPr>
            </w:pPr>
            <w:r w:rsidRPr="002306F1">
              <w:rPr>
                <w:lang w:val="es-ES_tradnl"/>
              </w:rPr>
              <w:t>1.0 (05/05/2019)</w:t>
            </w:r>
          </w:p>
        </w:tc>
      </w:tr>
      <w:tr w:rsidR="004D217F" w:rsidRPr="002306F1" w14:paraId="7328428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1B91C0" w14:textId="77777777" w:rsidR="004D217F" w:rsidRPr="002306F1" w:rsidRDefault="004D217F" w:rsidP="004D217F">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FB378A6" w14:textId="77777777" w:rsidR="004D217F" w:rsidRPr="002306F1" w:rsidRDefault="004D217F" w:rsidP="00174F00">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4D217F" w:rsidRPr="002306F1" w14:paraId="58A753E3"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A8E4203" w14:textId="77777777" w:rsidR="004D217F" w:rsidRPr="002306F1" w:rsidRDefault="004D217F" w:rsidP="004D217F">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6E8753D0" w14:textId="77777777" w:rsidR="004D217F" w:rsidRPr="002306F1" w:rsidRDefault="004D217F" w:rsidP="00174F00">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4D217F" w:rsidRPr="002306F1" w14:paraId="3FAC8040"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64A1916" w14:textId="77777777" w:rsidR="004D217F" w:rsidRPr="002306F1" w:rsidRDefault="004D217F" w:rsidP="004D217F">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03B130DF" w14:textId="77777777" w:rsidR="004D217F" w:rsidRPr="002306F1" w:rsidRDefault="004D217F" w:rsidP="004D217F">
            <w:pPr>
              <w:pStyle w:val="TableParagraph"/>
              <w:spacing w:before="10"/>
              <w:ind w:left="34"/>
              <w:rPr>
                <w:lang w:val="es-ES_tradnl"/>
              </w:rPr>
            </w:pPr>
            <w:r w:rsidRPr="002306F1">
              <w:rPr>
                <w:lang w:val="es-ES_tradnl"/>
              </w:rPr>
              <w:t>Ninguno</w:t>
            </w:r>
          </w:p>
        </w:tc>
      </w:tr>
      <w:tr w:rsidR="004D217F" w:rsidRPr="002306F1" w14:paraId="3E41258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7C0FBA7" w14:textId="77777777" w:rsidR="004D217F" w:rsidRPr="002306F1" w:rsidRDefault="004D217F" w:rsidP="004D217F">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21831ECB" w14:textId="415781A9" w:rsidR="004D217F" w:rsidRPr="002306F1" w:rsidRDefault="004D217F" w:rsidP="00F842C7">
            <w:pPr>
              <w:pStyle w:val="TableParagraph"/>
              <w:spacing w:before="17"/>
              <w:ind w:left="34" w:right="412"/>
              <w:jc w:val="both"/>
              <w:rPr>
                <w:lang w:val="es-ES_tradnl"/>
              </w:rPr>
            </w:pPr>
            <w:r w:rsidRPr="002306F1">
              <w:rPr>
                <w:rFonts w:eastAsiaTheme="minorEastAsia"/>
                <w:lang w:val="es-ES_tradnl"/>
              </w:rPr>
              <w:t xml:space="preserve">El código desarrollado para la aplicación no deberá contener errores de codificación, por lo que todos los ficheros estáticos html y css deberán superar las pruebas de validación que establece el consorcio W3C en </w:t>
            </w:r>
            <w:r w:rsidRPr="008A00F2">
              <w:rPr>
                <w:rStyle w:val="Hipervnculo"/>
                <w:lang w:val="es-ES_tradnl"/>
              </w:rPr>
              <w:t>h</w:t>
            </w:r>
            <w:r w:rsidR="008A00F2">
              <w:rPr>
                <w:rStyle w:val="Hipervnculo"/>
                <w:lang w:val="es-ES_tradnl"/>
              </w:rPr>
              <w:t>ttps://validator.w3.org</w:t>
            </w:r>
          </w:p>
        </w:tc>
      </w:tr>
      <w:tr w:rsidR="004D217F" w:rsidRPr="002306F1" w14:paraId="60FCE51B"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4915A3" w14:textId="77777777" w:rsidR="004D217F" w:rsidRPr="002306F1" w:rsidRDefault="004D217F" w:rsidP="004D217F">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62D00280" w14:textId="77777777" w:rsidR="004D217F" w:rsidRPr="002306F1" w:rsidRDefault="004D217F" w:rsidP="004D217F">
            <w:pPr>
              <w:pStyle w:val="TableParagraph"/>
              <w:spacing w:before="20"/>
              <w:ind w:left="34"/>
              <w:rPr>
                <w:lang w:val="es-ES_tradnl"/>
              </w:rPr>
            </w:pPr>
            <w:r w:rsidRPr="002306F1">
              <w:rPr>
                <w:lang w:val="es-ES_tradnl"/>
              </w:rPr>
              <w:t>Vital</w:t>
            </w:r>
          </w:p>
        </w:tc>
      </w:tr>
      <w:tr w:rsidR="004D217F" w:rsidRPr="002306F1" w14:paraId="6EF75D61"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0EE1945" w14:textId="77777777" w:rsidR="004D217F" w:rsidRPr="002306F1" w:rsidRDefault="004D217F" w:rsidP="004D217F">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294C4B74" w14:textId="77777777" w:rsidR="004D217F" w:rsidRPr="002306F1" w:rsidRDefault="004D217F" w:rsidP="004D217F">
            <w:pPr>
              <w:pStyle w:val="TableParagraph"/>
              <w:spacing w:before="18"/>
              <w:ind w:left="34"/>
              <w:rPr>
                <w:lang w:val="es-ES_tradnl"/>
              </w:rPr>
            </w:pPr>
            <w:r w:rsidRPr="002306F1">
              <w:rPr>
                <w:lang w:val="es-ES_tradnl"/>
              </w:rPr>
              <w:t>Inmediatamente</w:t>
            </w:r>
          </w:p>
        </w:tc>
      </w:tr>
      <w:tr w:rsidR="004D217F" w:rsidRPr="002306F1" w14:paraId="633ADA4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2C653F1" w14:textId="77777777" w:rsidR="004D217F" w:rsidRPr="002306F1" w:rsidRDefault="004D217F" w:rsidP="004D217F">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2D8F0836" w14:textId="77777777" w:rsidR="004D217F" w:rsidRPr="002306F1" w:rsidRDefault="004D217F" w:rsidP="004D217F">
            <w:pPr>
              <w:pStyle w:val="TableParagraph"/>
              <w:spacing w:before="16"/>
              <w:ind w:left="34"/>
              <w:rPr>
                <w:lang w:val="es-ES_tradnl"/>
              </w:rPr>
            </w:pPr>
            <w:r w:rsidRPr="002306F1">
              <w:rPr>
                <w:lang w:val="es-ES_tradnl"/>
              </w:rPr>
              <w:t>Validado</w:t>
            </w:r>
          </w:p>
        </w:tc>
      </w:tr>
      <w:tr w:rsidR="004D217F" w:rsidRPr="002306F1" w14:paraId="1BED551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3D4CDC0" w14:textId="77777777" w:rsidR="004D217F" w:rsidRPr="002306F1" w:rsidRDefault="004D217F" w:rsidP="004D217F">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75E63788" w14:textId="325EB0C1" w:rsidR="004D217F" w:rsidRPr="002306F1" w:rsidRDefault="008A00F2" w:rsidP="004D217F">
            <w:pPr>
              <w:pStyle w:val="TableParagraph"/>
              <w:spacing w:before="15"/>
              <w:ind w:left="34"/>
              <w:rPr>
                <w:b/>
                <w:lang w:val="es-ES_tradnl"/>
              </w:rPr>
            </w:pPr>
            <w:r>
              <w:rPr>
                <w:lang w:val="es-ES_tradnl"/>
              </w:rPr>
              <w:t>Alta</w:t>
            </w:r>
          </w:p>
        </w:tc>
      </w:tr>
      <w:tr w:rsidR="004D217F" w:rsidRPr="002306F1" w14:paraId="1B35006A"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AE72B59" w14:textId="77777777" w:rsidR="004D217F" w:rsidRPr="002306F1" w:rsidRDefault="004D217F" w:rsidP="004D217F">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1176F22A" w14:textId="77777777" w:rsidR="004D217F" w:rsidRPr="002306F1" w:rsidRDefault="004D217F" w:rsidP="00F842C7">
            <w:pPr>
              <w:pStyle w:val="TableParagraph"/>
              <w:keepNext/>
              <w:spacing w:before="13"/>
              <w:ind w:left="34"/>
              <w:rPr>
                <w:lang w:val="es-ES_tradnl"/>
              </w:rPr>
            </w:pPr>
            <w:r w:rsidRPr="002306F1">
              <w:rPr>
                <w:lang w:val="es-ES_tradnl"/>
              </w:rPr>
              <w:t>Ninguno</w:t>
            </w:r>
          </w:p>
        </w:tc>
      </w:tr>
    </w:tbl>
    <w:p w14:paraId="472E14E3" w14:textId="0939CA80" w:rsidR="004D217F" w:rsidRDefault="00F842C7" w:rsidP="00F842C7">
      <w:pPr>
        <w:pStyle w:val="Descripcin"/>
        <w:jc w:val="center"/>
      </w:pPr>
      <w:bookmarkStart w:id="299" w:name="_Toc19108328"/>
      <w:r>
        <w:t xml:space="preserve">Tabla </w:t>
      </w:r>
      <w:r w:rsidR="00803BC7">
        <w:fldChar w:fldCharType="begin"/>
      </w:r>
      <w:r w:rsidR="00803BC7">
        <w:instrText xml:space="preserve"> SEQ Tabla \* ARABIC </w:instrText>
      </w:r>
      <w:r w:rsidR="00803BC7">
        <w:fldChar w:fldCharType="separate"/>
      </w:r>
      <w:r w:rsidR="000C7064">
        <w:rPr>
          <w:noProof/>
        </w:rPr>
        <w:t>40</w:t>
      </w:r>
      <w:r w:rsidR="00803BC7">
        <w:fldChar w:fldCharType="end"/>
      </w:r>
      <w:r w:rsidR="00A35496">
        <w:t>: R</w:t>
      </w:r>
      <w:r>
        <w:t>equisito no funcional de obligación de validar el código.</w:t>
      </w:r>
      <w:bookmarkEnd w:id="299"/>
    </w:p>
    <w:p w14:paraId="0D1F0098" w14:textId="77777777" w:rsidR="00833228" w:rsidRDefault="00833228" w:rsidP="00833228"/>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33228" w:rsidRPr="002306F1" w14:paraId="2A49DF59" w14:textId="77777777" w:rsidTr="00425150">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D8D2AFC" w14:textId="42FB2223" w:rsidR="00833228" w:rsidRPr="002306F1" w:rsidRDefault="00833228" w:rsidP="00425150">
            <w:pPr>
              <w:pStyle w:val="TableParagraph"/>
              <w:spacing w:before="10"/>
              <w:rPr>
                <w:b/>
                <w:lang w:val="es-ES_tradnl"/>
              </w:rPr>
            </w:pPr>
            <w:r>
              <w:rPr>
                <w:b/>
                <w:lang w:val="es-ES_tradnl"/>
              </w:rPr>
              <w:t>NFR-0010</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7BB6AE4E" w14:textId="21517A65" w:rsidR="00833228" w:rsidRPr="002306F1" w:rsidRDefault="00833228" w:rsidP="00425150">
            <w:pPr>
              <w:pStyle w:val="TableParagraph"/>
              <w:spacing w:before="10"/>
              <w:ind w:left="34"/>
              <w:rPr>
                <w:b/>
                <w:lang w:val="es-ES_tradnl"/>
              </w:rPr>
            </w:pPr>
            <w:r>
              <w:rPr>
                <w:rFonts w:eastAsiaTheme="minorEastAsia"/>
                <w:b/>
                <w:lang w:val="es-ES_tradnl"/>
              </w:rPr>
              <w:t>Confirmación de transacciones</w:t>
            </w:r>
          </w:p>
        </w:tc>
      </w:tr>
      <w:tr w:rsidR="00833228" w:rsidRPr="002306F1" w14:paraId="1320E2E0"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0A1A4B" w14:textId="77777777" w:rsidR="00833228" w:rsidRPr="002306F1" w:rsidRDefault="00833228" w:rsidP="00425150">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719F9B97" w14:textId="77777777" w:rsidR="00833228" w:rsidRPr="002306F1" w:rsidRDefault="00833228" w:rsidP="00425150">
            <w:pPr>
              <w:pStyle w:val="TableParagraph"/>
              <w:spacing w:before="16"/>
              <w:ind w:left="34"/>
              <w:rPr>
                <w:lang w:val="es-ES_tradnl"/>
              </w:rPr>
            </w:pPr>
            <w:r w:rsidRPr="002306F1">
              <w:rPr>
                <w:lang w:val="es-ES_tradnl"/>
              </w:rPr>
              <w:t>1.0 (05/05/2019)</w:t>
            </w:r>
          </w:p>
        </w:tc>
      </w:tr>
      <w:tr w:rsidR="00833228" w:rsidRPr="002306F1" w14:paraId="2B89EA40"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AC57F4" w14:textId="77777777" w:rsidR="00833228" w:rsidRPr="002306F1" w:rsidRDefault="00833228" w:rsidP="00425150">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41B72EC4" w14:textId="77777777" w:rsidR="00833228" w:rsidRPr="002306F1" w:rsidRDefault="00833228" w:rsidP="00174F00">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833228" w:rsidRPr="002306F1" w14:paraId="299C71D7"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EC52F1" w14:textId="77777777" w:rsidR="00833228" w:rsidRPr="002306F1" w:rsidRDefault="00833228" w:rsidP="00425150">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5936E282" w14:textId="77777777" w:rsidR="00833228" w:rsidRPr="002306F1" w:rsidRDefault="00833228" w:rsidP="00174F00">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833228" w:rsidRPr="002306F1" w14:paraId="2E0B4696"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1C80C0F" w14:textId="77777777" w:rsidR="00833228" w:rsidRPr="002306F1" w:rsidRDefault="00833228" w:rsidP="00425150">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22839C2E" w14:textId="77777777" w:rsidR="00833228" w:rsidRPr="002306F1" w:rsidRDefault="00833228" w:rsidP="00425150">
            <w:pPr>
              <w:pStyle w:val="TableParagraph"/>
              <w:spacing w:before="10"/>
              <w:ind w:left="34"/>
              <w:rPr>
                <w:lang w:val="es-ES_tradnl"/>
              </w:rPr>
            </w:pPr>
            <w:r w:rsidRPr="002306F1">
              <w:rPr>
                <w:lang w:val="es-ES_tradnl"/>
              </w:rPr>
              <w:t>Ninguno</w:t>
            </w:r>
          </w:p>
        </w:tc>
      </w:tr>
      <w:tr w:rsidR="00833228" w:rsidRPr="002306F1" w14:paraId="66C51706" w14:textId="77777777" w:rsidTr="00425150">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19FB2FA" w14:textId="77777777" w:rsidR="00833228" w:rsidRPr="002306F1" w:rsidRDefault="00833228" w:rsidP="00425150">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66A1C30F" w14:textId="33405BD6" w:rsidR="00833228" w:rsidRPr="002306F1" w:rsidRDefault="00833228" w:rsidP="00425150">
            <w:pPr>
              <w:pStyle w:val="TableParagraph"/>
              <w:spacing w:before="17"/>
              <w:ind w:left="34" w:right="412"/>
              <w:jc w:val="both"/>
              <w:rPr>
                <w:lang w:val="es-ES_tradnl"/>
              </w:rPr>
            </w:pPr>
            <w:r>
              <w:rPr>
                <w:rFonts w:eastAsiaTheme="minorEastAsia"/>
                <w:lang w:val="es-ES_tradnl"/>
              </w:rPr>
              <w:t>Todas las acciones realizadas se deben ser confirmadas o aceptadas por los usuarios en ventanas con mensajes de advertencia</w:t>
            </w:r>
          </w:p>
        </w:tc>
      </w:tr>
      <w:tr w:rsidR="00833228" w:rsidRPr="002306F1" w14:paraId="49F0FF26"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114129" w14:textId="77777777" w:rsidR="00833228" w:rsidRPr="002306F1" w:rsidRDefault="00833228" w:rsidP="00425150">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5AFD7EA9" w14:textId="77777777" w:rsidR="00833228" w:rsidRPr="002306F1" w:rsidRDefault="00833228" w:rsidP="00425150">
            <w:pPr>
              <w:pStyle w:val="TableParagraph"/>
              <w:spacing w:before="20"/>
              <w:ind w:left="34"/>
              <w:rPr>
                <w:lang w:val="es-ES_tradnl"/>
              </w:rPr>
            </w:pPr>
            <w:r w:rsidRPr="002306F1">
              <w:rPr>
                <w:lang w:val="es-ES_tradnl"/>
              </w:rPr>
              <w:t>Vital</w:t>
            </w:r>
          </w:p>
        </w:tc>
      </w:tr>
      <w:tr w:rsidR="00833228" w:rsidRPr="002306F1" w14:paraId="5CC2AC03"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D7921E8" w14:textId="77777777" w:rsidR="00833228" w:rsidRPr="002306F1" w:rsidRDefault="00833228" w:rsidP="00425150">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6B169799" w14:textId="77777777" w:rsidR="00833228" w:rsidRPr="002306F1" w:rsidRDefault="00833228" w:rsidP="00425150">
            <w:pPr>
              <w:pStyle w:val="TableParagraph"/>
              <w:spacing w:before="18"/>
              <w:ind w:left="34"/>
              <w:rPr>
                <w:lang w:val="es-ES_tradnl"/>
              </w:rPr>
            </w:pPr>
            <w:r w:rsidRPr="002306F1">
              <w:rPr>
                <w:lang w:val="es-ES_tradnl"/>
              </w:rPr>
              <w:t>Inmediatamente</w:t>
            </w:r>
          </w:p>
        </w:tc>
      </w:tr>
      <w:tr w:rsidR="00833228" w:rsidRPr="002306F1" w14:paraId="38514B8E"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4DCA6E" w14:textId="77777777" w:rsidR="00833228" w:rsidRPr="002306F1" w:rsidRDefault="00833228" w:rsidP="00425150">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4A5BA18C" w14:textId="77777777" w:rsidR="00833228" w:rsidRPr="002306F1" w:rsidRDefault="00833228" w:rsidP="00425150">
            <w:pPr>
              <w:pStyle w:val="TableParagraph"/>
              <w:spacing w:before="16"/>
              <w:ind w:left="34"/>
              <w:rPr>
                <w:lang w:val="es-ES_tradnl"/>
              </w:rPr>
            </w:pPr>
            <w:r w:rsidRPr="002306F1">
              <w:rPr>
                <w:lang w:val="es-ES_tradnl"/>
              </w:rPr>
              <w:t>Validado</w:t>
            </w:r>
          </w:p>
        </w:tc>
      </w:tr>
      <w:tr w:rsidR="00833228" w:rsidRPr="002306F1" w14:paraId="23AEFB79"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1CC5C4E" w14:textId="77777777" w:rsidR="00833228" w:rsidRPr="002306F1" w:rsidRDefault="00833228" w:rsidP="00425150">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7FDEE62" w14:textId="77777777" w:rsidR="00833228" w:rsidRPr="002306F1" w:rsidRDefault="00833228" w:rsidP="00425150">
            <w:pPr>
              <w:pStyle w:val="TableParagraph"/>
              <w:spacing w:before="15"/>
              <w:ind w:left="34"/>
              <w:rPr>
                <w:b/>
                <w:lang w:val="es-ES_tradnl"/>
              </w:rPr>
            </w:pPr>
            <w:r>
              <w:rPr>
                <w:lang w:val="es-ES_tradnl"/>
              </w:rPr>
              <w:t>Alta</w:t>
            </w:r>
          </w:p>
        </w:tc>
      </w:tr>
      <w:tr w:rsidR="00833228" w:rsidRPr="002306F1" w14:paraId="677EE60F" w14:textId="77777777" w:rsidTr="00425150">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AF20A95" w14:textId="77777777" w:rsidR="00833228" w:rsidRPr="002306F1" w:rsidRDefault="00833228" w:rsidP="00425150">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028C9D65" w14:textId="77777777" w:rsidR="00833228" w:rsidRPr="002306F1" w:rsidRDefault="00833228" w:rsidP="000C7064">
            <w:pPr>
              <w:pStyle w:val="TableParagraph"/>
              <w:keepNext/>
              <w:spacing w:before="13"/>
              <w:ind w:left="34"/>
              <w:rPr>
                <w:lang w:val="es-ES_tradnl"/>
              </w:rPr>
            </w:pPr>
            <w:r w:rsidRPr="002306F1">
              <w:rPr>
                <w:lang w:val="es-ES_tradnl"/>
              </w:rPr>
              <w:t>Ninguno</w:t>
            </w:r>
          </w:p>
        </w:tc>
      </w:tr>
    </w:tbl>
    <w:p w14:paraId="1195BC7A" w14:textId="269D544E" w:rsidR="00833228" w:rsidRPr="00833228" w:rsidRDefault="000C7064" w:rsidP="000C7064">
      <w:pPr>
        <w:pStyle w:val="Descripcin"/>
        <w:jc w:val="center"/>
        <w:sectPr w:rsidR="00833228" w:rsidRPr="00833228" w:rsidSect="00F96C66">
          <w:headerReference w:type="even" r:id="rId94"/>
          <w:headerReference w:type="default" r:id="rId95"/>
          <w:footerReference w:type="default" r:id="rId96"/>
          <w:headerReference w:type="first" r:id="rId97"/>
          <w:type w:val="nextColumn"/>
          <w:pgSz w:w="11906" w:h="16838"/>
          <w:pgMar w:top="1418" w:right="851" w:bottom="1418" w:left="1985" w:header="284" w:footer="266" w:gutter="0"/>
          <w:pgNumType w:start="1"/>
          <w:cols w:space="708"/>
          <w:docGrid w:linePitch="360"/>
        </w:sectPr>
      </w:pPr>
      <w:bookmarkStart w:id="300" w:name="_Toc19108329"/>
      <w:r>
        <w:t xml:space="preserve">Tabla </w:t>
      </w:r>
      <w:r>
        <w:fldChar w:fldCharType="begin"/>
      </w:r>
      <w:r>
        <w:instrText xml:space="preserve"> SEQ Tabla \* ARABIC </w:instrText>
      </w:r>
      <w:r>
        <w:fldChar w:fldCharType="separate"/>
      </w:r>
      <w:r>
        <w:rPr>
          <w:noProof/>
        </w:rPr>
        <w:t>41</w:t>
      </w:r>
      <w:r>
        <w:fldChar w:fldCharType="end"/>
      </w:r>
      <w:r>
        <w:t>: Requisito no funcional de confirmación de transacciones</w:t>
      </w:r>
      <w:bookmarkEnd w:id="300"/>
    </w:p>
    <w:p w14:paraId="741F42FD" w14:textId="1D19834C" w:rsidR="005553BF" w:rsidRPr="002306F1" w:rsidRDefault="005553BF" w:rsidP="005553BF">
      <w:pPr>
        <w:rPr>
          <w:lang w:val="es-ES_tradnl"/>
        </w:rPr>
      </w:pPr>
    </w:p>
    <w:p w14:paraId="0420FCA2" w14:textId="77777777" w:rsidR="00AF0ADA" w:rsidRPr="002306F1" w:rsidRDefault="00AF0ADA" w:rsidP="005F12FE">
      <w:pPr>
        <w:pStyle w:val="Ttulo2"/>
      </w:pPr>
      <w:bookmarkStart w:id="301" w:name="_Toc19108398"/>
      <w:r w:rsidRPr="002306F1">
        <w:t>Matriz de rastreabilidad</w:t>
      </w:r>
      <w:bookmarkEnd w:id="301"/>
    </w:p>
    <w:p w14:paraId="06A11B6A" w14:textId="30584F23" w:rsidR="00E2598D" w:rsidRDefault="00CD10FF" w:rsidP="00E2598D">
      <w:pPr>
        <w:pStyle w:val="Ttulo3"/>
      </w:pPr>
      <w:bookmarkStart w:id="302" w:name="_Toc8082680"/>
      <w:bookmarkStart w:id="303" w:name="_Toc8514044"/>
      <w:bookmarkStart w:id="304" w:name="_Toc8550366"/>
      <w:bookmarkStart w:id="305" w:name="_Toc10068974"/>
      <w:bookmarkStart w:id="306" w:name="_Toc10073535"/>
      <w:bookmarkStart w:id="307" w:name="_Toc10073617"/>
      <w:bookmarkStart w:id="308" w:name="_Toc10154908"/>
      <w:bookmarkStart w:id="309" w:name="_Toc10319722"/>
      <w:bookmarkStart w:id="310" w:name="_Toc10365377"/>
      <w:bookmarkStart w:id="311" w:name="_Toc10365484"/>
      <w:bookmarkStart w:id="312" w:name="_Toc10381101"/>
      <w:bookmarkStart w:id="313" w:name="_Toc10407680"/>
      <w:bookmarkStart w:id="314" w:name="_Toc10417899"/>
      <w:bookmarkStart w:id="315" w:name="_Toc10417996"/>
      <w:bookmarkStart w:id="316" w:name="_Toc10465130"/>
      <w:bookmarkStart w:id="317" w:name="_Toc10465233"/>
      <w:bookmarkStart w:id="318" w:name="_Toc10541942"/>
      <w:bookmarkStart w:id="319" w:name="_Toc10546321"/>
      <w:bookmarkStart w:id="320" w:name="_Toc10546446"/>
      <w:bookmarkStart w:id="321" w:name="_Toc10547363"/>
      <w:bookmarkStart w:id="322" w:name="_Toc19108399"/>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t>Matriz de rastreabilidad</w:t>
      </w:r>
      <w:bookmarkEnd w:id="322"/>
    </w:p>
    <w:p w14:paraId="0917C986" w14:textId="77777777" w:rsidR="00F0547A" w:rsidRPr="00F0547A" w:rsidRDefault="00F0547A" w:rsidP="00F0547A">
      <w:pPr>
        <w:rPr>
          <w:lang w:val="es-ES_tradnl" w:eastAsia="es-E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36"/>
        <w:gridCol w:w="539"/>
        <w:gridCol w:w="612"/>
        <w:gridCol w:w="615"/>
        <w:gridCol w:w="615"/>
        <w:gridCol w:w="615"/>
        <w:gridCol w:w="616"/>
        <w:gridCol w:w="616"/>
        <w:gridCol w:w="616"/>
        <w:gridCol w:w="616"/>
        <w:gridCol w:w="616"/>
        <w:gridCol w:w="616"/>
        <w:gridCol w:w="565"/>
        <w:gridCol w:w="669"/>
        <w:gridCol w:w="616"/>
        <w:gridCol w:w="616"/>
        <w:gridCol w:w="616"/>
        <w:gridCol w:w="616"/>
        <w:gridCol w:w="616"/>
        <w:gridCol w:w="616"/>
        <w:gridCol w:w="616"/>
        <w:gridCol w:w="616"/>
        <w:gridCol w:w="602"/>
      </w:tblGrid>
      <w:tr w:rsidR="00833228" w:rsidRPr="00EF403D" w14:paraId="051E2530" w14:textId="017F140F" w:rsidTr="00833228">
        <w:trPr>
          <w:trHeight w:val="597"/>
          <w:jc w:val="center"/>
        </w:trPr>
        <w:tc>
          <w:tcPr>
            <w:tcW w:w="384" w:type="pct"/>
            <w:gridSpan w:val="2"/>
            <w:vMerge w:val="restart"/>
            <w:vAlign w:val="center"/>
          </w:tcPr>
          <w:p w14:paraId="6FB0A674" w14:textId="5C5DF5BC" w:rsidR="00833228" w:rsidRPr="00204C3B" w:rsidRDefault="00833228" w:rsidP="00CD10FF">
            <w:pPr>
              <w:jc w:val="center"/>
              <w:rPr>
                <w:b/>
                <w:bCs/>
                <w:sz w:val="18"/>
                <w:szCs w:val="18"/>
                <w:lang w:val="es-ES"/>
              </w:rPr>
            </w:pPr>
            <w:r w:rsidRPr="00204C3B">
              <w:rPr>
                <w:b/>
                <w:bCs/>
                <w:sz w:val="18"/>
                <w:szCs w:val="18"/>
                <w:lang w:val="es-ES"/>
              </w:rPr>
              <w:t>TRM-0001</w:t>
            </w:r>
          </w:p>
        </w:tc>
        <w:tc>
          <w:tcPr>
            <w:tcW w:w="2401" w:type="pct"/>
            <w:gridSpan w:val="11"/>
            <w:tcBorders>
              <w:right w:val="single" w:sz="12" w:space="0" w:color="auto"/>
            </w:tcBorders>
            <w:shd w:val="clear" w:color="auto" w:fill="0070C0"/>
            <w:vAlign w:val="center"/>
          </w:tcPr>
          <w:p w14:paraId="1CF7C731" w14:textId="67C04069" w:rsidR="00833228" w:rsidRPr="00CD10FF" w:rsidRDefault="00833228" w:rsidP="00EF403D">
            <w:pPr>
              <w:jc w:val="center"/>
              <w:rPr>
                <w:rStyle w:val="Hipervnculo"/>
                <w:b/>
                <w:color w:val="FFFFFF" w:themeColor="background1"/>
                <w:shd w:val="clear" w:color="auto" w:fill="0070C0"/>
              </w:rPr>
            </w:pPr>
            <w:r w:rsidRPr="00CD10FF">
              <w:rPr>
                <w:rStyle w:val="Hipervnculo"/>
                <w:b/>
                <w:color w:val="FFFFFF" w:themeColor="background1"/>
                <w:shd w:val="clear" w:color="auto" w:fill="0070C0"/>
              </w:rPr>
              <w:t>Requisitos Funcionales (FRQ)</w:t>
            </w:r>
          </w:p>
        </w:tc>
        <w:tc>
          <w:tcPr>
            <w:tcW w:w="2215" w:type="pct"/>
            <w:gridSpan w:val="10"/>
            <w:tcBorders>
              <w:left w:val="single" w:sz="12" w:space="0" w:color="auto"/>
            </w:tcBorders>
            <w:shd w:val="clear" w:color="auto" w:fill="0070C0"/>
            <w:vAlign w:val="center"/>
          </w:tcPr>
          <w:p w14:paraId="03313EDF" w14:textId="13C1778D" w:rsidR="00833228" w:rsidRPr="00CD10FF" w:rsidRDefault="00833228" w:rsidP="00EF403D">
            <w:pPr>
              <w:jc w:val="center"/>
              <w:rPr>
                <w:rStyle w:val="Hipervnculo"/>
                <w:b/>
                <w:color w:val="FFFFFF" w:themeColor="background1"/>
                <w:shd w:val="clear" w:color="auto" w:fill="0070C0"/>
              </w:rPr>
            </w:pPr>
            <w:r w:rsidRPr="00CD10FF">
              <w:rPr>
                <w:rStyle w:val="Hipervnculo"/>
                <w:b/>
                <w:color w:val="FFFFFF" w:themeColor="background1"/>
                <w:shd w:val="clear" w:color="auto" w:fill="0070C0"/>
              </w:rPr>
              <w:t>Requisitos no Funcionales (NFR)</w:t>
            </w:r>
          </w:p>
        </w:tc>
      </w:tr>
      <w:tr w:rsidR="00833228" w:rsidRPr="00EF403D" w14:paraId="7301A354" w14:textId="1345A611" w:rsidTr="002A4B79">
        <w:trPr>
          <w:trHeight w:val="343"/>
          <w:jc w:val="center"/>
        </w:trPr>
        <w:tc>
          <w:tcPr>
            <w:tcW w:w="384" w:type="pct"/>
            <w:gridSpan w:val="2"/>
            <w:vMerge/>
            <w:tcBorders>
              <w:bottom w:val="single" w:sz="4" w:space="0" w:color="auto"/>
            </w:tcBorders>
            <w:shd w:val="clear" w:color="auto" w:fill="0070C0"/>
          </w:tcPr>
          <w:p w14:paraId="4D45F216" w14:textId="40132969" w:rsidR="00833228" w:rsidRPr="00EF403D" w:rsidRDefault="00833228" w:rsidP="00EF403D">
            <w:pPr>
              <w:jc w:val="center"/>
              <w:rPr>
                <w:bCs/>
                <w:color w:val="FFFFFF" w:themeColor="background1"/>
                <w:lang w:val="es-ES"/>
              </w:rPr>
            </w:pPr>
            <w:bookmarkStart w:id="323" w:name="TRM-0001"/>
          </w:p>
        </w:tc>
        <w:bookmarkEnd w:id="323"/>
        <w:tc>
          <w:tcPr>
            <w:tcW w:w="219" w:type="pct"/>
            <w:shd w:val="clear" w:color="auto" w:fill="0070C0"/>
            <w:vAlign w:val="center"/>
            <w:hideMark/>
          </w:tcPr>
          <w:p w14:paraId="0F6520FE" w14:textId="1352A7D1" w:rsidR="00833228" w:rsidRPr="009638F2" w:rsidRDefault="00833228" w:rsidP="00833228">
            <w:pPr>
              <w:jc w:val="center"/>
              <w:rPr>
                <w:rStyle w:val="Hipervnculo"/>
                <w:color w:val="FFFFFF" w:themeColor="background1"/>
                <w:sz w:val="20"/>
                <w:szCs w:val="20"/>
                <w:u w:val="none"/>
                <w:shd w:val="clear" w:color="auto" w:fill="0070C0"/>
              </w:rPr>
            </w:pPr>
            <w:r w:rsidRPr="009638F2">
              <w:rPr>
                <w:rStyle w:val="Hipervnculo"/>
                <w:color w:val="FFFFFF" w:themeColor="background1"/>
                <w:sz w:val="20"/>
                <w:szCs w:val="20"/>
                <w:u w:val="none"/>
                <w:shd w:val="clear" w:color="auto" w:fill="0070C0"/>
              </w:rPr>
              <w:fldChar w:fldCharType="begin"/>
            </w:r>
            <w:r w:rsidRPr="009638F2">
              <w:rPr>
                <w:rStyle w:val="Hipervnculo"/>
                <w:color w:val="FFFFFF" w:themeColor="background1"/>
                <w:sz w:val="20"/>
                <w:szCs w:val="20"/>
                <w:u w:val="none"/>
                <w:shd w:val="clear" w:color="auto" w:fill="0070C0"/>
              </w:rPr>
              <w:instrText xml:space="preserve"> HYPERLINK "file:///C:\\Users\\Carolina\\Google%20Drive\\UNIR\\GRADO%20INGENIERIA%20INFORMATICA\\TFG\\docs\\%20%20%20%20%20%20%20%20%20%20%20%20%20%20%20%20%20%20%20%20%20%20%20%20" \l "FRQ-0001" \o "Acceso al sistema" </w:instrText>
            </w:r>
            <w:r w:rsidRPr="009638F2">
              <w:rPr>
                <w:rStyle w:val="Hipervnculo"/>
                <w:color w:val="FFFFFF" w:themeColor="background1"/>
                <w:sz w:val="20"/>
                <w:szCs w:val="20"/>
                <w:u w:val="none"/>
                <w:shd w:val="clear" w:color="auto" w:fill="0070C0"/>
              </w:rPr>
              <w:fldChar w:fldCharType="separate"/>
            </w:r>
            <w:r w:rsidRPr="009638F2">
              <w:rPr>
                <w:rStyle w:val="Hipervnculo"/>
                <w:bCs/>
                <w:color w:val="FFFFFF" w:themeColor="background1"/>
                <w:sz w:val="20"/>
                <w:szCs w:val="20"/>
                <w:u w:val="none"/>
                <w:shd w:val="clear" w:color="auto" w:fill="0070C0"/>
                <w:lang w:val="es-ES"/>
              </w:rPr>
              <w:t>0001</w:t>
            </w:r>
            <w:r w:rsidRPr="009638F2">
              <w:rPr>
                <w:rStyle w:val="Hipervnculo"/>
                <w:bCs/>
                <w:color w:val="FFFFFF" w:themeColor="background1"/>
                <w:sz w:val="20"/>
                <w:szCs w:val="20"/>
                <w:u w:val="none"/>
                <w:shd w:val="clear" w:color="auto" w:fill="0070C0"/>
                <w:lang w:val="es-ES"/>
              </w:rPr>
              <w:fldChar w:fldCharType="end"/>
            </w:r>
          </w:p>
        </w:tc>
        <w:tc>
          <w:tcPr>
            <w:tcW w:w="220" w:type="pct"/>
            <w:shd w:val="clear" w:color="auto" w:fill="0070C0"/>
            <w:vAlign w:val="center"/>
            <w:hideMark/>
          </w:tcPr>
          <w:p w14:paraId="35AF7270" w14:textId="270C281A" w:rsidR="00833228" w:rsidRPr="009638F2" w:rsidRDefault="007B415C" w:rsidP="00833228">
            <w:pPr>
              <w:jc w:val="center"/>
              <w:rPr>
                <w:rStyle w:val="Hipervnculo"/>
                <w:color w:val="FFFFFF" w:themeColor="background1"/>
                <w:sz w:val="20"/>
                <w:szCs w:val="20"/>
                <w:u w:val="none"/>
                <w:shd w:val="clear" w:color="auto" w:fill="0070C0"/>
              </w:rPr>
            </w:pPr>
            <w:hyperlink r:id="rId98" w:anchor="FRQ-0002" w:tooltip="Registro en la Blockchain" w:history="1">
              <w:r w:rsidR="00833228" w:rsidRPr="009638F2">
                <w:rPr>
                  <w:rStyle w:val="Hipervnculo"/>
                  <w:bCs/>
                  <w:color w:val="FFFFFF" w:themeColor="background1"/>
                  <w:sz w:val="20"/>
                  <w:szCs w:val="20"/>
                  <w:u w:val="none"/>
                  <w:shd w:val="clear" w:color="auto" w:fill="0070C0"/>
                  <w:lang w:val="es-ES"/>
                </w:rPr>
                <w:t>0002</w:t>
              </w:r>
            </w:hyperlink>
          </w:p>
        </w:tc>
        <w:tc>
          <w:tcPr>
            <w:tcW w:w="220" w:type="pct"/>
            <w:shd w:val="clear" w:color="auto" w:fill="0070C0"/>
            <w:vAlign w:val="center"/>
            <w:hideMark/>
          </w:tcPr>
          <w:p w14:paraId="26C5F513" w14:textId="51D9A0B5" w:rsidR="00833228" w:rsidRPr="009638F2" w:rsidRDefault="007B415C" w:rsidP="00833228">
            <w:pPr>
              <w:jc w:val="center"/>
              <w:rPr>
                <w:rStyle w:val="Hipervnculo"/>
                <w:color w:val="FFFFFF" w:themeColor="background1"/>
                <w:sz w:val="20"/>
                <w:szCs w:val="20"/>
                <w:u w:val="none"/>
                <w:shd w:val="clear" w:color="auto" w:fill="0070C0"/>
              </w:rPr>
            </w:pPr>
            <w:hyperlink r:id="rId99" w:anchor="FRQ-0003" w:tooltip="Identificación de veterinarios" w:history="1">
              <w:r w:rsidR="00833228" w:rsidRPr="009638F2">
                <w:rPr>
                  <w:rStyle w:val="Hipervnculo"/>
                  <w:bCs/>
                  <w:color w:val="FFFFFF" w:themeColor="background1"/>
                  <w:sz w:val="20"/>
                  <w:szCs w:val="20"/>
                  <w:u w:val="none"/>
                  <w:shd w:val="clear" w:color="auto" w:fill="0070C0"/>
                  <w:lang w:val="es-ES"/>
                </w:rPr>
                <w:t>0003</w:t>
              </w:r>
            </w:hyperlink>
          </w:p>
        </w:tc>
        <w:tc>
          <w:tcPr>
            <w:tcW w:w="220" w:type="pct"/>
            <w:shd w:val="clear" w:color="auto" w:fill="0070C0"/>
            <w:vAlign w:val="center"/>
            <w:hideMark/>
          </w:tcPr>
          <w:p w14:paraId="1357B132" w14:textId="1331DF3E" w:rsidR="00833228" w:rsidRPr="009638F2" w:rsidRDefault="007B415C" w:rsidP="00833228">
            <w:pPr>
              <w:jc w:val="center"/>
              <w:rPr>
                <w:rStyle w:val="Hipervnculo"/>
                <w:color w:val="FFFFFF" w:themeColor="background1"/>
                <w:sz w:val="20"/>
                <w:szCs w:val="20"/>
                <w:u w:val="none"/>
                <w:shd w:val="clear" w:color="auto" w:fill="0070C0"/>
              </w:rPr>
            </w:pPr>
            <w:hyperlink r:id="rId100" w:anchor="FRQ-0004" w:tooltip="Alta de una mascota" w:history="1">
              <w:r w:rsidR="00833228" w:rsidRPr="009638F2">
                <w:rPr>
                  <w:rStyle w:val="Hipervnculo"/>
                  <w:bCs/>
                  <w:color w:val="FFFFFF" w:themeColor="background1"/>
                  <w:sz w:val="20"/>
                  <w:szCs w:val="20"/>
                  <w:u w:val="none"/>
                  <w:shd w:val="clear" w:color="auto" w:fill="0070C0"/>
                  <w:lang w:val="es-ES"/>
                </w:rPr>
                <w:t>0004</w:t>
              </w:r>
            </w:hyperlink>
          </w:p>
        </w:tc>
        <w:tc>
          <w:tcPr>
            <w:tcW w:w="220" w:type="pct"/>
            <w:shd w:val="clear" w:color="auto" w:fill="0070C0"/>
            <w:vAlign w:val="center"/>
            <w:hideMark/>
          </w:tcPr>
          <w:p w14:paraId="26359618" w14:textId="380E945D" w:rsidR="00833228" w:rsidRPr="009638F2" w:rsidRDefault="007B415C" w:rsidP="00833228">
            <w:pPr>
              <w:jc w:val="center"/>
              <w:rPr>
                <w:rStyle w:val="Hipervnculo"/>
                <w:color w:val="FFFFFF" w:themeColor="background1"/>
                <w:sz w:val="20"/>
                <w:szCs w:val="20"/>
                <w:u w:val="none"/>
                <w:shd w:val="clear" w:color="auto" w:fill="0070C0"/>
              </w:rPr>
            </w:pPr>
            <w:hyperlink r:id="rId101" w:anchor="FRQ-0005" w:tooltip="Alta de un propietario" w:history="1">
              <w:r w:rsidR="00833228" w:rsidRPr="009638F2">
                <w:rPr>
                  <w:rStyle w:val="Hipervnculo"/>
                  <w:bCs/>
                  <w:color w:val="FFFFFF" w:themeColor="background1"/>
                  <w:sz w:val="20"/>
                  <w:szCs w:val="20"/>
                  <w:u w:val="none"/>
                  <w:shd w:val="clear" w:color="auto" w:fill="0070C0"/>
                  <w:lang w:val="es-ES"/>
                </w:rPr>
                <w:t>0005</w:t>
              </w:r>
            </w:hyperlink>
          </w:p>
        </w:tc>
        <w:tc>
          <w:tcPr>
            <w:tcW w:w="220" w:type="pct"/>
            <w:shd w:val="clear" w:color="auto" w:fill="0070C0"/>
            <w:vAlign w:val="center"/>
            <w:hideMark/>
          </w:tcPr>
          <w:p w14:paraId="70CBE2C5" w14:textId="1729785F" w:rsidR="00833228" w:rsidRPr="009638F2" w:rsidRDefault="007B415C" w:rsidP="00833228">
            <w:pPr>
              <w:jc w:val="center"/>
              <w:rPr>
                <w:rStyle w:val="Hipervnculo"/>
                <w:color w:val="FFFFFF" w:themeColor="background1"/>
                <w:sz w:val="20"/>
                <w:szCs w:val="20"/>
                <w:u w:val="none"/>
                <w:shd w:val="clear" w:color="auto" w:fill="0070C0"/>
              </w:rPr>
            </w:pPr>
            <w:hyperlink r:id="rId102" w:anchor="FRQ-0006" w:tooltip="Modificación de datos de una mascota" w:history="1">
              <w:r w:rsidR="00833228" w:rsidRPr="009638F2">
                <w:rPr>
                  <w:rStyle w:val="Hipervnculo"/>
                  <w:bCs/>
                  <w:color w:val="FFFFFF" w:themeColor="background1"/>
                  <w:sz w:val="20"/>
                  <w:szCs w:val="20"/>
                  <w:u w:val="none"/>
                  <w:shd w:val="clear" w:color="auto" w:fill="0070C0"/>
                  <w:lang w:val="es-ES"/>
                </w:rPr>
                <w:t>0006</w:t>
              </w:r>
            </w:hyperlink>
          </w:p>
        </w:tc>
        <w:tc>
          <w:tcPr>
            <w:tcW w:w="220" w:type="pct"/>
            <w:shd w:val="clear" w:color="auto" w:fill="0070C0"/>
            <w:vAlign w:val="center"/>
            <w:hideMark/>
          </w:tcPr>
          <w:p w14:paraId="58C7876A" w14:textId="3DAEC386" w:rsidR="00833228" w:rsidRPr="009638F2" w:rsidRDefault="007B415C" w:rsidP="00833228">
            <w:pPr>
              <w:jc w:val="center"/>
              <w:rPr>
                <w:rStyle w:val="Hipervnculo"/>
                <w:color w:val="FFFFFF" w:themeColor="background1"/>
                <w:sz w:val="20"/>
                <w:szCs w:val="20"/>
                <w:u w:val="none"/>
                <w:shd w:val="clear" w:color="auto" w:fill="0070C0"/>
              </w:rPr>
            </w:pPr>
            <w:hyperlink r:id="rId103" w:anchor="FRQ-0007" w:tooltip="Modificación de los datos de un propietario" w:history="1">
              <w:r w:rsidR="00833228" w:rsidRPr="009638F2">
                <w:rPr>
                  <w:rStyle w:val="Hipervnculo"/>
                  <w:bCs/>
                  <w:color w:val="FFFFFF" w:themeColor="background1"/>
                  <w:sz w:val="20"/>
                  <w:szCs w:val="20"/>
                  <w:u w:val="none"/>
                  <w:shd w:val="clear" w:color="auto" w:fill="0070C0"/>
                  <w:lang w:val="es-ES"/>
                </w:rPr>
                <w:t>0007</w:t>
              </w:r>
            </w:hyperlink>
          </w:p>
        </w:tc>
        <w:tc>
          <w:tcPr>
            <w:tcW w:w="220" w:type="pct"/>
            <w:shd w:val="clear" w:color="auto" w:fill="0070C0"/>
            <w:vAlign w:val="center"/>
            <w:hideMark/>
          </w:tcPr>
          <w:p w14:paraId="79A2E46A" w14:textId="43C913BB" w:rsidR="00833228" w:rsidRPr="009638F2" w:rsidRDefault="007B415C" w:rsidP="00833228">
            <w:pPr>
              <w:jc w:val="center"/>
              <w:rPr>
                <w:rStyle w:val="Hipervnculo"/>
                <w:color w:val="FFFFFF" w:themeColor="background1"/>
                <w:sz w:val="20"/>
                <w:szCs w:val="20"/>
                <w:u w:val="none"/>
                <w:shd w:val="clear" w:color="auto" w:fill="0070C0"/>
              </w:rPr>
            </w:pPr>
            <w:hyperlink r:id="rId104" w:anchor="FRQ-0008" w:tooltip="Consultar weis disponibles" w:history="1">
              <w:r w:rsidR="00833228" w:rsidRPr="009638F2">
                <w:rPr>
                  <w:rStyle w:val="Hipervnculo"/>
                  <w:bCs/>
                  <w:color w:val="FFFFFF" w:themeColor="background1"/>
                  <w:sz w:val="20"/>
                  <w:szCs w:val="20"/>
                  <w:u w:val="none"/>
                  <w:shd w:val="clear" w:color="auto" w:fill="0070C0"/>
                  <w:lang w:val="es-ES"/>
                </w:rPr>
                <w:t>0008</w:t>
              </w:r>
            </w:hyperlink>
          </w:p>
        </w:tc>
        <w:tc>
          <w:tcPr>
            <w:tcW w:w="220" w:type="pct"/>
            <w:shd w:val="clear" w:color="auto" w:fill="0070C0"/>
            <w:vAlign w:val="center"/>
            <w:hideMark/>
          </w:tcPr>
          <w:p w14:paraId="7921C0D3" w14:textId="5DFE3874" w:rsidR="00833228" w:rsidRPr="009638F2" w:rsidRDefault="007B415C" w:rsidP="00833228">
            <w:pPr>
              <w:jc w:val="center"/>
              <w:rPr>
                <w:rStyle w:val="Hipervnculo"/>
                <w:color w:val="FFFFFF" w:themeColor="background1"/>
                <w:sz w:val="20"/>
                <w:szCs w:val="20"/>
                <w:u w:val="none"/>
                <w:shd w:val="clear" w:color="auto" w:fill="0070C0"/>
              </w:rPr>
            </w:pPr>
            <w:hyperlink r:id="rId105" w:anchor="FRQ-0009" w:tooltip="Traspaso de weis" w:history="1">
              <w:r w:rsidR="00833228" w:rsidRPr="009638F2">
                <w:rPr>
                  <w:rStyle w:val="Hipervnculo"/>
                  <w:bCs/>
                  <w:color w:val="FFFFFF" w:themeColor="background1"/>
                  <w:sz w:val="20"/>
                  <w:szCs w:val="20"/>
                  <w:u w:val="none"/>
                  <w:shd w:val="clear" w:color="auto" w:fill="0070C0"/>
                  <w:lang w:val="es-ES"/>
                </w:rPr>
                <w:t>0009</w:t>
              </w:r>
            </w:hyperlink>
          </w:p>
        </w:tc>
        <w:tc>
          <w:tcPr>
            <w:tcW w:w="220" w:type="pct"/>
            <w:tcBorders>
              <w:right w:val="single" w:sz="4" w:space="0" w:color="auto"/>
            </w:tcBorders>
            <w:shd w:val="clear" w:color="auto" w:fill="0070C0"/>
            <w:vAlign w:val="center"/>
            <w:hideMark/>
          </w:tcPr>
          <w:p w14:paraId="1EEF447B" w14:textId="57D68916" w:rsidR="00833228" w:rsidRPr="009638F2" w:rsidRDefault="007B415C" w:rsidP="00833228">
            <w:pPr>
              <w:jc w:val="center"/>
              <w:rPr>
                <w:rStyle w:val="Hipervnculo"/>
                <w:color w:val="FFFFFF" w:themeColor="background1"/>
                <w:sz w:val="20"/>
                <w:szCs w:val="20"/>
                <w:u w:val="none"/>
                <w:shd w:val="clear" w:color="auto" w:fill="0070C0"/>
              </w:rPr>
            </w:pPr>
            <w:hyperlink r:id="rId106" w:anchor="FRQ-0010" w:tooltip="Baja de una mascota" w:history="1">
              <w:r w:rsidR="00833228" w:rsidRPr="009638F2">
                <w:rPr>
                  <w:rStyle w:val="Hipervnculo"/>
                  <w:bCs/>
                  <w:color w:val="FFFFFF" w:themeColor="background1"/>
                  <w:sz w:val="20"/>
                  <w:szCs w:val="20"/>
                  <w:u w:val="none"/>
                  <w:shd w:val="clear" w:color="auto" w:fill="0070C0"/>
                  <w:lang w:val="es-ES"/>
                </w:rPr>
                <w:t>0010</w:t>
              </w:r>
            </w:hyperlink>
          </w:p>
        </w:tc>
        <w:tc>
          <w:tcPr>
            <w:tcW w:w="201" w:type="pct"/>
            <w:tcBorders>
              <w:top w:val="single" w:sz="4" w:space="0" w:color="auto"/>
              <w:left w:val="single" w:sz="4" w:space="0" w:color="auto"/>
              <w:bottom w:val="single" w:sz="4" w:space="0" w:color="auto"/>
              <w:right w:val="single" w:sz="12" w:space="0" w:color="auto"/>
            </w:tcBorders>
            <w:shd w:val="clear" w:color="auto" w:fill="0070C0"/>
            <w:vAlign w:val="center"/>
            <w:hideMark/>
          </w:tcPr>
          <w:p w14:paraId="5C22F6D4" w14:textId="0ABEBD0C" w:rsidR="00833228" w:rsidRPr="009638F2" w:rsidRDefault="007B415C" w:rsidP="00833228">
            <w:pPr>
              <w:jc w:val="center"/>
              <w:rPr>
                <w:rStyle w:val="Hipervnculo"/>
                <w:color w:val="FFFFFF" w:themeColor="background1"/>
                <w:sz w:val="20"/>
                <w:szCs w:val="20"/>
                <w:u w:val="none"/>
                <w:shd w:val="clear" w:color="auto" w:fill="0070C0"/>
              </w:rPr>
            </w:pPr>
            <w:hyperlink r:id="rId107" w:anchor="FRQ-0011" w:tooltip="Consultar datos" w:history="1">
              <w:r w:rsidR="00833228" w:rsidRPr="009638F2">
                <w:rPr>
                  <w:rStyle w:val="Hipervnculo"/>
                  <w:bCs/>
                  <w:color w:val="FFFFFF" w:themeColor="background1"/>
                  <w:sz w:val="20"/>
                  <w:szCs w:val="20"/>
                  <w:u w:val="none"/>
                  <w:shd w:val="clear" w:color="auto" w:fill="0070C0"/>
                  <w:lang w:val="es-ES"/>
                </w:rPr>
                <w:t>0011</w:t>
              </w:r>
            </w:hyperlink>
          </w:p>
        </w:tc>
        <w:tc>
          <w:tcPr>
            <w:tcW w:w="239" w:type="pct"/>
            <w:tcBorders>
              <w:left w:val="single" w:sz="12" w:space="0" w:color="auto"/>
            </w:tcBorders>
            <w:shd w:val="clear" w:color="auto" w:fill="0070C0"/>
            <w:vAlign w:val="center"/>
            <w:hideMark/>
          </w:tcPr>
          <w:p w14:paraId="4463FC2E" w14:textId="4ACC717A" w:rsidR="00833228" w:rsidRPr="009638F2" w:rsidRDefault="007B415C" w:rsidP="00833228">
            <w:pPr>
              <w:jc w:val="center"/>
              <w:rPr>
                <w:rStyle w:val="Hipervnculo"/>
                <w:color w:val="FFFFFF" w:themeColor="background1"/>
                <w:sz w:val="20"/>
                <w:szCs w:val="20"/>
                <w:u w:val="none"/>
                <w:shd w:val="clear" w:color="auto" w:fill="0070C0"/>
              </w:rPr>
            </w:pPr>
            <w:hyperlink r:id="rId108" w:anchor="NFR-0001" w:tooltip="Visualización" w:history="1">
              <w:r w:rsidR="00833228" w:rsidRPr="009638F2">
                <w:rPr>
                  <w:rStyle w:val="Hipervnculo"/>
                  <w:bCs/>
                  <w:color w:val="FFFFFF" w:themeColor="background1"/>
                  <w:sz w:val="20"/>
                  <w:szCs w:val="20"/>
                  <w:u w:val="none"/>
                  <w:shd w:val="clear" w:color="auto" w:fill="0070C0"/>
                  <w:lang w:val="es-ES"/>
                </w:rPr>
                <w:t>0001</w:t>
              </w:r>
            </w:hyperlink>
          </w:p>
        </w:tc>
        <w:tc>
          <w:tcPr>
            <w:tcW w:w="220" w:type="pct"/>
            <w:shd w:val="clear" w:color="auto" w:fill="0070C0"/>
            <w:vAlign w:val="center"/>
            <w:hideMark/>
          </w:tcPr>
          <w:p w14:paraId="4ACE5065" w14:textId="5CF68204" w:rsidR="00833228" w:rsidRPr="009638F2" w:rsidRDefault="007B415C" w:rsidP="00833228">
            <w:pPr>
              <w:jc w:val="center"/>
              <w:rPr>
                <w:rStyle w:val="Hipervnculo"/>
                <w:color w:val="FFFFFF" w:themeColor="background1"/>
                <w:sz w:val="20"/>
                <w:szCs w:val="20"/>
                <w:u w:val="none"/>
                <w:shd w:val="clear" w:color="auto" w:fill="0070C0"/>
              </w:rPr>
            </w:pPr>
            <w:hyperlink r:id="rId109" w:anchor="NFR-0002" w:tooltip="Moneda de pago" w:history="1">
              <w:r w:rsidR="00833228" w:rsidRPr="009638F2">
                <w:rPr>
                  <w:rStyle w:val="Hipervnculo"/>
                  <w:bCs/>
                  <w:color w:val="FFFFFF" w:themeColor="background1"/>
                  <w:sz w:val="20"/>
                  <w:szCs w:val="20"/>
                  <w:u w:val="none"/>
                  <w:shd w:val="clear" w:color="auto" w:fill="0070C0"/>
                  <w:lang w:val="es-ES"/>
                </w:rPr>
                <w:t>0002</w:t>
              </w:r>
            </w:hyperlink>
          </w:p>
        </w:tc>
        <w:tc>
          <w:tcPr>
            <w:tcW w:w="220" w:type="pct"/>
            <w:shd w:val="clear" w:color="auto" w:fill="0070C0"/>
            <w:vAlign w:val="center"/>
            <w:hideMark/>
          </w:tcPr>
          <w:p w14:paraId="67EF0ACE" w14:textId="4D691DEB" w:rsidR="00833228" w:rsidRPr="009638F2" w:rsidRDefault="007B415C" w:rsidP="00833228">
            <w:pPr>
              <w:jc w:val="center"/>
              <w:rPr>
                <w:rStyle w:val="Hipervnculo"/>
                <w:color w:val="FFFFFF" w:themeColor="background1"/>
                <w:sz w:val="20"/>
                <w:szCs w:val="20"/>
                <w:u w:val="none"/>
                <w:shd w:val="clear" w:color="auto" w:fill="0070C0"/>
              </w:rPr>
            </w:pPr>
            <w:hyperlink r:id="rId110" w:anchor="NFR-0003" w:tooltip="Tiempo de sesión" w:history="1">
              <w:r w:rsidR="00833228" w:rsidRPr="009638F2">
                <w:rPr>
                  <w:rStyle w:val="Hipervnculo"/>
                  <w:bCs/>
                  <w:color w:val="FFFFFF" w:themeColor="background1"/>
                  <w:sz w:val="20"/>
                  <w:szCs w:val="20"/>
                  <w:u w:val="none"/>
                  <w:shd w:val="clear" w:color="auto" w:fill="0070C0"/>
                  <w:lang w:val="es-ES"/>
                </w:rPr>
                <w:t>0003</w:t>
              </w:r>
            </w:hyperlink>
          </w:p>
        </w:tc>
        <w:tc>
          <w:tcPr>
            <w:tcW w:w="220" w:type="pct"/>
            <w:shd w:val="clear" w:color="auto" w:fill="0070C0"/>
            <w:vAlign w:val="center"/>
            <w:hideMark/>
          </w:tcPr>
          <w:p w14:paraId="587E720D" w14:textId="5A247FB4" w:rsidR="00833228" w:rsidRPr="009638F2" w:rsidRDefault="007B415C" w:rsidP="00833228">
            <w:pPr>
              <w:jc w:val="center"/>
              <w:rPr>
                <w:rStyle w:val="Hipervnculo"/>
                <w:color w:val="FFFFFF" w:themeColor="background1"/>
                <w:sz w:val="20"/>
                <w:szCs w:val="20"/>
                <w:u w:val="none"/>
                <w:shd w:val="clear" w:color="auto" w:fill="0070C0"/>
              </w:rPr>
            </w:pPr>
            <w:hyperlink r:id="rId111" w:anchor="NFR-0004" w:tooltip="Usuarios autorizados" w:history="1">
              <w:r w:rsidR="00833228" w:rsidRPr="009638F2">
                <w:rPr>
                  <w:rStyle w:val="Hipervnculo"/>
                  <w:bCs/>
                  <w:color w:val="FFFFFF" w:themeColor="background1"/>
                  <w:sz w:val="20"/>
                  <w:szCs w:val="20"/>
                  <w:u w:val="none"/>
                  <w:shd w:val="clear" w:color="auto" w:fill="0070C0"/>
                  <w:lang w:val="es-ES"/>
                </w:rPr>
                <w:t>0004</w:t>
              </w:r>
            </w:hyperlink>
          </w:p>
        </w:tc>
        <w:tc>
          <w:tcPr>
            <w:tcW w:w="220" w:type="pct"/>
            <w:shd w:val="clear" w:color="auto" w:fill="0070C0"/>
            <w:vAlign w:val="center"/>
            <w:hideMark/>
          </w:tcPr>
          <w:p w14:paraId="05EA482C" w14:textId="6ABF984D" w:rsidR="00833228" w:rsidRPr="009638F2" w:rsidRDefault="007B415C" w:rsidP="00833228">
            <w:pPr>
              <w:jc w:val="center"/>
              <w:rPr>
                <w:rStyle w:val="Hipervnculo"/>
                <w:color w:val="FFFFFF" w:themeColor="background1"/>
                <w:sz w:val="20"/>
                <w:szCs w:val="20"/>
                <w:u w:val="none"/>
                <w:shd w:val="clear" w:color="auto" w:fill="0070C0"/>
              </w:rPr>
            </w:pPr>
            <w:hyperlink r:id="rId112" w:anchor="NFR-0005" w:tooltip="Número de cuentas" w:history="1">
              <w:r w:rsidR="00833228" w:rsidRPr="009638F2">
                <w:rPr>
                  <w:rStyle w:val="Hipervnculo"/>
                  <w:bCs/>
                  <w:color w:val="FFFFFF" w:themeColor="background1"/>
                  <w:sz w:val="20"/>
                  <w:szCs w:val="20"/>
                  <w:u w:val="none"/>
                  <w:shd w:val="clear" w:color="auto" w:fill="0070C0"/>
                  <w:lang w:val="es-ES"/>
                </w:rPr>
                <w:t>0005</w:t>
              </w:r>
            </w:hyperlink>
          </w:p>
        </w:tc>
        <w:tc>
          <w:tcPr>
            <w:tcW w:w="220" w:type="pct"/>
            <w:shd w:val="clear" w:color="auto" w:fill="0070C0"/>
            <w:vAlign w:val="center"/>
            <w:hideMark/>
          </w:tcPr>
          <w:p w14:paraId="07DF8599" w14:textId="6271424D" w:rsidR="00833228" w:rsidRPr="009638F2" w:rsidRDefault="007B415C" w:rsidP="00833228">
            <w:pPr>
              <w:jc w:val="center"/>
              <w:rPr>
                <w:rStyle w:val="Hipervnculo"/>
                <w:color w:val="FFFFFF" w:themeColor="background1"/>
                <w:sz w:val="20"/>
                <w:szCs w:val="20"/>
                <w:u w:val="none"/>
                <w:shd w:val="clear" w:color="auto" w:fill="0070C0"/>
              </w:rPr>
            </w:pPr>
            <w:hyperlink r:id="rId113" w:anchor="NFR-0006" w:tooltip="Campos obligatorios" w:history="1">
              <w:r w:rsidR="00833228" w:rsidRPr="009638F2">
                <w:rPr>
                  <w:rStyle w:val="Hipervnculo"/>
                  <w:bCs/>
                  <w:color w:val="FFFFFF" w:themeColor="background1"/>
                  <w:sz w:val="20"/>
                  <w:szCs w:val="20"/>
                  <w:u w:val="none"/>
                  <w:shd w:val="clear" w:color="auto" w:fill="0070C0"/>
                  <w:lang w:val="es-ES"/>
                </w:rPr>
                <w:t>0006</w:t>
              </w:r>
            </w:hyperlink>
          </w:p>
        </w:tc>
        <w:tc>
          <w:tcPr>
            <w:tcW w:w="220" w:type="pct"/>
            <w:shd w:val="clear" w:color="auto" w:fill="0070C0"/>
            <w:vAlign w:val="center"/>
            <w:hideMark/>
          </w:tcPr>
          <w:p w14:paraId="2514E83E" w14:textId="0BF63E1F" w:rsidR="00833228" w:rsidRPr="009638F2" w:rsidRDefault="007B415C" w:rsidP="00833228">
            <w:pPr>
              <w:jc w:val="center"/>
              <w:rPr>
                <w:rStyle w:val="Hipervnculo"/>
                <w:color w:val="FFFFFF" w:themeColor="background1"/>
                <w:sz w:val="20"/>
                <w:szCs w:val="20"/>
                <w:u w:val="none"/>
                <w:shd w:val="clear" w:color="auto" w:fill="0070C0"/>
              </w:rPr>
            </w:pPr>
            <w:hyperlink r:id="rId114" w:anchor="NFR-0007" w:tooltip="Opciones de navegación" w:history="1">
              <w:r w:rsidR="00833228" w:rsidRPr="009638F2">
                <w:rPr>
                  <w:rStyle w:val="Hipervnculo"/>
                  <w:bCs/>
                  <w:color w:val="FFFFFF" w:themeColor="background1"/>
                  <w:sz w:val="20"/>
                  <w:szCs w:val="20"/>
                  <w:u w:val="none"/>
                  <w:shd w:val="clear" w:color="auto" w:fill="0070C0"/>
                  <w:lang w:val="es-ES"/>
                </w:rPr>
                <w:t>0007</w:t>
              </w:r>
            </w:hyperlink>
          </w:p>
        </w:tc>
        <w:tc>
          <w:tcPr>
            <w:tcW w:w="220" w:type="pct"/>
            <w:shd w:val="clear" w:color="auto" w:fill="0070C0"/>
            <w:vAlign w:val="center"/>
            <w:hideMark/>
          </w:tcPr>
          <w:p w14:paraId="2E1E6C10" w14:textId="5D44A1D0" w:rsidR="00833228" w:rsidRPr="009638F2" w:rsidRDefault="007B415C" w:rsidP="00833228">
            <w:pPr>
              <w:jc w:val="center"/>
              <w:rPr>
                <w:rStyle w:val="Hipervnculo"/>
                <w:color w:val="FFFFFF" w:themeColor="background1"/>
                <w:sz w:val="20"/>
                <w:szCs w:val="20"/>
                <w:u w:val="none"/>
                <w:shd w:val="clear" w:color="auto" w:fill="0070C0"/>
              </w:rPr>
            </w:pPr>
            <w:hyperlink r:id="rId115" w:anchor="NFR-0008" w:tooltip="Carga de datos estáticos" w:history="1">
              <w:r w:rsidR="00833228" w:rsidRPr="009638F2">
                <w:rPr>
                  <w:rStyle w:val="Hipervnculo"/>
                  <w:bCs/>
                  <w:color w:val="FFFFFF" w:themeColor="background1"/>
                  <w:sz w:val="20"/>
                  <w:szCs w:val="20"/>
                  <w:u w:val="none"/>
                  <w:shd w:val="clear" w:color="auto" w:fill="0070C0"/>
                  <w:lang w:val="es-ES"/>
                </w:rPr>
                <w:t>0008</w:t>
              </w:r>
            </w:hyperlink>
          </w:p>
        </w:tc>
        <w:tc>
          <w:tcPr>
            <w:tcW w:w="220" w:type="pct"/>
            <w:shd w:val="clear" w:color="auto" w:fill="0070C0"/>
            <w:vAlign w:val="center"/>
            <w:hideMark/>
          </w:tcPr>
          <w:p w14:paraId="60247DF9" w14:textId="39DC54AA" w:rsidR="00833228" w:rsidRPr="009638F2" w:rsidRDefault="007B415C" w:rsidP="00833228">
            <w:pPr>
              <w:jc w:val="center"/>
              <w:rPr>
                <w:rStyle w:val="Hipervnculo"/>
                <w:color w:val="FFFFFF" w:themeColor="background1"/>
                <w:sz w:val="20"/>
                <w:szCs w:val="20"/>
                <w:u w:val="none"/>
                <w:shd w:val="clear" w:color="auto" w:fill="0070C0"/>
              </w:rPr>
            </w:pPr>
            <w:hyperlink r:id="rId116" w:anchor="NFR-0009" w:tooltip="Validación de código" w:history="1">
              <w:r w:rsidR="00833228" w:rsidRPr="009638F2">
                <w:rPr>
                  <w:rStyle w:val="Hipervnculo"/>
                  <w:bCs/>
                  <w:color w:val="FFFFFF" w:themeColor="background1"/>
                  <w:sz w:val="20"/>
                  <w:szCs w:val="20"/>
                  <w:u w:val="none"/>
                  <w:shd w:val="clear" w:color="auto" w:fill="0070C0"/>
                  <w:lang w:val="es-ES"/>
                </w:rPr>
                <w:t>0009</w:t>
              </w:r>
            </w:hyperlink>
          </w:p>
        </w:tc>
        <w:tc>
          <w:tcPr>
            <w:tcW w:w="216" w:type="pct"/>
            <w:shd w:val="clear" w:color="auto" w:fill="0070C0"/>
            <w:vAlign w:val="center"/>
          </w:tcPr>
          <w:p w14:paraId="720089DD" w14:textId="337A58B2" w:rsidR="00833228" w:rsidRPr="009638F2" w:rsidRDefault="00833228" w:rsidP="00833228">
            <w:pPr>
              <w:jc w:val="center"/>
              <w:rPr>
                <w:rStyle w:val="Hipervnculo"/>
                <w:color w:val="FFFFFF" w:themeColor="background1"/>
                <w:sz w:val="20"/>
                <w:szCs w:val="20"/>
                <w:u w:val="none"/>
                <w:shd w:val="clear" w:color="auto" w:fill="0070C0"/>
              </w:rPr>
            </w:pPr>
            <w:r>
              <w:rPr>
                <w:rStyle w:val="Hipervnculo"/>
                <w:color w:val="FFFFFF" w:themeColor="background1"/>
                <w:sz w:val="20"/>
                <w:szCs w:val="20"/>
                <w:u w:val="none"/>
                <w:shd w:val="clear" w:color="auto" w:fill="0070C0"/>
              </w:rPr>
              <w:t>0010</w:t>
            </w:r>
          </w:p>
        </w:tc>
      </w:tr>
      <w:tr w:rsidR="00833228" w:rsidRPr="00EF403D" w14:paraId="6A2075BF" w14:textId="19B5D0DF" w:rsidTr="002A4B79">
        <w:trPr>
          <w:trHeight w:val="343"/>
          <w:jc w:val="center"/>
        </w:trPr>
        <w:tc>
          <w:tcPr>
            <w:tcW w:w="192" w:type="pct"/>
            <w:vMerge w:val="restart"/>
            <w:tcBorders>
              <w:top w:val="single" w:sz="4" w:space="0" w:color="auto"/>
            </w:tcBorders>
            <w:shd w:val="clear" w:color="auto" w:fill="0070C0"/>
            <w:textDirection w:val="btLr"/>
            <w:vAlign w:val="center"/>
          </w:tcPr>
          <w:p w14:paraId="0E672791" w14:textId="24E6A463" w:rsidR="00833228" w:rsidRPr="009638F2" w:rsidRDefault="00833228" w:rsidP="00CD10FF">
            <w:pPr>
              <w:jc w:val="center"/>
              <w:rPr>
                <w:b/>
                <w:bCs/>
                <w:color w:val="FF0000"/>
                <w:lang w:val="es-ES"/>
              </w:rPr>
            </w:pPr>
            <w:r w:rsidRPr="00CD10FF">
              <w:rPr>
                <w:rStyle w:val="Hipervnculo"/>
                <w:b/>
                <w:color w:val="FFFFFF" w:themeColor="background1"/>
                <w:u w:val="none"/>
                <w:shd w:val="clear" w:color="auto" w:fill="0070C0"/>
              </w:rPr>
              <w:t>OBJETIVO</w:t>
            </w:r>
            <w:r w:rsidRPr="009638F2">
              <w:rPr>
                <w:rStyle w:val="Hipervnculo"/>
                <w:b/>
                <w:color w:val="FFFFFF" w:themeColor="background1"/>
                <w:u w:val="none"/>
                <w:shd w:val="clear" w:color="auto" w:fill="0070C0"/>
              </w:rPr>
              <w:t>S</w:t>
            </w:r>
          </w:p>
        </w:tc>
        <w:tc>
          <w:tcPr>
            <w:tcW w:w="193" w:type="pct"/>
            <w:tcBorders>
              <w:top w:val="single" w:sz="4" w:space="0" w:color="auto"/>
            </w:tcBorders>
            <w:shd w:val="clear" w:color="auto" w:fill="0070C0"/>
            <w:vAlign w:val="center"/>
            <w:hideMark/>
          </w:tcPr>
          <w:p w14:paraId="20E3C09C" w14:textId="6061F163" w:rsidR="00833228" w:rsidRPr="009638F2" w:rsidRDefault="007B415C" w:rsidP="00EF403D">
            <w:pPr>
              <w:jc w:val="center"/>
              <w:rPr>
                <w:bCs/>
                <w:color w:val="FFFFFF" w:themeColor="background1"/>
                <w:sz w:val="20"/>
                <w:szCs w:val="20"/>
                <w:lang w:val="es-ES"/>
              </w:rPr>
            </w:pPr>
            <w:hyperlink r:id="rId117" w:anchor="OBJ-0001" w:tooltip="Alta de mascotas" w:history="1">
              <w:r w:rsidR="00833228" w:rsidRPr="009638F2">
                <w:rPr>
                  <w:rStyle w:val="Hipervnculo"/>
                  <w:bCs/>
                  <w:color w:val="FFFFFF" w:themeColor="background1"/>
                  <w:sz w:val="20"/>
                  <w:szCs w:val="20"/>
                  <w:u w:val="none"/>
                  <w:shd w:val="clear" w:color="auto" w:fill="0070C0"/>
                  <w:lang w:val="es-ES"/>
                </w:rPr>
                <w:t>0001</w:t>
              </w:r>
            </w:hyperlink>
          </w:p>
        </w:tc>
        <w:tc>
          <w:tcPr>
            <w:tcW w:w="219" w:type="pct"/>
            <w:shd w:val="clear" w:color="auto" w:fill="auto"/>
            <w:vAlign w:val="center"/>
            <w:hideMark/>
          </w:tcPr>
          <w:p w14:paraId="5C60D425" w14:textId="4ABBE57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B7877B" w14:textId="255E82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0D52CB5" w14:textId="35CC253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211057" w14:textId="74826929" w:rsidR="00833228" w:rsidRPr="00EF403D" w:rsidRDefault="00833228" w:rsidP="00833228">
            <w:pPr>
              <w:jc w:val="center"/>
              <w:rPr>
                <w:lang w:val="es-ES"/>
              </w:rPr>
            </w:pPr>
            <w:r w:rsidRPr="00EF403D">
              <w:rPr>
                <w:noProof/>
                <w:lang w:val="es-ES" w:eastAsia="es-ES"/>
              </w:rPr>
              <w:drawing>
                <wp:inline distT="0" distB="0" distL="0" distR="0" wp14:anchorId="57019267" wp14:editId="5F8E5F99">
                  <wp:extent cx="151130" cy="151130"/>
                  <wp:effectExtent l="0" t="0" r="1270" b="1270"/>
                  <wp:docPr id="289" name="Imagen 28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287CCBB9" w14:textId="73BCCB2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6A04442" w14:textId="2CC99F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677FD3" w14:textId="4DF9151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9FB869" w14:textId="67AA1B0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8729087" w14:textId="03DB7399"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7E1F5299" w14:textId="14EE73D3"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12B0A355" w14:textId="1ADE24D2"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D76AF26" w14:textId="5737447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2A1247" w14:textId="7E4B2BB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0C26F5" w14:textId="24D960E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3F2D8B" w14:textId="4266573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DC2EB3D" w14:textId="6B2C39F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C76769" w14:textId="1AB8649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1D728B1" w14:textId="2EF6CC3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4110C0" w14:textId="4D0452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92C78BA" w14:textId="39DE35D8" w:rsidR="00833228" w:rsidRPr="00EF403D" w:rsidRDefault="00833228" w:rsidP="00833228">
            <w:pPr>
              <w:jc w:val="center"/>
              <w:rPr>
                <w:lang w:val="es-ES"/>
              </w:rPr>
            </w:pPr>
            <w:r w:rsidRPr="00EF403D">
              <w:rPr>
                <w:lang w:val="es-ES"/>
              </w:rPr>
              <w:t>-</w:t>
            </w:r>
          </w:p>
        </w:tc>
        <w:tc>
          <w:tcPr>
            <w:tcW w:w="216" w:type="pct"/>
            <w:vAlign w:val="center"/>
          </w:tcPr>
          <w:p w14:paraId="6F1AB454" w14:textId="68266B54" w:rsidR="00833228" w:rsidRPr="00EF403D" w:rsidRDefault="002A4B79" w:rsidP="00833228">
            <w:pPr>
              <w:jc w:val="center"/>
              <w:rPr>
                <w:lang w:val="es-ES"/>
              </w:rPr>
            </w:pPr>
            <w:r w:rsidRPr="00EF403D">
              <w:rPr>
                <w:noProof/>
                <w:lang w:val="es-ES" w:eastAsia="es-ES"/>
              </w:rPr>
              <w:drawing>
                <wp:inline distT="0" distB="0" distL="0" distR="0" wp14:anchorId="24F06576" wp14:editId="73F655A8">
                  <wp:extent cx="151130" cy="151130"/>
                  <wp:effectExtent l="0" t="0" r="1270" b="1270"/>
                  <wp:docPr id="66" name="Imagen 66"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11583927" w14:textId="6E84F8FE" w:rsidTr="002A4B79">
        <w:trPr>
          <w:trHeight w:val="343"/>
          <w:jc w:val="center"/>
        </w:trPr>
        <w:tc>
          <w:tcPr>
            <w:tcW w:w="192" w:type="pct"/>
            <w:vMerge/>
            <w:shd w:val="clear" w:color="auto" w:fill="0070C0"/>
          </w:tcPr>
          <w:p w14:paraId="22948023"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A521C17" w14:textId="62574CC4" w:rsidR="00833228" w:rsidRPr="009638F2" w:rsidRDefault="007B415C" w:rsidP="00EF403D">
            <w:pPr>
              <w:jc w:val="center"/>
              <w:rPr>
                <w:rStyle w:val="Hipervnculo"/>
                <w:color w:val="FFFFFF" w:themeColor="background1"/>
                <w:sz w:val="20"/>
                <w:szCs w:val="20"/>
                <w:u w:val="none"/>
                <w:shd w:val="clear" w:color="auto" w:fill="0070C0"/>
              </w:rPr>
            </w:pPr>
            <w:hyperlink r:id="rId119" w:anchor="OBJ-0002" w:tooltip="Alta de dueños de mascotas." w:history="1">
              <w:r w:rsidR="00833228" w:rsidRPr="009638F2">
                <w:rPr>
                  <w:rStyle w:val="Hipervnculo"/>
                  <w:bCs/>
                  <w:color w:val="FFFFFF" w:themeColor="background1"/>
                  <w:sz w:val="20"/>
                  <w:szCs w:val="20"/>
                  <w:u w:val="none"/>
                  <w:shd w:val="clear" w:color="auto" w:fill="0070C0"/>
                  <w:lang w:val="es-ES"/>
                </w:rPr>
                <w:t>0002</w:t>
              </w:r>
            </w:hyperlink>
          </w:p>
        </w:tc>
        <w:tc>
          <w:tcPr>
            <w:tcW w:w="219" w:type="pct"/>
            <w:shd w:val="clear" w:color="auto" w:fill="auto"/>
            <w:vAlign w:val="center"/>
            <w:hideMark/>
          </w:tcPr>
          <w:p w14:paraId="3B0C9A4A" w14:textId="38773CF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87CD24" w14:textId="516B5C9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DD5CA21" w14:textId="1ECB42C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B804C4" w14:textId="76CCA74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79BB68E" w14:textId="6224A87F" w:rsidR="00833228" w:rsidRPr="00EF403D" w:rsidRDefault="00833228" w:rsidP="00833228">
            <w:pPr>
              <w:jc w:val="center"/>
              <w:rPr>
                <w:lang w:val="es-ES"/>
              </w:rPr>
            </w:pPr>
            <w:r w:rsidRPr="00EF403D">
              <w:rPr>
                <w:noProof/>
                <w:lang w:val="es-ES" w:eastAsia="es-ES"/>
              </w:rPr>
              <w:drawing>
                <wp:inline distT="0" distB="0" distL="0" distR="0" wp14:anchorId="725A5B32" wp14:editId="4C410F82">
                  <wp:extent cx="151130" cy="151130"/>
                  <wp:effectExtent l="0" t="0" r="1270" b="1270"/>
                  <wp:docPr id="288" name="Imagen 28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2BB7603F" w14:textId="243B0FD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F411B3" w14:textId="08DC518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257DE71" w14:textId="072F68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FFD436E" w14:textId="40C9D264" w:rsidR="00833228" w:rsidRPr="00EF403D" w:rsidRDefault="00833228" w:rsidP="00833228">
            <w:pPr>
              <w:jc w:val="center"/>
              <w:rPr>
                <w:lang w:val="es-ES"/>
              </w:rPr>
            </w:pPr>
            <w:r w:rsidRPr="00EF403D">
              <w:rPr>
                <w:lang w:val="es-ES"/>
              </w:rPr>
              <w:t>-</w:t>
            </w:r>
          </w:p>
        </w:tc>
        <w:tc>
          <w:tcPr>
            <w:tcW w:w="220" w:type="pct"/>
            <w:tcBorders>
              <w:top w:val="single" w:sz="4" w:space="0" w:color="auto"/>
              <w:right w:val="single" w:sz="4" w:space="0" w:color="auto"/>
            </w:tcBorders>
            <w:shd w:val="clear" w:color="auto" w:fill="auto"/>
            <w:vAlign w:val="center"/>
            <w:hideMark/>
          </w:tcPr>
          <w:p w14:paraId="4210BD82" w14:textId="19992DE2"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1743094F" w14:textId="2481EBA1"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01C8D074" w14:textId="27393FA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FF1A0D3" w14:textId="5A4AC98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3B37859" w14:textId="0222D35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71CD9EE" w14:textId="0D1224B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E15302" w14:textId="0C1678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73A3B82" w14:textId="5521C9D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09C484" w14:textId="0C49A8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1C4D113" w14:textId="00DCEBE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958690" w14:textId="3651EDCE" w:rsidR="00833228" w:rsidRPr="00EF403D" w:rsidRDefault="00833228" w:rsidP="00833228">
            <w:pPr>
              <w:jc w:val="center"/>
              <w:rPr>
                <w:lang w:val="es-ES"/>
              </w:rPr>
            </w:pPr>
            <w:r w:rsidRPr="00EF403D">
              <w:rPr>
                <w:lang w:val="es-ES"/>
              </w:rPr>
              <w:t>-</w:t>
            </w:r>
          </w:p>
        </w:tc>
        <w:tc>
          <w:tcPr>
            <w:tcW w:w="216" w:type="pct"/>
            <w:vAlign w:val="center"/>
          </w:tcPr>
          <w:p w14:paraId="7E51197D" w14:textId="45CF4C32" w:rsidR="00833228" w:rsidRPr="00EF403D" w:rsidRDefault="002A4B79" w:rsidP="00833228">
            <w:pPr>
              <w:jc w:val="center"/>
              <w:rPr>
                <w:lang w:val="es-ES"/>
              </w:rPr>
            </w:pPr>
            <w:r w:rsidRPr="00EF403D">
              <w:rPr>
                <w:noProof/>
                <w:lang w:val="es-ES" w:eastAsia="es-ES"/>
              </w:rPr>
              <w:drawing>
                <wp:inline distT="0" distB="0" distL="0" distR="0" wp14:anchorId="3CAAE2D8" wp14:editId="76FCC344">
                  <wp:extent cx="151130" cy="151130"/>
                  <wp:effectExtent l="0" t="0" r="1270" b="1270"/>
                  <wp:docPr id="68" name="Imagen 6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7203B21B" w14:textId="084BBBF0" w:rsidTr="002A4B79">
        <w:trPr>
          <w:trHeight w:val="343"/>
          <w:jc w:val="center"/>
        </w:trPr>
        <w:tc>
          <w:tcPr>
            <w:tcW w:w="192" w:type="pct"/>
            <w:vMerge/>
            <w:shd w:val="clear" w:color="auto" w:fill="0070C0"/>
          </w:tcPr>
          <w:p w14:paraId="63F98F55"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09543CB" w14:textId="4A28E2FA" w:rsidR="00833228" w:rsidRPr="009638F2" w:rsidRDefault="007B415C" w:rsidP="00EF403D">
            <w:pPr>
              <w:jc w:val="center"/>
              <w:rPr>
                <w:rStyle w:val="Hipervnculo"/>
                <w:color w:val="FFFFFF" w:themeColor="background1"/>
                <w:sz w:val="20"/>
                <w:szCs w:val="20"/>
                <w:u w:val="none"/>
                <w:shd w:val="clear" w:color="auto" w:fill="0070C0"/>
              </w:rPr>
            </w:pPr>
            <w:hyperlink r:id="rId120" w:anchor="OBJ-0003" w:tooltip="Modificación de datos" w:history="1">
              <w:r w:rsidR="00833228" w:rsidRPr="009638F2">
                <w:rPr>
                  <w:rStyle w:val="Hipervnculo"/>
                  <w:bCs/>
                  <w:color w:val="FFFFFF" w:themeColor="background1"/>
                  <w:sz w:val="20"/>
                  <w:szCs w:val="20"/>
                  <w:u w:val="none"/>
                  <w:shd w:val="clear" w:color="auto" w:fill="0070C0"/>
                  <w:lang w:val="es-ES"/>
                </w:rPr>
                <w:t>0003</w:t>
              </w:r>
            </w:hyperlink>
          </w:p>
        </w:tc>
        <w:tc>
          <w:tcPr>
            <w:tcW w:w="219" w:type="pct"/>
            <w:shd w:val="clear" w:color="auto" w:fill="auto"/>
            <w:vAlign w:val="center"/>
            <w:hideMark/>
          </w:tcPr>
          <w:p w14:paraId="7956862E" w14:textId="6D06729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7667ED6" w14:textId="2B66C33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1C9AF5" w14:textId="205B7A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7159DC" w14:textId="707888A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D9110E1" w14:textId="5B20237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1419547" w14:textId="57D7EE48" w:rsidR="00833228" w:rsidRPr="00EF403D" w:rsidRDefault="00833228" w:rsidP="00833228">
            <w:pPr>
              <w:jc w:val="center"/>
              <w:rPr>
                <w:lang w:val="es-ES"/>
              </w:rPr>
            </w:pPr>
            <w:r w:rsidRPr="00EF403D">
              <w:rPr>
                <w:noProof/>
                <w:lang w:val="es-ES" w:eastAsia="es-ES"/>
              </w:rPr>
              <w:drawing>
                <wp:inline distT="0" distB="0" distL="0" distR="0" wp14:anchorId="0F698EF1" wp14:editId="59DC0E20">
                  <wp:extent cx="151130" cy="151130"/>
                  <wp:effectExtent l="0" t="0" r="1270" b="1270"/>
                  <wp:docPr id="58" name="Imagen 5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0C08A348" w14:textId="5C55DBDB" w:rsidR="00833228" w:rsidRPr="00EF403D" w:rsidRDefault="00833228" w:rsidP="00833228">
            <w:pPr>
              <w:jc w:val="center"/>
              <w:rPr>
                <w:lang w:val="es-ES"/>
              </w:rPr>
            </w:pPr>
            <w:r w:rsidRPr="00EF403D">
              <w:rPr>
                <w:noProof/>
                <w:lang w:val="es-ES" w:eastAsia="es-ES"/>
              </w:rPr>
              <w:drawing>
                <wp:inline distT="0" distB="0" distL="0" distR="0" wp14:anchorId="5F9D7E1A" wp14:editId="6A16B65E">
                  <wp:extent cx="151130" cy="151130"/>
                  <wp:effectExtent l="0" t="0" r="1270" b="1270"/>
                  <wp:docPr id="57" name="Imagen 5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426CB681" w14:textId="07F22DBB" w:rsidR="00833228" w:rsidRPr="00EF403D" w:rsidRDefault="00833228" w:rsidP="00833228">
            <w:pPr>
              <w:jc w:val="center"/>
              <w:rPr>
                <w:lang w:val="es-ES"/>
              </w:rPr>
            </w:pPr>
            <w:r w:rsidRPr="00EF403D">
              <w:rPr>
                <w:noProof/>
                <w:lang w:val="es-ES" w:eastAsia="es-ES"/>
              </w:rPr>
              <w:drawing>
                <wp:inline distT="0" distB="0" distL="0" distR="0" wp14:anchorId="37FBA162" wp14:editId="045F1EB3">
                  <wp:extent cx="151130" cy="151130"/>
                  <wp:effectExtent l="0" t="0" r="1270" b="1270"/>
                  <wp:docPr id="255" name="Imagen 25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5FA2594A" w14:textId="57F752B7" w:rsidR="00833228" w:rsidRPr="00EF403D" w:rsidRDefault="00833228" w:rsidP="00833228">
            <w:pPr>
              <w:jc w:val="center"/>
              <w:rPr>
                <w:lang w:val="es-ES"/>
              </w:rPr>
            </w:pPr>
            <w:r w:rsidRPr="00EF403D">
              <w:rPr>
                <w:noProof/>
                <w:lang w:val="es-ES" w:eastAsia="es-ES"/>
              </w:rPr>
              <w:drawing>
                <wp:inline distT="0" distB="0" distL="0" distR="0" wp14:anchorId="4B6B02B2" wp14:editId="502977BE">
                  <wp:extent cx="151130" cy="151130"/>
                  <wp:effectExtent l="0" t="0" r="1270" b="1270"/>
                  <wp:docPr id="254" name="Imagen 25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tcBorders>
              <w:right w:val="single" w:sz="4" w:space="0" w:color="auto"/>
            </w:tcBorders>
            <w:shd w:val="clear" w:color="auto" w:fill="auto"/>
            <w:vAlign w:val="center"/>
            <w:hideMark/>
          </w:tcPr>
          <w:p w14:paraId="72485155" w14:textId="7AFCBB14"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5B6527D5" w14:textId="4CA1F955"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52B5FD41" w14:textId="7CE7108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AC18F84" w14:textId="47715B3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AB79D1" w14:textId="62C6117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6D2FF9" w14:textId="639A02E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ED6569F" w14:textId="266E935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FC5F2A5" w14:textId="7B1648C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FA7876" w14:textId="20F265D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EEC1C82" w14:textId="0E39AC7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0E98AB" w14:textId="559A3662" w:rsidR="00833228" w:rsidRPr="00EF403D" w:rsidRDefault="00833228" w:rsidP="00833228">
            <w:pPr>
              <w:jc w:val="center"/>
              <w:rPr>
                <w:lang w:val="es-ES"/>
              </w:rPr>
            </w:pPr>
            <w:r w:rsidRPr="00EF403D">
              <w:rPr>
                <w:lang w:val="es-ES"/>
              </w:rPr>
              <w:t>-</w:t>
            </w:r>
          </w:p>
        </w:tc>
        <w:tc>
          <w:tcPr>
            <w:tcW w:w="216" w:type="pct"/>
            <w:vAlign w:val="center"/>
          </w:tcPr>
          <w:p w14:paraId="5C758C79" w14:textId="49B40930" w:rsidR="00833228" w:rsidRPr="00EF403D" w:rsidRDefault="002A4B79" w:rsidP="00833228">
            <w:pPr>
              <w:jc w:val="center"/>
              <w:rPr>
                <w:lang w:val="es-ES"/>
              </w:rPr>
            </w:pPr>
            <w:r w:rsidRPr="00EF403D">
              <w:rPr>
                <w:noProof/>
                <w:lang w:val="es-ES" w:eastAsia="es-ES"/>
              </w:rPr>
              <w:drawing>
                <wp:inline distT="0" distB="0" distL="0" distR="0" wp14:anchorId="1AD15A05" wp14:editId="61E38F22">
                  <wp:extent cx="151130" cy="151130"/>
                  <wp:effectExtent l="0" t="0" r="1270" b="1270"/>
                  <wp:docPr id="73" name="Imagen 7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13C4F822" w14:textId="249AF731" w:rsidTr="002A4B79">
        <w:trPr>
          <w:trHeight w:val="343"/>
          <w:jc w:val="center"/>
        </w:trPr>
        <w:tc>
          <w:tcPr>
            <w:tcW w:w="192" w:type="pct"/>
            <w:vMerge/>
            <w:shd w:val="clear" w:color="auto" w:fill="0070C0"/>
          </w:tcPr>
          <w:p w14:paraId="3166C50C"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12D4BBC9" w14:textId="1D98809E" w:rsidR="00833228" w:rsidRPr="009638F2" w:rsidRDefault="007B415C" w:rsidP="00EF403D">
            <w:pPr>
              <w:jc w:val="center"/>
              <w:rPr>
                <w:rStyle w:val="Hipervnculo"/>
                <w:color w:val="FFFFFF" w:themeColor="background1"/>
                <w:sz w:val="20"/>
                <w:szCs w:val="20"/>
                <w:u w:val="none"/>
                <w:shd w:val="clear" w:color="auto" w:fill="0070C0"/>
              </w:rPr>
            </w:pPr>
            <w:hyperlink r:id="rId121" w:anchor="OBJ-0004" w:tooltip="Baja de mascotas" w:history="1">
              <w:r w:rsidR="00833228" w:rsidRPr="009638F2">
                <w:rPr>
                  <w:rStyle w:val="Hipervnculo"/>
                  <w:bCs/>
                  <w:color w:val="FFFFFF" w:themeColor="background1"/>
                  <w:sz w:val="20"/>
                  <w:szCs w:val="20"/>
                  <w:u w:val="none"/>
                  <w:shd w:val="clear" w:color="auto" w:fill="0070C0"/>
                  <w:lang w:val="es-ES"/>
                </w:rPr>
                <w:t>0004</w:t>
              </w:r>
            </w:hyperlink>
          </w:p>
        </w:tc>
        <w:tc>
          <w:tcPr>
            <w:tcW w:w="219" w:type="pct"/>
            <w:shd w:val="clear" w:color="auto" w:fill="auto"/>
            <w:vAlign w:val="center"/>
            <w:hideMark/>
          </w:tcPr>
          <w:p w14:paraId="0634B8CF" w14:textId="65A31D7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A285D0" w14:textId="3DAF719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F44147" w14:textId="0EA4BF1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D78E390" w14:textId="6144838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1BEC994" w14:textId="1C77345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F480A6E" w14:textId="241F434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9C50BBC" w14:textId="5E64963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75FE2BF" w14:textId="53E3A84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48A7CBF" w14:textId="5FBA8B25"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7FE09089" w14:textId="24C96915" w:rsidR="00833228" w:rsidRPr="00EF403D" w:rsidRDefault="00833228" w:rsidP="00833228">
            <w:pPr>
              <w:jc w:val="center"/>
              <w:rPr>
                <w:lang w:val="es-ES"/>
              </w:rPr>
            </w:pPr>
            <w:r w:rsidRPr="00EF403D">
              <w:rPr>
                <w:noProof/>
                <w:lang w:val="es-ES" w:eastAsia="es-ES"/>
              </w:rPr>
              <w:drawing>
                <wp:inline distT="0" distB="0" distL="0" distR="0" wp14:anchorId="63533530" wp14:editId="71F706C1">
                  <wp:extent cx="151130" cy="151130"/>
                  <wp:effectExtent l="0" t="0" r="1270" b="1270"/>
                  <wp:docPr id="253" name="Imagen 25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6515E05D" w14:textId="1278F9DD"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34D2EB9" w14:textId="46164A9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3062801" w14:textId="603811E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E397C10" w14:textId="62142B6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E595984" w14:textId="3AD1EFC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CBDF6A" w14:textId="22E770B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C46C3C5" w14:textId="23DBFFC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D12360" w14:textId="49EFA92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F46E64E" w14:textId="0A399B7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DFDFC4C" w14:textId="5F0E94C0" w:rsidR="00833228" w:rsidRPr="00EF403D" w:rsidRDefault="00833228" w:rsidP="00833228">
            <w:pPr>
              <w:jc w:val="center"/>
              <w:rPr>
                <w:lang w:val="es-ES"/>
              </w:rPr>
            </w:pPr>
            <w:r w:rsidRPr="00EF403D">
              <w:rPr>
                <w:lang w:val="es-ES"/>
              </w:rPr>
              <w:t>-</w:t>
            </w:r>
          </w:p>
        </w:tc>
        <w:tc>
          <w:tcPr>
            <w:tcW w:w="216" w:type="pct"/>
            <w:vAlign w:val="center"/>
          </w:tcPr>
          <w:p w14:paraId="6809E897" w14:textId="0E40FF6D" w:rsidR="00833228" w:rsidRPr="00EF403D" w:rsidRDefault="002A4B79" w:rsidP="00833228">
            <w:pPr>
              <w:jc w:val="center"/>
              <w:rPr>
                <w:lang w:val="es-ES"/>
              </w:rPr>
            </w:pPr>
            <w:r w:rsidRPr="00EF403D">
              <w:rPr>
                <w:noProof/>
                <w:lang w:val="es-ES" w:eastAsia="es-ES"/>
              </w:rPr>
              <w:drawing>
                <wp:inline distT="0" distB="0" distL="0" distR="0" wp14:anchorId="6E93A780" wp14:editId="2CCB2089">
                  <wp:extent cx="151130" cy="151130"/>
                  <wp:effectExtent l="0" t="0" r="1270" b="1270"/>
                  <wp:docPr id="83" name="Imagen 8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3B3EE4D3" w14:textId="5F2CE83B" w:rsidTr="002A4B79">
        <w:trPr>
          <w:trHeight w:val="343"/>
          <w:jc w:val="center"/>
        </w:trPr>
        <w:tc>
          <w:tcPr>
            <w:tcW w:w="192" w:type="pct"/>
            <w:vMerge/>
            <w:shd w:val="clear" w:color="auto" w:fill="0070C0"/>
          </w:tcPr>
          <w:p w14:paraId="3E6C0560"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66FE208" w14:textId="7E8AE12C" w:rsidR="00833228" w:rsidRPr="009638F2" w:rsidRDefault="007B415C" w:rsidP="00EF403D">
            <w:pPr>
              <w:jc w:val="center"/>
              <w:rPr>
                <w:rStyle w:val="Hipervnculo"/>
                <w:color w:val="FFFFFF" w:themeColor="background1"/>
                <w:sz w:val="20"/>
                <w:szCs w:val="20"/>
                <w:u w:val="none"/>
                <w:shd w:val="clear" w:color="auto" w:fill="0070C0"/>
              </w:rPr>
            </w:pPr>
            <w:hyperlink r:id="rId122" w:anchor="OBJ-0005" w:tooltip="Consulta de datos de la mascota y su propietario." w:history="1">
              <w:r w:rsidR="00833228" w:rsidRPr="009638F2">
                <w:rPr>
                  <w:rStyle w:val="Hipervnculo"/>
                  <w:bCs/>
                  <w:color w:val="FFFFFF" w:themeColor="background1"/>
                  <w:sz w:val="20"/>
                  <w:szCs w:val="20"/>
                  <w:u w:val="none"/>
                  <w:shd w:val="clear" w:color="auto" w:fill="0070C0"/>
                  <w:lang w:val="es-ES"/>
                </w:rPr>
                <w:t>0005</w:t>
              </w:r>
            </w:hyperlink>
          </w:p>
        </w:tc>
        <w:tc>
          <w:tcPr>
            <w:tcW w:w="219" w:type="pct"/>
            <w:shd w:val="clear" w:color="auto" w:fill="auto"/>
            <w:vAlign w:val="center"/>
            <w:hideMark/>
          </w:tcPr>
          <w:p w14:paraId="0D3F10CB" w14:textId="78F4252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77404F3" w14:textId="494149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8EEC9E0" w14:textId="68B5CC8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BC369EC" w14:textId="2173D86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C34A84" w14:textId="7441588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0E843D" w14:textId="09ED477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CF413A4" w14:textId="6EDAC08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AA2619A" w14:textId="5919966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28747C8" w14:textId="45AC85E0"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5AD9A0CA" w14:textId="0698B7A6"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69FA5D1E" w14:textId="38C5B269" w:rsidR="00833228" w:rsidRPr="00EF403D" w:rsidRDefault="00833228" w:rsidP="00833228">
            <w:pPr>
              <w:jc w:val="center"/>
              <w:rPr>
                <w:lang w:val="es-ES"/>
              </w:rPr>
            </w:pPr>
            <w:r w:rsidRPr="00EF403D">
              <w:rPr>
                <w:noProof/>
                <w:lang w:val="es-ES" w:eastAsia="es-ES"/>
              </w:rPr>
              <w:drawing>
                <wp:inline distT="0" distB="0" distL="0" distR="0" wp14:anchorId="0A2C5A11" wp14:editId="07ABFC84">
                  <wp:extent cx="151130" cy="151130"/>
                  <wp:effectExtent l="0" t="0" r="1270" b="1270"/>
                  <wp:docPr id="252" name="Imagen 25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39" w:type="pct"/>
            <w:tcBorders>
              <w:left w:val="single" w:sz="12" w:space="0" w:color="auto"/>
            </w:tcBorders>
            <w:shd w:val="clear" w:color="auto" w:fill="auto"/>
            <w:vAlign w:val="center"/>
            <w:hideMark/>
          </w:tcPr>
          <w:p w14:paraId="44D32BC7" w14:textId="2BCA038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4435000" w14:textId="7FF6B3B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561009E" w14:textId="3659C44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561878B" w14:textId="2CCCC72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998051" w14:textId="4701868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0DC6C54" w14:textId="2091BA1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334C89B" w14:textId="119CB2D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B009FFA" w14:textId="4384A0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06001C" w14:textId="52166D70" w:rsidR="00833228" w:rsidRPr="00EF403D" w:rsidRDefault="00833228" w:rsidP="00833228">
            <w:pPr>
              <w:jc w:val="center"/>
              <w:rPr>
                <w:lang w:val="es-ES"/>
              </w:rPr>
            </w:pPr>
            <w:r w:rsidRPr="00EF403D">
              <w:rPr>
                <w:lang w:val="es-ES"/>
              </w:rPr>
              <w:t>-</w:t>
            </w:r>
          </w:p>
        </w:tc>
        <w:tc>
          <w:tcPr>
            <w:tcW w:w="216" w:type="pct"/>
            <w:vAlign w:val="center"/>
          </w:tcPr>
          <w:p w14:paraId="58D6178B" w14:textId="4EC4BE8D" w:rsidR="00833228" w:rsidRPr="00EF403D" w:rsidRDefault="002A4B79" w:rsidP="00833228">
            <w:pPr>
              <w:jc w:val="center"/>
              <w:rPr>
                <w:lang w:val="es-ES"/>
              </w:rPr>
            </w:pPr>
            <w:r>
              <w:rPr>
                <w:lang w:val="es-ES"/>
              </w:rPr>
              <w:t>-</w:t>
            </w:r>
          </w:p>
        </w:tc>
      </w:tr>
      <w:tr w:rsidR="00833228" w:rsidRPr="00EF403D" w14:paraId="52CFF011" w14:textId="28520FDB" w:rsidTr="002A4B79">
        <w:trPr>
          <w:trHeight w:val="343"/>
          <w:jc w:val="center"/>
        </w:trPr>
        <w:tc>
          <w:tcPr>
            <w:tcW w:w="192" w:type="pct"/>
            <w:vMerge/>
            <w:shd w:val="clear" w:color="auto" w:fill="0070C0"/>
          </w:tcPr>
          <w:p w14:paraId="7B0047F6"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6DD4466" w14:textId="30ED4288" w:rsidR="00833228" w:rsidRPr="009638F2" w:rsidRDefault="007B415C" w:rsidP="00EF403D">
            <w:pPr>
              <w:jc w:val="center"/>
              <w:rPr>
                <w:rStyle w:val="Hipervnculo"/>
                <w:color w:val="FFFFFF" w:themeColor="background1"/>
                <w:sz w:val="20"/>
                <w:szCs w:val="20"/>
                <w:u w:val="none"/>
                <w:shd w:val="clear" w:color="auto" w:fill="0070C0"/>
              </w:rPr>
            </w:pPr>
            <w:hyperlink r:id="rId123" w:anchor="OBJ-0006" w:tooltip="Consulta de saldo" w:history="1">
              <w:r w:rsidR="00833228" w:rsidRPr="009638F2">
                <w:rPr>
                  <w:rStyle w:val="Hipervnculo"/>
                  <w:bCs/>
                  <w:color w:val="FFFFFF" w:themeColor="background1"/>
                  <w:sz w:val="20"/>
                  <w:szCs w:val="20"/>
                  <w:u w:val="none"/>
                  <w:shd w:val="clear" w:color="auto" w:fill="0070C0"/>
                  <w:lang w:val="es-ES"/>
                </w:rPr>
                <w:t>0006</w:t>
              </w:r>
            </w:hyperlink>
          </w:p>
        </w:tc>
        <w:tc>
          <w:tcPr>
            <w:tcW w:w="219" w:type="pct"/>
            <w:shd w:val="clear" w:color="auto" w:fill="auto"/>
            <w:vAlign w:val="center"/>
            <w:hideMark/>
          </w:tcPr>
          <w:p w14:paraId="2195F46B" w14:textId="3044B8D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0CE6DFD" w14:textId="57750E7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A5E3077" w14:textId="40B8C1B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A762FDA" w14:textId="0AEBBB0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16AA3E" w14:textId="1072F4E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8DE384" w14:textId="252B0BD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5E1460" w14:textId="7F7194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405D0C" w14:textId="54A86091" w:rsidR="00833228" w:rsidRPr="00EF403D" w:rsidRDefault="00833228" w:rsidP="00833228">
            <w:pPr>
              <w:jc w:val="center"/>
              <w:rPr>
                <w:lang w:val="es-ES"/>
              </w:rPr>
            </w:pPr>
            <w:r w:rsidRPr="00EF403D">
              <w:rPr>
                <w:noProof/>
                <w:lang w:val="es-ES" w:eastAsia="es-ES"/>
              </w:rPr>
              <w:drawing>
                <wp:inline distT="0" distB="0" distL="0" distR="0" wp14:anchorId="6287F9AB" wp14:editId="6C031823">
                  <wp:extent cx="151130" cy="151130"/>
                  <wp:effectExtent l="0" t="0" r="1270" b="1270"/>
                  <wp:docPr id="250" name="Imagen 25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353E7BB6" w14:textId="4365DBE1"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391CD3C1" w14:textId="35B12021"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1F45667" w14:textId="672A6036"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35A3653E" w14:textId="5FB9E9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86FBB5C" w14:textId="7A489D4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173AF55" w14:textId="4EC6675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1A33D5" w14:textId="2C763CA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E43580F" w14:textId="4F01D5A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895FD94" w14:textId="146DE1E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2E1791" w14:textId="56800EE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C4AF8BB" w14:textId="09C9297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34FCB7" w14:textId="0548506A" w:rsidR="00833228" w:rsidRPr="00EF403D" w:rsidRDefault="00833228" w:rsidP="00833228">
            <w:pPr>
              <w:jc w:val="center"/>
              <w:rPr>
                <w:lang w:val="es-ES"/>
              </w:rPr>
            </w:pPr>
            <w:r w:rsidRPr="00EF403D">
              <w:rPr>
                <w:lang w:val="es-ES"/>
              </w:rPr>
              <w:t>-</w:t>
            </w:r>
          </w:p>
        </w:tc>
        <w:tc>
          <w:tcPr>
            <w:tcW w:w="216" w:type="pct"/>
            <w:vAlign w:val="center"/>
          </w:tcPr>
          <w:p w14:paraId="6F370EA9" w14:textId="6CCEF406" w:rsidR="00833228" w:rsidRPr="00EF403D" w:rsidRDefault="002A4B79" w:rsidP="00833228">
            <w:pPr>
              <w:jc w:val="center"/>
              <w:rPr>
                <w:lang w:val="es-ES"/>
              </w:rPr>
            </w:pPr>
            <w:r>
              <w:rPr>
                <w:lang w:val="es-ES"/>
              </w:rPr>
              <w:t>-</w:t>
            </w:r>
          </w:p>
        </w:tc>
      </w:tr>
      <w:tr w:rsidR="00833228" w:rsidRPr="00EF403D" w14:paraId="59480B09" w14:textId="2E3A5BE3" w:rsidTr="002A4B79">
        <w:trPr>
          <w:trHeight w:val="343"/>
          <w:jc w:val="center"/>
        </w:trPr>
        <w:tc>
          <w:tcPr>
            <w:tcW w:w="192" w:type="pct"/>
            <w:vMerge/>
            <w:shd w:val="clear" w:color="auto" w:fill="0070C0"/>
          </w:tcPr>
          <w:p w14:paraId="236BBDE4"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E39921F" w14:textId="191E2477" w:rsidR="00833228" w:rsidRPr="009638F2" w:rsidRDefault="007B415C" w:rsidP="00EF403D">
            <w:pPr>
              <w:jc w:val="center"/>
              <w:rPr>
                <w:rStyle w:val="Hipervnculo"/>
                <w:color w:val="FFFFFF" w:themeColor="background1"/>
                <w:sz w:val="20"/>
                <w:szCs w:val="20"/>
                <w:u w:val="none"/>
                <w:shd w:val="clear" w:color="auto" w:fill="0070C0"/>
              </w:rPr>
            </w:pPr>
            <w:hyperlink r:id="rId124" w:anchor="OBJ-0007" w:tooltip="Control de acceso" w:history="1">
              <w:r w:rsidR="00833228" w:rsidRPr="009638F2">
                <w:rPr>
                  <w:rStyle w:val="Hipervnculo"/>
                  <w:bCs/>
                  <w:color w:val="FFFFFF" w:themeColor="background1"/>
                  <w:sz w:val="20"/>
                  <w:szCs w:val="20"/>
                  <w:u w:val="none"/>
                  <w:shd w:val="clear" w:color="auto" w:fill="0070C0"/>
                  <w:lang w:val="es-ES"/>
                </w:rPr>
                <w:t>0007</w:t>
              </w:r>
            </w:hyperlink>
          </w:p>
        </w:tc>
        <w:tc>
          <w:tcPr>
            <w:tcW w:w="219" w:type="pct"/>
            <w:shd w:val="clear" w:color="auto" w:fill="auto"/>
            <w:vAlign w:val="center"/>
            <w:hideMark/>
          </w:tcPr>
          <w:p w14:paraId="51A76FD9" w14:textId="59597FF3" w:rsidR="00833228" w:rsidRPr="00EF403D" w:rsidRDefault="00833228" w:rsidP="00833228">
            <w:pPr>
              <w:jc w:val="center"/>
              <w:rPr>
                <w:lang w:val="es-ES"/>
              </w:rPr>
            </w:pPr>
            <w:r w:rsidRPr="00EF403D">
              <w:rPr>
                <w:noProof/>
                <w:lang w:val="es-ES" w:eastAsia="es-ES"/>
              </w:rPr>
              <w:drawing>
                <wp:inline distT="0" distB="0" distL="0" distR="0" wp14:anchorId="1581F781" wp14:editId="4DC1DBCB">
                  <wp:extent cx="151130" cy="151130"/>
                  <wp:effectExtent l="0" t="0" r="1270" b="1270"/>
                  <wp:docPr id="245" name="Imagen 24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1F7AC7B4" w14:textId="5679FF52" w:rsidR="00833228" w:rsidRPr="00EF403D" w:rsidRDefault="00833228" w:rsidP="00833228">
            <w:pPr>
              <w:jc w:val="center"/>
              <w:rPr>
                <w:lang w:val="es-ES"/>
              </w:rPr>
            </w:pPr>
            <w:r w:rsidRPr="00EF403D">
              <w:rPr>
                <w:noProof/>
                <w:lang w:val="es-ES" w:eastAsia="es-ES"/>
              </w:rPr>
              <w:drawing>
                <wp:inline distT="0" distB="0" distL="0" distR="0" wp14:anchorId="3600D64C" wp14:editId="2119D5F0">
                  <wp:extent cx="151130" cy="151130"/>
                  <wp:effectExtent l="0" t="0" r="1270" b="1270"/>
                  <wp:docPr id="232" name="Imagen 23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444BFF22" w14:textId="19F7FD34" w:rsidR="00833228" w:rsidRPr="00EF403D" w:rsidRDefault="00833228" w:rsidP="00833228">
            <w:pPr>
              <w:jc w:val="center"/>
              <w:rPr>
                <w:lang w:val="es-ES"/>
              </w:rPr>
            </w:pPr>
            <w:r w:rsidRPr="00EF403D">
              <w:rPr>
                <w:noProof/>
                <w:lang w:val="es-ES" w:eastAsia="es-ES"/>
              </w:rPr>
              <w:drawing>
                <wp:inline distT="0" distB="0" distL="0" distR="0" wp14:anchorId="5929F18F" wp14:editId="77310DD5">
                  <wp:extent cx="151130" cy="151130"/>
                  <wp:effectExtent l="0" t="0" r="1270" b="1270"/>
                  <wp:docPr id="231" name="Imagen 231"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3287A4C7" w14:textId="6A3095B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8C92F93" w14:textId="64ED48D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32E69A" w14:textId="7E10C13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0C597BC" w14:textId="63D0412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5ACF74" w14:textId="4760529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1D56BE8" w14:textId="554DCB31"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53998A28" w14:textId="2478EA33"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4456096E" w14:textId="4DBD605F"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33B4A631" w14:textId="7526FF0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58687D" w14:textId="74131D5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EAD5036" w14:textId="1C5A670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9EB086D" w14:textId="4C353029" w:rsidR="00833228" w:rsidRPr="00EF403D" w:rsidRDefault="00833228" w:rsidP="00833228">
            <w:pPr>
              <w:jc w:val="center"/>
              <w:rPr>
                <w:lang w:val="es-ES"/>
              </w:rPr>
            </w:pPr>
            <w:r w:rsidRPr="00EF403D">
              <w:rPr>
                <w:noProof/>
                <w:lang w:val="es-ES" w:eastAsia="es-ES"/>
              </w:rPr>
              <w:drawing>
                <wp:inline distT="0" distB="0" distL="0" distR="0" wp14:anchorId="3924CD85" wp14:editId="2FECA6AE">
                  <wp:extent cx="151130" cy="151130"/>
                  <wp:effectExtent l="0" t="0" r="1270" b="1270"/>
                  <wp:docPr id="230" name="Imagen 23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68AF0B25" w14:textId="532E72B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4B8A92" w14:textId="37F2EEA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0FCDBE" w14:textId="7DB979C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54CF89" w14:textId="4F8147E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0AA889E" w14:textId="2DAFE10D" w:rsidR="00833228" w:rsidRPr="00EF403D" w:rsidRDefault="00833228" w:rsidP="00833228">
            <w:pPr>
              <w:jc w:val="center"/>
              <w:rPr>
                <w:lang w:val="es-ES"/>
              </w:rPr>
            </w:pPr>
            <w:r w:rsidRPr="00EF403D">
              <w:rPr>
                <w:lang w:val="es-ES"/>
              </w:rPr>
              <w:t>-</w:t>
            </w:r>
          </w:p>
        </w:tc>
        <w:tc>
          <w:tcPr>
            <w:tcW w:w="216" w:type="pct"/>
            <w:vAlign w:val="center"/>
          </w:tcPr>
          <w:p w14:paraId="0FE3DBEC" w14:textId="5A746AFC" w:rsidR="00833228" w:rsidRPr="00EF403D" w:rsidRDefault="002A4B79" w:rsidP="00833228">
            <w:pPr>
              <w:jc w:val="center"/>
              <w:rPr>
                <w:lang w:val="es-ES"/>
              </w:rPr>
            </w:pPr>
            <w:r>
              <w:rPr>
                <w:lang w:val="es-ES"/>
              </w:rPr>
              <w:t>-</w:t>
            </w:r>
          </w:p>
        </w:tc>
      </w:tr>
      <w:tr w:rsidR="00833228" w:rsidRPr="00EF403D" w14:paraId="055E2141" w14:textId="3378B903" w:rsidTr="002A4B79">
        <w:trPr>
          <w:trHeight w:val="343"/>
          <w:jc w:val="center"/>
        </w:trPr>
        <w:tc>
          <w:tcPr>
            <w:tcW w:w="192" w:type="pct"/>
            <w:vMerge/>
            <w:shd w:val="clear" w:color="auto" w:fill="0070C0"/>
          </w:tcPr>
          <w:p w14:paraId="51807B7A"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3BDC3901" w14:textId="3469A087" w:rsidR="00833228" w:rsidRPr="009638F2" w:rsidRDefault="007B415C" w:rsidP="00EF403D">
            <w:pPr>
              <w:jc w:val="center"/>
              <w:rPr>
                <w:rStyle w:val="Hipervnculo"/>
                <w:color w:val="FFFFFF" w:themeColor="background1"/>
                <w:sz w:val="20"/>
                <w:szCs w:val="20"/>
                <w:u w:val="none"/>
                <w:shd w:val="clear" w:color="auto" w:fill="0070C0"/>
              </w:rPr>
            </w:pPr>
            <w:hyperlink r:id="rId125" w:anchor="OBJ-0008" w:tooltip="Visualización en múltiples dispositivos" w:history="1">
              <w:r w:rsidR="00833228" w:rsidRPr="009638F2">
                <w:rPr>
                  <w:rStyle w:val="Hipervnculo"/>
                  <w:bCs/>
                  <w:color w:val="FFFFFF" w:themeColor="background1"/>
                  <w:sz w:val="20"/>
                  <w:szCs w:val="20"/>
                  <w:u w:val="none"/>
                  <w:shd w:val="clear" w:color="auto" w:fill="0070C0"/>
                  <w:lang w:val="es-ES"/>
                </w:rPr>
                <w:t>0008</w:t>
              </w:r>
            </w:hyperlink>
          </w:p>
        </w:tc>
        <w:tc>
          <w:tcPr>
            <w:tcW w:w="219" w:type="pct"/>
            <w:shd w:val="clear" w:color="auto" w:fill="auto"/>
            <w:vAlign w:val="center"/>
            <w:hideMark/>
          </w:tcPr>
          <w:p w14:paraId="0A83A1F3" w14:textId="3894CFC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6E89ECC" w14:textId="3FF390F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520E8CD" w14:textId="7E0DD3E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A8FE181" w14:textId="73876C9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CCAF452" w14:textId="2D5E63E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10BBB32" w14:textId="192C716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A1912A1" w14:textId="59079B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EEC7D6F" w14:textId="13ED9BC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194F38E" w14:textId="1D7D7157"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4A50352C" w14:textId="7071E6DA"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0214C7BC" w14:textId="5CB227A3"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723F21B4" w14:textId="1DC86FF3" w:rsidR="00833228" w:rsidRPr="00EF403D" w:rsidRDefault="00833228" w:rsidP="00833228">
            <w:pPr>
              <w:jc w:val="center"/>
              <w:rPr>
                <w:lang w:val="es-ES"/>
              </w:rPr>
            </w:pPr>
            <w:r w:rsidRPr="00EF403D">
              <w:rPr>
                <w:noProof/>
                <w:lang w:val="es-ES" w:eastAsia="es-ES"/>
              </w:rPr>
              <w:drawing>
                <wp:inline distT="0" distB="0" distL="0" distR="0" wp14:anchorId="53ED4799" wp14:editId="24C33642">
                  <wp:extent cx="151130" cy="151130"/>
                  <wp:effectExtent l="0" t="0" r="1270" b="1270"/>
                  <wp:docPr id="229" name="Imagen 22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7AFCEF40" w14:textId="39A78E8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4735A91" w14:textId="6C13A39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866514D" w14:textId="48789E5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849F501" w14:textId="565E730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48EEC6" w14:textId="006E9E3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0FCD960" w14:textId="2EB88E4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2C219A" w14:textId="793816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B11CFCF" w14:textId="77C46C33" w:rsidR="00833228" w:rsidRPr="00EF403D" w:rsidRDefault="00833228" w:rsidP="00833228">
            <w:pPr>
              <w:jc w:val="center"/>
              <w:rPr>
                <w:lang w:val="es-ES"/>
              </w:rPr>
            </w:pPr>
            <w:r w:rsidRPr="00EF403D">
              <w:rPr>
                <w:lang w:val="es-ES"/>
              </w:rPr>
              <w:t>-</w:t>
            </w:r>
          </w:p>
        </w:tc>
        <w:tc>
          <w:tcPr>
            <w:tcW w:w="216" w:type="pct"/>
            <w:vAlign w:val="center"/>
          </w:tcPr>
          <w:p w14:paraId="395E7E7C" w14:textId="3F393976" w:rsidR="00833228" w:rsidRPr="00EF403D" w:rsidRDefault="002A4B79" w:rsidP="00833228">
            <w:pPr>
              <w:jc w:val="center"/>
              <w:rPr>
                <w:lang w:val="es-ES"/>
              </w:rPr>
            </w:pPr>
            <w:r>
              <w:rPr>
                <w:lang w:val="es-ES"/>
              </w:rPr>
              <w:t>-</w:t>
            </w:r>
          </w:p>
        </w:tc>
      </w:tr>
      <w:tr w:rsidR="00833228" w:rsidRPr="00EF403D" w14:paraId="693D6944" w14:textId="79271F14" w:rsidTr="002A4B79">
        <w:trPr>
          <w:trHeight w:val="343"/>
          <w:jc w:val="center"/>
        </w:trPr>
        <w:tc>
          <w:tcPr>
            <w:tcW w:w="192" w:type="pct"/>
            <w:vMerge/>
            <w:shd w:val="clear" w:color="auto" w:fill="0070C0"/>
          </w:tcPr>
          <w:p w14:paraId="313DADA8"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72E610E" w14:textId="534036D4" w:rsidR="00833228" w:rsidRPr="009638F2" w:rsidRDefault="007B415C" w:rsidP="00EF403D">
            <w:pPr>
              <w:jc w:val="center"/>
              <w:rPr>
                <w:rStyle w:val="Hipervnculo"/>
                <w:color w:val="FFFFFF" w:themeColor="background1"/>
                <w:sz w:val="20"/>
                <w:szCs w:val="20"/>
                <w:u w:val="none"/>
                <w:shd w:val="clear" w:color="auto" w:fill="0070C0"/>
              </w:rPr>
            </w:pPr>
            <w:hyperlink r:id="rId126" w:anchor="OBJ-0009" w:tooltip="Navegación por el sistema" w:history="1">
              <w:r w:rsidR="00833228" w:rsidRPr="009638F2">
                <w:rPr>
                  <w:rStyle w:val="Hipervnculo"/>
                  <w:bCs/>
                  <w:color w:val="FFFFFF" w:themeColor="background1"/>
                  <w:sz w:val="20"/>
                  <w:szCs w:val="20"/>
                  <w:u w:val="none"/>
                  <w:shd w:val="clear" w:color="auto" w:fill="0070C0"/>
                  <w:lang w:val="es-ES"/>
                </w:rPr>
                <w:t>0009</w:t>
              </w:r>
            </w:hyperlink>
          </w:p>
        </w:tc>
        <w:tc>
          <w:tcPr>
            <w:tcW w:w="219" w:type="pct"/>
            <w:shd w:val="clear" w:color="auto" w:fill="auto"/>
            <w:vAlign w:val="center"/>
            <w:hideMark/>
          </w:tcPr>
          <w:p w14:paraId="194E1088" w14:textId="2448686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DCFEF5" w14:textId="08DABDA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2DD6C4" w14:textId="4AAB191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950E46" w14:textId="20ED9A1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514A95" w14:textId="563E047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6A6DD9D" w14:textId="243DBFA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A90C5AB" w14:textId="6FEDC6D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FC3838" w14:textId="0FF17B1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D058300" w14:textId="3E0C3E08"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677F7BDA" w14:textId="76B48B79"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0BF46C5" w14:textId="0757A79B"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650AAE9C" w14:textId="48C5A88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5D9759B" w14:textId="61DECD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819A77" w14:textId="3B7FC4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10FBB4C" w14:textId="2FAB0A1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9113F2" w14:textId="4FAF954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FB713BE" w14:textId="1DFEE57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D7D17FF" w14:textId="5B7FBB56" w:rsidR="00833228" w:rsidRPr="00EF403D" w:rsidRDefault="00833228" w:rsidP="00833228">
            <w:pPr>
              <w:jc w:val="center"/>
              <w:rPr>
                <w:lang w:val="es-ES"/>
              </w:rPr>
            </w:pPr>
            <w:r w:rsidRPr="00EF403D">
              <w:rPr>
                <w:noProof/>
                <w:lang w:val="es-ES" w:eastAsia="es-ES"/>
              </w:rPr>
              <w:drawing>
                <wp:inline distT="0" distB="0" distL="0" distR="0" wp14:anchorId="50E0A215" wp14:editId="70053BAB">
                  <wp:extent cx="151130" cy="151130"/>
                  <wp:effectExtent l="0" t="0" r="1270" b="1270"/>
                  <wp:docPr id="228" name="Imagen 22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530E5F69" w14:textId="56B4E44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96F2DD0" w14:textId="74A796BE" w:rsidR="00833228" w:rsidRPr="00EF403D" w:rsidRDefault="00833228" w:rsidP="00833228">
            <w:pPr>
              <w:jc w:val="center"/>
              <w:rPr>
                <w:lang w:val="es-ES"/>
              </w:rPr>
            </w:pPr>
            <w:r w:rsidRPr="00EF403D">
              <w:rPr>
                <w:lang w:val="es-ES"/>
              </w:rPr>
              <w:t>-</w:t>
            </w:r>
          </w:p>
        </w:tc>
        <w:tc>
          <w:tcPr>
            <w:tcW w:w="216" w:type="pct"/>
            <w:vAlign w:val="center"/>
          </w:tcPr>
          <w:p w14:paraId="6CE03FC5" w14:textId="31263719" w:rsidR="00833228" w:rsidRPr="00EF403D" w:rsidRDefault="002A4B79" w:rsidP="00833228">
            <w:pPr>
              <w:jc w:val="center"/>
              <w:rPr>
                <w:lang w:val="es-ES"/>
              </w:rPr>
            </w:pPr>
            <w:r>
              <w:rPr>
                <w:lang w:val="es-ES"/>
              </w:rPr>
              <w:t>-</w:t>
            </w:r>
          </w:p>
        </w:tc>
      </w:tr>
      <w:tr w:rsidR="00833228" w:rsidRPr="00EF403D" w14:paraId="31E83313" w14:textId="71FB4BFE" w:rsidTr="00833228">
        <w:trPr>
          <w:trHeight w:val="343"/>
          <w:jc w:val="center"/>
        </w:trPr>
        <w:tc>
          <w:tcPr>
            <w:tcW w:w="192" w:type="pct"/>
            <w:vMerge/>
            <w:shd w:val="clear" w:color="auto" w:fill="0070C0"/>
          </w:tcPr>
          <w:p w14:paraId="5E64E995"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3FC3456" w14:textId="61845069" w:rsidR="00833228" w:rsidRPr="009638F2" w:rsidRDefault="007B415C" w:rsidP="00EF403D">
            <w:pPr>
              <w:jc w:val="center"/>
              <w:rPr>
                <w:rStyle w:val="Hipervnculo"/>
                <w:color w:val="FFFFFF" w:themeColor="background1"/>
                <w:sz w:val="20"/>
                <w:szCs w:val="20"/>
                <w:u w:val="none"/>
                <w:shd w:val="clear" w:color="auto" w:fill="0070C0"/>
              </w:rPr>
            </w:pPr>
            <w:hyperlink r:id="rId127" w:anchor="OBJ-0010" w:tooltip="Traspaso ETH" w:history="1">
              <w:r w:rsidR="00833228" w:rsidRPr="009638F2">
                <w:rPr>
                  <w:rStyle w:val="Hipervnculo"/>
                  <w:bCs/>
                  <w:color w:val="FFFFFF" w:themeColor="background1"/>
                  <w:sz w:val="20"/>
                  <w:szCs w:val="20"/>
                  <w:u w:val="none"/>
                  <w:shd w:val="clear" w:color="auto" w:fill="0070C0"/>
                  <w:lang w:val="es-ES"/>
                </w:rPr>
                <w:t>0010</w:t>
              </w:r>
            </w:hyperlink>
          </w:p>
        </w:tc>
        <w:tc>
          <w:tcPr>
            <w:tcW w:w="219" w:type="pct"/>
            <w:shd w:val="clear" w:color="auto" w:fill="auto"/>
            <w:vAlign w:val="center"/>
            <w:hideMark/>
          </w:tcPr>
          <w:p w14:paraId="2D70B0E4" w14:textId="5C0202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73EF929" w14:textId="542FA37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5E98E09" w14:textId="429DE1E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BFAB794" w14:textId="3DF0D33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C61671C" w14:textId="5AE4569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BD5572" w14:textId="04DC09F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D83B9B4" w14:textId="0876703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77E637" w14:textId="42BCC0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FC78BD2" w14:textId="28724086" w:rsidR="00833228" w:rsidRPr="00EF403D" w:rsidRDefault="00833228" w:rsidP="00833228">
            <w:pPr>
              <w:jc w:val="center"/>
              <w:rPr>
                <w:lang w:val="es-ES"/>
              </w:rPr>
            </w:pPr>
            <w:r w:rsidRPr="00EF403D">
              <w:rPr>
                <w:noProof/>
                <w:lang w:val="es-ES" w:eastAsia="es-ES"/>
              </w:rPr>
              <w:drawing>
                <wp:inline distT="0" distB="0" distL="0" distR="0" wp14:anchorId="54B6CFE0" wp14:editId="13CF0A15">
                  <wp:extent cx="151130" cy="151130"/>
                  <wp:effectExtent l="0" t="0" r="1270" b="1270"/>
                  <wp:docPr id="227" name="Imagen 22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tcBorders>
              <w:right w:val="single" w:sz="4" w:space="0" w:color="auto"/>
            </w:tcBorders>
            <w:shd w:val="clear" w:color="auto" w:fill="auto"/>
            <w:vAlign w:val="center"/>
            <w:hideMark/>
          </w:tcPr>
          <w:p w14:paraId="654BC7D6" w14:textId="5E3207BA"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73E40B3" w14:textId="405F55DE"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A44D258" w14:textId="246E03A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46401A" w14:textId="590A1D76" w:rsidR="00833228" w:rsidRPr="00EF403D" w:rsidRDefault="00833228" w:rsidP="00833228">
            <w:pPr>
              <w:jc w:val="center"/>
              <w:rPr>
                <w:lang w:val="es-ES"/>
              </w:rPr>
            </w:pPr>
            <w:r w:rsidRPr="00EF403D">
              <w:rPr>
                <w:noProof/>
                <w:lang w:val="es-ES" w:eastAsia="es-ES"/>
              </w:rPr>
              <w:drawing>
                <wp:inline distT="0" distB="0" distL="0" distR="0" wp14:anchorId="0451B2D3" wp14:editId="08C27DF5">
                  <wp:extent cx="151130" cy="151130"/>
                  <wp:effectExtent l="0" t="0" r="1270" b="1270"/>
                  <wp:docPr id="224" name="Imagen 22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gram Files (x86)\REM 1.2.2\xml\default\trace.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6B15FFE2" w14:textId="2B9028D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6066428" w14:textId="547B98E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E3D3176" w14:textId="24A56C6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C9F8165" w14:textId="793C4B6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33A72D" w14:textId="1925EA7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EA15EFB" w14:textId="5EA1944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FC5CA22" w14:textId="77C14917" w:rsidR="00833228" w:rsidRPr="00EF403D" w:rsidRDefault="00833228" w:rsidP="00833228">
            <w:pPr>
              <w:keepNext/>
              <w:jc w:val="center"/>
              <w:rPr>
                <w:lang w:val="es-ES"/>
              </w:rPr>
            </w:pPr>
            <w:r w:rsidRPr="00EF403D">
              <w:rPr>
                <w:lang w:val="es-ES"/>
              </w:rPr>
              <w:t>-</w:t>
            </w:r>
          </w:p>
        </w:tc>
        <w:tc>
          <w:tcPr>
            <w:tcW w:w="216" w:type="pct"/>
            <w:vAlign w:val="center"/>
          </w:tcPr>
          <w:p w14:paraId="509F50F9" w14:textId="115E3DA2" w:rsidR="00833228" w:rsidRPr="00EF403D" w:rsidRDefault="002A4B79" w:rsidP="00833228">
            <w:pPr>
              <w:keepNext/>
              <w:jc w:val="center"/>
              <w:rPr>
                <w:lang w:val="es-ES"/>
              </w:rPr>
            </w:pPr>
            <w:r>
              <w:rPr>
                <w:lang w:val="es-ES"/>
              </w:rPr>
              <w:t>-</w:t>
            </w:r>
          </w:p>
        </w:tc>
      </w:tr>
    </w:tbl>
    <w:p w14:paraId="0668CB55" w14:textId="4F051622" w:rsidR="00CD10FF" w:rsidRDefault="00CD10FF" w:rsidP="00CD10FF">
      <w:pPr>
        <w:pStyle w:val="Descripcin"/>
        <w:jc w:val="center"/>
      </w:pPr>
      <w:bookmarkStart w:id="324" w:name="_Toc19108330"/>
      <w:r>
        <w:t xml:space="preserve">Tabla </w:t>
      </w:r>
      <w:r w:rsidR="00803BC7">
        <w:fldChar w:fldCharType="begin"/>
      </w:r>
      <w:r w:rsidR="00803BC7">
        <w:instrText xml:space="preserve"> SEQ Tabla \* ARABIC </w:instrText>
      </w:r>
      <w:r w:rsidR="00803BC7">
        <w:fldChar w:fldCharType="separate"/>
      </w:r>
      <w:r w:rsidR="000C7064">
        <w:rPr>
          <w:noProof/>
        </w:rPr>
        <w:t>42</w:t>
      </w:r>
      <w:r w:rsidR="00803BC7">
        <w:fldChar w:fldCharType="end"/>
      </w:r>
      <w:r>
        <w:t>: Matriz de rastreabilidad Objetivos-Req. Funcionales-Req. no Funcionales</w:t>
      </w:r>
      <w:r w:rsidR="002A4B79">
        <w:t>-</w:t>
      </w:r>
      <w:bookmarkEnd w:id="324"/>
    </w:p>
    <w:p w14:paraId="0CF9F7A1" w14:textId="579A9CBA" w:rsidR="00E2598D" w:rsidRDefault="00E2598D">
      <w:pPr>
        <w:jc w:val="left"/>
        <w:rPr>
          <w:lang w:val="es-ES_tradnl"/>
        </w:rPr>
      </w:pPr>
      <w:r>
        <w:rPr>
          <w:lang w:val="es-ES_tradnl"/>
        </w:rPr>
        <w:br w:type="page"/>
      </w:r>
    </w:p>
    <w:p w14:paraId="617B8015" w14:textId="77777777" w:rsidR="00E2598D" w:rsidRPr="00E2598D" w:rsidRDefault="00E2598D" w:rsidP="00E2598D">
      <w:pPr>
        <w:rPr>
          <w:lang w:val="es-ES_tradnl"/>
        </w:rPr>
        <w:sectPr w:rsidR="00E2598D" w:rsidRPr="00E2598D" w:rsidSect="00EF230C">
          <w:pgSz w:w="16838" w:h="11906" w:orient="landscape"/>
          <w:pgMar w:top="851" w:right="1418" w:bottom="1985" w:left="1418" w:header="284" w:footer="266" w:gutter="0"/>
          <w:cols w:space="708"/>
          <w:docGrid w:linePitch="360"/>
        </w:sectPr>
      </w:pPr>
    </w:p>
    <w:p w14:paraId="3C1CE26D" w14:textId="36372864" w:rsidR="00AF0ADA" w:rsidRPr="002306F1" w:rsidRDefault="00992042" w:rsidP="005F12FE">
      <w:pPr>
        <w:pStyle w:val="Ttulo2"/>
      </w:pPr>
      <w:bookmarkStart w:id="325" w:name="_Toc19108400"/>
      <w:r w:rsidRPr="002306F1">
        <w:lastRenderedPageBreak/>
        <w:t>Casos de uso</w:t>
      </w:r>
      <w:bookmarkEnd w:id="325"/>
    </w:p>
    <w:p w14:paraId="0EA4E8C1" w14:textId="16C15074" w:rsidR="00025633" w:rsidRPr="002306F1" w:rsidRDefault="0076397F" w:rsidP="0076397F">
      <w:pPr>
        <w:spacing w:line="360" w:lineRule="auto"/>
        <w:ind w:firstLine="284"/>
        <w:rPr>
          <w:lang w:val="es-ES_tradnl"/>
        </w:rPr>
      </w:pPr>
      <w:r w:rsidRPr="002306F1">
        <w:rPr>
          <w:lang w:val="es-ES_tradnl"/>
        </w:rPr>
        <w:t>Esta sección mostrará, a través de diagramas UML, los diferentes requerimientos del sistema, permitiendo tener una visión más clara de los aspectos funcionales de la aplicación, los actores que intervienen y los sistemas externos a los que están conectados.</w:t>
      </w:r>
    </w:p>
    <w:p w14:paraId="58AFADDA" w14:textId="3ABA220D" w:rsidR="007A1EE4" w:rsidRPr="002306F1" w:rsidRDefault="00751DCF" w:rsidP="00CA218E">
      <w:pPr>
        <w:pStyle w:val="Ttulo3"/>
      </w:pPr>
      <w:bookmarkStart w:id="326" w:name="_Toc10319726"/>
      <w:bookmarkStart w:id="327" w:name="_Toc10365381"/>
      <w:bookmarkStart w:id="328" w:name="_Toc10365488"/>
      <w:bookmarkStart w:id="329" w:name="_Toc10381105"/>
      <w:bookmarkStart w:id="330" w:name="_Toc10407684"/>
      <w:bookmarkStart w:id="331" w:name="_Toc10417902"/>
      <w:bookmarkStart w:id="332" w:name="_Toc10417999"/>
      <w:bookmarkStart w:id="333" w:name="_Toc10465133"/>
      <w:bookmarkStart w:id="334" w:name="_Toc10465236"/>
      <w:bookmarkStart w:id="335" w:name="_Toc10541945"/>
      <w:bookmarkStart w:id="336" w:name="_Toc10546324"/>
      <w:bookmarkStart w:id="337" w:name="_Toc10546449"/>
      <w:bookmarkStart w:id="338" w:name="_Toc10547366"/>
      <w:bookmarkStart w:id="339" w:name="_Toc19108401"/>
      <w:bookmarkEnd w:id="326"/>
      <w:bookmarkEnd w:id="327"/>
      <w:bookmarkEnd w:id="328"/>
      <w:bookmarkEnd w:id="329"/>
      <w:bookmarkEnd w:id="330"/>
      <w:bookmarkEnd w:id="331"/>
      <w:bookmarkEnd w:id="332"/>
      <w:bookmarkEnd w:id="333"/>
      <w:bookmarkEnd w:id="334"/>
      <w:bookmarkEnd w:id="335"/>
      <w:bookmarkEnd w:id="336"/>
      <w:bookmarkEnd w:id="337"/>
      <w:bookmarkEnd w:id="338"/>
      <w:r>
        <w:rPr>
          <w:noProof/>
          <w:lang w:val="es-ES"/>
        </w:rPr>
        <mc:AlternateContent>
          <mc:Choice Requires="wps">
            <w:drawing>
              <wp:anchor distT="0" distB="0" distL="114300" distR="114300" simplePos="0" relativeHeight="251857920" behindDoc="0" locked="0" layoutInCell="1" allowOverlap="1" wp14:anchorId="49B96A3C" wp14:editId="4F7F3212">
                <wp:simplePos x="0" y="0"/>
                <wp:positionH relativeFrom="margin">
                  <wp:posOffset>327891</wp:posOffset>
                </wp:positionH>
                <wp:positionV relativeFrom="paragraph">
                  <wp:posOffset>2816860</wp:posOffset>
                </wp:positionV>
                <wp:extent cx="4429125" cy="635"/>
                <wp:effectExtent l="0" t="0" r="9525" b="1905"/>
                <wp:wrapTopAndBottom/>
                <wp:docPr id="304" name="Cuadro de texto 304"/>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28492D4D" w14:textId="293045B4" w:rsidR="009E7289" w:rsidRPr="006147BB" w:rsidRDefault="009E7289" w:rsidP="00AD0B27">
                            <w:pPr>
                              <w:pStyle w:val="Descripcin"/>
                              <w:jc w:val="center"/>
                              <w:rPr>
                                <w:b/>
                                <w:noProof/>
                                <w:color w:val="365F91"/>
                              </w:rPr>
                            </w:pPr>
                            <w:bookmarkStart w:id="340" w:name="_Toc19108172"/>
                            <w:r>
                              <w:t xml:space="preserve">Ilustración </w:t>
                            </w:r>
                            <w:r>
                              <w:fldChar w:fldCharType="begin"/>
                            </w:r>
                            <w:r>
                              <w:instrText xml:space="preserve"> SEQ Ilustración \* ARABIC </w:instrText>
                            </w:r>
                            <w:r>
                              <w:fldChar w:fldCharType="separate"/>
                            </w:r>
                            <w:r w:rsidR="00BA06B5">
                              <w:rPr>
                                <w:noProof/>
                              </w:rPr>
                              <w:t>9</w:t>
                            </w:r>
                            <w:r>
                              <w:fldChar w:fldCharType="end"/>
                            </w:r>
                            <w:r>
                              <w:t xml:space="preserve">: </w:t>
                            </w:r>
                            <w:r w:rsidRPr="00377644">
                              <w:t>Gestión de mascotas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96A3C" id="Cuadro de texto 304" o:spid="_x0000_s1088" type="#_x0000_t202" style="position:absolute;left:0;text-align:left;margin-left:25.8pt;margin-top:221.8pt;width:348.75pt;height:.05pt;z-index:251857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" stroked="f">
                <v:textbox style="mso-fit-shape-to-text:t" inset="0,0,0,0">
                  <w:txbxContent>
                    <w:p w14:paraId="28492D4D" w14:textId="293045B4" w:rsidR="009E7289" w:rsidRPr="006147BB" w:rsidRDefault="009E7289" w:rsidP="00AD0B27">
                      <w:pPr>
                        <w:pStyle w:val="Descripcin"/>
                        <w:jc w:val="center"/>
                        <w:rPr>
                          <w:b/>
                          <w:noProof/>
                          <w:color w:val="365F91"/>
                        </w:rPr>
                      </w:pPr>
                      <w:bookmarkStart w:id="341" w:name="_Toc19108172"/>
                      <w:r>
                        <w:t xml:space="preserve">Ilustración </w:t>
                      </w:r>
                      <w:r>
                        <w:fldChar w:fldCharType="begin"/>
                      </w:r>
                      <w:r>
                        <w:instrText xml:space="preserve"> SEQ Ilustración \* ARABIC </w:instrText>
                      </w:r>
                      <w:r>
                        <w:fldChar w:fldCharType="separate"/>
                      </w:r>
                      <w:r w:rsidR="00BA06B5">
                        <w:rPr>
                          <w:noProof/>
                        </w:rPr>
                        <w:t>9</w:t>
                      </w:r>
                      <w:r>
                        <w:fldChar w:fldCharType="end"/>
                      </w:r>
                      <w:r>
                        <w:t xml:space="preserve">: </w:t>
                      </w:r>
                      <w:r w:rsidRPr="00377644">
                        <w:t>Gestión de mascotas</w:t>
                      </w:r>
                      <w:bookmarkEnd w:id="341"/>
                    </w:p>
                  </w:txbxContent>
                </v:textbox>
                <w10:wrap type="topAndBottom" anchorx="margin"/>
              </v:shape>
            </w:pict>
          </mc:Fallback>
        </mc:AlternateContent>
      </w:r>
      <w:r>
        <w:rPr>
          <w:noProof/>
          <w:lang w:val="es-ES"/>
        </w:rPr>
        <w:drawing>
          <wp:anchor distT="0" distB="0" distL="114300" distR="114300" simplePos="0" relativeHeight="251855872" behindDoc="0" locked="0" layoutInCell="1" allowOverlap="1" wp14:anchorId="6C56BEAD" wp14:editId="11B91F12">
            <wp:simplePos x="0" y="0"/>
            <wp:positionH relativeFrom="page">
              <wp:align>center</wp:align>
            </wp:positionH>
            <wp:positionV relativeFrom="paragraph">
              <wp:posOffset>388867</wp:posOffset>
            </wp:positionV>
            <wp:extent cx="3581400" cy="2464435"/>
            <wp:effectExtent l="0" t="0" r="0"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sos de usos_1.png"/>
                    <pic:cNvPicPr/>
                  </pic:nvPicPr>
                  <pic:blipFill rotWithShape="1">
                    <a:blip r:embed="rId128">
                      <a:extLst>
                        <a:ext uri="{28A0092B-C50C-407E-A947-70E740481C1C}">
                          <a14:useLocalDpi xmlns:a14="http://schemas.microsoft.com/office/drawing/2010/main" val="0"/>
                        </a:ext>
                      </a:extLst>
                    </a:blip>
                    <a:srcRect l="11742" r="11356" b="23421"/>
                    <a:stretch/>
                  </pic:blipFill>
                  <pic:spPr bwMode="auto">
                    <a:xfrm>
                      <a:off x="0" y="0"/>
                      <a:ext cx="358140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EE4" w:rsidRPr="002306F1">
        <w:t>Gestión de mascotas</w:t>
      </w:r>
      <w:bookmarkEnd w:id="339"/>
    </w:p>
    <w:p w14:paraId="423452BC" w14:textId="3AD4F5B3" w:rsidR="00AD0B27" w:rsidRDefault="00AD0B27" w:rsidP="00E2799C">
      <w:pPr>
        <w:keepNext/>
        <w:spacing w:line="360" w:lineRule="auto"/>
        <w:ind w:firstLine="284"/>
        <w:jc w:val="center"/>
        <w:rPr>
          <w:noProof/>
          <w:lang w:val="es-ES" w:eastAsia="es-ES"/>
        </w:rPr>
      </w:pPr>
    </w:p>
    <w:p w14:paraId="53C784D4" w14:textId="6343D7F6" w:rsidR="00803BC7" w:rsidRPr="009424C2" w:rsidRDefault="001E39F7" w:rsidP="009424C2">
      <w:pPr>
        <w:spacing w:line="360" w:lineRule="auto"/>
        <w:ind w:firstLine="284"/>
        <w:rPr>
          <w:lang w:val="es-ES_tradnl"/>
        </w:rPr>
      </w:pPr>
      <w:r w:rsidRPr="002306F1">
        <w:rPr>
          <w:lang w:val="es-ES_tradnl"/>
        </w:rPr>
        <w:t>Aquí se muestra</w:t>
      </w:r>
      <w:r w:rsidR="003F50DE" w:rsidRPr="002306F1">
        <w:rPr>
          <w:lang w:val="es-ES_tradnl"/>
        </w:rPr>
        <w:t xml:space="preserve"> como el veterinario podrá realizar las acciones de alta, modificación</w:t>
      </w:r>
      <w:r w:rsidR="00677793">
        <w:rPr>
          <w:lang w:val="es-ES_tradnl"/>
        </w:rPr>
        <w:t>, consulta</w:t>
      </w:r>
      <w:r w:rsidR="003F50DE" w:rsidRPr="002306F1">
        <w:rPr>
          <w:lang w:val="es-ES_tradnl"/>
        </w:rPr>
        <w:t xml:space="preserve"> y baja sobre los datos de una mascota, y su posterior almacenamiento</w:t>
      </w:r>
      <w:r w:rsidR="00AD0B27">
        <w:rPr>
          <w:lang w:val="es-ES_tradnl"/>
        </w:rPr>
        <w:t xml:space="preserve"> o consulta</w:t>
      </w:r>
      <w:r w:rsidR="003F50DE" w:rsidRPr="002306F1">
        <w:rPr>
          <w:lang w:val="es-ES_tradnl"/>
        </w:rPr>
        <w:t xml:space="preserve"> en la red IPFS. </w:t>
      </w:r>
    </w:p>
    <w:tbl>
      <w:tblPr>
        <w:tblpPr w:leftFromText="141" w:rightFromText="141" w:vertAnchor="text" w:horzAnchor="margin" w:tblpX="60" w:tblpY="60"/>
        <w:tblW w:w="47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1"/>
        <w:gridCol w:w="710"/>
        <w:gridCol w:w="5800"/>
      </w:tblGrid>
      <w:tr w:rsidR="007B415C" w:rsidRPr="00BB29CA" w14:paraId="1DE93B9E" w14:textId="77777777" w:rsidTr="00803BC7">
        <w:trPr>
          <w:cantSplit/>
          <w:trHeight w:val="381"/>
        </w:trPr>
        <w:tc>
          <w:tcPr>
            <w:tcW w:w="1233" w:type="pct"/>
            <w:tcBorders>
              <w:bottom w:val="single" w:sz="4" w:space="0" w:color="auto"/>
            </w:tcBorders>
            <w:shd w:val="clear" w:color="auto" w:fill="BFBFBF" w:themeFill="background1" w:themeFillShade="BF"/>
            <w:vAlign w:val="center"/>
          </w:tcPr>
          <w:p w14:paraId="4F63491E"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Identificador</w:t>
            </w:r>
          </w:p>
        </w:tc>
        <w:tc>
          <w:tcPr>
            <w:tcW w:w="3767" w:type="pct"/>
            <w:gridSpan w:val="2"/>
            <w:shd w:val="clear" w:color="auto" w:fill="BFBFBF" w:themeFill="background1" w:themeFillShade="BF"/>
            <w:vAlign w:val="center"/>
          </w:tcPr>
          <w:p w14:paraId="2EF8E801"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UC_001</w:t>
            </w:r>
          </w:p>
        </w:tc>
      </w:tr>
      <w:tr w:rsidR="007B415C" w:rsidRPr="00BB29CA" w14:paraId="74EBA28C" w14:textId="77777777" w:rsidTr="00803BC7">
        <w:trPr>
          <w:cantSplit/>
          <w:trHeight w:val="415"/>
        </w:trPr>
        <w:tc>
          <w:tcPr>
            <w:tcW w:w="1233" w:type="pct"/>
            <w:tcBorders>
              <w:bottom w:val="single" w:sz="4" w:space="0" w:color="auto"/>
            </w:tcBorders>
            <w:shd w:val="clear" w:color="auto" w:fill="BFBFBF" w:themeFill="background1" w:themeFillShade="BF"/>
            <w:vAlign w:val="center"/>
          </w:tcPr>
          <w:p w14:paraId="17A0DA4B"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Nombre</w:t>
            </w:r>
          </w:p>
        </w:tc>
        <w:tc>
          <w:tcPr>
            <w:tcW w:w="3767" w:type="pct"/>
            <w:gridSpan w:val="2"/>
            <w:shd w:val="clear" w:color="auto" w:fill="auto"/>
            <w:vAlign w:val="center"/>
          </w:tcPr>
          <w:p w14:paraId="10E32413" w14:textId="1A361539" w:rsidR="007B415C" w:rsidRPr="007B415C" w:rsidRDefault="007B415C" w:rsidP="00803BC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Alta de mascotas</w:t>
            </w:r>
          </w:p>
        </w:tc>
      </w:tr>
      <w:tr w:rsidR="007B415C" w:rsidRPr="00BB29CA" w14:paraId="4FAE1B3F" w14:textId="77777777" w:rsidTr="00803BC7">
        <w:trPr>
          <w:cantSplit/>
          <w:trHeight w:val="421"/>
        </w:trPr>
        <w:tc>
          <w:tcPr>
            <w:tcW w:w="1233" w:type="pct"/>
            <w:shd w:val="clear" w:color="auto" w:fill="BFBFBF" w:themeFill="background1" w:themeFillShade="BF"/>
            <w:vAlign w:val="center"/>
          </w:tcPr>
          <w:p w14:paraId="0EC7D72A"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Descripción</w:t>
            </w:r>
          </w:p>
        </w:tc>
        <w:tc>
          <w:tcPr>
            <w:tcW w:w="3767" w:type="pct"/>
            <w:gridSpan w:val="2"/>
            <w:shd w:val="clear" w:color="auto" w:fill="auto"/>
            <w:vAlign w:val="center"/>
          </w:tcPr>
          <w:p w14:paraId="239614F1" w14:textId="34C3BF56" w:rsidR="007B415C" w:rsidRPr="007B415C" w:rsidRDefault="007B415C" w:rsidP="00803BC7">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Almacenará </w:t>
            </w:r>
            <w:r>
              <w:rPr>
                <w:rFonts w:cs="Arial"/>
                <w:b w:val="0"/>
                <w:noProof w:val="0"/>
                <w:sz w:val="22"/>
                <w:szCs w:val="22"/>
                <w:lang w:val="es-ES_tradnl"/>
              </w:rPr>
              <w:t>los datos de la mascota en la IPFS.</w:t>
            </w:r>
          </w:p>
        </w:tc>
      </w:tr>
      <w:tr w:rsidR="007B415C" w:rsidRPr="00BB29CA" w14:paraId="2A6F1E1E" w14:textId="77777777" w:rsidTr="00803BC7">
        <w:trPr>
          <w:cantSplit/>
          <w:trHeight w:val="412"/>
        </w:trPr>
        <w:tc>
          <w:tcPr>
            <w:tcW w:w="1233" w:type="pct"/>
            <w:shd w:val="clear" w:color="auto" w:fill="BFBFBF" w:themeFill="background1" w:themeFillShade="BF"/>
            <w:vAlign w:val="center"/>
          </w:tcPr>
          <w:p w14:paraId="6558147B"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Precondición</w:t>
            </w:r>
          </w:p>
        </w:tc>
        <w:tc>
          <w:tcPr>
            <w:tcW w:w="3767" w:type="pct"/>
            <w:gridSpan w:val="2"/>
            <w:shd w:val="clear" w:color="auto" w:fill="auto"/>
            <w:vAlign w:val="center"/>
          </w:tcPr>
          <w:p w14:paraId="1F841D92" w14:textId="11848E42" w:rsidR="007B415C" w:rsidRPr="007B415C" w:rsidRDefault="007B415C" w:rsidP="00803BC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 registrado en la Blockchain</w:t>
            </w:r>
          </w:p>
        </w:tc>
      </w:tr>
      <w:tr w:rsidR="007B415C" w:rsidRPr="00BB29CA" w14:paraId="179670CE" w14:textId="77777777" w:rsidTr="00803BC7">
        <w:trPr>
          <w:cantSplit/>
          <w:trHeight w:val="418"/>
        </w:trPr>
        <w:tc>
          <w:tcPr>
            <w:tcW w:w="1233" w:type="pct"/>
            <w:shd w:val="clear" w:color="auto" w:fill="BFBFBF" w:themeFill="background1" w:themeFillShade="BF"/>
            <w:vAlign w:val="center"/>
          </w:tcPr>
          <w:p w14:paraId="03E32198"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Postcondición</w:t>
            </w:r>
          </w:p>
        </w:tc>
        <w:tc>
          <w:tcPr>
            <w:tcW w:w="3767" w:type="pct"/>
            <w:gridSpan w:val="2"/>
            <w:shd w:val="clear" w:color="auto" w:fill="auto"/>
            <w:vAlign w:val="center"/>
          </w:tcPr>
          <w:p w14:paraId="3B8C7CA4" w14:textId="548AB8D0" w:rsidR="007B415C" w:rsidRPr="007B415C" w:rsidRDefault="007B415C" w:rsidP="00803BC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Mascota almacenada en la IPFS y hash en la Blockchain.</w:t>
            </w:r>
          </w:p>
        </w:tc>
      </w:tr>
      <w:tr w:rsidR="007B415C" w:rsidRPr="00BB29CA" w14:paraId="76E22B5F" w14:textId="77777777" w:rsidTr="00803BC7">
        <w:trPr>
          <w:cantSplit/>
          <w:trHeight w:val="320"/>
        </w:trPr>
        <w:tc>
          <w:tcPr>
            <w:tcW w:w="1233" w:type="pct"/>
            <w:tcBorders>
              <w:bottom w:val="single" w:sz="4" w:space="0" w:color="auto"/>
            </w:tcBorders>
            <w:shd w:val="clear" w:color="auto" w:fill="BFBFBF" w:themeFill="background1" w:themeFillShade="BF"/>
            <w:vAlign w:val="center"/>
          </w:tcPr>
          <w:p w14:paraId="01723E6B"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Actores</w:t>
            </w:r>
          </w:p>
        </w:tc>
        <w:tc>
          <w:tcPr>
            <w:tcW w:w="3767" w:type="pct"/>
            <w:gridSpan w:val="2"/>
            <w:shd w:val="clear" w:color="auto" w:fill="auto"/>
            <w:vAlign w:val="center"/>
          </w:tcPr>
          <w:p w14:paraId="16D14F76" w14:textId="53806AFA" w:rsidR="007B415C" w:rsidRPr="007B415C" w:rsidRDefault="007B415C" w:rsidP="00803BC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w:t>
            </w:r>
            <w:r w:rsidRPr="007B415C">
              <w:rPr>
                <w:rFonts w:cs="Arial"/>
                <w:b w:val="0"/>
                <w:noProof w:val="0"/>
                <w:sz w:val="22"/>
                <w:szCs w:val="22"/>
                <w:lang w:val="es-ES_tradnl"/>
              </w:rPr>
              <w:t xml:space="preserve">, </w:t>
            </w:r>
            <w:r>
              <w:rPr>
                <w:rFonts w:cs="Arial"/>
                <w:b w:val="0"/>
                <w:noProof w:val="0"/>
                <w:sz w:val="22"/>
                <w:szCs w:val="22"/>
                <w:lang w:val="es-ES_tradnl"/>
              </w:rPr>
              <w:t>IPFS</w:t>
            </w:r>
          </w:p>
        </w:tc>
      </w:tr>
      <w:tr w:rsidR="007B415C" w:rsidRPr="00BB29CA" w14:paraId="4A9AC619" w14:textId="77777777" w:rsidTr="00803BC7">
        <w:trPr>
          <w:cantSplit/>
          <w:trHeight w:val="320"/>
        </w:trPr>
        <w:tc>
          <w:tcPr>
            <w:tcW w:w="1233" w:type="pct"/>
            <w:vMerge w:val="restart"/>
            <w:tcBorders>
              <w:bottom w:val="single" w:sz="4" w:space="0" w:color="auto"/>
            </w:tcBorders>
            <w:shd w:val="clear" w:color="auto" w:fill="BFBFBF" w:themeFill="background1" w:themeFillShade="BF"/>
            <w:vAlign w:val="center"/>
          </w:tcPr>
          <w:p w14:paraId="5DA6C81E"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Secuencia Normal</w:t>
            </w:r>
          </w:p>
        </w:tc>
        <w:tc>
          <w:tcPr>
            <w:tcW w:w="411" w:type="pct"/>
            <w:shd w:val="clear" w:color="auto" w:fill="auto"/>
            <w:vAlign w:val="center"/>
          </w:tcPr>
          <w:p w14:paraId="62581F02"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Paso</w:t>
            </w:r>
          </w:p>
        </w:tc>
        <w:tc>
          <w:tcPr>
            <w:tcW w:w="3356" w:type="pct"/>
            <w:shd w:val="clear" w:color="auto" w:fill="auto"/>
            <w:vAlign w:val="center"/>
          </w:tcPr>
          <w:p w14:paraId="69AA7015" w14:textId="77777777" w:rsidR="007B415C" w:rsidRPr="007B415C" w:rsidRDefault="007B415C"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Acción</w:t>
            </w:r>
          </w:p>
        </w:tc>
      </w:tr>
      <w:tr w:rsidR="007B415C" w:rsidRPr="00BB29CA" w14:paraId="01F4E942" w14:textId="77777777" w:rsidTr="00803BC7">
        <w:trPr>
          <w:cantSplit/>
          <w:trHeight w:val="320"/>
        </w:trPr>
        <w:tc>
          <w:tcPr>
            <w:tcW w:w="1233" w:type="pct"/>
            <w:vMerge/>
            <w:tcBorders>
              <w:bottom w:val="single" w:sz="4" w:space="0" w:color="auto"/>
            </w:tcBorders>
            <w:shd w:val="clear" w:color="auto" w:fill="BFBFBF" w:themeFill="background1" w:themeFillShade="BF"/>
            <w:vAlign w:val="center"/>
          </w:tcPr>
          <w:p w14:paraId="2EAE7936" w14:textId="77777777" w:rsidR="007B415C" w:rsidRPr="007B415C" w:rsidRDefault="007B415C" w:rsidP="00803BC7">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766CD512" w14:textId="77777777" w:rsidR="007B415C" w:rsidRPr="007B415C" w:rsidRDefault="007B415C" w:rsidP="00803BC7">
            <w:pPr>
              <w:pStyle w:val="Table-Title"/>
              <w:spacing w:after="0" w:line="240" w:lineRule="auto"/>
              <w:contextualSpacing/>
              <w:jc w:val="center"/>
              <w:rPr>
                <w:rFonts w:cs="Arial"/>
                <w:b w:val="0"/>
                <w:noProof w:val="0"/>
                <w:sz w:val="22"/>
                <w:szCs w:val="22"/>
                <w:lang w:val="es-ES_tradnl"/>
              </w:rPr>
            </w:pPr>
            <w:r w:rsidRPr="007B415C">
              <w:rPr>
                <w:rFonts w:cs="Arial"/>
                <w:b w:val="0"/>
                <w:noProof w:val="0"/>
                <w:sz w:val="22"/>
                <w:szCs w:val="22"/>
                <w:lang w:val="es-ES_tradnl"/>
              </w:rPr>
              <w:t>1</w:t>
            </w:r>
          </w:p>
        </w:tc>
        <w:tc>
          <w:tcPr>
            <w:tcW w:w="3356" w:type="pct"/>
            <w:shd w:val="clear" w:color="auto" w:fill="auto"/>
            <w:vAlign w:val="center"/>
          </w:tcPr>
          <w:p w14:paraId="4837062E" w14:textId="753D3A86" w:rsidR="007B415C" w:rsidRPr="007B415C" w:rsidRDefault="007B415C" w:rsidP="00803BC7">
            <w:pPr>
              <w:pStyle w:val="Table-Title"/>
              <w:spacing w:after="0" w:line="240" w:lineRule="auto"/>
              <w:contextualSpacing/>
              <w:rPr>
                <w:rFonts w:cs="Arial"/>
                <w:noProof w:val="0"/>
                <w:sz w:val="22"/>
                <w:szCs w:val="22"/>
                <w:lang w:val="es-ES_tradnl"/>
              </w:rPr>
            </w:pPr>
            <w:r>
              <w:rPr>
                <w:rFonts w:cs="Arial"/>
                <w:b w:val="0"/>
                <w:noProof w:val="0"/>
                <w:sz w:val="22"/>
                <w:szCs w:val="22"/>
                <w:lang w:val="es-ES_tradnl"/>
              </w:rPr>
              <w:t xml:space="preserve">Veterinario rellena los datos </w:t>
            </w:r>
            <w:r w:rsidR="003E6651">
              <w:rPr>
                <w:rFonts w:cs="Arial"/>
                <w:b w:val="0"/>
                <w:noProof w:val="0"/>
                <w:sz w:val="22"/>
                <w:szCs w:val="22"/>
                <w:lang w:val="es-ES_tradnl"/>
              </w:rPr>
              <w:t>de la mascota.</w:t>
            </w:r>
          </w:p>
        </w:tc>
      </w:tr>
      <w:tr w:rsidR="007B415C" w:rsidRPr="00BB29CA" w14:paraId="34639CF3" w14:textId="77777777" w:rsidTr="00803BC7">
        <w:trPr>
          <w:cantSplit/>
          <w:trHeight w:val="447"/>
        </w:trPr>
        <w:tc>
          <w:tcPr>
            <w:tcW w:w="1233" w:type="pct"/>
            <w:vMerge/>
            <w:tcBorders>
              <w:bottom w:val="single" w:sz="4" w:space="0" w:color="auto"/>
            </w:tcBorders>
            <w:shd w:val="clear" w:color="auto" w:fill="BFBFBF" w:themeFill="background1" w:themeFillShade="BF"/>
            <w:vAlign w:val="center"/>
          </w:tcPr>
          <w:p w14:paraId="2BA53496" w14:textId="77777777" w:rsidR="007B415C" w:rsidRPr="007B415C" w:rsidRDefault="007B415C" w:rsidP="00803BC7">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7BDF2D64" w14:textId="77777777" w:rsidR="007B415C" w:rsidRPr="007B415C" w:rsidRDefault="007B415C" w:rsidP="00803BC7">
            <w:pPr>
              <w:pStyle w:val="Table-Title"/>
              <w:spacing w:after="0" w:line="240" w:lineRule="auto"/>
              <w:contextualSpacing/>
              <w:jc w:val="center"/>
              <w:rPr>
                <w:rFonts w:cs="Arial"/>
                <w:b w:val="0"/>
                <w:noProof w:val="0"/>
                <w:sz w:val="22"/>
                <w:szCs w:val="22"/>
                <w:lang w:val="es-ES_tradnl"/>
              </w:rPr>
            </w:pPr>
            <w:r w:rsidRPr="007B415C">
              <w:rPr>
                <w:rFonts w:cs="Arial"/>
                <w:b w:val="0"/>
                <w:noProof w:val="0"/>
                <w:sz w:val="22"/>
                <w:szCs w:val="22"/>
                <w:lang w:val="es-ES_tradnl"/>
              </w:rPr>
              <w:t>2</w:t>
            </w:r>
          </w:p>
        </w:tc>
        <w:tc>
          <w:tcPr>
            <w:tcW w:w="3356" w:type="pct"/>
            <w:shd w:val="clear" w:color="auto" w:fill="auto"/>
            <w:vAlign w:val="center"/>
          </w:tcPr>
          <w:p w14:paraId="3BDD5070" w14:textId="59AE0B2A" w:rsidR="007B415C" w:rsidRPr="007B415C" w:rsidRDefault="007B415C" w:rsidP="00803BC7">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sidR="003E6651">
              <w:rPr>
                <w:rFonts w:cs="Arial"/>
                <w:b w:val="0"/>
                <w:noProof w:val="0"/>
                <w:sz w:val="22"/>
                <w:szCs w:val="22"/>
                <w:lang w:val="es-ES_tradnl"/>
              </w:rPr>
              <w:t>valida</w:t>
            </w:r>
            <w:r w:rsidRPr="007B415C">
              <w:rPr>
                <w:rFonts w:cs="Arial"/>
                <w:b w:val="0"/>
                <w:noProof w:val="0"/>
                <w:sz w:val="22"/>
                <w:szCs w:val="22"/>
                <w:lang w:val="es-ES_tradnl"/>
              </w:rPr>
              <w:t xml:space="preserve"> </w:t>
            </w:r>
            <w:r w:rsidR="003E6651">
              <w:rPr>
                <w:rFonts w:cs="Arial"/>
                <w:b w:val="0"/>
                <w:noProof w:val="0"/>
                <w:sz w:val="22"/>
                <w:szCs w:val="22"/>
                <w:lang w:val="es-ES_tradnl"/>
              </w:rPr>
              <w:t>que todos los datos son correctos y que no existen valores sin cumplimentar.</w:t>
            </w:r>
          </w:p>
        </w:tc>
      </w:tr>
      <w:tr w:rsidR="007B415C" w:rsidRPr="00BB29CA" w14:paraId="49FDF583" w14:textId="77777777" w:rsidTr="00803BC7">
        <w:trPr>
          <w:cantSplit/>
          <w:trHeight w:val="320"/>
        </w:trPr>
        <w:tc>
          <w:tcPr>
            <w:tcW w:w="1233" w:type="pct"/>
            <w:vMerge/>
            <w:tcBorders>
              <w:bottom w:val="single" w:sz="4" w:space="0" w:color="auto"/>
            </w:tcBorders>
            <w:shd w:val="clear" w:color="auto" w:fill="BFBFBF" w:themeFill="background1" w:themeFillShade="BF"/>
            <w:vAlign w:val="center"/>
          </w:tcPr>
          <w:p w14:paraId="6C88DBF5" w14:textId="77777777" w:rsidR="007B415C" w:rsidRPr="007B415C" w:rsidRDefault="007B415C" w:rsidP="00803BC7">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596B435C" w14:textId="77777777" w:rsidR="007B415C" w:rsidRPr="007B415C" w:rsidRDefault="007B415C" w:rsidP="00803BC7">
            <w:pPr>
              <w:pStyle w:val="Table-Title"/>
              <w:spacing w:after="0" w:line="240" w:lineRule="auto"/>
              <w:contextualSpacing/>
              <w:jc w:val="center"/>
              <w:rPr>
                <w:rFonts w:cs="Arial"/>
                <w:b w:val="0"/>
                <w:noProof w:val="0"/>
                <w:sz w:val="22"/>
                <w:szCs w:val="22"/>
                <w:lang w:val="es-ES_tradnl"/>
              </w:rPr>
            </w:pPr>
            <w:r w:rsidRPr="007B415C">
              <w:rPr>
                <w:rFonts w:cs="Arial"/>
                <w:b w:val="0"/>
                <w:noProof w:val="0"/>
                <w:sz w:val="22"/>
                <w:szCs w:val="22"/>
                <w:lang w:val="es-ES_tradnl"/>
              </w:rPr>
              <w:t>3</w:t>
            </w:r>
          </w:p>
        </w:tc>
        <w:tc>
          <w:tcPr>
            <w:tcW w:w="3356" w:type="pct"/>
            <w:shd w:val="clear" w:color="auto" w:fill="auto"/>
            <w:vAlign w:val="center"/>
          </w:tcPr>
          <w:p w14:paraId="0303F5EB" w14:textId="5EEEB1F8" w:rsidR="007B415C" w:rsidRPr="007B415C" w:rsidRDefault="003E6651" w:rsidP="00803BC7">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envía los datos a la IPFS para su almacenamiento.</w:t>
            </w:r>
          </w:p>
        </w:tc>
      </w:tr>
      <w:tr w:rsidR="007B415C" w:rsidRPr="00BB29CA" w14:paraId="07A3ACE5" w14:textId="77777777" w:rsidTr="00803BC7">
        <w:trPr>
          <w:cantSplit/>
          <w:trHeight w:val="320"/>
        </w:trPr>
        <w:tc>
          <w:tcPr>
            <w:tcW w:w="1233" w:type="pct"/>
            <w:vMerge/>
            <w:tcBorders>
              <w:bottom w:val="single" w:sz="4" w:space="0" w:color="auto"/>
            </w:tcBorders>
            <w:shd w:val="clear" w:color="auto" w:fill="BFBFBF" w:themeFill="background1" w:themeFillShade="BF"/>
            <w:vAlign w:val="center"/>
          </w:tcPr>
          <w:p w14:paraId="2EC084D3" w14:textId="77777777" w:rsidR="007B415C" w:rsidRPr="007B415C" w:rsidRDefault="007B415C" w:rsidP="00803BC7">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AB46227" w14:textId="77777777" w:rsidR="007B415C" w:rsidRPr="007B415C" w:rsidRDefault="007B415C" w:rsidP="00803BC7">
            <w:pPr>
              <w:pStyle w:val="Table-Title"/>
              <w:spacing w:after="0" w:line="240" w:lineRule="auto"/>
              <w:contextualSpacing/>
              <w:jc w:val="center"/>
              <w:rPr>
                <w:rFonts w:cs="Arial"/>
                <w:b w:val="0"/>
                <w:noProof w:val="0"/>
                <w:sz w:val="22"/>
                <w:szCs w:val="22"/>
                <w:lang w:val="es-ES_tradnl"/>
              </w:rPr>
            </w:pPr>
            <w:r w:rsidRPr="007B415C">
              <w:rPr>
                <w:rFonts w:cs="Arial"/>
                <w:b w:val="0"/>
                <w:noProof w:val="0"/>
                <w:sz w:val="22"/>
                <w:szCs w:val="22"/>
                <w:lang w:val="es-ES_tradnl"/>
              </w:rPr>
              <w:t>4</w:t>
            </w:r>
          </w:p>
        </w:tc>
        <w:tc>
          <w:tcPr>
            <w:tcW w:w="3356" w:type="pct"/>
            <w:shd w:val="clear" w:color="auto" w:fill="auto"/>
            <w:vAlign w:val="center"/>
          </w:tcPr>
          <w:p w14:paraId="6526414A" w14:textId="71BF9CC9" w:rsidR="007B415C" w:rsidRPr="007B415C" w:rsidRDefault="003E6651" w:rsidP="00803BC7">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informa al usuario de que el proceso ha finalizado correctamente.</w:t>
            </w:r>
          </w:p>
        </w:tc>
      </w:tr>
    </w:tbl>
    <w:p w14:paraId="114FEE81" w14:textId="6F524B84" w:rsidR="00803BC7" w:rsidRDefault="00803BC7" w:rsidP="00803BC7">
      <w:pPr>
        <w:pStyle w:val="Descripcin"/>
        <w:framePr w:hSpace="141" w:wrap="around" w:vAnchor="text" w:hAnchor="page" w:x="4738" w:y="4766"/>
      </w:pPr>
      <w:bookmarkStart w:id="342" w:name="_Toc19108331"/>
      <w:r>
        <w:t xml:space="preserve">Tabla </w:t>
      </w:r>
      <w:r>
        <w:fldChar w:fldCharType="begin"/>
      </w:r>
      <w:r>
        <w:instrText xml:space="preserve"> SEQ Tabla \* ARABIC </w:instrText>
      </w:r>
      <w:r>
        <w:fldChar w:fldCharType="separate"/>
      </w:r>
      <w:r w:rsidR="000C7064">
        <w:rPr>
          <w:noProof/>
        </w:rPr>
        <w:t>43</w:t>
      </w:r>
      <w:r>
        <w:fldChar w:fldCharType="end"/>
      </w:r>
      <w:r>
        <w:t xml:space="preserve">: </w:t>
      </w:r>
      <w:r w:rsidRPr="00655A20">
        <w:t>Ficha de caso de uso Alta de mascotas.</w:t>
      </w:r>
      <w:bookmarkEnd w:id="342"/>
    </w:p>
    <w:p w14:paraId="3900D40E" w14:textId="77777777" w:rsidR="007B415C" w:rsidRDefault="007B415C" w:rsidP="0076397F">
      <w:pPr>
        <w:spacing w:line="360" w:lineRule="auto"/>
        <w:ind w:firstLine="284"/>
        <w:rPr>
          <w:lang w:val="es-ES_tradnl"/>
        </w:rPr>
      </w:pPr>
    </w:p>
    <w:p w14:paraId="5DB0A96A" w14:textId="77777777" w:rsidR="00751DCF" w:rsidRDefault="00751DCF" w:rsidP="0076397F">
      <w:pPr>
        <w:spacing w:line="360" w:lineRule="auto"/>
        <w:ind w:firstLine="284"/>
        <w:rPr>
          <w:lang w:val="es-ES_tradnl"/>
        </w:rPr>
      </w:pPr>
    </w:p>
    <w:p w14:paraId="3CC0D488" w14:textId="77777777" w:rsidR="009424C2" w:rsidRDefault="009424C2" w:rsidP="0076397F">
      <w:pPr>
        <w:spacing w:line="360" w:lineRule="auto"/>
        <w:ind w:firstLine="284"/>
        <w:rPr>
          <w:lang w:val="es-ES_tradnl"/>
        </w:rPr>
      </w:pPr>
    </w:p>
    <w:tbl>
      <w:tblPr>
        <w:tblpPr w:leftFromText="141" w:rightFromText="141" w:vertAnchor="text" w:horzAnchor="margin" w:tblpX="60" w:tblpY="60"/>
        <w:tblW w:w="47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1"/>
        <w:gridCol w:w="710"/>
        <w:gridCol w:w="5800"/>
      </w:tblGrid>
      <w:tr w:rsidR="003E6651" w:rsidRPr="00BB29CA" w14:paraId="14DC2195" w14:textId="77777777" w:rsidTr="00803BC7">
        <w:trPr>
          <w:cantSplit/>
          <w:trHeight w:val="381"/>
        </w:trPr>
        <w:tc>
          <w:tcPr>
            <w:tcW w:w="1233" w:type="pct"/>
            <w:tcBorders>
              <w:bottom w:val="single" w:sz="4" w:space="0" w:color="auto"/>
            </w:tcBorders>
            <w:shd w:val="clear" w:color="auto" w:fill="BFBFBF" w:themeFill="background1" w:themeFillShade="BF"/>
            <w:vAlign w:val="center"/>
          </w:tcPr>
          <w:p w14:paraId="360F7BB7" w14:textId="77777777" w:rsidR="003E6651" w:rsidRPr="007B415C" w:rsidRDefault="003E6651"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lastRenderedPageBreak/>
              <w:t>Identificador</w:t>
            </w:r>
          </w:p>
        </w:tc>
        <w:tc>
          <w:tcPr>
            <w:tcW w:w="3767" w:type="pct"/>
            <w:gridSpan w:val="2"/>
            <w:shd w:val="clear" w:color="auto" w:fill="BFBFBF" w:themeFill="background1" w:themeFillShade="BF"/>
            <w:vAlign w:val="center"/>
          </w:tcPr>
          <w:p w14:paraId="0B09DFD2" w14:textId="2B1B0CC0" w:rsidR="003E6651" w:rsidRPr="007B415C" w:rsidRDefault="00803BC7" w:rsidP="00803BC7">
            <w:pPr>
              <w:pStyle w:val="Table-Title"/>
              <w:spacing w:after="0" w:line="240" w:lineRule="auto"/>
              <w:contextualSpacing/>
              <w:rPr>
                <w:rFonts w:cs="Arial"/>
                <w:noProof w:val="0"/>
                <w:sz w:val="22"/>
                <w:szCs w:val="22"/>
                <w:lang w:val="es-ES_tradnl"/>
              </w:rPr>
            </w:pPr>
            <w:r>
              <w:rPr>
                <w:rFonts w:cs="Arial"/>
                <w:noProof w:val="0"/>
                <w:sz w:val="22"/>
                <w:szCs w:val="22"/>
                <w:lang w:val="es-ES_tradnl"/>
              </w:rPr>
              <w:t>UC_002</w:t>
            </w:r>
          </w:p>
        </w:tc>
      </w:tr>
      <w:tr w:rsidR="003E6651" w:rsidRPr="00BB29CA" w14:paraId="3A1821BE" w14:textId="77777777" w:rsidTr="00803BC7">
        <w:trPr>
          <w:cantSplit/>
          <w:trHeight w:val="415"/>
        </w:trPr>
        <w:tc>
          <w:tcPr>
            <w:tcW w:w="1233" w:type="pct"/>
            <w:tcBorders>
              <w:bottom w:val="single" w:sz="4" w:space="0" w:color="auto"/>
            </w:tcBorders>
            <w:shd w:val="clear" w:color="auto" w:fill="BFBFBF" w:themeFill="background1" w:themeFillShade="BF"/>
            <w:vAlign w:val="center"/>
          </w:tcPr>
          <w:p w14:paraId="5C00FDA3" w14:textId="77777777" w:rsidR="003E6651" w:rsidRPr="007B415C" w:rsidRDefault="003E6651"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Nombre</w:t>
            </w:r>
          </w:p>
        </w:tc>
        <w:tc>
          <w:tcPr>
            <w:tcW w:w="3767" w:type="pct"/>
            <w:gridSpan w:val="2"/>
            <w:shd w:val="clear" w:color="auto" w:fill="auto"/>
            <w:vAlign w:val="center"/>
          </w:tcPr>
          <w:p w14:paraId="2D0F2C02" w14:textId="099A4C54" w:rsidR="003E6651" w:rsidRPr="007B415C" w:rsidRDefault="0088420C" w:rsidP="00803BC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Alta de propietario</w:t>
            </w:r>
          </w:p>
        </w:tc>
      </w:tr>
      <w:tr w:rsidR="003E6651" w:rsidRPr="00BB29CA" w14:paraId="78E2BE33" w14:textId="77777777" w:rsidTr="00803BC7">
        <w:trPr>
          <w:cantSplit/>
          <w:trHeight w:val="421"/>
        </w:trPr>
        <w:tc>
          <w:tcPr>
            <w:tcW w:w="1233" w:type="pct"/>
            <w:shd w:val="clear" w:color="auto" w:fill="BFBFBF" w:themeFill="background1" w:themeFillShade="BF"/>
            <w:vAlign w:val="center"/>
          </w:tcPr>
          <w:p w14:paraId="4AD347C5" w14:textId="77777777" w:rsidR="003E6651" w:rsidRPr="007B415C" w:rsidRDefault="003E6651"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Descripción</w:t>
            </w:r>
          </w:p>
        </w:tc>
        <w:tc>
          <w:tcPr>
            <w:tcW w:w="3767" w:type="pct"/>
            <w:gridSpan w:val="2"/>
            <w:shd w:val="clear" w:color="auto" w:fill="auto"/>
            <w:vAlign w:val="center"/>
          </w:tcPr>
          <w:p w14:paraId="267530ED" w14:textId="24D5BDB5" w:rsidR="003E6651" w:rsidRPr="007B415C" w:rsidRDefault="003E6651" w:rsidP="00803BC7">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Almacenará </w:t>
            </w:r>
            <w:r>
              <w:rPr>
                <w:rFonts w:cs="Arial"/>
                <w:b w:val="0"/>
                <w:noProof w:val="0"/>
                <w:sz w:val="22"/>
                <w:szCs w:val="22"/>
                <w:lang w:val="es-ES_tradnl"/>
              </w:rPr>
              <w:t>los datos de</w:t>
            </w:r>
            <w:r w:rsidR="00803BC7">
              <w:rPr>
                <w:rFonts w:cs="Arial"/>
                <w:b w:val="0"/>
                <w:noProof w:val="0"/>
                <w:sz w:val="22"/>
                <w:szCs w:val="22"/>
                <w:lang w:val="es-ES_tradnl"/>
              </w:rPr>
              <w:t>l propietario</w:t>
            </w:r>
            <w:r>
              <w:rPr>
                <w:rFonts w:cs="Arial"/>
                <w:b w:val="0"/>
                <w:noProof w:val="0"/>
                <w:sz w:val="22"/>
                <w:szCs w:val="22"/>
                <w:lang w:val="es-ES_tradnl"/>
              </w:rPr>
              <w:t xml:space="preserve"> la mascota en la IPFS.</w:t>
            </w:r>
          </w:p>
        </w:tc>
      </w:tr>
      <w:tr w:rsidR="003E6651" w:rsidRPr="00BB29CA" w14:paraId="2BB4F6B5" w14:textId="77777777" w:rsidTr="00803BC7">
        <w:trPr>
          <w:cantSplit/>
          <w:trHeight w:val="412"/>
        </w:trPr>
        <w:tc>
          <w:tcPr>
            <w:tcW w:w="1233" w:type="pct"/>
            <w:shd w:val="clear" w:color="auto" w:fill="BFBFBF" w:themeFill="background1" w:themeFillShade="BF"/>
            <w:vAlign w:val="center"/>
          </w:tcPr>
          <w:p w14:paraId="2DA79D05" w14:textId="77777777" w:rsidR="003E6651" w:rsidRPr="007B415C" w:rsidRDefault="003E6651"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Precondición</w:t>
            </w:r>
          </w:p>
        </w:tc>
        <w:tc>
          <w:tcPr>
            <w:tcW w:w="3767" w:type="pct"/>
            <w:gridSpan w:val="2"/>
            <w:shd w:val="clear" w:color="auto" w:fill="auto"/>
            <w:vAlign w:val="center"/>
          </w:tcPr>
          <w:p w14:paraId="3EBFF0BE" w14:textId="77777777" w:rsidR="003E6651" w:rsidRDefault="003E6651" w:rsidP="00803BC7">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Veterinario registrado en la Blockchain</w:t>
            </w:r>
            <w:r w:rsidR="00803BC7">
              <w:rPr>
                <w:rFonts w:cs="Arial"/>
                <w:b w:val="0"/>
                <w:noProof w:val="0"/>
                <w:sz w:val="22"/>
                <w:szCs w:val="22"/>
                <w:lang w:val="es-ES_tradnl"/>
              </w:rPr>
              <w:t>.</w:t>
            </w:r>
          </w:p>
          <w:p w14:paraId="123F9146" w14:textId="22F878B4" w:rsidR="00803BC7" w:rsidRPr="007B415C" w:rsidRDefault="00803BC7" w:rsidP="00803BC7">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Datos de la mascota validados</w:t>
            </w:r>
          </w:p>
        </w:tc>
      </w:tr>
      <w:tr w:rsidR="003E6651" w:rsidRPr="00BB29CA" w14:paraId="07F68440" w14:textId="77777777" w:rsidTr="00803BC7">
        <w:trPr>
          <w:cantSplit/>
          <w:trHeight w:val="418"/>
        </w:trPr>
        <w:tc>
          <w:tcPr>
            <w:tcW w:w="1233" w:type="pct"/>
            <w:shd w:val="clear" w:color="auto" w:fill="BFBFBF" w:themeFill="background1" w:themeFillShade="BF"/>
            <w:vAlign w:val="center"/>
          </w:tcPr>
          <w:p w14:paraId="58695425" w14:textId="64837A52" w:rsidR="003E6651" w:rsidRPr="007B415C" w:rsidRDefault="003E6651"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Postcondición</w:t>
            </w:r>
          </w:p>
        </w:tc>
        <w:tc>
          <w:tcPr>
            <w:tcW w:w="3767" w:type="pct"/>
            <w:gridSpan w:val="2"/>
            <w:shd w:val="clear" w:color="auto" w:fill="auto"/>
            <w:vAlign w:val="center"/>
          </w:tcPr>
          <w:p w14:paraId="5BCDF9D7" w14:textId="14A11B4E" w:rsidR="003E6651" w:rsidRPr="007B415C" w:rsidRDefault="00803BC7" w:rsidP="00803BC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 xml:space="preserve">Datos del propietario </w:t>
            </w:r>
            <w:r w:rsidR="003E6651">
              <w:rPr>
                <w:rFonts w:cs="Arial"/>
                <w:b w:val="0"/>
                <w:noProof w:val="0"/>
                <w:sz w:val="22"/>
                <w:szCs w:val="22"/>
                <w:lang w:val="es-ES_tradnl"/>
              </w:rPr>
              <w:t>almacenad</w:t>
            </w:r>
            <w:r>
              <w:rPr>
                <w:rFonts w:cs="Arial"/>
                <w:b w:val="0"/>
                <w:noProof w:val="0"/>
                <w:sz w:val="22"/>
                <w:szCs w:val="22"/>
                <w:lang w:val="es-ES_tradnl"/>
              </w:rPr>
              <w:t>os</w:t>
            </w:r>
            <w:r w:rsidR="003E6651">
              <w:rPr>
                <w:rFonts w:cs="Arial"/>
                <w:b w:val="0"/>
                <w:noProof w:val="0"/>
                <w:sz w:val="22"/>
                <w:szCs w:val="22"/>
                <w:lang w:val="es-ES_tradnl"/>
              </w:rPr>
              <w:t xml:space="preserve"> en la IPFS y hash en la Blockchain.</w:t>
            </w:r>
          </w:p>
        </w:tc>
      </w:tr>
      <w:tr w:rsidR="003E6651" w:rsidRPr="00BB29CA" w14:paraId="3225A707" w14:textId="77777777" w:rsidTr="00803BC7">
        <w:trPr>
          <w:cantSplit/>
          <w:trHeight w:val="320"/>
        </w:trPr>
        <w:tc>
          <w:tcPr>
            <w:tcW w:w="1233" w:type="pct"/>
            <w:tcBorders>
              <w:bottom w:val="single" w:sz="4" w:space="0" w:color="auto"/>
            </w:tcBorders>
            <w:shd w:val="clear" w:color="auto" w:fill="BFBFBF" w:themeFill="background1" w:themeFillShade="BF"/>
            <w:vAlign w:val="center"/>
          </w:tcPr>
          <w:p w14:paraId="173C483F" w14:textId="77777777" w:rsidR="003E6651" w:rsidRPr="007B415C" w:rsidRDefault="003E6651"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Actores</w:t>
            </w:r>
          </w:p>
        </w:tc>
        <w:tc>
          <w:tcPr>
            <w:tcW w:w="3767" w:type="pct"/>
            <w:gridSpan w:val="2"/>
            <w:shd w:val="clear" w:color="auto" w:fill="auto"/>
            <w:vAlign w:val="center"/>
          </w:tcPr>
          <w:p w14:paraId="7EAC46D0" w14:textId="77777777" w:rsidR="003E6651" w:rsidRPr="007B415C" w:rsidRDefault="003E6651" w:rsidP="00803BC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w:t>
            </w:r>
            <w:r w:rsidRPr="007B415C">
              <w:rPr>
                <w:rFonts w:cs="Arial"/>
                <w:b w:val="0"/>
                <w:noProof w:val="0"/>
                <w:sz w:val="22"/>
                <w:szCs w:val="22"/>
                <w:lang w:val="es-ES_tradnl"/>
              </w:rPr>
              <w:t xml:space="preserve">, </w:t>
            </w:r>
            <w:r>
              <w:rPr>
                <w:rFonts w:cs="Arial"/>
                <w:b w:val="0"/>
                <w:noProof w:val="0"/>
                <w:sz w:val="22"/>
                <w:szCs w:val="22"/>
                <w:lang w:val="es-ES_tradnl"/>
              </w:rPr>
              <w:t>IPFS</w:t>
            </w:r>
          </w:p>
        </w:tc>
      </w:tr>
      <w:tr w:rsidR="003E6651" w:rsidRPr="00BB29CA" w14:paraId="41999C07" w14:textId="77777777" w:rsidTr="00803BC7">
        <w:trPr>
          <w:cantSplit/>
          <w:trHeight w:val="320"/>
        </w:trPr>
        <w:tc>
          <w:tcPr>
            <w:tcW w:w="1233" w:type="pct"/>
            <w:vMerge w:val="restart"/>
            <w:tcBorders>
              <w:bottom w:val="single" w:sz="4" w:space="0" w:color="auto"/>
            </w:tcBorders>
            <w:shd w:val="clear" w:color="auto" w:fill="BFBFBF" w:themeFill="background1" w:themeFillShade="BF"/>
            <w:vAlign w:val="center"/>
          </w:tcPr>
          <w:p w14:paraId="69858EFB" w14:textId="77777777" w:rsidR="003E6651" w:rsidRPr="007B415C" w:rsidRDefault="003E6651"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Secuencia Normal</w:t>
            </w:r>
          </w:p>
        </w:tc>
        <w:tc>
          <w:tcPr>
            <w:tcW w:w="411" w:type="pct"/>
            <w:shd w:val="clear" w:color="auto" w:fill="auto"/>
            <w:vAlign w:val="center"/>
          </w:tcPr>
          <w:p w14:paraId="43CB3269" w14:textId="77777777" w:rsidR="003E6651" w:rsidRPr="007B415C" w:rsidRDefault="003E6651"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Paso</w:t>
            </w:r>
          </w:p>
        </w:tc>
        <w:tc>
          <w:tcPr>
            <w:tcW w:w="3356" w:type="pct"/>
            <w:shd w:val="clear" w:color="auto" w:fill="auto"/>
            <w:vAlign w:val="center"/>
          </w:tcPr>
          <w:p w14:paraId="6559D051" w14:textId="77777777" w:rsidR="003E6651" w:rsidRPr="007B415C" w:rsidRDefault="003E6651" w:rsidP="00803BC7">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Acción</w:t>
            </w:r>
          </w:p>
        </w:tc>
      </w:tr>
      <w:tr w:rsidR="003E6651" w:rsidRPr="00BB29CA" w14:paraId="3ACCBAE8" w14:textId="77777777" w:rsidTr="00803BC7">
        <w:trPr>
          <w:cantSplit/>
          <w:trHeight w:val="320"/>
        </w:trPr>
        <w:tc>
          <w:tcPr>
            <w:tcW w:w="1233" w:type="pct"/>
            <w:vMerge/>
            <w:tcBorders>
              <w:bottom w:val="single" w:sz="4" w:space="0" w:color="auto"/>
            </w:tcBorders>
            <w:shd w:val="clear" w:color="auto" w:fill="BFBFBF" w:themeFill="background1" w:themeFillShade="BF"/>
            <w:vAlign w:val="center"/>
          </w:tcPr>
          <w:p w14:paraId="3D0381E6" w14:textId="77777777" w:rsidR="003E6651" w:rsidRPr="007B415C" w:rsidRDefault="003E6651" w:rsidP="00803BC7">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4A9B27BA" w14:textId="77777777" w:rsidR="003E6651" w:rsidRPr="007B415C" w:rsidRDefault="003E6651" w:rsidP="00803BC7">
            <w:pPr>
              <w:pStyle w:val="Table-Title"/>
              <w:spacing w:after="0" w:line="240" w:lineRule="auto"/>
              <w:contextualSpacing/>
              <w:jc w:val="center"/>
              <w:rPr>
                <w:rFonts w:cs="Arial"/>
                <w:b w:val="0"/>
                <w:noProof w:val="0"/>
                <w:sz w:val="22"/>
                <w:szCs w:val="22"/>
                <w:lang w:val="es-ES_tradnl"/>
              </w:rPr>
            </w:pPr>
            <w:r w:rsidRPr="007B415C">
              <w:rPr>
                <w:rFonts w:cs="Arial"/>
                <w:b w:val="0"/>
                <w:noProof w:val="0"/>
                <w:sz w:val="22"/>
                <w:szCs w:val="22"/>
                <w:lang w:val="es-ES_tradnl"/>
              </w:rPr>
              <w:t>1</w:t>
            </w:r>
          </w:p>
        </w:tc>
        <w:tc>
          <w:tcPr>
            <w:tcW w:w="3356" w:type="pct"/>
            <w:shd w:val="clear" w:color="auto" w:fill="auto"/>
            <w:vAlign w:val="center"/>
          </w:tcPr>
          <w:p w14:paraId="3D4FD5E0" w14:textId="77777777" w:rsidR="003E6651" w:rsidRPr="007B415C" w:rsidRDefault="003E6651" w:rsidP="00803BC7">
            <w:pPr>
              <w:pStyle w:val="Table-Title"/>
              <w:spacing w:after="0" w:line="240" w:lineRule="auto"/>
              <w:contextualSpacing/>
              <w:rPr>
                <w:rFonts w:cs="Arial"/>
                <w:noProof w:val="0"/>
                <w:sz w:val="22"/>
                <w:szCs w:val="22"/>
                <w:lang w:val="es-ES_tradnl"/>
              </w:rPr>
            </w:pPr>
            <w:r>
              <w:rPr>
                <w:rFonts w:cs="Arial"/>
                <w:b w:val="0"/>
                <w:noProof w:val="0"/>
                <w:sz w:val="22"/>
                <w:szCs w:val="22"/>
                <w:lang w:val="es-ES_tradnl"/>
              </w:rPr>
              <w:t>Veterinario rellena los datos de la mascota.</w:t>
            </w:r>
          </w:p>
        </w:tc>
      </w:tr>
      <w:tr w:rsidR="00803BC7" w:rsidRPr="00BB29CA" w14:paraId="39B281F5" w14:textId="77777777" w:rsidTr="00803BC7">
        <w:trPr>
          <w:cantSplit/>
          <w:trHeight w:val="320"/>
        </w:trPr>
        <w:tc>
          <w:tcPr>
            <w:tcW w:w="1233" w:type="pct"/>
            <w:vMerge/>
            <w:tcBorders>
              <w:bottom w:val="single" w:sz="4" w:space="0" w:color="auto"/>
            </w:tcBorders>
            <w:shd w:val="clear" w:color="auto" w:fill="BFBFBF" w:themeFill="background1" w:themeFillShade="BF"/>
            <w:vAlign w:val="center"/>
          </w:tcPr>
          <w:p w14:paraId="42049E20" w14:textId="77777777" w:rsidR="00803BC7" w:rsidRPr="007B415C" w:rsidRDefault="00803BC7" w:rsidP="00803BC7">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4632FCA1" w14:textId="73A5772C" w:rsidR="00803BC7" w:rsidRPr="007B415C" w:rsidRDefault="00803BC7" w:rsidP="00803BC7">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2</w:t>
            </w:r>
          </w:p>
        </w:tc>
        <w:tc>
          <w:tcPr>
            <w:tcW w:w="3356" w:type="pct"/>
            <w:shd w:val="clear" w:color="auto" w:fill="auto"/>
            <w:vAlign w:val="center"/>
          </w:tcPr>
          <w:p w14:paraId="2D127F83" w14:textId="0D613880" w:rsidR="00803BC7" w:rsidRDefault="00803BC7" w:rsidP="00803BC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 rellena los datos del propietario.</w:t>
            </w:r>
          </w:p>
        </w:tc>
      </w:tr>
      <w:tr w:rsidR="003E6651" w:rsidRPr="00BB29CA" w14:paraId="56EED25C" w14:textId="77777777" w:rsidTr="00803BC7">
        <w:trPr>
          <w:cantSplit/>
          <w:trHeight w:val="447"/>
        </w:trPr>
        <w:tc>
          <w:tcPr>
            <w:tcW w:w="1233" w:type="pct"/>
            <w:vMerge/>
            <w:tcBorders>
              <w:bottom w:val="single" w:sz="4" w:space="0" w:color="auto"/>
            </w:tcBorders>
            <w:shd w:val="clear" w:color="auto" w:fill="BFBFBF" w:themeFill="background1" w:themeFillShade="BF"/>
            <w:vAlign w:val="center"/>
          </w:tcPr>
          <w:p w14:paraId="5B2B2986" w14:textId="77777777" w:rsidR="003E6651" w:rsidRPr="007B415C" w:rsidRDefault="003E6651" w:rsidP="00803BC7">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1E4F251" w14:textId="178AB591" w:rsidR="003E6651" w:rsidRPr="007B415C" w:rsidRDefault="00803BC7" w:rsidP="00803BC7">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3</w:t>
            </w:r>
          </w:p>
        </w:tc>
        <w:tc>
          <w:tcPr>
            <w:tcW w:w="3356" w:type="pct"/>
            <w:shd w:val="clear" w:color="auto" w:fill="auto"/>
            <w:vAlign w:val="center"/>
          </w:tcPr>
          <w:p w14:paraId="6730D1D5" w14:textId="77777777" w:rsidR="003E6651" w:rsidRPr="007B415C" w:rsidRDefault="003E6651" w:rsidP="00803BC7">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valida</w:t>
            </w:r>
            <w:r w:rsidRPr="007B415C">
              <w:rPr>
                <w:rFonts w:cs="Arial"/>
                <w:b w:val="0"/>
                <w:noProof w:val="0"/>
                <w:sz w:val="22"/>
                <w:szCs w:val="22"/>
                <w:lang w:val="es-ES_tradnl"/>
              </w:rPr>
              <w:t xml:space="preserve"> </w:t>
            </w:r>
            <w:r>
              <w:rPr>
                <w:rFonts w:cs="Arial"/>
                <w:b w:val="0"/>
                <w:noProof w:val="0"/>
                <w:sz w:val="22"/>
                <w:szCs w:val="22"/>
                <w:lang w:val="es-ES_tradnl"/>
              </w:rPr>
              <w:t>que todos los datos son correctos y que no existen valores sin cumplimentar.</w:t>
            </w:r>
          </w:p>
        </w:tc>
      </w:tr>
      <w:tr w:rsidR="003E6651" w:rsidRPr="00BB29CA" w14:paraId="61713FB7" w14:textId="77777777" w:rsidTr="00803BC7">
        <w:trPr>
          <w:cantSplit/>
          <w:trHeight w:val="320"/>
        </w:trPr>
        <w:tc>
          <w:tcPr>
            <w:tcW w:w="1233" w:type="pct"/>
            <w:vMerge/>
            <w:tcBorders>
              <w:bottom w:val="single" w:sz="4" w:space="0" w:color="auto"/>
            </w:tcBorders>
            <w:shd w:val="clear" w:color="auto" w:fill="BFBFBF" w:themeFill="background1" w:themeFillShade="BF"/>
            <w:vAlign w:val="center"/>
          </w:tcPr>
          <w:p w14:paraId="23090889" w14:textId="77777777" w:rsidR="003E6651" w:rsidRPr="007B415C" w:rsidRDefault="003E6651" w:rsidP="00803BC7">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C9945F0" w14:textId="0506B397" w:rsidR="003E6651" w:rsidRPr="007B415C" w:rsidRDefault="00803BC7" w:rsidP="00803BC7">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4</w:t>
            </w:r>
          </w:p>
        </w:tc>
        <w:tc>
          <w:tcPr>
            <w:tcW w:w="3356" w:type="pct"/>
            <w:shd w:val="clear" w:color="auto" w:fill="auto"/>
            <w:vAlign w:val="center"/>
          </w:tcPr>
          <w:p w14:paraId="0F1CDDAF" w14:textId="77777777" w:rsidR="003E6651" w:rsidRPr="007B415C" w:rsidRDefault="003E6651" w:rsidP="00803BC7">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envía los datos a la IPFS para su almacenamiento.</w:t>
            </w:r>
          </w:p>
        </w:tc>
      </w:tr>
      <w:tr w:rsidR="003E6651" w:rsidRPr="00BB29CA" w14:paraId="11AD30EA" w14:textId="77777777" w:rsidTr="00803BC7">
        <w:trPr>
          <w:cantSplit/>
          <w:trHeight w:val="320"/>
        </w:trPr>
        <w:tc>
          <w:tcPr>
            <w:tcW w:w="1233" w:type="pct"/>
            <w:vMerge/>
            <w:tcBorders>
              <w:bottom w:val="single" w:sz="4" w:space="0" w:color="auto"/>
            </w:tcBorders>
            <w:shd w:val="clear" w:color="auto" w:fill="BFBFBF" w:themeFill="background1" w:themeFillShade="BF"/>
            <w:vAlign w:val="center"/>
          </w:tcPr>
          <w:p w14:paraId="50A631B6" w14:textId="77777777" w:rsidR="003E6651" w:rsidRPr="007B415C" w:rsidRDefault="003E6651" w:rsidP="00803BC7">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12CDF1FB" w14:textId="2535900C" w:rsidR="003E6651" w:rsidRPr="007B415C" w:rsidRDefault="00803BC7" w:rsidP="00803BC7">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5</w:t>
            </w:r>
          </w:p>
        </w:tc>
        <w:tc>
          <w:tcPr>
            <w:tcW w:w="3356" w:type="pct"/>
            <w:shd w:val="clear" w:color="auto" w:fill="auto"/>
            <w:vAlign w:val="center"/>
          </w:tcPr>
          <w:p w14:paraId="01C8DC04" w14:textId="77777777" w:rsidR="003E6651" w:rsidRPr="007B415C" w:rsidRDefault="003E6651" w:rsidP="0088420C">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informa al usuario de que el proceso ha finalizado correctamente.</w:t>
            </w:r>
          </w:p>
        </w:tc>
      </w:tr>
    </w:tbl>
    <w:p w14:paraId="2CD18371" w14:textId="77FEA2AF" w:rsidR="0088420C" w:rsidRDefault="0088420C" w:rsidP="0088420C">
      <w:pPr>
        <w:pStyle w:val="Descripcin"/>
        <w:framePr w:hSpace="141" w:wrap="around" w:vAnchor="text" w:hAnchor="page" w:x="4574" w:y="5348"/>
      </w:pPr>
      <w:bookmarkStart w:id="343" w:name="_Toc19108332"/>
      <w:r>
        <w:t xml:space="preserve">Tabla </w:t>
      </w:r>
      <w:r>
        <w:fldChar w:fldCharType="begin"/>
      </w:r>
      <w:r>
        <w:instrText xml:space="preserve"> SEQ Tabla \* ARABIC </w:instrText>
      </w:r>
      <w:r>
        <w:fldChar w:fldCharType="separate"/>
      </w:r>
      <w:r w:rsidR="000C7064">
        <w:rPr>
          <w:noProof/>
        </w:rPr>
        <w:t>44</w:t>
      </w:r>
      <w:r>
        <w:fldChar w:fldCharType="end"/>
      </w:r>
      <w:r>
        <w:t xml:space="preserve">: </w:t>
      </w:r>
      <w:r w:rsidRPr="00573D28">
        <w:t xml:space="preserve">Ficha </w:t>
      </w:r>
      <w:r>
        <w:t>de</w:t>
      </w:r>
      <w:r w:rsidR="00714B8B">
        <w:t>l</w:t>
      </w:r>
      <w:r>
        <w:t xml:space="preserve"> caso de uso </w:t>
      </w:r>
      <w:r w:rsidR="00714B8B">
        <w:t>a</w:t>
      </w:r>
      <w:r>
        <w:t>lta de propietario</w:t>
      </w:r>
      <w:bookmarkEnd w:id="343"/>
    </w:p>
    <w:p w14:paraId="11F9C537" w14:textId="77777777" w:rsidR="003E6651" w:rsidRDefault="003E6651" w:rsidP="0076397F">
      <w:pPr>
        <w:spacing w:line="360" w:lineRule="auto"/>
        <w:ind w:firstLine="284"/>
        <w:rPr>
          <w:lang w:val="es-ES_tradnl"/>
        </w:rPr>
      </w:pPr>
    </w:p>
    <w:p w14:paraId="57B81D9A" w14:textId="77777777" w:rsidR="0088420C" w:rsidRDefault="0088420C" w:rsidP="0076397F">
      <w:pPr>
        <w:spacing w:line="360" w:lineRule="auto"/>
        <w:ind w:firstLine="284"/>
        <w:rPr>
          <w:lang w:val="es-ES_tradnl"/>
        </w:rPr>
      </w:pPr>
    </w:p>
    <w:p w14:paraId="4E0FF1BB" w14:textId="77777777" w:rsidR="0088420C" w:rsidRDefault="0088420C" w:rsidP="0076397F">
      <w:pPr>
        <w:spacing w:line="360" w:lineRule="auto"/>
        <w:ind w:firstLine="284"/>
        <w:rPr>
          <w:lang w:val="es-ES_tradnl"/>
        </w:rPr>
      </w:pPr>
    </w:p>
    <w:tbl>
      <w:tblPr>
        <w:tblpPr w:leftFromText="141" w:rightFromText="141" w:vertAnchor="text" w:horzAnchor="margin" w:tblpX="60" w:tblpY="60"/>
        <w:tblW w:w="47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1"/>
        <w:gridCol w:w="710"/>
        <w:gridCol w:w="5800"/>
      </w:tblGrid>
      <w:tr w:rsidR="00803BC7" w:rsidRPr="00BB29CA" w14:paraId="69F6DC29" w14:textId="77777777" w:rsidTr="00751DCF">
        <w:trPr>
          <w:cantSplit/>
          <w:trHeight w:val="381"/>
        </w:trPr>
        <w:tc>
          <w:tcPr>
            <w:tcW w:w="1233" w:type="pct"/>
            <w:tcBorders>
              <w:bottom w:val="single" w:sz="4" w:space="0" w:color="auto"/>
            </w:tcBorders>
            <w:shd w:val="clear" w:color="auto" w:fill="BFBFBF" w:themeFill="background1" w:themeFillShade="BF"/>
            <w:vAlign w:val="center"/>
          </w:tcPr>
          <w:p w14:paraId="5E7DF3B6" w14:textId="77777777" w:rsidR="00803BC7" w:rsidRPr="007B415C" w:rsidRDefault="00803BC7"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Identificador</w:t>
            </w:r>
          </w:p>
        </w:tc>
        <w:tc>
          <w:tcPr>
            <w:tcW w:w="3767" w:type="pct"/>
            <w:gridSpan w:val="2"/>
            <w:shd w:val="clear" w:color="auto" w:fill="BFBFBF" w:themeFill="background1" w:themeFillShade="BF"/>
            <w:vAlign w:val="center"/>
          </w:tcPr>
          <w:p w14:paraId="20FB7652" w14:textId="7ADC5837" w:rsidR="00803BC7" w:rsidRPr="007B415C" w:rsidRDefault="00803BC7" w:rsidP="00751DCF">
            <w:pPr>
              <w:pStyle w:val="Table-Title"/>
              <w:spacing w:after="0" w:line="240" w:lineRule="auto"/>
              <w:contextualSpacing/>
              <w:rPr>
                <w:rFonts w:cs="Arial"/>
                <w:noProof w:val="0"/>
                <w:sz w:val="22"/>
                <w:szCs w:val="22"/>
                <w:lang w:val="es-ES_tradnl"/>
              </w:rPr>
            </w:pPr>
            <w:r>
              <w:rPr>
                <w:rFonts w:cs="Arial"/>
                <w:noProof w:val="0"/>
                <w:sz w:val="22"/>
                <w:szCs w:val="22"/>
                <w:lang w:val="es-ES_tradnl"/>
              </w:rPr>
              <w:t>UC_003</w:t>
            </w:r>
          </w:p>
        </w:tc>
      </w:tr>
      <w:tr w:rsidR="00803BC7" w:rsidRPr="00BB29CA" w14:paraId="53EC665C" w14:textId="77777777" w:rsidTr="00751DCF">
        <w:trPr>
          <w:cantSplit/>
          <w:trHeight w:val="415"/>
        </w:trPr>
        <w:tc>
          <w:tcPr>
            <w:tcW w:w="1233" w:type="pct"/>
            <w:tcBorders>
              <w:bottom w:val="single" w:sz="4" w:space="0" w:color="auto"/>
            </w:tcBorders>
            <w:shd w:val="clear" w:color="auto" w:fill="BFBFBF" w:themeFill="background1" w:themeFillShade="BF"/>
            <w:vAlign w:val="center"/>
          </w:tcPr>
          <w:p w14:paraId="3E690FD3" w14:textId="77777777" w:rsidR="00803BC7" w:rsidRPr="007B415C" w:rsidRDefault="00803BC7"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Nombre</w:t>
            </w:r>
          </w:p>
        </w:tc>
        <w:tc>
          <w:tcPr>
            <w:tcW w:w="3767" w:type="pct"/>
            <w:gridSpan w:val="2"/>
            <w:shd w:val="clear" w:color="auto" w:fill="auto"/>
            <w:vAlign w:val="center"/>
          </w:tcPr>
          <w:p w14:paraId="5F90DFF3" w14:textId="0734425C" w:rsidR="00803BC7" w:rsidRPr="007B415C" w:rsidRDefault="00803BC7"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Modificación de mascotas</w:t>
            </w:r>
          </w:p>
        </w:tc>
      </w:tr>
      <w:tr w:rsidR="00803BC7" w:rsidRPr="00BB29CA" w14:paraId="7662B3BD" w14:textId="77777777" w:rsidTr="00751DCF">
        <w:trPr>
          <w:cantSplit/>
          <w:trHeight w:val="421"/>
        </w:trPr>
        <w:tc>
          <w:tcPr>
            <w:tcW w:w="1233" w:type="pct"/>
            <w:shd w:val="clear" w:color="auto" w:fill="BFBFBF" w:themeFill="background1" w:themeFillShade="BF"/>
            <w:vAlign w:val="center"/>
          </w:tcPr>
          <w:p w14:paraId="2F1FC5A5" w14:textId="77777777" w:rsidR="00803BC7" w:rsidRPr="007B415C" w:rsidRDefault="00803BC7"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Descripción</w:t>
            </w:r>
          </w:p>
        </w:tc>
        <w:tc>
          <w:tcPr>
            <w:tcW w:w="3767" w:type="pct"/>
            <w:gridSpan w:val="2"/>
            <w:shd w:val="clear" w:color="auto" w:fill="auto"/>
            <w:vAlign w:val="center"/>
          </w:tcPr>
          <w:p w14:paraId="70EE05D5" w14:textId="3FEA9189" w:rsidR="00803BC7" w:rsidRPr="007B415C" w:rsidRDefault="00803BC7" w:rsidP="00803BC7">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Almacenará </w:t>
            </w:r>
            <w:r>
              <w:rPr>
                <w:rFonts w:cs="Arial"/>
                <w:b w:val="0"/>
                <w:noProof w:val="0"/>
                <w:sz w:val="22"/>
                <w:szCs w:val="22"/>
                <w:lang w:val="es-ES_tradnl"/>
              </w:rPr>
              <w:t>los cambios realizados en los datos la mascota en la IPFS.</w:t>
            </w:r>
          </w:p>
        </w:tc>
      </w:tr>
      <w:tr w:rsidR="00803BC7" w:rsidRPr="00BB29CA" w14:paraId="395FABE5" w14:textId="77777777" w:rsidTr="00751DCF">
        <w:trPr>
          <w:cantSplit/>
          <w:trHeight w:val="412"/>
        </w:trPr>
        <w:tc>
          <w:tcPr>
            <w:tcW w:w="1233" w:type="pct"/>
            <w:shd w:val="clear" w:color="auto" w:fill="BFBFBF" w:themeFill="background1" w:themeFillShade="BF"/>
            <w:vAlign w:val="center"/>
          </w:tcPr>
          <w:p w14:paraId="43964123" w14:textId="77777777" w:rsidR="00803BC7" w:rsidRPr="007B415C" w:rsidRDefault="00803BC7"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Precondición</w:t>
            </w:r>
          </w:p>
        </w:tc>
        <w:tc>
          <w:tcPr>
            <w:tcW w:w="3767" w:type="pct"/>
            <w:gridSpan w:val="2"/>
            <w:shd w:val="clear" w:color="auto" w:fill="auto"/>
            <w:vAlign w:val="center"/>
          </w:tcPr>
          <w:p w14:paraId="764DAFB5" w14:textId="77777777" w:rsidR="00803BC7" w:rsidRDefault="00803BC7" w:rsidP="00751DCF">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Veterinario registrado en la Blockchain.</w:t>
            </w:r>
          </w:p>
          <w:p w14:paraId="1D5AA459" w14:textId="728AAEE1" w:rsidR="00803BC7" w:rsidRPr="007B415C" w:rsidRDefault="00803BC7" w:rsidP="00803BC7">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Datos de la mascota existentes en la IPFS.</w:t>
            </w:r>
          </w:p>
        </w:tc>
      </w:tr>
      <w:tr w:rsidR="00803BC7" w:rsidRPr="00BB29CA" w14:paraId="59FCEEC3" w14:textId="77777777" w:rsidTr="00751DCF">
        <w:trPr>
          <w:cantSplit/>
          <w:trHeight w:val="418"/>
        </w:trPr>
        <w:tc>
          <w:tcPr>
            <w:tcW w:w="1233" w:type="pct"/>
            <w:shd w:val="clear" w:color="auto" w:fill="BFBFBF" w:themeFill="background1" w:themeFillShade="BF"/>
            <w:vAlign w:val="center"/>
          </w:tcPr>
          <w:p w14:paraId="2652478F" w14:textId="77777777" w:rsidR="00803BC7" w:rsidRPr="007B415C" w:rsidRDefault="00803BC7"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Postcondición</w:t>
            </w:r>
          </w:p>
        </w:tc>
        <w:tc>
          <w:tcPr>
            <w:tcW w:w="3767" w:type="pct"/>
            <w:gridSpan w:val="2"/>
            <w:shd w:val="clear" w:color="auto" w:fill="auto"/>
            <w:vAlign w:val="center"/>
          </w:tcPr>
          <w:p w14:paraId="3D900AD9" w14:textId="43F5F893" w:rsidR="00803BC7" w:rsidRPr="007B415C" w:rsidRDefault="00803BC7" w:rsidP="00803BC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Datos de la mascota almacenados en la IPFS y hash en la Blockchain.</w:t>
            </w:r>
          </w:p>
        </w:tc>
      </w:tr>
      <w:tr w:rsidR="00803BC7" w:rsidRPr="00BB29CA" w14:paraId="4A29BE7F" w14:textId="77777777" w:rsidTr="00751DCF">
        <w:trPr>
          <w:cantSplit/>
          <w:trHeight w:val="320"/>
        </w:trPr>
        <w:tc>
          <w:tcPr>
            <w:tcW w:w="1233" w:type="pct"/>
            <w:tcBorders>
              <w:bottom w:val="single" w:sz="4" w:space="0" w:color="auto"/>
            </w:tcBorders>
            <w:shd w:val="clear" w:color="auto" w:fill="BFBFBF" w:themeFill="background1" w:themeFillShade="BF"/>
            <w:vAlign w:val="center"/>
          </w:tcPr>
          <w:p w14:paraId="57609710" w14:textId="77777777" w:rsidR="00803BC7" w:rsidRPr="007B415C" w:rsidRDefault="00803BC7"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Actores</w:t>
            </w:r>
          </w:p>
        </w:tc>
        <w:tc>
          <w:tcPr>
            <w:tcW w:w="3767" w:type="pct"/>
            <w:gridSpan w:val="2"/>
            <w:shd w:val="clear" w:color="auto" w:fill="auto"/>
            <w:vAlign w:val="center"/>
          </w:tcPr>
          <w:p w14:paraId="2F90340E" w14:textId="77777777" w:rsidR="00803BC7" w:rsidRPr="007B415C" w:rsidRDefault="00803BC7"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w:t>
            </w:r>
            <w:r w:rsidRPr="007B415C">
              <w:rPr>
                <w:rFonts w:cs="Arial"/>
                <w:b w:val="0"/>
                <w:noProof w:val="0"/>
                <w:sz w:val="22"/>
                <w:szCs w:val="22"/>
                <w:lang w:val="es-ES_tradnl"/>
              </w:rPr>
              <w:t xml:space="preserve">, </w:t>
            </w:r>
            <w:r>
              <w:rPr>
                <w:rFonts w:cs="Arial"/>
                <w:b w:val="0"/>
                <w:noProof w:val="0"/>
                <w:sz w:val="22"/>
                <w:szCs w:val="22"/>
                <w:lang w:val="es-ES_tradnl"/>
              </w:rPr>
              <w:t>IPFS</w:t>
            </w:r>
          </w:p>
        </w:tc>
      </w:tr>
      <w:tr w:rsidR="00803BC7" w:rsidRPr="00BB29CA" w14:paraId="1D43DEE6" w14:textId="77777777" w:rsidTr="00751DCF">
        <w:trPr>
          <w:cantSplit/>
          <w:trHeight w:val="320"/>
        </w:trPr>
        <w:tc>
          <w:tcPr>
            <w:tcW w:w="1233" w:type="pct"/>
            <w:vMerge w:val="restart"/>
            <w:tcBorders>
              <w:bottom w:val="single" w:sz="4" w:space="0" w:color="auto"/>
            </w:tcBorders>
            <w:shd w:val="clear" w:color="auto" w:fill="BFBFBF" w:themeFill="background1" w:themeFillShade="BF"/>
            <w:vAlign w:val="center"/>
          </w:tcPr>
          <w:p w14:paraId="3E7DFDEE" w14:textId="77777777" w:rsidR="00803BC7" w:rsidRPr="007B415C" w:rsidRDefault="00803BC7"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Secuencia Normal</w:t>
            </w:r>
          </w:p>
        </w:tc>
        <w:tc>
          <w:tcPr>
            <w:tcW w:w="411" w:type="pct"/>
            <w:shd w:val="clear" w:color="auto" w:fill="auto"/>
            <w:vAlign w:val="center"/>
          </w:tcPr>
          <w:p w14:paraId="02836D9B" w14:textId="77777777" w:rsidR="00803BC7" w:rsidRPr="007B415C" w:rsidRDefault="00803BC7"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Paso</w:t>
            </w:r>
          </w:p>
        </w:tc>
        <w:tc>
          <w:tcPr>
            <w:tcW w:w="3356" w:type="pct"/>
            <w:shd w:val="clear" w:color="auto" w:fill="auto"/>
            <w:vAlign w:val="center"/>
          </w:tcPr>
          <w:p w14:paraId="07107422" w14:textId="77777777" w:rsidR="00803BC7" w:rsidRPr="007B415C" w:rsidRDefault="00803BC7"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Acción</w:t>
            </w:r>
          </w:p>
        </w:tc>
      </w:tr>
      <w:tr w:rsidR="00A92FC8" w:rsidRPr="00BB29CA" w14:paraId="283ABFC9"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1104B622" w14:textId="77777777" w:rsidR="00A92FC8" w:rsidRPr="007B415C" w:rsidRDefault="00A92FC8" w:rsidP="00A92FC8">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7CCBDF55" w14:textId="6028D2D4" w:rsidR="00A92FC8" w:rsidRPr="007B415C" w:rsidRDefault="00A92FC8" w:rsidP="00A92FC8">
            <w:pPr>
              <w:pStyle w:val="Table-Title"/>
              <w:spacing w:after="0" w:line="240" w:lineRule="auto"/>
              <w:contextualSpacing/>
              <w:jc w:val="center"/>
              <w:rPr>
                <w:rFonts w:cs="Arial"/>
                <w:b w:val="0"/>
                <w:noProof w:val="0"/>
                <w:sz w:val="22"/>
                <w:szCs w:val="22"/>
                <w:lang w:val="es-ES_tradnl"/>
              </w:rPr>
            </w:pPr>
            <w:r w:rsidRPr="007B415C">
              <w:rPr>
                <w:rFonts w:cs="Arial"/>
                <w:b w:val="0"/>
                <w:noProof w:val="0"/>
                <w:sz w:val="22"/>
                <w:szCs w:val="22"/>
                <w:lang w:val="es-ES_tradnl"/>
              </w:rPr>
              <w:t>1</w:t>
            </w:r>
          </w:p>
        </w:tc>
        <w:tc>
          <w:tcPr>
            <w:tcW w:w="3356" w:type="pct"/>
            <w:shd w:val="clear" w:color="auto" w:fill="auto"/>
            <w:vAlign w:val="center"/>
          </w:tcPr>
          <w:p w14:paraId="3443CDCB" w14:textId="569F27D9" w:rsidR="00A92FC8" w:rsidRDefault="00A92FC8" w:rsidP="00A92FC8">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 busca los datos de la mascota en la IPFS.</w:t>
            </w:r>
          </w:p>
        </w:tc>
      </w:tr>
      <w:tr w:rsidR="00A92FC8" w:rsidRPr="00BB29CA" w14:paraId="76B026C7"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4FCADDE8" w14:textId="77777777" w:rsidR="00A92FC8" w:rsidRPr="007B415C" w:rsidRDefault="00A92FC8" w:rsidP="00A92FC8">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34AFFF5C" w14:textId="192CF991" w:rsidR="00A92FC8" w:rsidRPr="007B415C" w:rsidRDefault="00A92FC8" w:rsidP="00A92FC8">
            <w:pPr>
              <w:pStyle w:val="Table-Title"/>
              <w:spacing w:after="0" w:line="240" w:lineRule="auto"/>
              <w:contextualSpacing/>
              <w:jc w:val="center"/>
              <w:rPr>
                <w:rFonts w:cs="Arial"/>
                <w:b w:val="0"/>
                <w:noProof w:val="0"/>
                <w:sz w:val="22"/>
                <w:szCs w:val="22"/>
                <w:lang w:val="es-ES_tradnl"/>
              </w:rPr>
            </w:pPr>
            <w:r w:rsidRPr="007B415C">
              <w:rPr>
                <w:rFonts w:cs="Arial"/>
                <w:b w:val="0"/>
                <w:noProof w:val="0"/>
                <w:sz w:val="22"/>
                <w:szCs w:val="22"/>
                <w:lang w:val="es-ES_tradnl"/>
              </w:rPr>
              <w:t>2</w:t>
            </w:r>
          </w:p>
        </w:tc>
        <w:tc>
          <w:tcPr>
            <w:tcW w:w="3356" w:type="pct"/>
            <w:shd w:val="clear" w:color="auto" w:fill="auto"/>
            <w:vAlign w:val="center"/>
          </w:tcPr>
          <w:p w14:paraId="5EE44822" w14:textId="203A32E1" w:rsidR="00A92FC8" w:rsidRPr="007B415C" w:rsidRDefault="00A92FC8" w:rsidP="00A92FC8">
            <w:pPr>
              <w:pStyle w:val="Table-Title"/>
              <w:spacing w:after="0" w:line="240" w:lineRule="auto"/>
              <w:contextualSpacing/>
              <w:rPr>
                <w:rFonts w:cs="Arial"/>
                <w:noProof w:val="0"/>
                <w:sz w:val="22"/>
                <w:szCs w:val="22"/>
                <w:lang w:val="es-ES_tradnl"/>
              </w:rPr>
            </w:pPr>
            <w:r>
              <w:rPr>
                <w:rFonts w:cs="Arial"/>
                <w:b w:val="0"/>
                <w:noProof w:val="0"/>
                <w:sz w:val="22"/>
                <w:szCs w:val="22"/>
                <w:lang w:val="es-ES_tradnl"/>
              </w:rPr>
              <w:t>Veterinario modifica los datos de la mascota.</w:t>
            </w:r>
          </w:p>
        </w:tc>
      </w:tr>
      <w:tr w:rsidR="00A92FC8" w:rsidRPr="00BB29CA" w14:paraId="260DE396" w14:textId="77777777" w:rsidTr="00751DCF">
        <w:trPr>
          <w:cantSplit/>
          <w:trHeight w:val="447"/>
        </w:trPr>
        <w:tc>
          <w:tcPr>
            <w:tcW w:w="1233" w:type="pct"/>
            <w:vMerge/>
            <w:tcBorders>
              <w:bottom w:val="single" w:sz="4" w:space="0" w:color="auto"/>
            </w:tcBorders>
            <w:shd w:val="clear" w:color="auto" w:fill="BFBFBF" w:themeFill="background1" w:themeFillShade="BF"/>
            <w:vAlign w:val="center"/>
          </w:tcPr>
          <w:p w14:paraId="59A2B90E" w14:textId="77777777" w:rsidR="00A92FC8" w:rsidRPr="007B415C" w:rsidRDefault="00A92FC8" w:rsidP="00A92FC8">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52A22FB7" w14:textId="6D6EEE63" w:rsidR="00A92FC8" w:rsidRPr="007B415C" w:rsidRDefault="00A92FC8" w:rsidP="00A92FC8">
            <w:pPr>
              <w:pStyle w:val="Table-Title"/>
              <w:spacing w:after="0" w:line="240" w:lineRule="auto"/>
              <w:contextualSpacing/>
              <w:jc w:val="center"/>
              <w:rPr>
                <w:rFonts w:cs="Arial"/>
                <w:b w:val="0"/>
                <w:noProof w:val="0"/>
                <w:sz w:val="22"/>
                <w:szCs w:val="22"/>
                <w:lang w:val="es-ES_tradnl"/>
              </w:rPr>
            </w:pPr>
            <w:r w:rsidRPr="007B415C">
              <w:rPr>
                <w:rFonts w:cs="Arial"/>
                <w:b w:val="0"/>
                <w:noProof w:val="0"/>
                <w:sz w:val="22"/>
                <w:szCs w:val="22"/>
                <w:lang w:val="es-ES_tradnl"/>
              </w:rPr>
              <w:t>3</w:t>
            </w:r>
          </w:p>
        </w:tc>
        <w:tc>
          <w:tcPr>
            <w:tcW w:w="3356" w:type="pct"/>
            <w:shd w:val="clear" w:color="auto" w:fill="auto"/>
            <w:vAlign w:val="center"/>
          </w:tcPr>
          <w:p w14:paraId="330D7352" w14:textId="77777777" w:rsidR="00A92FC8" w:rsidRPr="007B415C" w:rsidRDefault="00A92FC8" w:rsidP="00A92FC8">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valida</w:t>
            </w:r>
            <w:r w:rsidRPr="007B415C">
              <w:rPr>
                <w:rFonts w:cs="Arial"/>
                <w:b w:val="0"/>
                <w:noProof w:val="0"/>
                <w:sz w:val="22"/>
                <w:szCs w:val="22"/>
                <w:lang w:val="es-ES_tradnl"/>
              </w:rPr>
              <w:t xml:space="preserve"> </w:t>
            </w:r>
            <w:r>
              <w:rPr>
                <w:rFonts w:cs="Arial"/>
                <w:b w:val="0"/>
                <w:noProof w:val="0"/>
                <w:sz w:val="22"/>
                <w:szCs w:val="22"/>
                <w:lang w:val="es-ES_tradnl"/>
              </w:rPr>
              <w:t>que todos los datos son correctos y que no existen valores sin cumplimentar.</w:t>
            </w:r>
          </w:p>
        </w:tc>
      </w:tr>
      <w:tr w:rsidR="00A92FC8" w:rsidRPr="00BB29CA" w14:paraId="18AB6E54"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7DE0C050" w14:textId="77777777" w:rsidR="00A92FC8" w:rsidRPr="007B415C" w:rsidRDefault="00A92FC8" w:rsidP="00A92FC8">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323EC090" w14:textId="53BC4D71" w:rsidR="00A92FC8" w:rsidRPr="007B415C" w:rsidRDefault="00A92FC8" w:rsidP="00A92FC8">
            <w:pPr>
              <w:pStyle w:val="Table-Title"/>
              <w:spacing w:after="0" w:line="240" w:lineRule="auto"/>
              <w:contextualSpacing/>
              <w:jc w:val="center"/>
              <w:rPr>
                <w:rFonts w:cs="Arial"/>
                <w:b w:val="0"/>
                <w:noProof w:val="0"/>
                <w:sz w:val="22"/>
                <w:szCs w:val="22"/>
                <w:lang w:val="es-ES_tradnl"/>
              </w:rPr>
            </w:pPr>
            <w:r w:rsidRPr="007B415C">
              <w:rPr>
                <w:rFonts w:cs="Arial"/>
                <w:b w:val="0"/>
                <w:noProof w:val="0"/>
                <w:sz w:val="22"/>
                <w:szCs w:val="22"/>
                <w:lang w:val="es-ES_tradnl"/>
              </w:rPr>
              <w:t>4</w:t>
            </w:r>
          </w:p>
        </w:tc>
        <w:tc>
          <w:tcPr>
            <w:tcW w:w="3356" w:type="pct"/>
            <w:shd w:val="clear" w:color="auto" w:fill="auto"/>
            <w:vAlign w:val="center"/>
          </w:tcPr>
          <w:p w14:paraId="2C6E25C3" w14:textId="77777777" w:rsidR="00A92FC8" w:rsidRPr="007B415C" w:rsidRDefault="00A92FC8" w:rsidP="00A92FC8">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envía los datos a la IPFS para su almacenamiento.</w:t>
            </w:r>
          </w:p>
        </w:tc>
      </w:tr>
      <w:tr w:rsidR="00A92FC8" w:rsidRPr="00BB29CA" w14:paraId="02060D98"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03B440BF" w14:textId="77777777" w:rsidR="00A92FC8" w:rsidRPr="007B415C" w:rsidRDefault="00A92FC8" w:rsidP="00A92FC8">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352483A7" w14:textId="79F3BD17" w:rsidR="00A92FC8" w:rsidRPr="007B415C" w:rsidRDefault="00A92FC8" w:rsidP="00A92FC8">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5</w:t>
            </w:r>
          </w:p>
        </w:tc>
        <w:tc>
          <w:tcPr>
            <w:tcW w:w="3356" w:type="pct"/>
            <w:shd w:val="clear" w:color="auto" w:fill="auto"/>
            <w:vAlign w:val="center"/>
          </w:tcPr>
          <w:p w14:paraId="54DB7436" w14:textId="77777777" w:rsidR="00A92FC8" w:rsidRPr="007B415C" w:rsidRDefault="00A92FC8" w:rsidP="00A92FC8">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informa al usuario de que el proceso ha finalizado correctamente.</w:t>
            </w:r>
          </w:p>
        </w:tc>
      </w:tr>
    </w:tbl>
    <w:p w14:paraId="75EE52CB" w14:textId="6E76C14C" w:rsidR="0088420C" w:rsidRDefault="0088420C" w:rsidP="0088420C">
      <w:pPr>
        <w:pStyle w:val="Descripcin"/>
        <w:framePr w:hSpace="141" w:wrap="around" w:vAnchor="text" w:hAnchor="page" w:x="4071" w:y="5416"/>
      </w:pPr>
      <w:bookmarkStart w:id="344" w:name="_Toc19108333"/>
      <w:r>
        <w:t xml:space="preserve">Tabla </w:t>
      </w:r>
      <w:r>
        <w:fldChar w:fldCharType="begin"/>
      </w:r>
      <w:r>
        <w:instrText xml:space="preserve"> SEQ Tabla \* ARABIC </w:instrText>
      </w:r>
      <w:r>
        <w:fldChar w:fldCharType="separate"/>
      </w:r>
      <w:r w:rsidR="000C7064">
        <w:rPr>
          <w:noProof/>
        </w:rPr>
        <w:t>45</w:t>
      </w:r>
      <w:r>
        <w:fldChar w:fldCharType="end"/>
      </w:r>
      <w:r>
        <w:t>: Ficha de</w:t>
      </w:r>
      <w:r w:rsidR="00714B8B">
        <w:t>l caso de uso de m</w:t>
      </w:r>
      <w:r>
        <w:t>odificación de mascotas</w:t>
      </w:r>
      <w:bookmarkEnd w:id="344"/>
    </w:p>
    <w:p w14:paraId="18289519" w14:textId="77777777" w:rsidR="007B415C" w:rsidRDefault="007B415C" w:rsidP="0076397F">
      <w:pPr>
        <w:spacing w:line="360" w:lineRule="auto"/>
        <w:ind w:firstLine="284"/>
        <w:rPr>
          <w:lang w:val="es-ES_tradnl"/>
        </w:rPr>
      </w:pPr>
    </w:p>
    <w:p w14:paraId="7E6BF508" w14:textId="77777777" w:rsidR="0088420C" w:rsidRDefault="0088420C" w:rsidP="0076397F">
      <w:pPr>
        <w:spacing w:line="360" w:lineRule="auto"/>
        <w:ind w:firstLine="284"/>
        <w:rPr>
          <w:lang w:val="es-ES_tradnl"/>
        </w:rPr>
      </w:pPr>
    </w:p>
    <w:p w14:paraId="0EA420B5" w14:textId="77777777" w:rsidR="0088420C" w:rsidRDefault="0088420C" w:rsidP="0076397F">
      <w:pPr>
        <w:spacing w:line="360" w:lineRule="auto"/>
        <w:ind w:firstLine="284"/>
        <w:rPr>
          <w:lang w:val="es-ES_tradnl"/>
        </w:rPr>
      </w:pPr>
    </w:p>
    <w:p w14:paraId="56330442" w14:textId="77777777" w:rsidR="0088420C" w:rsidRDefault="0088420C" w:rsidP="0076397F">
      <w:pPr>
        <w:spacing w:line="360" w:lineRule="auto"/>
        <w:ind w:firstLine="284"/>
        <w:rPr>
          <w:lang w:val="es-ES_tradnl"/>
        </w:rPr>
      </w:pPr>
    </w:p>
    <w:p w14:paraId="49530447" w14:textId="77777777" w:rsidR="0088420C" w:rsidRDefault="0088420C" w:rsidP="0076397F">
      <w:pPr>
        <w:spacing w:line="360" w:lineRule="auto"/>
        <w:ind w:firstLine="284"/>
        <w:rPr>
          <w:lang w:val="es-ES_tradnl"/>
        </w:rPr>
      </w:pPr>
    </w:p>
    <w:p w14:paraId="0C625F1A" w14:textId="77777777" w:rsidR="0088420C" w:rsidRDefault="0088420C" w:rsidP="00B20F31">
      <w:pPr>
        <w:spacing w:line="360" w:lineRule="auto"/>
        <w:rPr>
          <w:lang w:val="es-ES_tradnl"/>
        </w:rPr>
      </w:pPr>
    </w:p>
    <w:tbl>
      <w:tblPr>
        <w:tblpPr w:leftFromText="141" w:rightFromText="141" w:vertAnchor="text" w:horzAnchor="margin" w:tblpX="60" w:tblpY="60"/>
        <w:tblW w:w="47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1"/>
        <w:gridCol w:w="710"/>
        <w:gridCol w:w="5800"/>
      </w:tblGrid>
      <w:tr w:rsidR="0088420C" w:rsidRPr="00BB29CA" w14:paraId="037CB014" w14:textId="77777777" w:rsidTr="00751DCF">
        <w:trPr>
          <w:cantSplit/>
          <w:trHeight w:val="381"/>
        </w:trPr>
        <w:tc>
          <w:tcPr>
            <w:tcW w:w="1233" w:type="pct"/>
            <w:tcBorders>
              <w:bottom w:val="single" w:sz="4" w:space="0" w:color="auto"/>
            </w:tcBorders>
            <w:shd w:val="clear" w:color="auto" w:fill="BFBFBF" w:themeFill="background1" w:themeFillShade="BF"/>
            <w:vAlign w:val="center"/>
          </w:tcPr>
          <w:p w14:paraId="1EFC375E" w14:textId="77777777" w:rsidR="0088420C" w:rsidRPr="007B415C" w:rsidRDefault="0088420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lastRenderedPageBreak/>
              <w:t>Identificador</w:t>
            </w:r>
          </w:p>
        </w:tc>
        <w:tc>
          <w:tcPr>
            <w:tcW w:w="3767" w:type="pct"/>
            <w:gridSpan w:val="2"/>
            <w:shd w:val="clear" w:color="auto" w:fill="BFBFBF" w:themeFill="background1" w:themeFillShade="BF"/>
            <w:vAlign w:val="center"/>
          </w:tcPr>
          <w:p w14:paraId="4CE4E046" w14:textId="5C51ED78" w:rsidR="0088420C" w:rsidRPr="007B415C" w:rsidRDefault="0088420C" w:rsidP="00751DCF">
            <w:pPr>
              <w:pStyle w:val="Table-Title"/>
              <w:spacing w:after="0" w:line="240" w:lineRule="auto"/>
              <w:contextualSpacing/>
              <w:rPr>
                <w:rFonts w:cs="Arial"/>
                <w:noProof w:val="0"/>
                <w:sz w:val="22"/>
                <w:szCs w:val="22"/>
                <w:lang w:val="es-ES_tradnl"/>
              </w:rPr>
            </w:pPr>
            <w:r>
              <w:rPr>
                <w:rFonts w:cs="Arial"/>
                <w:noProof w:val="0"/>
                <w:sz w:val="22"/>
                <w:szCs w:val="22"/>
                <w:lang w:val="es-ES_tradnl"/>
              </w:rPr>
              <w:t>UC_004</w:t>
            </w:r>
          </w:p>
        </w:tc>
      </w:tr>
      <w:tr w:rsidR="0088420C" w:rsidRPr="00BB29CA" w14:paraId="640BA47B" w14:textId="77777777" w:rsidTr="00751DCF">
        <w:trPr>
          <w:cantSplit/>
          <w:trHeight w:val="415"/>
        </w:trPr>
        <w:tc>
          <w:tcPr>
            <w:tcW w:w="1233" w:type="pct"/>
            <w:tcBorders>
              <w:bottom w:val="single" w:sz="4" w:space="0" w:color="auto"/>
            </w:tcBorders>
            <w:shd w:val="clear" w:color="auto" w:fill="BFBFBF" w:themeFill="background1" w:themeFillShade="BF"/>
            <w:vAlign w:val="center"/>
          </w:tcPr>
          <w:p w14:paraId="617BB027" w14:textId="77777777" w:rsidR="0088420C" w:rsidRPr="007B415C" w:rsidRDefault="0088420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Nombre</w:t>
            </w:r>
          </w:p>
        </w:tc>
        <w:tc>
          <w:tcPr>
            <w:tcW w:w="3767" w:type="pct"/>
            <w:gridSpan w:val="2"/>
            <w:shd w:val="clear" w:color="auto" w:fill="auto"/>
            <w:vAlign w:val="center"/>
          </w:tcPr>
          <w:p w14:paraId="6121AD8B" w14:textId="6749E837" w:rsidR="0088420C" w:rsidRPr="007B415C" w:rsidRDefault="0088420C"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Baja de mascotas</w:t>
            </w:r>
          </w:p>
        </w:tc>
      </w:tr>
      <w:tr w:rsidR="0088420C" w:rsidRPr="00BB29CA" w14:paraId="62F9EF27" w14:textId="77777777" w:rsidTr="00751DCF">
        <w:trPr>
          <w:cantSplit/>
          <w:trHeight w:val="421"/>
        </w:trPr>
        <w:tc>
          <w:tcPr>
            <w:tcW w:w="1233" w:type="pct"/>
            <w:shd w:val="clear" w:color="auto" w:fill="BFBFBF" w:themeFill="background1" w:themeFillShade="BF"/>
            <w:vAlign w:val="center"/>
          </w:tcPr>
          <w:p w14:paraId="2DB1ED9C" w14:textId="77777777" w:rsidR="0088420C" w:rsidRPr="007B415C" w:rsidRDefault="0088420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Descripción</w:t>
            </w:r>
          </w:p>
        </w:tc>
        <w:tc>
          <w:tcPr>
            <w:tcW w:w="3767" w:type="pct"/>
            <w:gridSpan w:val="2"/>
            <w:shd w:val="clear" w:color="auto" w:fill="auto"/>
            <w:vAlign w:val="center"/>
          </w:tcPr>
          <w:p w14:paraId="1DF534DE" w14:textId="77777777" w:rsidR="0088420C" w:rsidRPr="007B415C" w:rsidRDefault="0088420C" w:rsidP="00751DCF">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Almacenará </w:t>
            </w:r>
            <w:r>
              <w:rPr>
                <w:rFonts w:cs="Arial"/>
                <w:b w:val="0"/>
                <w:noProof w:val="0"/>
                <w:sz w:val="22"/>
                <w:szCs w:val="22"/>
                <w:lang w:val="es-ES_tradnl"/>
              </w:rPr>
              <w:t>los cambios realizados en los datos la mascota en la IPFS.</w:t>
            </w:r>
          </w:p>
        </w:tc>
      </w:tr>
      <w:tr w:rsidR="0088420C" w:rsidRPr="00BB29CA" w14:paraId="1D77948D" w14:textId="77777777" w:rsidTr="00751DCF">
        <w:trPr>
          <w:cantSplit/>
          <w:trHeight w:val="412"/>
        </w:trPr>
        <w:tc>
          <w:tcPr>
            <w:tcW w:w="1233" w:type="pct"/>
            <w:shd w:val="clear" w:color="auto" w:fill="BFBFBF" w:themeFill="background1" w:themeFillShade="BF"/>
            <w:vAlign w:val="center"/>
          </w:tcPr>
          <w:p w14:paraId="2958A873" w14:textId="77777777" w:rsidR="0088420C" w:rsidRPr="007B415C" w:rsidRDefault="0088420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Precondición</w:t>
            </w:r>
          </w:p>
        </w:tc>
        <w:tc>
          <w:tcPr>
            <w:tcW w:w="3767" w:type="pct"/>
            <w:gridSpan w:val="2"/>
            <w:shd w:val="clear" w:color="auto" w:fill="auto"/>
            <w:vAlign w:val="center"/>
          </w:tcPr>
          <w:p w14:paraId="4943123A" w14:textId="77777777" w:rsidR="0088420C" w:rsidRDefault="0088420C" w:rsidP="00751DCF">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Veterinario registrado en la Blockchain.</w:t>
            </w:r>
          </w:p>
          <w:p w14:paraId="2D1F1BBB" w14:textId="77777777" w:rsidR="0088420C" w:rsidRPr="007B415C" w:rsidRDefault="0088420C" w:rsidP="00751DCF">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Datos de la mascota existentes en la IPFS.</w:t>
            </w:r>
          </w:p>
        </w:tc>
      </w:tr>
      <w:tr w:rsidR="0088420C" w:rsidRPr="00BB29CA" w14:paraId="3CEAAE80" w14:textId="77777777" w:rsidTr="00751DCF">
        <w:trPr>
          <w:cantSplit/>
          <w:trHeight w:val="418"/>
        </w:trPr>
        <w:tc>
          <w:tcPr>
            <w:tcW w:w="1233" w:type="pct"/>
            <w:shd w:val="clear" w:color="auto" w:fill="BFBFBF" w:themeFill="background1" w:themeFillShade="BF"/>
            <w:vAlign w:val="center"/>
          </w:tcPr>
          <w:p w14:paraId="0F8AA0DE" w14:textId="77777777" w:rsidR="0088420C" w:rsidRPr="007B415C" w:rsidRDefault="0088420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Postcondición</w:t>
            </w:r>
          </w:p>
        </w:tc>
        <w:tc>
          <w:tcPr>
            <w:tcW w:w="3767" w:type="pct"/>
            <w:gridSpan w:val="2"/>
            <w:shd w:val="clear" w:color="auto" w:fill="auto"/>
            <w:vAlign w:val="center"/>
          </w:tcPr>
          <w:p w14:paraId="544A2E9A" w14:textId="195E64B1" w:rsidR="0088420C" w:rsidRPr="007B415C" w:rsidRDefault="0088420C"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Datos de la mascota dada de baja del sistema almacenados en la IPFS y hash en la Blockchain.</w:t>
            </w:r>
          </w:p>
        </w:tc>
      </w:tr>
      <w:tr w:rsidR="0088420C" w:rsidRPr="00BB29CA" w14:paraId="19034386" w14:textId="77777777" w:rsidTr="00751DCF">
        <w:trPr>
          <w:cantSplit/>
          <w:trHeight w:val="320"/>
        </w:trPr>
        <w:tc>
          <w:tcPr>
            <w:tcW w:w="1233" w:type="pct"/>
            <w:tcBorders>
              <w:bottom w:val="single" w:sz="4" w:space="0" w:color="auto"/>
            </w:tcBorders>
            <w:shd w:val="clear" w:color="auto" w:fill="BFBFBF" w:themeFill="background1" w:themeFillShade="BF"/>
            <w:vAlign w:val="center"/>
          </w:tcPr>
          <w:p w14:paraId="12353533" w14:textId="77777777" w:rsidR="0088420C" w:rsidRPr="007B415C" w:rsidRDefault="0088420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Actores</w:t>
            </w:r>
          </w:p>
        </w:tc>
        <w:tc>
          <w:tcPr>
            <w:tcW w:w="3767" w:type="pct"/>
            <w:gridSpan w:val="2"/>
            <w:shd w:val="clear" w:color="auto" w:fill="auto"/>
            <w:vAlign w:val="center"/>
          </w:tcPr>
          <w:p w14:paraId="1E46B10F" w14:textId="77777777" w:rsidR="0088420C" w:rsidRPr="007B415C" w:rsidRDefault="0088420C"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w:t>
            </w:r>
            <w:r w:rsidRPr="007B415C">
              <w:rPr>
                <w:rFonts w:cs="Arial"/>
                <w:b w:val="0"/>
                <w:noProof w:val="0"/>
                <w:sz w:val="22"/>
                <w:szCs w:val="22"/>
                <w:lang w:val="es-ES_tradnl"/>
              </w:rPr>
              <w:t xml:space="preserve">, </w:t>
            </w:r>
            <w:r>
              <w:rPr>
                <w:rFonts w:cs="Arial"/>
                <w:b w:val="0"/>
                <w:noProof w:val="0"/>
                <w:sz w:val="22"/>
                <w:szCs w:val="22"/>
                <w:lang w:val="es-ES_tradnl"/>
              </w:rPr>
              <w:t>IPFS</w:t>
            </w:r>
          </w:p>
        </w:tc>
      </w:tr>
      <w:tr w:rsidR="0088420C" w:rsidRPr="00BB29CA" w14:paraId="44FC3BE6" w14:textId="77777777" w:rsidTr="00751DCF">
        <w:trPr>
          <w:cantSplit/>
          <w:trHeight w:val="320"/>
        </w:trPr>
        <w:tc>
          <w:tcPr>
            <w:tcW w:w="1233" w:type="pct"/>
            <w:vMerge w:val="restart"/>
            <w:tcBorders>
              <w:bottom w:val="single" w:sz="4" w:space="0" w:color="auto"/>
            </w:tcBorders>
            <w:shd w:val="clear" w:color="auto" w:fill="BFBFBF" w:themeFill="background1" w:themeFillShade="BF"/>
            <w:vAlign w:val="center"/>
          </w:tcPr>
          <w:p w14:paraId="2D423290" w14:textId="77777777" w:rsidR="0088420C" w:rsidRPr="007B415C" w:rsidRDefault="0088420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Secuencia Normal</w:t>
            </w:r>
          </w:p>
        </w:tc>
        <w:tc>
          <w:tcPr>
            <w:tcW w:w="411" w:type="pct"/>
            <w:shd w:val="clear" w:color="auto" w:fill="auto"/>
            <w:vAlign w:val="center"/>
          </w:tcPr>
          <w:p w14:paraId="5F9A91B5" w14:textId="77777777" w:rsidR="0088420C" w:rsidRPr="007B415C" w:rsidRDefault="0088420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Paso</w:t>
            </w:r>
          </w:p>
        </w:tc>
        <w:tc>
          <w:tcPr>
            <w:tcW w:w="3356" w:type="pct"/>
            <w:shd w:val="clear" w:color="auto" w:fill="auto"/>
            <w:vAlign w:val="center"/>
          </w:tcPr>
          <w:p w14:paraId="47D4ACF6" w14:textId="77777777" w:rsidR="0088420C" w:rsidRPr="007B415C" w:rsidRDefault="0088420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Acción</w:t>
            </w:r>
          </w:p>
        </w:tc>
      </w:tr>
      <w:tr w:rsidR="0088420C" w:rsidRPr="00BB29CA" w14:paraId="40F91562"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502DBFD9" w14:textId="77777777" w:rsidR="0088420C" w:rsidRPr="007B415C" w:rsidRDefault="0088420C"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0625D070" w14:textId="2AB0E197" w:rsidR="0088420C" w:rsidRPr="007B415C" w:rsidRDefault="0088420C"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1</w:t>
            </w:r>
          </w:p>
        </w:tc>
        <w:tc>
          <w:tcPr>
            <w:tcW w:w="3356" w:type="pct"/>
            <w:shd w:val="clear" w:color="auto" w:fill="auto"/>
            <w:vAlign w:val="center"/>
          </w:tcPr>
          <w:p w14:paraId="73B9FBAD" w14:textId="1B5F1B8E" w:rsidR="0088420C" w:rsidRDefault="0088420C"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 busca los datos de la mascota en la IPFS.</w:t>
            </w:r>
          </w:p>
        </w:tc>
      </w:tr>
      <w:tr w:rsidR="0088420C" w:rsidRPr="00BB29CA" w14:paraId="64D606C5"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1B92BAED" w14:textId="77777777" w:rsidR="0088420C" w:rsidRPr="007B415C" w:rsidRDefault="0088420C"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6719DDCD" w14:textId="341EE51B" w:rsidR="0088420C" w:rsidRPr="007B415C" w:rsidRDefault="0088420C"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2</w:t>
            </w:r>
          </w:p>
        </w:tc>
        <w:tc>
          <w:tcPr>
            <w:tcW w:w="3356" w:type="pct"/>
            <w:shd w:val="clear" w:color="auto" w:fill="auto"/>
            <w:vAlign w:val="center"/>
          </w:tcPr>
          <w:p w14:paraId="665EFB27" w14:textId="30BAD789" w:rsidR="0088420C" w:rsidRPr="007B415C" w:rsidRDefault="0088420C" w:rsidP="0088420C">
            <w:pPr>
              <w:pStyle w:val="Table-Title"/>
              <w:spacing w:after="0" w:line="240" w:lineRule="auto"/>
              <w:contextualSpacing/>
              <w:rPr>
                <w:rFonts w:cs="Arial"/>
                <w:noProof w:val="0"/>
                <w:sz w:val="22"/>
                <w:szCs w:val="22"/>
                <w:lang w:val="es-ES_tradnl"/>
              </w:rPr>
            </w:pPr>
            <w:r>
              <w:rPr>
                <w:rFonts w:cs="Arial"/>
                <w:b w:val="0"/>
                <w:noProof w:val="0"/>
                <w:sz w:val="22"/>
                <w:szCs w:val="22"/>
                <w:lang w:val="es-ES_tradnl"/>
              </w:rPr>
              <w:t>Veterinario selecciona la causa de la baja de la mascota.</w:t>
            </w:r>
          </w:p>
        </w:tc>
      </w:tr>
      <w:tr w:rsidR="0088420C" w:rsidRPr="00BB29CA" w14:paraId="5E60E861" w14:textId="77777777" w:rsidTr="00751DCF">
        <w:trPr>
          <w:cantSplit/>
          <w:trHeight w:val="447"/>
        </w:trPr>
        <w:tc>
          <w:tcPr>
            <w:tcW w:w="1233" w:type="pct"/>
            <w:vMerge/>
            <w:tcBorders>
              <w:bottom w:val="single" w:sz="4" w:space="0" w:color="auto"/>
            </w:tcBorders>
            <w:shd w:val="clear" w:color="auto" w:fill="BFBFBF" w:themeFill="background1" w:themeFillShade="BF"/>
            <w:vAlign w:val="center"/>
          </w:tcPr>
          <w:p w14:paraId="01CE9A39" w14:textId="77777777" w:rsidR="0088420C" w:rsidRPr="007B415C" w:rsidRDefault="0088420C"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6DFF2A56" w14:textId="073DDFA1" w:rsidR="0088420C" w:rsidRPr="007B415C" w:rsidRDefault="0088420C"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3</w:t>
            </w:r>
          </w:p>
        </w:tc>
        <w:tc>
          <w:tcPr>
            <w:tcW w:w="3356" w:type="pct"/>
            <w:shd w:val="clear" w:color="auto" w:fill="auto"/>
            <w:vAlign w:val="center"/>
          </w:tcPr>
          <w:p w14:paraId="710816D5" w14:textId="77777777" w:rsidR="0088420C" w:rsidRPr="007B415C" w:rsidRDefault="0088420C" w:rsidP="00751DCF">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valida</w:t>
            </w:r>
            <w:r w:rsidRPr="007B415C">
              <w:rPr>
                <w:rFonts w:cs="Arial"/>
                <w:b w:val="0"/>
                <w:noProof w:val="0"/>
                <w:sz w:val="22"/>
                <w:szCs w:val="22"/>
                <w:lang w:val="es-ES_tradnl"/>
              </w:rPr>
              <w:t xml:space="preserve"> </w:t>
            </w:r>
            <w:r>
              <w:rPr>
                <w:rFonts w:cs="Arial"/>
                <w:b w:val="0"/>
                <w:noProof w:val="0"/>
                <w:sz w:val="22"/>
                <w:szCs w:val="22"/>
                <w:lang w:val="es-ES_tradnl"/>
              </w:rPr>
              <w:t>que todos los datos son correctos y que no existen valores sin cumplimentar.</w:t>
            </w:r>
          </w:p>
        </w:tc>
      </w:tr>
      <w:tr w:rsidR="0088420C" w:rsidRPr="00BB29CA" w14:paraId="051F000D"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40703720" w14:textId="77777777" w:rsidR="0088420C" w:rsidRPr="007B415C" w:rsidRDefault="0088420C"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BFFA82F" w14:textId="11519AD0" w:rsidR="0088420C" w:rsidRDefault="0088420C"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4</w:t>
            </w:r>
          </w:p>
        </w:tc>
        <w:tc>
          <w:tcPr>
            <w:tcW w:w="3356" w:type="pct"/>
            <w:shd w:val="clear" w:color="auto" w:fill="auto"/>
            <w:vAlign w:val="center"/>
          </w:tcPr>
          <w:p w14:paraId="09E3D996" w14:textId="3BE1D289" w:rsidR="0088420C" w:rsidRPr="007B415C" w:rsidRDefault="0088420C"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El sistema marca a la mascota como dada de baja.</w:t>
            </w:r>
          </w:p>
        </w:tc>
      </w:tr>
      <w:tr w:rsidR="0088420C" w:rsidRPr="00BB29CA" w14:paraId="39CCCEA4"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46BFCCF2" w14:textId="77777777" w:rsidR="0088420C" w:rsidRPr="007B415C" w:rsidRDefault="0088420C"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4726357B" w14:textId="563BBA40" w:rsidR="0088420C" w:rsidRPr="007B415C" w:rsidRDefault="0088420C"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5</w:t>
            </w:r>
          </w:p>
        </w:tc>
        <w:tc>
          <w:tcPr>
            <w:tcW w:w="3356" w:type="pct"/>
            <w:shd w:val="clear" w:color="auto" w:fill="auto"/>
            <w:vAlign w:val="center"/>
          </w:tcPr>
          <w:p w14:paraId="1FDE9A29" w14:textId="77777777" w:rsidR="0088420C" w:rsidRPr="007B415C" w:rsidRDefault="0088420C" w:rsidP="00751DCF">
            <w:pPr>
              <w:pStyle w:val="Table-Title"/>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envía los datos a la IPFS para su almacenamiento.</w:t>
            </w:r>
          </w:p>
        </w:tc>
      </w:tr>
      <w:tr w:rsidR="0088420C" w:rsidRPr="00BB29CA" w14:paraId="1321BEC2"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012048D1" w14:textId="77777777" w:rsidR="0088420C" w:rsidRPr="007B415C" w:rsidRDefault="0088420C"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4E96283B" w14:textId="5A73982E" w:rsidR="0088420C" w:rsidRPr="007B415C" w:rsidRDefault="0088420C"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6</w:t>
            </w:r>
          </w:p>
        </w:tc>
        <w:tc>
          <w:tcPr>
            <w:tcW w:w="3356" w:type="pct"/>
            <w:shd w:val="clear" w:color="auto" w:fill="auto"/>
            <w:vAlign w:val="center"/>
          </w:tcPr>
          <w:p w14:paraId="71924303" w14:textId="77777777" w:rsidR="0088420C" w:rsidRPr="007B415C" w:rsidRDefault="0088420C" w:rsidP="00B20F31">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informa al usuario de que el proceso ha finalizado correctamente.</w:t>
            </w:r>
          </w:p>
        </w:tc>
      </w:tr>
    </w:tbl>
    <w:p w14:paraId="71F4960C" w14:textId="1766422C" w:rsidR="00B20F31" w:rsidRDefault="00B20F31" w:rsidP="00154657">
      <w:pPr>
        <w:pStyle w:val="Descripcin"/>
        <w:framePr w:hSpace="141" w:wrap="around" w:vAnchor="text" w:hAnchor="page" w:x="4384" w:y="5756"/>
      </w:pPr>
      <w:bookmarkStart w:id="345" w:name="_Toc19108334"/>
      <w:r>
        <w:t xml:space="preserve">Tabla </w:t>
      </w:r>
      <w:r>
        <w:fldChar w:fldCharType="begin"/>
      </w:r>
      <w:r>
        <w:instrText xml:space="preserve"> SEQ Tabla \* ARABIC </w:instrText>
      </w:r>
      <w:r>
        <w:fldChar w:fldCharType="separate"/>
      </w:r>
      <w:r w:rsidR="000C7064">
        <w:rPr>
          <w:noProof/>
        </w:rPr>
        <w:t>46</w:t>
      </w:r>
      <w:r>
        <w:fldChar w:fldCharType="end"/>
      </w:r>
      <w:r>
        <w:t xml:space="preserve">: </w:t>
      </w:r>
      <w:r w:rsidR="00714B8B">
        <w:t>Ficha del caso de uso de b</w:t>
      </w:r>
      <w:r>
        <w:t>aja de mascotas.</w:t>
      </w:r>
      <w:bookmarkEnd w:id="345"/>
    </w:p>
    <w:p w14:paraId="34E70D76" w14:textId="77777777" w:rsidR="0088420C" w:rsidRDefault="0088420C" w:rsidP="0076397F">
      <w:pPr>
        <w:spacing w:line="360" w:lineRule="auto"/>
        <w:ind w:firstLine="284"/>
        <w:rPr>
          <w:lang w:val="es-ES_tradnl"/>
        </w:rPr>
      </w:pPr>
    </w:p>
    <w:p w14:paraId="5A7FA9AE" w14:textId="77777777" w:rsidR="00B20F31" w:rsidRDefault="00B20F31" w:rsidP="0076397F">
      <w:pPr>
        <w:spacing w:line="360" w:lineRule="auto"/>
        <w:ind w:firstLine="284"/>
        <w:rPr>
          <w:lang w:val="es-ES_tradnl"/>
        </w:rPr>
      </w:pPr>
    </w:p>
    <w:tbl>
      <w:tblPr>
        <w:tblpPr w:leftFromText="141" w:rightFromText="141" w:vertAnchor="text" w:horzAnchor="margin" w:tblpX="60" w:tblpY="60"/>
        <w:tblW w:w="47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1"/>
        <w:gridCol w:w="710"/>
        <w:gridCol w:w="5800"/>
      </w:tblGrid>
      <w:tr w:rsidR="00E63A1C" w:rsidRPr="00BB29CA" w14:paraId="4A5A5211" w14:textId="77777777" w:rsidTr="00751DCF">
        <w:trPr>
          <w:cantSplit/>
          <w:trHeight w:val="381"/>
        </w:trPr>
        <w:tc>
          <w:tcPr>
            <w:tcW w:w="1233" w:type="pct"/>
            <w:tcBorders>
              <w:bottom w:val="single" w:sz="4" w:space="0" w:color="auto"/>
            </w:tcBorders>
            <w:shd w:val="clear" w:color="auto" w:fill="BFBFBF" w:themeFill="background1" w:themeFillShade="BF"/>
            <w:vAlign w:val="center"/>
          </w:tcPr>
          <w:p w14:paraId="3CA6FDA9" w14:textId="77777777" w:rsidR="00E63A1C" w:rsidRPr="007B415C" w:rsidRDefault="00E63A1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Identificador</w:t>
            </w:r>
          </w:p>
        </w:tc>
        <w:tc>
          <w:tcPr>
            <w:tcW w:w="3767" w:type="pct"/>
            <w:gridSpan w:val="2"/>
            <w:shd w:val="clear" w:color="auto" w:fill="BFBFBF" w:themeFill="background1" w:themeFillShade="BF"/>
            <w:vAlign w:val="center"/>
          </w:tcPr>
          <w:p w14:paraId="6D5E0107" w14:textId="3B706BBE" w:rsidR="00E63A1C" w:rsidRPr="007B415C" w:rsidRDefault="00E63A1C" w:rsidP="00751DCF">
            <w:pPr>
              <w:pStyle w:val="Table-Title"/>
              <w:spacing w:after="0" w:line="240" w:lineRule="auto"/>
              <w:contextualSpacing/>
              <w:rPr>
                <w:rFonts w:cs="Arial"/>
                <w:noProof w:val="0"/>
                <w:sz w:val="22"/>
                <w:szCs w:val="22"/>
                <w:lang w:val="es-ES_tradnl"/>
              </w:rPr>
            </w:pPr>
            <w:r>
              <w:rPr>
                <w:rFonts w:cs="Arial"/>
                <w:noProof w:val="0"/>
                <w:sz w:val="22"/>
                <w:szCs w:val="22"/>
                <w:lang w:val="es-ES_tradnl"/>
              </w:rPr>
              <w:t>UC_005</w:t>
            </w:r>
          </w:p>
        </w:tc>
      </w:tr>
      <w:tr w:rsidR="00E63A1C" w:rsidRPr="00BB29CA" w14:paraId="650EEE25" w14:textId="77777777" w:rsidTr="00751DCF">
        <w:trPr>
          <w:cantSplit/>
          <w:trHeight w:val="415"/>
        </w:trPr>
        <w:tc>
          <w:tcPr>
            <w:tcW w:w="1233" w:type="pct"/>
            <w:tcBorders>
              <w:bottom w:val="single" w:sz="4" w:space="0" w:color="auto"/>
            </w:tcBorders>
            <w:shd w:val="clear" w:color="auto" w:fill="BFBFBF" w:themeFill="background1" w:themeFillShade="BF"/>
            <w:vAlign w:val="center"/>
          </w:tcPr>
          <w:p w14:paraId="060B3F01" w14:textId="77777777" w:rsidR="00E63A1C" w:rsidRPr="007B415C" w:rsidRDefault="00E63A1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Nombre</w:t>
            </w:r>
          </w:p>
        </w:tc>
        <w:tc>
          <w:tcPr>
            <w:tcW w:w="3767" w:type="pct"/>
            <w:gridSpan w:val="2"/>
            <w:shd w:val="clear" w:color="auto" w:fill="auto"/>
            <w:vAlign w:val="center"/>
          </w:tcPr>
          <w:p w14:paraId="787CC142" w14:textId="2AB20E78" w:rsidR="00E63A1C" w:rsidRPr="007B415C" w:rsidRDefault="00E63A1C"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Consulta de mascotas</w:t>
            </w:r>
          </w:p>
        </w:tc>
      </w:tr>
      <w:tr w:rsidR="00E63A1C" w:rsidRPr="00BB29CA" w14:paraId="51DD07E3" w14:textId="77777777" w:rsidTr="00751DCF">
        <w:trPr>
          <w:cantSplit/>
          <w:trHeight w:val="421"/>
        </w:trPr>
        <w:tc>
          <w:tcPr>
            <w:tcW w:w="1233" w:type="pct"/>
            <w:shd w:val="clear" w:color="auto" w:fill="BFBFBF" w:themeFill="background1" w:themeFillShade="BF"/>
            <w:vAlign w:val="center"/>
          </w:tcPr>
          <w:p w14:paraId="08D2F44F" w14:textId="77777777" w:rsidR="00E63A1C" w:rsidRPr="007B415C" w:rsidRDefault="00E63A1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Descripción</w:t>
            </w:r>
          </w:p>
        </w:tc>
        <w:tc>
          <w:tcPr>
            <w:tcW w:w="3767" w:type="pct"/>
            <w:gridSpan w:val="2"/>
            <w:shd w:val="clear" w:color="auto" w:fill="auto"/>
            <w:vAlign w:val="center"/>
          </w:tcPr>
          <w:p w14:paraId="1FF33FA3" w14:textId="70D343E1" w:rsidR="00E63A1C" w:rsidRPr="007B415C" w:rsidRDefault="00E63A1C"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Consulta los datos la mascota en la IPFS.</w:t>
            </w:r>
          </w:p>
        </w:tc>
      </w:tr>
      <w:tr w:rsidR="00E63A1C" w:rsidRPr="00BB29CA" w14:paraId="3C0FA5DE" w14:textId="77777777" w:rsidTr="00751DCF">
        <w:trPr>
          <w:cantSplit/>
          <w:trHeight w:val="412"/>
        </w:trPr>
        <w:tc>
          <w:tcPr>
            <w:tcW w:w="1233" w:type="pct"/>
            <w:shd w:val="clear" w:color="auto" w:fill="BFBFBF" w:themeFill="background1" w:themeFillShade="BF"/>
            <w:vAlign w:val="center"/>
          </w:tcPr>
          <w:p w14:paraId="278467BB" w14:textId="77777777" w:rsidR="00E63A1C" w:rsidRPr="007B415C" w:rsidRDefault="00E63A1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Precondición</w:t>
            </w:r>
          </w:p>
        </w:tc>
        <w:tc>
          <w:tcPr>
            <w:tcW w:w="3767" w:type="pct"/>
            <w:gridSpan w:val="2"/>
            <w:shd w:val="clear" w:color="auto" w:fill="auto"/>
            <w:vAlign w:val="center"/>
          </w:tcPr>
          <w:p w14:paraId="1D8C49BA" w14:textId="77777777" w:rsidR="00E63A1C" w:rsidRDefault="00E63A1C" w:rsidP="00751DCF">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Veterinario registrado en la Blockchain.</w:t>
            </w:r>
          </w:p>
          <w:p w14:paraId="29F5216A" w14:textId="77777777" w:rsidR="00E63A1C" w:rsidRPr="007B415C" w:rsidRDefault="00E63A1C" w:rsidP="00751DCF">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Datos de la mascota existentes en la IPFS.</w:t>
            </w:r>
          </w:p>
        </w:tc>
      </w:tr>
      <w:tr w:rsidR="00E63A1C" w:rsidRPr="00BB29CA" w14:paraId="6222ED9E" w14:textId="77777777" w:rsidTr="00751DCF">
        <w:trPr>
          <w:cantSplit/>
          <w:trHeight w:val="418"/>
        </w:trPr>
        <w:tc>
          <w:tcPr>
            <w:tcW w:w="1233" w:type="pct"/>
            <w:shd w:val="clear" w:color="auto" w:fill="BFBFBF" w:themeFill="background1" w:themeFillShade="BF"/>
            <w:vAlign w:val="center"/>
          </w:tcPr>
          <w:p w14:paraId="3F5AFEA1" w14:textId="77777777" w:rsidR="00E63A1C" w:rsidRPr="007B415C" w:rsidRDefault="00E63A1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Postcondición</w:t>
            </w:r>
          </w:p>
        </w:tc>
        <w:tc>
          <w:tcPr>
            <w:tcW w:w="3767" w:type="pct"/>
            <w:gridSpan w:val="2"/>
            <w:shd w:val="clear" w:color="auto" w:fill="auto"/>
            <w:vAlign w:val="center"/>
          </w:tcPr>
          <w:p w14:paraId="20E73D2F" w14:textId="17CB1907" w:rsidR="00E63A1C" w:rsidRPr="007B415C" w:rsidRDefault="00E63A1C" w:rsidP="00E63A1C">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Muestra los datos de la mascota almacenados en la IPFS.</w:t>
            </w:r>
          </w:p>
        </w:tc>
      </w:tr>
      <w:tr w:rsidR="00E63A1C" w:rsidRPr="00BB29CA" w14:paraId="061E49EF" w14:textId="77777777" w:rsidTr="00751DCF">
        <w:trPr>
          <w:cantSplit/>
          <w:trHeight w:val="320"/>
        </w:trPr>
        <w:tc>
          <w:tcPr>
            <w:tcW w:w="1233" w:type="pct"/>
            <w:tcBorders>
              <w:bottom w:val="single" w:sz="4" w:space="0" w:color="auto"/>
            </w:tcBorders>
            <w:shd w:val="clear" w:color="auto" w:fill="BFBFBF" w:themeFill="background1" w:themeFillShade="BF"/>
            <w:vAlign w:val="center"/>
          </w:tcPr>
          <w:p w14:paraId="7102B36B" w14:textId="77777777" w:rsidR="00E63A1C" w:rsidRPr="007B415C" w:rsidRDefault="00E63A1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Actores</w:t>
            </w:r>
          </w:p>
        </w:tc>
        <w:tc>
          <w:tcPr>
            <w:tcW w:w="3767" w:type="pct"/>
            <w:gridSpan w:val="2"/>
            <w:shd w:val="clear" w:color="auto" w:fill="auto"/>
            <w:vAlign w:val="center"/>
          </w:tcPr>
          <w:p w14:paraId="0FA9F4BA" w14:textId="77777777" w:rsidR="00E63A1C" w:rsidRPr="007B415C" w:rsidRDefault="00E63A1C"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w:t>
            </w:r>
            <w:r w:rsidRPr="007B415C">
              <w:rPr>
                <w:rFonts w:cs="Arial"/>
                <w:b w:val="0"/>
                <w:noProof w:val="0"/>
                <w:sz w:val="22"/>
                <w:szCs w:val="22"/>
                <w:lang w:val="es-ES_tradnl"/>
              </w:rPr>
              <w:t xml:space="preserve">, </w:t>
            </w:r>
            <w:r>
              <w:rPr>
                <w:rFonts w:cs="Arial"/>
                <w:b w:val="0"/>
                <w:noProof w:val="0"/>
                <w:sz w:val="22"/>
                <w:szCs w:val="22"/>
                <w:lang w:val="es-ES_tradnl"/>
              </w:rPr>
              <w:t>IPFS</w:t>
            </w:r>
          </w:p>
        </w:tc>
      </w:tr>
      <w:tr w:rsidR="00E63A1C" w:rsidRPr="00BB29CA" w14:paraId="54F9147B" w14:textId="77777777" w:rsidTr="00751DCF">
        <w:trPr>
          <w:cantSplit/>
          <w:trHeight w:val="320"/>
        </w:trPr>
        <w:tc>
          <w:tcPr>
            <w:tcW w:w="1233" w:type="pct"/>
            <w:vMerge w:val="restart"/>
            <w:tcBorders>
              <w:bottom w:val="single" w:sz="4" w:space="0" w:color="auto"/>
            </w:tcBorders>
            <w:shd w:val="clear" w:color="auto" w:fill="BFBFBF" w:themeFill="background1" w:themeFillShade="BF"/>
            <w:vAlign w:val="center"/>
          </w:tcPr>
          <w:p w14:paraId="5306F871" w14:textId="77777777" w:rsidR="00E63A1C" w:rsidRPr="007B415C" w:rsidRDefault="00E63A1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Secuencia Normal</w:t>
            </w:r>
          </w:p>
        </w:tc>
        <w:tc>
          <w:tcPr>
            <w:tcW w:w="411" w:type="pct"/>
            <w:shd w:val="clear" w:color="auto" w:fill="auto"/>
            <w:vAlign w:val="center"/>
          </w:tcPr>
          <w:p w14:paraId="4D75DDBE" w14:textId="77777777" w:rsidR="00E63A1C" w:rsidRPr="007B415C" w:rsidRDefault="00E63A1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Paso</w:t>
            </w:r>
          </w:p>
        </w:tc>
        <w:tc>
          <w:tcPr>
            <w:tcW w:w="3356" w:type="pct"/>
            <w:shd w:val="clear" w:color="auto" w:fill="auto"/>
            <w:vAlign w:val="center"/>
          </w:tcPr>
          <w:p w14:paraId="3DC8A1EF" w14:textId="77777777" w:rsidR="00E63A1C" w:rsidRPr="007B415C" w:rsidRDefault="00E63A1C"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Acción</w:t>
            </w:r>
          </w:p>
        </w:tc>
      </w:tr>
      <w:tr w:rsidR="00E63A1C" w:rsidRPr="00BB29CA" w14:paraId="581E97E5"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72939789" w14:textId="77777777" w:rsidR="00E63A1C" w:rsidRPr="007B415C" w:rsidRDefault="00E63A1C"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3294F58" w14:textId="77777777" w:rsidR="00E63A1C" w:rsidRPr="007B415C" w:rsidRDefault="00E63A1C"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1</w:t>
            </w:r>
          </w:p>
        </w:tc>
        <w:tc>
          <w:tcPr>
            <w:tcW w:w="3356" w:type="pct"/>
            <w:shd w:val="clear" w:color="auto" w:fill="auto"/>
            <w:vAlign w:val="center"/>
          </w:tcPr>
          <w:p w14:paraId="02D59E17" w14:textId="77777777" w:rsidR="00E63A1C" w:rsidRDefault="00E63A1C"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 busca los datos de la mascota en la IPFS.</w:t>
            </w:r>
          </w:p>
        </w:tc>
      </w:tr>
      <w:tr w:rsidR="00E63A1C" w:rsidRPr="00BB29CA" w14:paraId="2FC96AA0"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3EFD3425" w14:textId="77777777" w:rsidR="00E63A1C" w:rsidRPr="007B415C" w:rsidRDefault="00E63A1C"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12C64922" w14:textId="658B2B8B" w:rsidR="00E63A1C" w:rsidRPr="007B415C" w:rsidRDefault="00A92FC8"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2</w:t>
            </w:r>
          </w:p>
        </w:tc>
        <w:tc>
          <w:tcPr>
            <w:tcW w:w="3356" w:type="pct"/>
            <w:shd w:val="clear" w:color="auto" w:fill="auto"/>
            <w:vAlign w:val="center"/>
          </w:tcPr>
          <w:p w14:paraId="5BF06116" w14:textId="5357430A" w:rsidR="00E63A1C" w:rsidRPr="007B415C" w:rsidRDefault="00E63A1C" w:rsidP="00E63A1C">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muestra los datos de la mascota seleccionada.</w:t>
            </w:r>
          </w:p>
        </w:tc>
      </w:tr>
    </w:tbl>
    <w:p w14:paraId="34E10F21" w14:textId="54F1984F" w:rsidR="00E63A1C" w:rsidRDefault="00E63A1C" w:rsidP="00E63A1C">
      <w:pPr>
        <w:pStyle w:val="Descripcin"/>
        <w:framePr w:hSpace="141" w:wrap="around" w:vAnchor="text" w:hAnchor="page" w:x="4574" w:y="3697"/>
      </w:pPr>
      <w:bookmarkStart w:id="346" w:name="_Toc19108335"/>
      <w:r>
        <w:t xml:space="preserve">Tabla </w:t>
      </w:r>
      <w:r>
        <w:fldChar w:fldCharType="begin"/>
      </w:r>
      <w:r>
        <w:instrText xml:space="preserve"> SEQ Tabla \* ARABIC </w:instrText>
      </w:r>
      <w:r>
        <w:fldChar w:fldCharType="separate"/>
      </w:r>
      <w:r w:rsidR="000C7064">
        <w:rPr>
          <w:noProof/>
        </w:rPr>
        <w:t>47</w:t>
      </w:r>
      <w:r>
        <w:fldChar w:fldCharType="end"/>
      </w:r>
      <w:r>
        <w:t xml:space="preserve">: </w:t>
      </w:r>
      <w:r w:rsidR="00714B8B">
        <w:t>Ficha del caso de uso c</w:t>
      </w:r>
      <w:r>
        <w:t>onsulta de mascotas</w:t>
      </w:r>
      <w:bookmarkEnd w:id="346"/>
    </w:p>
    <w:p w14:paraId="6E9D629B" w14:textId="77777777" w:rsidR="00B20F31" w:rsidRPr="002306F1" w:rsidRDefault="00B20F31" w:rsidP="0076397F">
      <w:pPr>
        <w:spacing w:line="360" w:lineRule="auto"/>
        <w:ind w:firstLine="284"/>
        <w:rPr>
          <w:lang w:val="es-ES_tradnl"/>
        </w:rPr>
      </w:pPr>
    </w:p>
    <w:p w14:paraId="7380EBAA" w14:textId="525CB58E" w:rsidR="0039178F" w:rsidRPr="00751DCF" w:rsidRDefault="00751DCF" w:rsidP="00751DCF">
      <w:pPr>
        <w:pStyle w:val="Ttulo3"/>
      </w:pPr>
      <w:bookmarkStart w:id="347" w:name="_Toc19108402"/>
      <w:r>
        <w:t>Modificación</w:t>
      </w:r>
      <w:r w:rsidR="002B62C9" w:rsidRPr="002306F1">
        <w:t xml:space="preserve"> de propietarios</w:t>
      </w:r>
      <w:bookmarkEnd w:id="347"/>
    </w:p>
    <w:p w14:paraId="000FFD4A" w14:textId="00144C43" w:rsidR="00655078" w:rsidRDefault="00655078" w:rsidP="00655078">
      <w:pPr>
        <w:spacing w:line="360" w:lineRule="auto"/>
        <w:ind w:firstLine="284"/>
        <w:rPr>
          <w:lang w:val="es-ES_tradnl"/>
        </w:rPr>
      </w:pPr>
      <w:r w:rsidRPr="002306F1">
        <w:rPr>
          <w:lang w:val="es-ES_tradnl"/>
        </w:rPr>
        <w:t xml:space="preserve">En este Caso de Uso se expone la </w:t>
      </w:r>
      <w:r w:rsidR="00751DCF">
        <w:rPr>
          <w:lang w:val="es-ES_tradnl"/>
        </w:rPr>
        <w:t>modificación</w:t>
      </w:r>
      <w:r w:rsidRPr="002306F1">
        <w:rPr>
          <w:lang w:val="es-ES_tradnl"/>
        </w:rPr>
        <w:t xml:space="preserve"> de los propietarios de las mascotas, </w:t>
      </w:r>
      <w:r w:rsidR="00751DCF">
        <w:rPr>
          <w:lang w:val="es-ES_tradnl"/>
        </w:rPr>
        <w:t>que en PetChain siempre se realizará sobre una mascota asociada.</w:t>
      </w:r>
    </w:p>
    <w:p w14:paraId="567DF075" w14:textId="198BCFFC" w:rsidR="00E63A1C" w:rsidRDefault="00E63A1C" w:rsidP="001B44B5">
      <w:pPr>
        <w:spacing w:line="360" w:lineRule="auto"/>
        <w:rPr>
          <w:lang w:val="es-ES_tradnl"/>
        </w:rPr>
      </w:pPr>
      <w:r>
        <w:rPr>
          <w:noProof/>
          <w:lang w:val="es-ES"/>
        </w:rPr>
        <w:lastRenderedPageBreak/>
        <mc:AlternateContent>
          <mc:Choice Requires="wps">
            <w:drawing>
              <wp:anchor distT="0" distB="0" distL="114300" distR="114300" simplePos="0" relativeHeight="251860992" behindDoc="0" locked="0" layoutInCell="1" allowOverlap="1" wp14:anchorId="24BC354C" wp14:editId="24CBC949">
                <wp:simplePos x="0" y="0"/>
                <wp:positionH relativeFrom="page">
                  <wp:posOffset>1895823</wp:posOffset>
                </wp:positionH>
                <wp:positionV relativeFrom="paragraph">
                  <wp:posOffset>2029317</wp:posOffset>
                </wp:positionV>
                <wp:extent cx="3362325" cy="635"/>
                <wp:effectExtent l="0" t="0" r="9525" b="1905"/>
                <wp:wrapTopAndBottom/>
                <wp:docPr id="315" name="Cuadro de texto 31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a:effectLst/>
                      </wps:spPr>
                      <wps:txbx>
                        <w:txbxContent>
                          <w:p w14:paraId="4E172B4B" w14:textId="0E2A8858" w:rsidR="009E7289" w:rsidRPr="006212F4" w:rsidRDefault="009E7289" w:rsidP="009638F2">
                            <w:pPr>
                              <w:pStyle w:val="Descripcin"/>
                              <w:jc w:val="center"/>
                              <w:rPr>
                                <w:noProof/>
                                <w:color w:val="000000"/>
                              </w:rPr>
                            </w:pPr>
                            <w:bookmarkStart w:id="348" w:name="_Toc19108173"/>
                            <w:r>
                              <w:t xml:space="preserve">Ilustración </w:t>
                            </w:r>
                            <w:r>
                              <w:fldChar w:fldCharType="begin"/>
                            </w:r>
                            <w:r>
                              <w:instrText xml:space="preserve"> SEQ Ilustración \* ARABIC </w:instrText>
                            </w:r>
                            <w:r>
                              <w:fldChar w:fldCharType="separate"/>
                            </w:r>
                            <w:r w:rsidR="00BA06B5">
                              <w:rPr>
                                <w:noProof/>
                              </w:rPr>
                              <w:t>10</w:t>
                            </w:r>
                            <w:r>
                              <w:fldChar w:fldCharType="end"/>
                            </w:r>
                            <w:r>
                              <w:t>: Caso de uso modificación</w:t>
                            </w:r>
                            <w:r w:rsidRPr="009A0236">
                              <w:t xml:space="preserve"> de propietarios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C354C" id="Cuadro de texto 315" o:spid="_x0000_s1089" type="#_x0000_t202" style="position:absolute;left:0;text-align:left;margin-left:149.3pt;margin-top:159.8pt;width:264.75pt;height:.05pt;z-index:2518609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" stroked="f">
                <v:textbox style="mso-fit-shape-to-text:t" inset="0,0,0,0">
                  <w:txbxContent>
                    <w:p w14:paraId="4E172B4B" w14:textId="0E2A8858" w:rsidR="009E7289" w:rsidRPr="006212F4" w:rsidRDefault="009E7289" w:rsidP="009638F2">
                      <w:pPr>
                        <w:pStyle w:val="Descripcin"/>
                        <w:jc w:val="center"/>
                        <w:rPr>
                          <w:noProof/>
                          <w:color w:val="000000"/>
                        </w:rPr>
                      </w:pPr>
                      <w:bookmarkStart w:id="349" w:name="_Toc19108173"/>
                      <w:r>
                        <w:t xml:space="preserve">Ilustración </w:t>
                      </w:r>
                      <w:r>
                        <w:fldChar w:fldCharType="begin"/>
                      </w:r>
                      <w:r>
                        <w:instrText xml:space="preserve"> SEQ Ilustración \* ARABIC </w:instrText>
                      </w:r>
                      <w:r>
                        <w:fldChar w:fldCharType="separate"/>
                      </w:r>
                      <w:r w:rsidR="00BA06B5">
                        <w:rPr>
                          <w:noProof/>
                        </w:rPr>
                        <w:t>10</w:t>
                      </w:r>
                      <w:r>
                        <w:fldChar w:fldCharType="end"/>
                      </w:r>
                      <w:r>
                        <w:t>: Caso de uso modificación</w:t>
                      </w:r>
                      <w:r w:rsidRPr="009A0236">
                        <w:t xml:space="preserve"> de propietarios</w:t>
                      </w:r>
                      <w:bookmarkEnd w:id="349"/>
                    </w:p>
                  </w:txbxContent>
                </v:textbox>
                <w10:wrap type="topAndBottom" anchorx="page"/>
              </v:shape>
            </w:pict>
          </mc:Fallback>
        </mc:AlternateContent>
      </w:r>
      <w:r>
        <w:rPr>
          <w:noProof/>
          <w:lang w:val="es-ES"/>
        </w:rPr>
        <w:drawing>
          <wp:anchor distT="0" distB="0" distL="114300" distR="114300" simplePos="0" relativeHeight="251904000" behindDoc="0" locked="0" layoutInCell="1" allowOverlap="1" wp14:anchorId="275435EB" wp14:editId="5061B85F">
            <wp:simplePos x="0" y="0"/>
            <wp:positionH relativeFrom="page">
              <wp:align>center</wp:align>
            </wp:positionH>
            <wp:positionV relativeFrom="paragraph">
              <wp:posOffset>994</wp:posOffset>
            </wp:positionV>
            <wp:extent cx="2932430" cy="2002790"/>
            <wp:effectExtent l="0" t="0" r="0" b="0"/>
            <wp:wrapTopAndBottom/>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Casos de usos_2.png"/>
                    <pic:cNvPicPr/>
                  </pic:nvPicPr>
                  <pic:blipFill rotWithShape="1">
                    <a:blip r:embed="rId129">
                      <a:extLst>
                        <a:ext uri="{28A0092B-C50C-407E-A947-70E740481C1C}">
                          <a14:useLocalDpi xmlns:a14="http://schemas.microsoft.com/office/drawing/2010/main" val="0"/>
                        </a:ext>
                      </a:extLst>
                    </a:blip>
                    <a:srcRect l="14388" t="9006" r="14665" b="26636"/>
                    <a:stretch/>
                  </pic:blipFill>
                  <pic:spPr bwMode="auto">
                    <a:xfrm>
                      <a:off x="0" y="0"/>
                      <a:ext cx="2932430" cy="2002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margin" w:tblpX="60" w:tblpY="60"/>
        <w:tblW w:w="47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1"/>
        <w:gridCol w:w="710"/>
        <w:gridCol w:w="5800"/>
      </w:tblGrid>
      <w:tr w:rsidR="00751DCF" w:rsidRPr="00BB29CA" w14:paraId="649B556E" w14:textId="77777777" w:rsidTr="00751DCF">
        <w:trPr>
          <w:cantSplit/>
          <w:trHeight w:val="381"/>
        </w:trPr>
        <w:tc>
          <w:tcPr>
            <w:tcW w:w="1233" w:type="pct"/>
            <w:tcBorders>
              <w:bottom w:val="single" w:sz="4" w:space="0" w:color="auto"/>
            </w:tcBorders>
            <w:shd w:val="clear" w:color="auto" w:fill="BFBFBF" w:themeFill="background1" w:themeFillShade="BF"/>
            <w:vAlign w:val="center"/>
          </w:tcPr>
          <w:p w14:paraId="3797BB6A"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Identificador</w:t>
            </w:r>
          </w:p>
        </w:tc>
        <w:tc>
          <w:tcPr>
            <w:tcW w:w="3767" w:type="pct"/>
            <w:gridSpan w:val="2"/>
            <w:shd w:val="clear" w:color="auto" w:fill="BFBFBF" w:themeFill="background1" w:themeFillShade="BF"/>
            <w:vAlign w:val="center"/>
          </w:tcPr>
          <w:p w14:paraId="52FD9072" w14:textId="12D8F4FB" w:rsidR="00751DCF" w:rsidRPr="007B415C" w:rsidRDefault="00751DCF" w:rsidP="00751DCF">
            <w:pPr>
              <w:pStyle w:val="Table-Title"/>
              <w:spacing w:after="0" w:line="240" w:lineRule="auto"/>
              <w:contextualSpacing/>
              <w:rPr>
                <w:rFonts w:cs="Arial"/>
                <w:noProof w:val="0"/>
                <w:sz w:val="22"/>
                <w:szCs w:val="22"/>
                <w:lang w:val="es-ES_tradnl"/>
              </w:rPr>
            </w:pPr>
            <w:r>
              <w:rPr>
                <w:rFonts w:cs="Arial"/>
                <w:noProof w:val="0"/>
                <w:sz w:val="22"/>
                <w:szCs w:val="22"/>
                <w:lang w:val="es-ES_tradnl"/>
              </w:rPr>
              <w:t>UC_006</w:t>
            </w:r>
          </w:p>
        </w:tc>
      </w:tr>
      <w:tr w:rsidR="00751DCF" w:rsidRPr="00BB29CA" w14:paraId="156FFBE4" w14:textId="77777777" w:rsidTr="00751DCF">
        <w:trPr>
          <w:cantSplit/>
          <w:trHeight w:val="415"/>
        </w:trPr>
        <w:tc>
          <w:tcPr>
            <w:tcW w:w="1233" w:type="pct"/>
            <w:tcBorders>
              <w:bottom w:val="single" w:sz="4" w:space="0" w:color="auto"/>
            </w:tcBorders>
            <w:shd w:val="clear" w:color="auto" w:fill="BFBFBF" w:themeFill="background1" w:themeFillShade="BF"/>
            <w:vAlign w:val="center"/>
          </w:tcPr>
          <w:p w14:paraId="36294C01"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Nombre</w:t>
            </w:r>
          </w:p>
        </w:tc>
        <w:tc>
          <w:tcPr>
            <w:tcW w:w="3767" w:type="pct"/>
            <w:gridSpan w:val="2"/>
            <w:shd w:val="clear" w:color="auto" w:fill="auto"/>
            <w:vAlign w:val="center"/>
          </w:tcPr>
          <w:p w14:paraId="6955A38B" w14:textId="61258FC2" w:rsidR="00751DCF" w:rsidRPr="007B415C" w:rsidRDefault="00751DCF"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Modificación de propietarios</w:t>
            </w:r>
          </w:p>
        </w:tc>
      </w:tr>
      <w:tr w:rsidR="00751DCF" w:rsidRPr="00BB29CA" w14:paraId="1B243351" w14:textId="77777777" w:rsidTr="00751DCF">
        <w:trPr>
          <w:cantSplit/>
          <w:trHeight w:val="421"/>
        </w:trPr>
        <w:tc>
          <w:tcPr>
            <w:tcW w:w="1233" w:type="pct"/>
            <w:shd w:val="clear" w:color="auto" w:fill="BFBFBF" w:themeFill="background1" w:themeFillShade="BF"/>
            <w:vAlign w:val="center"/>
          </w:tcPr>
          <w:p w14:paraId="041F1EFE"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Descripción</w:t>
            </w:r>
          </w:p>
        </w:tc>
        <w:tc>
          <w:tcPr>
            <w:tcW w:w="3767" w:type="pct"/>
            <w:gridSpan w:val="2"/>
            <w:shd w:val="clear" w:color="auto" w:fill="auto"/>
            <w:vAlign w:val="center"/>
          </w:tcPr>
          <w:p w14:paraId="38F49C7D" w14:textId="09F424FF" w:rsidR="00751DCF" w:rsidRPr="007B415C" w:rsidRDefault="00751DCF"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Modificación de los datos de un propietario de mascota en la IPFS.</w:t>
            </w:r>
          </w:p>
        </w:tc>
      </w:tr>
      <w:tr w:rsidR="00751DCF" w:rsidRPr="00BB29CA" w14:paraId="5651D950" w14:textId="77777777" w:rsidTr="00751DCF">
        <w:trPr>
          <w:cantSplit/>
          <w:trHeight w:val="412"/>
        </w:trPr>
        <w:tc>
          <w:tcPr>
            <w:tcW w:w="1233" w:type="pct"/>
            <w:shd w:val="clear" w:color="auto" w:fill="BFBFBF" w:themeFill="background1" w:themeFillShade="BF"/>
            <w:vAlign w:val="center"/>
          </w:tcPr>
          <w:p w14:paraId="56D15DFA"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Precondición</w:t>
            </w:r>
          </w:p>
        </w:tc>
        <w:tc>
          <w:tcPr>
            <w:tcW w:w="3767" w:type="pct"/>
            <w:gridSpan w:val="2"/>
            <w:shd w:val="clear" w:color="auto" w:fill="auto"/>
            <w:vAlign w:val="center"/>
          </w:tcPr>
          <w:p w14:paraId="390F1876" w14:textId="77777777" w:rsidR="00751DCF" w:rsidRDefault="00751DCF" w:rsidP="00751DCF">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Veterinario registrado en la Blockchain.</w:t>
            </w:r>
          </w:p>
          <w:p w14:paraId="763BF305" w14:textId="77777777" w:rsidR="00751DCF" w:rsidRDefault="00751DCF" w:rsidP="00751DCF">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Datos de la mascota existentes en la IPFS.</w:t>
            </w:r>
          </w:p>
          <w:p w14:paraId="132A3C23" w14:textId="74E70358" w:rsidR="00751DCF" w:rsidRPr="007B415C" w:rsidRDefault="00751DCF" w:rsidP="00751DCF">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Datos del propietario existentes en la IPFS.</w:t>
            </w:r>
          </w:p>
        </w:tc>
      </w:tr>
      <w:tr w:rsidR="00751DCF" w:rsidRPr="00BB29CA" w14:paraId="1AA8A3F6" w14:textId="77777777" w:rsidTr="00751DCF">
        <w:trPr>
          <w:cantSplit/>
          <w:trHeight w:val="418"/>
        </w:trPr>
        <w:tc>
          <w:tcPr>
            <w:tcW w:w="1233" w:type="pct"/>
            <w:shd w:val="clear" w:color="auto" w:fill="BFBFBF" w:themeFill="background1" w:themeFillShade="BF"/>
            <w:vAlign w:val="center"/>
          </w:tcPr>
          <w:p w14:paraId="1D0AC0A9"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Postcondición</w:t>
            </w:r>
          </w:p>
        </w:tc>
        <w:tc>
          <w:tcPr>
            <w:tcW w:w="3767" w:type="pct"/>
            <w:gridSpan w:val="2"/>
            <w:shd w:val="clear" w:color="auto" w:fill="auto"/>
            <w:vAlign w:val="center"/>
          </w:tcPr>
          <w:p w14:paraId="408DCAC4" w14:textId="6E528073" w:rsidR="00751DCF" w:rsidRPr="007B415C" w:rsidRDefault="00751DCF"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Datos del propietario modificados y almacenados en la IPFS.</w:t>
            </w:r>
          </w:p>
        </w:tc>
      </w:tr>
      <w:tr w:rsidR="00751DCF" w:rsidRPr="00BB29CA" w14:paraId="6B2322F1" w14:textId="77777777" w:rsidTr="00751DCF">
        <w:trPr>
          <w:cantSplit/>
          <w:trHeight w:val="320"/>
        </w:trPr>
        <w:tc>
          <w:tcPr>
            <w:tcW w:w="1233" w:type="pct"/>
            <w:tcBorders>
              <w:bottom w:val="single" w:sz="4" w:space="0" w:color="auto"/>
            </w:tcBorders>
            <w:shd w:val="clear" w:color="auto" w:fill="BFBFBF" w:themeFill="background1" w:themeFillShade="BF"/>
            <w:vAlign w:val="center"/>
          </w:tcPr>
          <w:p w14:paraId="52A6D747"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Actores</w:t>
            </w:r>
          </w:p>
        </w:tc>
        <w:tc>
          <w:tcPr>
            <w:tcW w:w="3767" w:type="pct"/>
            <w:gridSpan w:val="2"/>
            <w:shd w:val="clear" w:color="auto" w:fill="auto"/>
            <w:vAlign w:val="center"/>
          </w:tcPr>
          <w:p w14:paraId="659DA07F" w14:textId="77777777" w:rsidR="00751DCF" w:rsidRPr="007B415C" w:rsidRDefault="00751DCF"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w:t>
            </w:r>
            <w:r w:rsidRPr="007B415C">
              <w:rPr>
                <w:rFonts w:cs="Arial"/>
                <w:b w:val="0"/>
                <w:noProof w:val="0"/>
                <w:sz w:val="22"/>
                <w:szCs w:val="22"/>
                <w:lang w:val="es-ES_tradnl"/>
              </w:rPr>
              <w:t xml:space="preserve">, </w:t>
            </w:r>
            <w:r>
              <w:rPr>
                <w:rFonts w:cs="Arial"/>
                <w:b w:val="0"/>
                <w:noProof w:val="0"/>
                <w:sz w:val="22"/>
                <w:szCs w:val="22"/>
                <w:lang w:val="es-ES_tradnl"/>
              </w:rPr>
              <w:t>IPFS</w:t>
            </w:r>
          </w:p>
        </w:tc>
      </w:tr>
      <w:tr w:rsidR="00751DCF" w:rsidRPr="00BB29CA" w14:paraId="1AF37FF1" w14:textId="77777777" w:rsidTr="00751DCF">
        <w:trPr>
          <w:cantSplit/>
          <w:trHeight w:val="320"/>
        </w:trPr>
        <w:tc>
          <w:tcPr>
            <w:tcW w:w="1233" w:type="pct"/>
            <w:vMerge w:val="restart"/>
            <w:shd w:val="clear" w:color="auto" w:fill="BFBFBF" w:themeFill="background1" w:themeFillShade="BF"/>
            <w:vAlign w:val="center"/>
          </w:tcPr>
          <w:p w14:paraId="3E006C97"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Secuencia Normal</w:t>
            </w:r>
          </w:p>
        </w:tc>
        <w:tc>
          <w:tcPr>
            <w:tcW w:w="411" w:type="pct"/>
            <w:shd w:val="clear" w:color="auto" w:fill="auto"/>
            <w:vAlign w:val="center"/>
          </w:tcPr>
          <w:p w14:paraId="3152AC35"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Paso</w:t>
            </w:r>
          </w:p>
        </w:tc>
        <w:tc>
          <w:tcPr>
            <w:tcW w:w="3356" w:type="pct"/>
            <w:shd w:val="clear" w:color="auto" w:fill="auto"/>
            <w:vAlign w:val="center"/>
          </w:tcPr>
          <w:p w14:paraId="4BA52E71"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Acción</w:t>
            </w:r>
          </w:p>
        </w:tc>
      </w:tr>
      <w:tr w:rsidR="00751DCF" w:rsidRPr="00BB29CA" w14:paraId="24786A28" w14:textId="77777777" w:rsidTr="00751DCF">
        <w:trPr>
          <w:cantSplit/>
          <w:trHeight w:val="320"/>
        </w:trPr>
        <w:tc>
          <w:tcPr>
            <w:tcW w:w="1233" w:type="pct"/>
            <w:vMerge/>
            <w:shd w:val="clear" w:color="auto" w:fill="BFBFBF" w:themeFill="background1" w:themeFillShade="BF"/>
            <w:vAlign w:val="center"/>
          </w:tcPr>
          <w:p w14:paraId="0A8000B1" w14:textId="77777777" w:rsidR="00751DCF" w:rsidRPr="007B415C" w:rsidRDefault="00751DCF"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6BA74C5B" w14:textId="77777777" w:rsidR="00751DCF" w:rsidRPr="007B415C" w:rsidRDefault="00751DCF"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1</w:t>
            </w:r>
          </w:p>
        </w:tc>
        <w:tc>
          <w:tcPr>
            <w:tcW w:w="3356" w:type="pct"/>
            <w:shd w:val="clear" w:color="auto" w:fill="auto"/>
            <w:vAlign w:val="center"/>
          </w:tcPr>
          <w:p w14:paraId="0C2938E5" w14:textId="77777777" w:rsidR="00751DCF" w:rsidRDefault="00751DCF"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 busca los datos de la mascota en la IPFS.</w:t>
            </w:r>
          </w:p>
        </w:tc>
      </w:tr>
      <w:tr w:rsidR="00751DCF" w:rsidRPr="00BB29CA" w14:paraId="6FD831B8" w14:textId="77777777" w:rsidTr="00751DCF">
        <w:trPr>
          <w:cantSplit/>
          <w:trHeight w:val="320"/>
        </w:trPr>
        <w:tc>
          <w:tcPr>
            <w:tcW w:w="1233" w:type="pct"/>
            <w:vMerge/>
            <w:shd w:val="clear" w:color="auto" w:fill="BFBFBF" w:themeFill="background1" w:themeFillShade="BF"/>
            <w:vAlign w:val="center"/>
          </w:tcPr>
          <w:p w14:paraId="3A8D4684" w14:textId="77777777" w:rsidR="00751DCF" w:rsidRPr="007B415C" w:rsidRDefault="00751DCF"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58D70274" w14:textId="77777777" w:rsidR="00751DCF" w:rsidRPr="007B415C" w:rsidRDefault="00751DCF"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2</w:t>
            </w:r>
          </w:p>
        </w:tc>
        <w:tc>
          <w:tcPr>
            <w:tcW w:w="3356" w:type="pct"/>
            <w:shd w:val="clear" w:color="auto" w:fill="auto"/>
            <w:vAlign w:val="center"/>
          </w:tcPr>
          <w:p w14:paraId="4B860770" w14:textId="77777777" w:rsidR="00751DCF" w:rsidRPr="007B415C" w:rsidRDefault="00751DCF" w:rsidP="00751DCF">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muestra los datos de la mascota seleccionada.</w:t>
            </w:r>
          </w:p>
        </w:tc>
      </w:tr>
      <w:tr w:rsidR="00751DCF" w:rsidRPr="00BB29CA" w14:paraId="6C1DF5DF" w14:textId="77777777" w:rsidTr="00751DCF">
        <w:trPr>
          <w:cantSplit/>
          <w:trHeight w:val="320"/>
        </w:trPr>
        <w:tc>
          <w:tcPr>
            <w:tcW w:w="1233" w:type="pct"/>
            <w:vMerge/>
            <w:shd w:val="clear" w:color="auto" w:fill="BFBFBF" w:themeFill="background1" w:themeFillShade="BF"/>
            <w:vAlign w:val="center"/>
          </w:tcPr>
          <w:p w14:paraId="0FF9DE00" w14:textId="77777777" w:rsidR="00751DCF" w:rsidRPr="007B415C" w:rsidRDefault="00751DCF"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7FC65128" w14:textId="18599A6E" w:rsidR="00751DCF" w:rsidRDefault="00751DCF"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3</w:t>
            </w:r>
          </w:p>
        </w:tc>
        <w:tc>
          <w:tcPr>
            <w:tcW w:w="3356" w:type="pct"/>
            <w:shd w:val="clear" w:color="auto" w:fill="auto"/>
            <w:vAlign w:val="center"/>
          </w:tcPr>
          <w:p w14:paraId="76245D58" w14:textId="6E16A6B3" w:rsidR="00751DCF" w:rsidRPr="007B415C" w:rsidRDefault="00751DCF" w:rsidP="00751DCF">
            <w:pPr>
              <w:pStyle w:val="Table-Title"/>
              <w:keepNext/>
              <w:spacing w:after="0" w:line="240" w:lineRule="auto"/>
              <w:contextualSpacing/>
              <w:rPr>
                <w:rFonts w:cs="Arial"/>
                <w:b w:val="0"/>
                <w:noProof w:val="0"/>
                <w:sz w:val="22"/>
                <w:szCs w:val="22"/>
                <w:lang w:val="es-ES_tradnl"/>
              </w:rPr>
            </w:pPr>
            <w:r>
              <w:rPr>
                <w:rFonts w:cs="Arial"/>
                <w:b w:val="0"/>
                <w:noProof w:val="0"/>
                <w:sz w:val="22"/>
                <w:szCs w:val="22"/>
                <w:lang w:val="es-ES_tradnl"/>
              </w:rPr>
              <w:t>El sistema muestra los datos del propietario de la mascota.</w:t>
            </w:r>
          </w:p>
        </w:tc>
      </w:tr>
      <w:tr w:rsidR="00751DCF" w:rsidRPr="00BB29CA" w14:paraId="1B081244" w14:textId="77777777" w:rsidTr="00751DCF">
        <w:trPr>
          <w:cantSplit/>
          <w:trHeight w:val="320"/>
        </w:trPr>
        <w:tc>
          <w:tcPr>
            <w:tcW w:w="1233" w:type="pct"/>
            <w:vMerge/>
            <w:shd w:val="clear" w:color="auto" w:fill="BFBFBF" w:themeFill="background1" w:themeFillShade="BF"/>
            <w:vAlign w:val="center"/>
          </w:tcPr>
          <w:p w14:paraId="428C70C9" w14:textId="77777777" w:rsidR="00751DCF" w:rsidRPr="007B415C" w:rsidRDefault="00751DCF"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0CFA869" w14:textId="26AD6D37" w:rsidR="00751DCF" w:rsidRDefault="00751DCF"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4</w:t>
            </w:r>
          </w:p>
        </w:tc>
        <w:tc>
          <w:tcPr>
            <w:tcW w:w="3356" w:type="pct"/>
            <w:shd w:val="clear" w:color="auto" w:fill="auto"/>
            <w:vAlign w:val="center"/>
          </w:tcPr>
          <w:p w14:paraId="597C925E" w14:textId="7888A217" w:rsidR="00751DCF" w:rsidRDefault="00751DCF" w:rsidP="00751DCF">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valida</w:t>
            </w:r>
            <w:r w:rsidRPr="007B415C">
              <w:rPr>
                <w:rFonts w:cs="Arial"/>
                <w:b w:val="0"/>
                <w:noProof w:val="0"/>
                <w:sz w:val="22"/>
                <w:szCs w:val="22"/>
                <w:lang w:val="es-ES_tradnl"/>
              </w:rPr>
              <w:t xml:space="preserve"> </w:t>
            </w:r>
            <w:r>
              <w:rPr>
                <w:rFonts w:cs="Arial"/>
                <w:b w:val="0"/>
                <w:noProof w:val="0"/>
                <w:sz w:val="22"/>
                <w:szCs w:val="22"/>
                <w:lang w:val="es-ES_tradnl"/>
              </w:rPr>
              <w:t>que todos los datos son correctos y que no existen valores sin cumplimentar.</w:t>
            </w:r>
          </w:p>
        </w:tc>
      </w:tr>
      <w:tr w:rsidR="00751DCF" w:rsidRPr="00BB29CA" w14:paraId="318EDB6A"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30871696" w14:textId="77777777" w:rsidR="00751DCF" w:rsidRPr="007B415C" w:rsidRDefault="00751DCF"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497A3BDA" w14:textId="3DC57CF5" w:rsidR="00751DCF" w:rsidRDefault="00751DCF"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5</w:t>
            </w:r>
          </w:p>
        </w:tc>
        <w:tc>
          <w:tcPr>
            <w:tcW w:w="3356" w:type="pct"/>
            <w:shd w:val="clear" w:color="auto" w:fill="auto"/>
            <w:vAlign w:val="center"/>
          </w:tcPr>
          <w:p w14:paraId="7156FF59" w14:textId="5C5792F3" w:rsidR="00751DCF" w:rsidRPr="007B415C" w:rsidRDefault="00751DCF" w:rsidP="00751DCF">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envía los datos a la IPFS para su almacenamiento.</w:t>
            </w:r>
          </w:p>
        </w:tc>
      </w:tr>
    </w:tbl>
    <w:p w14:paraId="3839C29F" w14:textId="3D3CC860" w:rsidR="00751DCF" w:rsidRDefault="00751DCF" w:rsidP="00751DCF">
      <w:pPr>
        <w:pStyle w:val="Descripcin"/>
        <w:framePr w:hSpace="141" w:wrap="around" w:vAnchor="text" w:hAnchor="page" w:x="4664" w:y="5582"/>
      </w:pPr>
      <w:bookmarkStart w:id="350" w:name="_Toc19108336"/>
      <w:r>
        <w:t xml:space="preserve">Tabla </w:t>
      </w:r>
      <w:r>
        <w:fldChar w:fldCharType="begin"/>
      </w:r>
      <w:r>
        <w:instrText xml:space="preserve"> SEQ Tabla \* ARABIC </w:instrText>
      </w:r>
      <w:r>
        <w:fldChar w:fldCharType="separate"/>
      </w:r>
      <w:r w:rsidR="000C7064">
        <w:rPr>
          <w:noProof/>
        </w:rPr>
        <w:t>48</w:t>
      </w:r>
      <w:r>
        <w:fldChar w:fldCharType="end"/>
      </w:r>
      <w:r>
        <w:t xml:space="preserve">: </w:t>
      </w:r>
      <w:r w:rsidR="00714B8B">
        <w:t>Ficha del caso de uso m</w:t>
      </w:r>
      <w:r>
        <w:t>dificación de propietarios.</w:t>
      </w:r>
      <w:bookmarkEnd w:id="350"/>
    </w:p>
    <w:p w14:paraId="387E9FD5" w14:textId="4BA1CEEA" w:rsidR="00E63A1C" w:rsidRDefault="00E63A1C" w:rsidP="00655078">
      <w:pPr>
        <w:spacing w:line="360" w:lineRule="auto"/>
        <w:ind w:firstLine="284"/>
        <w:rPr>
          <w:lang w:val="es-ES_tradnl"/>
        </w:rPr>
      </w:pPr>
    </w:p>
    <w:p w14:paraId="33000563" w14:textId="7F80A933" w:rsidR="002E7BCD" w:rsidRPr="002306F1" w:rsidRDefault="00751DCF" w:rsidP="00CA218E">
      <w:pPr>
        <w:pStyle w:val="Ttulo3"/>
      </w:pPr>
      <w:bookmarkStart w:id="351" w:name="_Toc19108403"/>
      <w:r>
        <w:rPr>
          <w:noProof/>
          <w:lang w:val="es-ES"/>
        </w:rPr>
        <mc:AlternateContent>
          <mc:Choice Requires="wps">
            <w:drawing>
              <wp:anchor distT="0" distB="0" distL="114300" distR="114300" simplePos="0" relativeHeight="251864064" behindDoc="0" locked="0" layoutInCell="1" allowOverlap="1" wp14:anchorId="16323075" wp14:editId="26BECF18">
                <wp:simplePos x="0" y="0"/>
                <wp:positionH relativeFrom="page">
                  <wp:align>center</wp:align>
                </wp:positionH>
                <wp:positionV relativeFrom="paragraph">
                  <wp:posOffset>2294331</wp:posOffset>
                </wp:positionV>
                <wp:extent cx="2844800" cy="635"/>
                <wp:effectExtent l="0" t="0" r="0" b="1905"/>
                <wp:wrapTopAndBottom/>
                <wp:docPr id="316" name="Cuadro de texto 31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43E77B1C" w14:textId="61C8D3AE" w:rsidR="009E7289" w:rsidRPr="00EF6074" w:rsidRDefault="009E7289" w:rsidP="0039178F">
                            <w:pPr>
                              <w:pStyle w:val="Descripcin"/>
                              <w:jc w:val="center"/>
                              <w:rPr>
                                <w:noProof/>
                                <w:color w:val="000000"/>
                                <w:lang w:val="es-ES_tradnl"/>
                              </w:rPr>
                            </w:pPr>
                            <w:bookmarkStart w:id="352" w:name="_Toc19108174"/>
                            <w:r>
                              <w:t xml:space="preserve">Ilustración </w:t>
                            </w:r>
                            <w:r>
                              <w:fldChar w:fldCharType="begin"/>
                            </w:r>
                            <w:r>
                              <w:instrText xml:space="preserve"> SEQ Ilustración \* ARABIC </w:instrText>
                            </w:r>
                            <w:r>
                              <w:fldChar w:fldCharType="separate"/>
                            </w:r>
                            <w:r w:rsidR="00BA06B5">
                              <w:rPr>
                                <w:noProof/>
                              </w:rPr>
                              <w:t>11</w:t>
                            </w:r>
                            <w:r>
                              <w:fldChar w:fldCharType="end"/>
                            </w:r>
                            <w:r>
                              <w:t>:</w:t>
                            </w:r>
                            <w:r w:rsidRPr="005A471B">
                              <w:t xml:space="preserve"> Consulta del saldo en Ethers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23075" id="Cuadro de texto 316" o:spid="_x0000_s1090" type="#_x0000_t202" style="position:absolute;left:0;text-align:left;margin-left:0;margin-top:180.65pt;width:224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" stroked="f">
                <v:textbox style="mso-fit-shape-to-text:t" inset="0,0,0,0">
                  <w:txbxContent>
                    <w:p w14:paraId="43E77B1C" w14:textId="61C8D3AE" w:rsidR="009E7289" w:rsidRPr="00EF6074" w:rsidRDefault="009E7289" w:rsidP="0039178F">
                      <w:pPr>
                        <w:pStyle w:val="Descripcin"/>
                        <w:jc w:val="center"/>
                        <w:rPr>
                          <w:noProof/>
                          <w:color w:val="000000"/>
                          <w:lang w:val="es-ES_tradnl"/>
                        </w:rPr>
                      </w:pPr>
                      <w:bookmarkStart w:id="353" w:name="_Toc19108174"/>
                      <w:r>
                        <w:t xml:space="preserve">Ilustración </w:t>
                      </w:r>
                      <w:r>
                        <w:fldChar w:fldCharType="begin"/>
                      </w:r>
                      <w:r>
                        <w:instrText xml:space="preserve"> SEQ Ilustración \* ARABIC </w:instrText>
                      </w:r>
                      <w:r>
                        <w:fldChar w:fldCharType="separate"/>
                      </w:r>
                      <w:r w:rsidR="00BA06B5">
                        <w:rPr>
                          <w:noProof/>
                        </w:rPr>
                        <w:t>11</w:t>
                      </w:r>
                      <w:r>
                        <w:fldChar w:fldCharType="end"/>
                      </w:r>
                      <w:r>
                        <w:t>:</w:t>
                      </w:r>
                      <w:r w:rsidRPr="005A471B">
                        <w:t xml:space="preserve"> Consulta del saldo en Ethers</w:t>
                      </w:r>
                      <w:bookmarkEnd w:id="353"/>
                    </w:p>
                  </w:txbxContent>
                </v:textbox>
                <w10:wrap type="topAndBottom" anchorx="page"/>
              </v:shape>
            </w:pict>
          </mc:Fallback>
        </mc:AlternateContent>
      </w:r>
      <w:r w:rsidRPr="002306F1">
        <w:rPr>
          <w:noProof/>
          <w:lang w:val="es-ES"/>
        </w:rPr>
        <w:drawing>
          <wp:anchor distT="0" distB="0" distL="114300" distR="114300" simplePos="0" relativeHeight="251862016" behindDoc="0" locked="0" layoutInCell="1" allowOverlap="1" wp14:anchorId="4EDA7FB8" wp14:editId="05E8011E">
            <wp:simplePos x="0" y="0"/>
            <wp:positionH relativeFrom="page">
              <wp:posOffset>2355215</wp:posOffset>
            </wp:positionH>
            <wp:positionV relativeFrom="paragraph">
              <wp:posOffset>431800</wp:posOffset>
            </wp:positionV>
            <wp:extent cx="2289175" cy="1808480"/>
            <wp:effectExtent l="0" t="0" r="0" b="127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ulta de saldo.png"/>
                    <pic:cNvPicPr/>
                  </pic:nvPicPr>
                  <pic:blipFill rotWithShape="1">
                    <a:blip r:embed="rId130">
                      <a:extLst>
                        <a:ext uri="{28A0092B-C50C-407E-A947-70E740481C1C}">
                          <a14:useLocalDpi xmlns:a14="http://schemas.microsoft.com/office/drawing/2010/main" val="0"/>
                        </a:ext>
                      </a:extLst>
                    </a:blip>
                    <a:srcRect l="20246" r="19366" b="44467"/>
                    <a:stretch/>
                  </pic:blipFill>
                  <pic:spPr bwMode="auto">
                    <a:xfrm>
                      <a:off x="0" y="0"/>
                      <a:ext cx="2289175"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724" w:rsidRPr="002306F1">
        <w:t>Consulta de saldo</w:t>
      </w:r>
      <w:bookmarkEnd w:id="351"/>
      <w:r w:rsidR="003B6AED" w:rsidRPr="002306F1">
        <w:t xml:space="preserve"> </w:t>
      </w:r>
    </w:p>
    <w:p w14:paraId="6AF2F305" w14:textId="03009373" w:rsidR="00571724" w:rsidRDefault="00571724" w:rsidP="0039178F">
      <w:pPr>
        <w:keepNext/>
        <w:rPr>
          <w:lang w:val="es-ES_tradnl"/>
        </w:rPr>
      </w:pPr>
    </w:p>
    <w:p w14:paraId="36DE89D8" w14:textId="77777777" w:rsidR="0039178F" w:rsidRPr="002306F1" w:rsidRDefault="0039178F" w:rsidP="0039178F">
      <w:pPr>
        <w:keepNext/>
        <w:rPr>
          <w:noProof/>
          <w:lang w:val="es-ES_tradnl" w:eastAsia="es-ES"/>
        </w:rPr>
      </w:pPr>
    </w:p>
    <w:p w14:paraId="2551BDE3" w14:textId="21C53AE0" w:rsidR="004E3B87" w:rsidRPr="002306F1" w:rsidRDefault="003F3DC5" w:rsidP="003F3DC5">
      <w:pPr>
        <w:spacing w:line="360" w:lineRule="auto"/>
        <w:ind w:firstLine="284"/>
        <w:rPr>
          <w:noProof/>
          <w:lang w:val="es-ES_tradnl" w:eastAsia="es-ES"/>
        </w:rPr>
      </w:pPr>
      <w:r w:rsidRPr="002306F1">
        <w:rPr>
          <w:noProof/>
          <w:lang w:val="es-ES_tradnl" w:eastAsia="es-ES"/>
        </w:rPr>
        <w:t>Este caso de uso muestra la consulta del saldo en moneda Ethers</w:t>
      </w:r>
      <w:r w:rsidR="00063109" w:rsidRPr="002306F1">
        <w:rPr>
          <w:noProof/>
          <w:lang w:val="es-ES_tradnl" w:eastAsia="es-ES"/>
        </w:rPr>
        <w:t>. Cada veterinario recibirá la cantidad de 0,</w:t>
      </w:r>
      <w:r w:rsidR="0042166D" w:rsidRPr="002306F1">
        <w:rPr>
          <w:noProof/>
          <w:lang w:val="es-ES_tradnl" w:eastAsia="es-ES"/>
        </w:rPr>
        <w:t>00</w:t>
      </w:r>
      <w:r w:rsidR="00063109" w:rsidRPr="002306F1">
        <w:rPr>
          <w:noProof/>
          <w:lang w:val="es-ES_tradnl" w:eastAsia="es-ES"/>
        </w:rPr>
        <w:t>1 ETH de otro veterianario dado de alta en el sistema</w:t>
      </w:r>
      <w:r w:rsidRPr="002306F1">
        <w:rPr>
          <w:noProof/>
          <w:lang w:val="es-ES_tradnl" w:eastAsia="es-ES"/>
        </w:rPr>
        <w:t xml:space="preserve"> por las acciones de</w:t>
      </w:r>
      <w:r w:rsidR="00063109" w:rsidRPr="002306F1">
        <w:rPr>
          <w:noProof/>
          <w:lang w:val="es-ES_tradnl" w:eastAsia="es-ES"/>
        </w:rPr>
        <w:t xml:space="preserve"> modificación y baja que este último realice sobre mascotas que el primero introdujo en el </w:t>
      </w:r>
      <w:r w:rsidR="0039178F">
        <w:rPr>
          <w:noProof/>
          <w:lang w:val="es-ES_tradnl" w:eastAsia="es-ES"/>
        </w:rPr>
        <w:t>mismo.</w:t>
      </w:r>
    </w:p>
    <w:tbl>
      <w:tblPr>
        <w:tblpPr w:leftFromText="141" w:rightFromText="141" w:vertAnchor="text" w:horzAnchor="margin" w:tblpX="60" w:tblpY="60"/>
        <w:tblW w:w="47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1"/>
        <w:gridCol w:w="710"/>
        <w:gridCol w:w="5800"/>
      </w:tblGrid>
      <w:tr w:rsidR="00751DCF" w:rsidRPr="00BB29CA" w14:paraId="1271AE3E" w14:textId="77777777" w:rsidTr="00751DCF">
        <w:trPr>
          <w:cantSplit/>
          <w:trHeight w:val="381"/>
        </w:trPr>
        <w:tc>
          <w:tcPr>
            <w:tcW w:w="1233" w:type="pct"/>
            <w:tcBorders>
              <w:bottom w:val="single" w:sz="4" w:space="0" w:color="auto"/>
            </w:tcBorders>
            <w:shd w:val="clear" w:color="auto" w:fill="BFBFBF" w:themeFill="background1" w:themeFillShade="BF"/>
            <w:vAlign w:val="center"/>
          </w:tcPr>
          <w:p w14:paraId="45A1B7CE"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Identificador</w:t>
            </w:r>
          </w:p>
        </w:tc>
        <w:tc>
          <w:tcPr>
            <w:tcW w:w="3767" w:type="pct"/>
            <w:gridSpan w:val="2"/>
            <w:shd w:val="clear" w:color="auto" w:fill="BFBFBF" w:themeFill="background1" w:themeFillShade="BF"/>
            <w:vAlign w:val="center"/>
          </w:tcPr>
          <w:p w14:paraId="68154129" w14:textId="522DE446" w:rsidR="00751DCF" w:rsidRPr="007B415C" w:rsidRDefault="00751DCF" w:rsidP="00751DCF">
            <w:pPr>
              <w:pStyle w:val="Table-Title"/>
              <w:spacing w:after="0" w:line="240" w:lineRule="auto"/>
              <w:contextualSpacing/>
              <w:rPr>
                <w:rFonts w:cs="Arial"/>
                <w:noProof w:val="0"/>
                <w:sz w:val="22"/>
                <w:szCs w:val="22"/>
                <w:lang w:val="es-ES_tradnl"/>
              </w:rPr>
            </w:pPr>
            <w:r>
              <w:rPr>
                <w:rFonts w:cs="Arial"/>
                <w:noProof w:val="0"/>
                <w:sz w:val="22"/>
                <w:szCs w:val="22"/>
                <w:lang w:val="es-ES_tradnl"/>
              </w:rPr>
              <w:t>UC_007</w:t>
            </w:r>
          </w:p>
        </w:tc>
      </w:tr>
      <w:tr w:rsidR="00751DCF" w:rsidRPr="00BB29CA" w14:paraId="4EA5885B" w14:textId="77777777" w:rsidTr="00751DCF">
        <w:trPr>
          <w:cantSplit/>
          <w:trHeight w:val="415"/>
        </w:trPr>
        <w:tc>
          <w:tcPr>
            <w:tcW w:w="1233" w:type="pct"/>
            <w:tcBorders>
              <w:bottom w:val="single" w:sz="4" w:space="0" w:color="auto"/>
            </w:tcBorders>
            <w:shd w:val="clear" w:color="auto" w:fill="BFBFBF" w:themeFill="background1" w:themeFillShade="BF"/>
            <w:vAlign w:val="center"/>
          </w:tcPr>
          <w:p w14:paraId="2E364D07"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Nombre</w:t>
            </w:r>
          </w:p>
        </w:tc>
        <w:tc>
          <w:tcPr>
            <w:tcW w:w="3767" w:type="pct"/>
            <w:gridSpan w:val="2"/>
            <w:shd w:val="clear" w:color="auto" w:fill="auto"/>
            <w:vAlign w:val="center"/>
          </w:tcPr>
          <w:p w14:paraId="7435CA79" w14:textId="34B2074E" w:rsidR="00751DCF" w:rsidRPr="007B415C" w:rsidRDefault="00751DCF"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Consulta de saldo</w:t>
            </w:r>
          </w:p>
        </w:tc>
      </w:tr>
      <w:tr w:rsidR="00751DCF" w:rsidRPr="00BB29CA" w14:paraId="2F6BCDA6" w14:textId="77777777" w:rsidTr="00751DCF">
        <w:trPr>
          <w:cantSplit/>
          <w:trHeight w:val="421"/>
        </w:trPr>
        <w:tc>
          <w:tcPr>
            <w:tcW w:w="1233" w:type="pct"/>
            <w:shd w:val="clear" w:color="auto" w:fill="BFBFBF" w:themeFill="background1" w:themeFillShade="BF"/>
            <w:vAlign w:val="center"/>
          </w:tcPr>
          <w:p w14:paraId="3F6CE366"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Descripción</w:t>
            </w:r>
          </w:p>
        </w:tc>
        <w:tc>
          <w:tcPr>
            <w:tcW w:w="3767" w:type="pct"/>
            <w:gridSpan w:val="2"/>
            <w:shd w:val="clear" w:color="auto" w:fill="auto"/>
            <w:vAlign w:val="center"/>
          </w:tcPr>
          <w:p w14:paraId="4F5C9FD0" w14:textId="03C7B89E" w:rsidR="00751DCF" w:rsidRPr="007B415C" w:rsidRDefault="007B40F3"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Consulta los ETH en su cuenta de Ethereum.</w:t>
            </w:r>
          </w:p>
        </w:tc>
      </w:tr>
      <w:tr w:rsidR="00751DCF" w:rsidRPr="00BB29CA" w14:paraId="6D4F3F9D" w14:textId="77777777" w:rsidTr="00751DCF">
        <w:trPr>
          <w:cantSplit/>
          <w:trHeight w:val="412"/>
        </w:trPr>
        <w:tc>
          <w:tcPr>
            <w:tcW w:w="1233" w:type="pct"/>
            <w:shd w:val="clear" w:color="auto" w:fill="BFBFBF" w:themeFill="background1" w:themeFillShade="BF"/>
            <w:vAlign w:val="center"/>
          </w:tcPr>
          <w:p w14:paraId="55BD2009"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Precondición</w:t>
            </w:r>
          </w:p>
        </w:tc>
        <w:tc>
          <w:tcPr>
            <w:tcW w:w="3767" w:type="pct"/>
            <w:gridSpan w:val="2"/>
            <w:shd w:val="clear" w:color="auto" w:fill="auto"/>
            <w:vAlign w:val="center"/>
          </w:tcPr>
          <w:p w14:paraId="5382E517" w14:textId="77777777" w:rsidR="00751DCF" w:rsidRDefault="00751DCF" w:rsidP="00751DCF">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Veterinario registrado en la Blockchain.</w:t>
            </w:r>
          </w:p>
          <w:p w14:paraId="5F9B8BCE" w14:textId="63DA8552" w:rsidR="00751DCF" w:rsidRPr="007B415C" w:rsidRDefault="007B40F3" w:rsidP="007B40F3">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 xml:space="preserve">Datos de ETH </w:t>
            </w:r>
            <w:r w:rsidR="00751DCF">
              <w:rPr>
                <w:rFonts w:cs="Arial"/>
                <w:b w:val="0"/>
                <w:noProof w:val="0"/>
                <w:sz w:val="22"/>
                <w:szCs w:val="22"/>
                <w:lang w:val="es-ES_tradnl"/>
              </w:rPr>
              <w:t>existentes en la IPFS.</w:t>
            </w:r>
          </w:p>
        </w:tc>
      </w:tr>
      <w:tr w:rsidR="00751DCF" w:rsidRPr="00BB29CA" w14:paraId="3968AF79" w14:textId="77777777" w:rsidTr="00751DCF">
        <w:trPr>
          <w:cantSplit/>
          <w:trHeight w:val="418"/>
        </w:trPr>
        <w:tc>
          <w:tcPr>
            <w:tcW w:w="1233" w:type="pct"/>
            <w:shd w:val="clear" w:color="auto" w:fill="BFBFBF" w:themeFill="background1" w:themeFillShade="BF"/>
            <w:vAlign w:val="center"/>
          </w:tcPr>
          <w:p w14:paraId="14486BD0"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Postcondición</w:t>
            </w:r>
          </w:p>
        </w:tc>
        <w:tc>
          <w:tcPr>
            <w:tcW w:w="3767" w:type="pct"/>
            <w:gridSpan w:val="2"/>
            <w:shd w:val="clear" w:color="auto" w:fill="auto"/>
            <w:vAlign w:val="center"/>
          </w:tcPr>
          <w:p w14:paraId="395CD51E" w14:textId="0009D2DC" w:rsidR="00751DCF" w:rsidRPr="007B415C" w:rsidRDefault="00751DCF" w:rsidP="007B40F3">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 xml:space="preserve">Muestra </w:t>
            </w:r>
            <w:r w:rsidR="007B40F3">
              <w:rPr>
                <w:rFonts w:cs="Arial"/>
                <w:b w:val="0"/>
                <w:noProof w:val="0"/>
                <w:sz w:val="22"/>
                <w:szCs w:val="22"/>
                <w:lang w:val="es-ES_tradnl"/>
              </w:rPr>
              <w:t>los ETH</w:t>
            </w:r>
            <w:r>
              <w:rPr>
                <w:rFonts w:cs="Arial"/>
                <w:b w:val="0"/>
                <w:noProof w:val="0"/>
                <w:sz w:val="22"/>
                <w:szCs w:val="22"/>
                <w:lang w:val="es-ES_tradnl"/>
              </w:rPr>
              <w:t xml:space="preserve"> almacenados e</w:t>
            </w:r>
            <w:r w:rsidR="007B40F3">
              <w:rPr>
                <w:rFonts w:cs="Arial"/>
                <w:b w:val="0"/>
                <w:noProof w:val="0"/>
                <w:sz w:val="22"/>
                <w:szCs w:val="22"/>
                <w:lang w:val="es-ES_tradnl"/>
              </w:rPr>
              <w:t>n la IPFS, dentro de la pantalla de Transferencias.</w:t>
            </w:r>
          </w:p>
        </w:tc>
      </w:tr>
      <w:tr w:rsidR="00751DCF" w:rsidRPr="00BB29CA" w14:paraId="75449883" w14:textId="77777777" w:rsidTr="00751DCF">
        <w:trPr>
          <w:cantSplit/>
          <w:trHeight w:val="320"/>
        </w:trPr>
        <w:tc>
          <w:tcPr>
            <w:tcW w:w="1233" w:type="pct"/>
            <w:tcBorders>
              <w:bottom w:val="single" w:sz="4" w:space="0" w:color="auto"/>
            </w:tcBorders>
            <w:shd w:val="clear" w:color="auto" w:fill="BFBFBF" w:themeFill="background1" w:themeFillShade="BF"/>
            <w:vAlign w:val="center"/>
          </w:tcPr>
          <w:p w14:paraId="00208B0E"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Actores</w:t>
            </w:r>
          </w:p>
        </w:tc>
        <w:tc>
          <w:tcPr>
            <w:tcW w:w="3767" w:type="pct"/>
            <w:gridSpan w:val="2"/>
            <w:shd w:val="clear" w:color="auto" w:fill="auto"/>
            <w:vAlign w:val="center"/>
          </w:tcPr>
          <w:p w14:paraId="7B83403F" w14:textId="77777777" w:rsidR="00751DCF" w:rsidRPr="007B415C" w:rsidRDefault="00751DCF" w:rsidP="00751DCF">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w:t>
            </w:r>
            <w:r w:rsidRPr="007B415C">
              <w:rPr>
                <w:rFonts w:cs="Arial"/>
                <w:b w:val="0"/>
                <w:noProof w:val="0"/>
                <w:sz w:val="22"/>
                <w:szCs w:val="22"/>
                <w:lang w:val="es-ES_tradnl"/>
              </w:rPr>
              <w:t xml:space="preserve">, </w:t>
            </w:r>
            <w:r>
              <w:rPr>
                <w:rFonts w:cs="Arial"/>
                <w:b w:val="0"/>
                <w:noProof w:val="0"/>
                <w:sz w:val="22"/>
                <w:szCs w:val="22"/>
                <w:lang w:val="es-ES_tradnl"/>
              </w:rPr>
              <w:t>IPFS</w:t>
            </w:r>
          </w:p>
        </w:tc>
      </w:tr>
      <w:tr w:rsidR="00751DCF" w:rsidRPr="00BB29CA" w14:paraId="43C41378" w14:textId="77777777" w:rsidTr="00751DCF">
        <w:trPr>
          <w:cantSplit/>
          <w:trHeight w:val="320"/>
        </w:trPr>
        <w:tc>
          <w:tcPr>
            <w:tcW w:w="1233" w:type="pct"/>
            <w:vMerge w:val="restart"/>
            <w:tcBorders>
              <w:bottom w:val="single" w:sz="4" w:space="0" w:color="auto"/>
            </w:tcBorders>
            <w:shd w:val="clear" w:color="auto" w:fill="BFBFBF" w:themeFill="background1" w:themeFillShade="BF"/>
            <w:vAlign w:val="center"/>
          </w:tcPr>
          <w:p w14:paraId="639BC9E8"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Secuencia Normal</w:t>
            </w:r>
          </w:p>
        </w:tc>
        <w:tc>
          <w:tcPr>
            <w:tcW w:w="411" w:type="pct"/>
            <w:shd w:val="clear" w:color="auto" w:fill="auto"/>
            <w:vAlign w:val="center"/>
          </w:tcPr>
          <w:p w14:paraId="6A9DADE8" w14:textId="77777777"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Paso</w:t>
            </w:r>
          </w:p>
        </w:tc>
        <w:tc>
          <w:tcPr>
            <w:tcW w:w="3356" w:type="pct"/>
            <w:shd w:val="clear" w:color="auto" w:fill="auto"/>
            <w:vAlign w:val="center"/>
          </w:tcPr>
          <w:p w14:paraId="3E259B50" w14:textId="0C098F6E" w:rsidR="00751DCF" w:rsidRPr="007B415C" w:rsidRDefault="00751DCF" w:rsidP="00751DCF">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Acción</w:t>
            </w:r>
          </w:p>
        </w:tc>
      </w:tr>
      <w:tr w:rsidR="00751DCF" w:rsidRPr="00BB29CA" w14:paraId="58883C83"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542BC067" w14:textId="77777777" w:rsidR="00751DCF" w:rsidRPr="007B415C" w:rsidRDefault="00751DCF"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D811925" w14:textId="77777777" w:rsidR="00751DCF" w:rsidRPr="007B415C" w:rsidRDefault="00751DCF"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1</w:t>
            </w:r>
          </w:p>
        </w:tc>
        <w:tc>
          <w:tcPr>
            <w:tcW w:w="3356" w:type="pct"/>
            <w:shd w:val="clear" w:color="auto" w:fill="auto"/>
            <w:vAlign w:val="center"/>
          </w:tcPr>
          <w:p w14:paraId="4CAE5F3B" w14:textId="42DD7CF9" w:rsidR="00751DCF" w:rsidRDefault="00751DCF" w:rsidP="007B40F3">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 xml:space="preserve">Veterinario </w:t>
            </w:r>
            <w:r w:rsidR="007B40F3">
              <w:rPr>
                <w:rFonts w:cs="Arial"/>
                <w:b w:val="0"/>
                <w:noProof w:val="0"/>
                <w:sz w:val="22"/>
                <w:szCs w:val="22"/>
                <w:lang w:val="es-ES_tradnl"/>
              </w:rPr>
              <w:t>abre la pantalla de Transferencias</w:t>
            </w:r>
            <w:r>
              <w:rPr>
                <w:rFonts w:cs="Arial"/>
                <w:b w:val="0"/>
                <w:noProof w:val="0"/>
                <w:sz w:val="22"/>
                <w:szCs w:val="22"/>
                <w:lang w:val="es-ES_tradnl"/>
              </w:rPr>
              <w:t>.</w:t>
            </w:r>
          </w:p>
        </w:tc>
      </w:tr>
      <w:tr w:rsidR="00751DCF" w:rsidRPr="00BB29CA" w14:paraId="496E904E" w14:textId="77777777" w:rsidTr="00751DCF">
        <w:trPr>
          <w:cantSplit/>
          <w:trHeight w:val="320"/>
        </w:trPr>
        <w:tc>
          <w:tcPr>
            <w:tcW w:w="1233" w:type="pct"/>
            <w:vMerge/>
            <w:tcBorders>
              <w:bottom w:val="single" w:sz="4" w:space="0" w:color="auto"/>
            </w:tcBorders>
            <w:shd w:val="clear" w:color="auto" w:fill="BFBFBF" w:themeFill="background1" w:themeFillShade="BF"/>
            <w:vAlign w:val="center"/>
          </w:tcPr>
          <w:p w14:paraId="7D8664DF" w14:textId="77777777" w:rsidR="00751DCF" w:rsidRPr="007B415C" w:rsidRDefault="00751DCF" w:rsidP="00751DCF">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7D8C5CF" w14:textId="77777777" w:rsidR="00751DCF" w:rsidRPr="007B415C" w:rsidRDefault="00751DCF" w:rsidP="00751DCF">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2</w:t>
            </w:r>
          </w:p>
        </w:tc>
        <w:tc>
          <w:tcPr>
            <w:tcW w:w="3356" w:type="pct"/>
            <w:shd w:val="clear" w:color="auto" w:fill="auto"/>
            <w:vAlign w:val="center"/>
          </w:tcPr>
          <w:p w14:paraId="42296759" w14:textId="3B94132C" w:rsidR="00751DCF" w:rsidRPr="007B415C" w:rsidRDefault="00751DCF" w:rsidP="00714B8B">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 xml:space="preserve">muestra </w:t>
            </w:r>
            <w:r w:rsidR="007B40F3">
              <w:rPr>
                <w:rFonts w:cs="Arial"/>
                <w:b w:val="0"/>
                <w:noProof w:val="0"/>
                <w:sz w:val="22"/>
                <w:szCs w:val="22"/>
                <w:lang w:val="es-ES_tradnl"/>
              </w:rPr>
              <w:t>el saldo en ETH almacenado en la IPFS</w:t>
            </w:r>
            <w:r>
              <w:rPr>
                <w:rFonts w:cs="Arial"/>
                <w:b w:val="0"/>
                <w:noProof w:val="0"/>
                <w:sz w:val="22"/>
                <w:szCs w:val="22"/>
                <w:lang w:val="es-ES_tradnl"/>
              </w:rPr>
              <w:t>.</w:t>
            </w:r>
          </w:p>
        </w:tc>
      </w:tr>
    </w:tbl>
    <w:p w14:paraId="4E98D01F" w14:textId="47C5F32F" w:rsidR="00714B8B" w:rsidRDefault="00714B8B" w:rsidP="00714B8B">
      <w:pPr>
        <w:pStyle w:val="Descripcin"/>
        <w:framePr w:hSpace="141" w:wrap="around" w:vAnchor="text" w:hAnchor="page" w:x="4591" w:y="4021"/>
      </w:pPr>
      <w:bookmarkStart w:id="354" w:name="_Toc19108337"/>
      <w:r>
        <w:t xml:space="preserve">Tabla </w:t>
      </w:r>
      <w:r>
        <w:fldChar w:fldCharType="begin"/>
      </w:r>
      <w:r>
        <w:instrText xml:space="preserve"> SEQ Tabla \* ARABIC </w:instrText>
      </w:r>
      <w:r>
        <w:fldChar w:fldCharType="separate"/>
      </w:r>
      <w:r w:rsidR="000C7064">
        <w:rPr>
          <w:noProof/>
        </w:rPr>
        <w:t>49</w:t>
      </w:r>
      <w:r>
        <w:fldChar w:fldCharType="end"/>
      </w:r>
      <w:r>
        <w:t>: Ficha del caso de uso consulta de saldo</w:t>
      </w:r>
      <w:bookmarkEnd w:id="354"/>
    </w:p>
    <w:p w14:paraId="56D59577" w14:textId="77777777" w:rsidR="00714B8B" w:rsidRDefault="00714B8B" w:rsidP="00714B8B"/>
    <w:p w14:paraId="5AD3C92D" w14:textId="77777777" w:rsidR="00714B8B" w:rsidRDefault="00714B8B" w:rsidP="00714B8B"/>
    <w:p w14:paraId="3B2C7C43" w14:textId="5975EBCB" w:rsidR="0039178F" w:rsidRPr="0039178F" w:rsidRDefault="00083698" w:rsidP="0039178F">
      <w:pPr>
        <w:pStyle w:val="Ttulo3"/>
      </w:pPr>
      <w:bookmarkStart w:id="355" w:name="_Toc19108404"/>
      <w:r w:rsidRPr="002306F1">
        <w:t xml:space="preserve">Consulta de </w:t>
      </w:r>
      <w:r w:rsidR="0039178F">
        <w:t>transferencias</w:t>
      </w:r>
      <w:bookmarkEnd w:id="355"/>
    </w:p>
    <w:p w14:paraId="48E3C759" w14:textId="11485808" w:rsidR="009424C2" w:rsidRDefault="00714B8B" w:rsidP="00F65F8C">
      <w:pPr>
        <w:spacing w:line="360" w:lineRule="auto"/>
        <w:ind w:firstLine="284"/>
        <w:rPr>
          <w:lang w:val="es-ES_tradnl"/>
        </w:rPr>
      </w:pPr>
      <w:r>
        <w:rPr>
          <w:noProof/>
        </w:rPr>
        <mc:AlternateContent>
          <mc:Choice Requires="wps">
            <w:drawing>
              <wp:anchor distT="0" distB="0" distL="114300" distR="114300" simplePos="0" relativeHeight="251908096" behindDoc="0" locked="0" layoutInCell="1" allowOverlap="1" wp14:anchorId="219AAB27" wp14:editId="5F603D18">
                <wp:simplePos x="0" y="0"/>
                <wp:positionH relativeFrom="column">
                  <wp:posOffset>1263934</wp:posOffset>
                </wp:positionH>
                <wp:positionV relativeFrom="paragraph">
                  <wp:posOffset>3636095</wp:posOffset>
                </wp:positionV>
                <wp:extent cx="3001645"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3001645" cy="635"/>
                        </a:xfrm>
                        <a:prstGeom prst="rect">
                          <a:avLst/>
                        </a:prstGeom>
                        <a:solidFill>
                          <a:prstClr val="white"/>
                        </a:solidFill>
                        <a:ln>
                          <a:noFill/>
                        </a:ln>
                        <a:effectLst/>
                      </wps:spPr>
                      <wps:txbx>
                        <w:txbxContent>
                          <w:p w14:paraId="41CC291E" w14:textId="2F8B6DEF" w:rsidR="009E7289" w:rsidRPr="00F77A9E" w:rsidRDefault="009E7289" w:rsidP="00714B8B">
                            <w:pPr>
                              <w:pStyle w:val="Descripcin"/>
                              <w:rPr>
                                <w:noProof/>
                                <w:color w:val="000000"/>
                              </w:rPr>
                            </w:pPr>
                            <w:bookmarkStart w:id="356" w:name="_Toc19108338"/>
                            <w:r>
                              <w:t xml:space="preserve">Tabla </w:t>
                            </w:r>
                            <w:r>
                              <w:fldChar w:fldCharType="begin"/>
                            </w:r>
                            <w:r>
                              <w:instrText xml:space="preserve"> SEQ Tabla \* ARABIC </w:instrText>
                            </w:r>
                            <w:r>
                              <w:fldChar w:fldCharType="separate"/>
                            </w:r>
                            <w:r w:rsidR="000C7064">
                              <w:rPr>
                                <w:noProof/>
                              </w:rPr>
                              <w:t>50</w:t>
                            </w:r>
                            <w:r>
                              <w:fldChar w:fldCharType="end"/>
                            </w:r>
                            <w:r>
                              <w:t>: Ficha del caso de uso consulta de transferencias</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AAB27" id="Cuadro de texto 14" o:spid="_x0000_s1091" type="#_x0000_t202" style="position:absolute;left:0;text-align:left;margin-left:99.5pt;margin-top:286.3pt;width:236.3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" stroked="f">
                <v:textbox style="mso-fit-shape-to-text:t" inset="0,0,0,0">
                  <w:txbxContent>
                    <w:p w14:paraId="41CC291E" w14:textId="2F8B6DEF" w:rsidR="009E7289" w:rsidRPr="00F77A9E" w:rsidRDefault="009E7289" w:rsidP="00714B8B">
                      <w:pPr>
                        <w:pStyle w:val="Descripcin"/>
                        <w:rPr>
                          <w:noProof/>
                          <w:color w:val="000000"/>
                        </w:rPr>
                      </w:pPr>
                      <w:bookmarkStart w:id="357" w:name="_Toc19108338"/>
                      <w:r>
                        <w:t xml:space="preserve">Tabla </w:t>
                      </w:r>
                      <w:r>
                        <w:fldChar w:fldCharType="begin"/>
                      </w:r>
                      <w:r>
                        <w:instrText xml:space="preserve"> SEQ Tabla \* ARABIC </w:instrText>
                      </w:r>
                      <w:r>
                        <w:fldChar w:fldCharType="separate"/>
                      </w:r>
                      <w:r w:rsidR="000C7064">
                        <w:rPr>
                          <w:noProof/>
                        </w:rPr>
                        <w:t>50</w:t>
                      </w:r>
                      <w:r>
                        <w:fldChar w:fldCharType="end"/>
                      </w:r>
                      <w:r>
                        <w:t>: Ficha del caso de uso consulta de transferencias</w:t>
                      </w:r>
                      <w:bookmarkEnd w:id="357"/>
                    </w:p>
                  </w:txbxContent>
                </v:textbox>
                <w10:wrap type="topAndBottom"/>
              </v:shape>
            </w:pict>
          </mc:Fallback>
        </mc:AlternateContent>
      </w:r>
      <w:r w:rsidR="00F65F8C" w:rsidRPr="00F65F8C">
        <w:rPr>
          <w:noProof/>
          <w:lang w:val="es-ES_tradnl" w:eastAsia="es-ES"/>
        </w:rPr>
        <w:t>El veterinario tendrá la posibilidad de realizar la consulta de movimientos en ETH</w:t>
      </w:r>
      <w:r w:rsidR="00F65F8C" w:rsidRPr="00F65F8C">
        <w:rPr>
          <w:lang w:val="es-ES_tradnl"/>
        </w:rPr>
        <w:t xml:space="preserve"> </w:t>
      </w:r>
      <w:r w:rsidR="00F65F8C">
        <w:rPr>
          <w:lang w:val="es-ES_tradnl"/>
        </w:rPr>
        <w:t xml:space="preserve">provenientes de las modificaciones realizadas sobre las mascotas que el </w:t>
      </w:r>
      <w:r w:rsidR="00A35496">
        <w:rPr>
          <w:lang w:val="es-ES_tradnl"/>
        </w:rPr>
        <w:t>introdujo</w:t>
      </w:r>
      <w:r w:rsidR="00F65F8C">
        <w:rPr>
          <w:lang w:val="es-ES_tradnl"/>
        </w:rPr>
        <w:t xml:space="preserve"> en el sistema.</w:t>
      </w:r>
    </w:p>
    <w:tbl>
      <w:tblPr>
        <w:tblpPr w:leftFromText="141" w:rightFromText="141" w:vertAnchor="text" w:horzAnchor="margin" w:tblpX="60" w:tblpY="60"/>
        <w:tblW w:w="47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1"/>
        <w:gridCol w:w="710"/>
        <w:gridCol w:w="5800"/>
      </w:tblGrid>
      <w:tr w:rsidR="009424C2" w:rsidRPr="00BB29CA" w14:paraId="0110C46E" w14:textId="77777777" w:rsidTr="0046167B">
        <w:trPr>
          <w:cantSplit/>
          <w:trHeight w:val="381"/>
        </w:trPr>
        <w:tc>
          <w:tcPr>
            <w:tcW w:w="1233" w:type="pct"/>
            <w:tcBorders>
              <w:bottom w:val="single" w:sz="4" w:space="0" w:color="auto"/>
            </w:tcBorders>
            <w:shd w:val="clear" w:color="auto" w:fill="BFBFBF" w:themeFill="background1" w:themeFillShade="BF"/>
            <w:vAlign w:val="center"/>
          </w:tcPr>
          <w:p w14:paraId="2E99AC24" w14:textId="77777777" w:rsidR="009424C2" w:rsidRPr="007B415C" w:rsidRDefault="009424C2"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Identificador</w:t>
            </w:r>
          </w:p>
        </w:tc>
        <w:tc>
          <w:tcPr>
            <w:tcW w:w="3767" w:type="pct"/>
            <w:gridSpan w:val="2"/>
            <w:shd w:val="clear" w:color="auto" w:fill="BFBFBF" w:themeFill="background1" w:themeFillShade="BF"/>
            <w:vAlign w:val="center"/>
          </w:tcPr>
          <w:p w14:paraId="586DA2F0" w14:textId="7209B72F" w:rsidR="009424C2" w:rsidRPr="007B415C" w:rsidRDefault="009424C2" w:rsidP="0046167B">
            <w:pPr>
              <w:pStyle w:val="Table-Title"/>
              <w:spacing w:after="0" w:line="240" w:lineRule="auto"/>
              <w:contextualSpacing/>
              <w:rPr>
                <w:rFonts w:cs="Arial"/>
                <w:noProof w:val="0"/>
                <w:sz w:val="22"/>
                <w:szCs w:val="22"/>
                <w:lang w:val="es-ES_tradnl"/>
              </w:rPr>
            </w:pPr>
            <w:r>
              <w:rPr>
                <w:rFonts w:cs="Arial"/>
                <w:noProof w:val="0"/>
                <w:sz w:val="22"/>
                <w:szCs w:val="22"/>
                <w:lang w:val="es-ES_tradnl"/>
              </w:rPr>
              <w:t>UC_008</w:t>
            </w:r>
          </w:p>
        </w:tc>
      </w:tr>
      <w:tr w:rsidR="009424C2" w:rsidRPr="00BB29CA" w14:paraId="09F14B04" w14:textId="77777777" w:rsidTr="0046167B">
        <w:trPr>
          <w:cantSplit/>
          <w:trHeight w:val="415"/>
        </w:trPr>
        <w:tc>
          <w:tcPr>
            <w:tcW w:w="1233" w:type="pct"/>
            <w:tcBorders>
              <w:bottom w:val="single" w:sz="4" w:space="0" w:color="auto"/>
            </w:tcBorders>
            <w:shd w:val="clear" w:color="auto" w:fill="BFBFBF" w:themeFill="background1" w:themeFillShade="BF"/>
            <w:vAlign w:val="center"/>
          </w:tcPr>
          <w:p w14:paraId="7B4C715F" w14:textId="77777777" w:rsidR="009424C2" w:rsidRPr="007B415C" w:rsidRDefault="009424C2"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Nombre</w:t>
            </w:r>
          </w:p>
        </w:tc>
        <w:tc>
          <w:tcPr>
            <w:tcW w:w="3767" w:type="pct"/>
            <w:gridSpan w:val="2"/>
            <w:shd w:val="clear" w:color="auto" w:fill="auto"/>
            <w:vAlign w:val="center"/>
          </w:tcPr>
          <w:p w14:paraId="3EA6394E" w14:textId="6518A04A" w:rsidR="009424C2" w:rsidRPr="007B415C" w:rsidRDefault="009424C2" w:rsidP="0046167B">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Consulta de transferencias</w:t>
            </w:r>
          </w:p>
        </w:tc>
      </w:tr>
      <w:tr w:rsidR="009424C2" w:rsidRPr="00BB29CA" w14:paraId="386F1F84" w14:textId="77777777" w:rsidTr="0046167B">
        <w:trPr>
          <w:cantSplit/>
          <w:trHeight w:val="421"/>
        </w:trPr>
        <w:tc>
          <w:tcPr>
            <w:tcW w:w="1233" w:type="pct"/>
            <w:shd w:val="clear" w:color="auto" w:fill="BFBFBF" w:themeFill="background1" w:themeFillShade="BF"/>
            <w:vAlign w:val="center"/>
          </w:tcPr>
          <w:p w14:paraId="08D79E97" w14:textId="77777777" w:rsidR="009424C2" w:rsidRPr="007B415C" w:rsidRDefault="009424C2"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Descripción</w:t>
            </w:r>
          </w:p>
        </w:tc>
        <w:tc>
          <w:tcPr>
            <w:tcW w:w="3767" w:type="pct"/>
            <w:gridSpan w:val="2"/>
            <w:shd w:val="clear" w:color="auto" w:fill="auto"/>
            <w:vAlign w:val="center"/>
          </w:tcPr>
          <w:p w14:paraId="52EBBAEE" w14:textId="76CCBFBD" w:rsidR="009424C2" w:rsidRPr="007B415C" w:rsidRDefault="009424C2" w:rsidP="009424C2">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Consulta las transferencias realizadas en ETH a su cuenta de Ethereum.</w:t>
            </w:r>
          </w:p>
        </w:tc>
      </w:tr>
      <w:tr w:rsidR="009424C2" w:rsidRPr="00BB29CA" w14:paraId="3C65F8F3" w14:textId="77777777" w:rsidTr="0046167B">
        <w:trPr>
          <w:cantSplit/>
          <w:trHeight w:val="412"/>
        </w:trPr>
        <w:tc>
          <w:tcPr>
            <w:tcW w:w="1233" w:type="pct"/>
            <w:shd w:val="clear" w:color="auto" w:fill="BFBFBF" w:themeFill="background1" w:themeFillShade="BF"/>
            <w:vAlign w:val="center"/>
          </w:tcPr>
          <w:p w14:paraId="1A18E9BD" w14:textId="77777777" w:rsidR="009424C2" w:rsidRPr="007B415C" w:rsidRDefault="009424C2"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Precondición</w:t>
            </w:r>
          </w:p>
        </w:tc>
        <w:tc>
          <w:tcPr>
            <w:tcW w:w="3767" w:type="pct"/>
            <w:gridSpan w:val="2"/>
            <w:shd w:val="clear" w:color="auto" w:fill="auto"/>
            <w:vAlign w:val="center"/>
          </w:tcPr>
          <w:p w14:paraId="48CBC8E2" w14:textId="4AC047E6" w:rsidR="009424C2" w:rsidRDefault="009424C2" w:rsidP="0046167B">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Veterinario registrado en la Blockchain.</w:t>
            </w:r>
          </w:p>
          <w:p w14:paraId="4CE65C0B" w14:textId="0CFC2735" w:rsidR="009424C2" w:rsidRPr="007B415C" w:rsidRDefault="009424C2" w:rsidP="009424C2">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Datos de transferencias existentes en la IPFS.</w:t>
            </w:r>
          </w:p>
        </w:tc>
      </w:tr>
      <w:tr w:rsidR="009424C2" w:rsidRPr="00BB29CA" w14:paraId="4EF6DA43" w14:textId="77777777" w:rsidTr="0046167B">
        <w:trPr>
          <w:cantSplit/>
          <w:trHeight w:val="418"/>
        </w:trPr>
        <w:tc>
          <w:tcPr>
            <w:tcW w:w="1233" w:type="pct"/>
            <w:shd w:val="clear" w:color="auto" w:fill="BFBFBF" w:themeFill="background1" w:themeFillShade="BF"/>
            <w:vAlign w:val="center"/>
          </w:tcPr>
          <w:p w14:paraId="2F0C4BC9" w14:textId="77777777" w:rsidR="009424C2" w:rsidRPr="007B415C" w:rsidRDefault="009424C2"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Postcondición</w:t>
            </w:r>
          </w:p>
        </w:tc>
        <w:tc>
          <w:tcPr>
            <w:tcW w:w="3767" w:type="pct"/>
            <w:gridSpan w:val="2"/>
            <w:shd w:val="clear" w:color="auto" w:fill="auto"/>
            <w:vAlign w:val="center"/>
          </w:tcPr>
          <w:p w14:paraId="05C418C4" w14:textId="20B7622F" w:rsidR="009424C2" w:rsidRPr="007B415C" w:rsidRDefault="009424C2" w:rsidP="009424C2">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Muestra las transferencias realizadas por otros veterinarios procedentes de la modificación de datos de mascotas que fueron identificadas por él, y que están almacenados en la IPFS.</w:t>
            </w:r>
          </w:p>
        </w:tc>
      </w:tr>
      <w:tr w:rsidR="009424C2" w:rsidRPr="00BB29CA" w14:paraId="12C24B41" w14:textId="77777777" w:rsidTr="0046167B">
        <w:trPr>
          <w:cantSplit/>
          <w:trHeight w:val="320"/>
        </w:trPr>
        <w:tc>
          <w:tcPr>
            <w:tcW w:w="1233" w:type="pct"/>
            <w:tcBorders>
              <w:bottom w:val="single" w:sz="4" w:space="0" w:color="auto"/>
            </w:tcBorders>
            <w:shd w:val="clear" w:color="auto" w:fill="BFBFBF" w:themeFill="background1" w:themeFillShade="BF"/>
            <w:vAlign w:val="center"/>
          </w:tcPr>
          <w:p w14:paraId="6F202BFB" w14:textId="77777777" w:rsidR="009424C2" w:rsidRPr="007B415C" w:rsidRDefault="009424C2"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Actores</w:t>
            </w:r>
          </w:p>
        </w:tc>
        <w:tc>
          <w:tcPr>
            <w:tcW w:w="3767" w:type="pct"/>
            <w:gridSpan w:val="2"/>
            <w:shd w:val="clear" w:color="auto" w:fill="auto"/>
            <w:vAlign w:val="center"/>
          </w:tcPr>
          <w:p w14:paraId="40442EC0" w14:textId="77777777" w:rsidR="009424C2" w:rsidRPr="007B415C" w:rsidRDefault="009424C2" w:rsidP="0046167B">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w:t>
            </w:r>
            <w:r w:rsidRPr="007B415C">
              <w:rPr>
                <w:rFonts w:cs="Arial"/>
                <w:b w:val="0"/>
                <w:noProof w:val="0"/>
                <w:sz w:val="22"/>
                <w:szCs w:val="22"/>
                <w:lang w:val="es-ES_tradnl"/>
              </w:rPr>
              <w:t xml:space="preserve">, </w:t>
            </w:r>
            <w:r>
              <w:rPr>
                <w:rFonts w:cs="Arial"/>
                <w:b w:val="0"/>
                <w:noProof w:val="0"/>
                <w:sz w:val="22"/>
                <w:szCs w:val="22"/>
                <w:lang w:val="es-ES_tradnl"/>
              </w:rPr>
              <w:t>IPFS</w:t>
            </w:r>
          </w:p>
        </w:tc>
      </w:tr>
      <w:tr w:rsidR="009424C2" w:rsidRPr="00BB29CA" w14:paraId="3517D70E" w14:textId="77777777" w:rsidTr="0046167B">
        <w:trPr>
          <w:cantSplit/>
          <w:trHeight w:val="320"/>
        </w:trPr>
        <w:tc>
          <w:tcPr>
            <w:tcW w:w="1233" w:type="pct"/>
            <w:vMerge w:val="restart"/>
            <w:tcBorders>
              <w:bottom w:val="single" w:sz="4" w:space="0" w:color="auto"/>
            </w:tcBorders>
            <w:shd w:val="clear" w:color="auto" w:fill="BFBFBF" w:themeFill="background1" w:themeFillShade="BF"/>
            <w:vAlign w:val="center"/>
          </w:tcPr>
          <w:p w14:paraId="42CDA560" w14:textId="77777777" w:rsidR="009424C2" w:rsidRPr="007B415C" w:rsidRDefault="009424C2"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Secuencia Normal</w:t>
            </w:r>
          </w:p>
        </w:tc>
        <w:tc>
          <w:tcPr>
            <w:tcW w:w="411" w:type="pct"/>
            <w:shd w:val="clear" w:color="auto" w:fill="auto"/>
            <w:vAlign w:val="center"/>
          </w:tcPr>
          <w:p w14:paraId="664E2685" w14:textId="77777777" w:rsidR="009424C2" w:rsidRPr="007B415C" w:rsidRDefault="009424C2"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Paso</w:t>
            </w:r>
          </w:p>
        </w:tc>
        <w:tc>
          <w:tcPr>
            <w:tcW w:w="3356" w:type="pct"/>
            <w:shd w:val="clear" w:color="auto" w:fill="auto"/>
            <w:vAlign w:val="center"/>
          </w:tcPr>
          <w:p w14:paraId="5F28A391" w14:textId="51C78F90" w:rsidR="009424C2" w:rsidRPr="007B415C" w:rsidRDefault="009424C2"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Acción</w:t>
            </w:r>
          </w:p>
        </w:tc>
      </w:tr>
      <w:tr w:rsidR="009424C2" w:rsidRPr="00BB29CA" w14:paraId="1AE80029" w14:textId="77777777" w:rsidTr="0046167B">
        <w:trPr>
          <w:cantSplit/>
          <w:trHeight w:val="320"/>
        </w:trPr>
        <w:tc>
          <w:tcPr>
            <w:tcW w:w="1233" w:type="pct"/>
            <w:vMerge/>
            <w:tcBorders>
              <w:bottom w:val="single" w:sz="4" w:space="0" w:color="auto"/>
            </w:tcBorders>
            <w:shd w:val="clear" w:color="auto" w:fill="BFBFBF" w:themeFill="background1" w:themeFillShade="BF"/>
            <w:vAlign w:val="center"/>
          </w:tcPr>
          <w:p w14:paraId="6EA204B5" w14:textId="77777777" w:rsidR="009424C2" w:rsidRPr="007B415C" w:rsidRDefault="009424C2" w:rsidP="0046167B">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589B7EAD" w14:textId="77777777" w:rsidR="009424C2" w:rsidRPr="007B415C" w:rsidRDefault="009424C2" w:rsidP="0046167B">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1</w:t>
            </w:r>
          </w:p>
        </w:tc>
        <w:tc>
          <w:tcPr>
            <w:tcW w:w="3356" w:type="pct"/>
            <w:shd w:val="clear" w:color="auto" w:fill="auto"/>
            <w:vAlign w:val="center"/>
          </w:tcPr>
          <w:p w14:paraId="6057947A" w14:textId="77777777" w:rsidR="009424C2" w:rsidRDefault="009424C2" w:rsidP="0046167B">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 abre la pantalla de Transferencias.</w:t>
            </w:r>
          </w:p>
        </w:tc>
      </w:tr>
      <w:tr w:rsidR="009424C2" w:rsidRPr="00BB29CA" w14:paraId="12E5A237" w14:textId="77777777" w:rsidTr="0046167B">
        <w:trPr>
          <w:cantSplit/>
          <w:trHeight w:val="320"/>
        </w:trPr>
        <w:tc>
          <w:tcPr>
            <w:tcW w:w="1233" w:type="pct"/>
            <w:vMerge/>
            <w:tcBorders>
              <w:bottom w:val="single" w:sz="4" w:space="0" w:color="auto"/>
            </w:tcBorders>
            <w:shd w:val="clear" w:color="auto" w:fill="BFBFBF" w:themeFill="background1" w:themeFillShade="BF"/>
            <w:vAlign w:val="center"/>
          </w:tcPr>
          <w:p w14:paraId="515AF7B1" w14:textId="77777777" w:rsidR="009424C2" w:rsidRPr="007B415C" w:rsidRDefault="009424C2" w:rsidP="0046167B">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9DD1021" w14:textId="77777777" w:rsidR="009424C2" w:rsidRPr="007B415C" w:rsidRDefault="009424C2" w:rsidP="0046167B">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2</w:t>
            </w:r>
          </w:p>
        </w:tc>
        <w:tc>
          <w:tcPr>
            <w:tcW w:w="3356" w:type="pct"/>
            <w:shd w:val="clear" w:color="auto" w:fill="auto"/>
            <w:vAlign w:val="center"/>
          </w:tcPr>
          <w:p w14:paraId="20C078C3" w14:textId="03E0631F" w:rsidR="009424C2" w:rsidRPr="007B415C" w:rsidRDefault="009424C2" w:rsidP="009424C2">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muestra las transferencias realizadas a favor del veterinario que consulta el sistema y que se encuentran almacenadas en la IPFS.</w:t>
            </w:r>
          </w:p>
        </w:tc>
      </w:tr>
    </w:tbl>
    <w:p w14:paraId="0E8CD580" w14:textId="76A0C8E8" w:rsidR="009424C2" w:rsidRDefault="009424C2" w:rsidP="00F65F8C">
      <w:pPr>
        <w:spacing w:line="360" w:lineRule="auto"/>
        <w:ind w:firstLine="284"/>
        <w:rPr>
          <w:lang w:val="es-ES_tradnl"/>
        </w:rPr>
      </w:pPr>
    </w:p>
    <w:p w14:paraId="4BE747D8" w14:textId="1B630195" w:rsidR="009424C2" w:rsidRDefault="009424C2" w:rsidP="00F65F8C">
      <w:pPr>
        <w:spacing w:line="360" w:lineRule="auto"/>
        <w:ind w:firstLine="284"/>
        <w:rPr>
          <w:lang w:val="es-ES_tradnl"/>
        </w:rPr>
      </w:pPr>
    </w:p>
    <w:p w14:paraId="02BC1A17" w14:textId="7A3E5105" w:rsidR="009424C2" w:rsidRDefault="00FC56DD" w:rsidP="00F65F8C">
      <w:pPr>
        <w:spacing w:line="360" w:lineRule="auto"/>
        <w:ind w:firstLine="284"/>
        <w:rPr>
          <w:lang w:val="es-ES_tradnl"/>
        </w:rPr>
      </w:pPr>
      <w:r>
        <w:rPr>
          <w:noProof/>
        </w:rPr>
        <w:lastRenderedPageBreak/>
        <mc:AlternateContent>
          <mc:Choice Requires="wps">
            <w:drawing>
              <wp:anchor distT="0" distB="0" distL="114300" distR="114300" simplePos="0" relativeHeight="251910144" behindDoc="0" locked="0" layoutInCell="1" allowOverlap="1" wp14:anchorId="43B7351C" wp14:editId="6EE08314">
                <wp:simplePos x="0" y="0"/>
                <wp:positionH relativeFrom="column">
                  <wp:posOffset>973502</wp:posOffset>
                </wp:positionH>
                <wp:positionV relativeFrom="paragraph">
                  <wp:posOffset>1635533</wp:posOffset>
                </wp:positionV>
                <wp:extent cx="3208655" cy="635"/>
                <wp:effectExtent l="0" t="0" r="0" b="1905"/>
                <wp:wrapTopAndBottom/>
                <wp:docPr id="69" name="Cuadro de texto 69"/>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a:effectLst/>
                      </wps:spPr>
                      <wps:txbx>
                        <w:txbxContent>
                          <w:p w14:paraId="3AF3126E" w14:textId="494AA6AC" w:rsidR="009E7289" w:rsidRPr="00387117" w:rsidRDefault="009E7289" w:rsidP="00FC56DD">
                            <w:pPr>
                              <w:pStyle w:val="Descripcin"/>
                              <w:rPr>
                                <w:noProof/>
                                <w:color w:val="000000"/>
                              </w:rPr>
                            </w:pPr>
                            <w:bookmarkStart w:id="358" w:name="_Toc19108175"/>
                            <w:r>
                              <w:t xml:space="preserve">Ilustración </w:t>
                            </w:r>
                            <w:r>
                              <w:fldChar w:fldCharType="begin"/>
                            </w:r>
                            <w:r>
                              <w:instrText xml:space="preserve"> SEQ Ilustración \* ARABIC </w:instrText>
                            </w:r>
                            <w:r>
                              <w:fldChar w:fldCharType="separate"/>
                            </w:r>
                            <w:r w:rsidR="00BA06B5">
                              <w:rPr>
                                <w:noProof/>
                              </w:rPr>
                              <w:t>12</w:t>
                            </w:r>
                            <w:r>
                              <w:fldChar w:fldCharType="end"/>
                            </w:r>
                            <w:r>
                              <w:t>: Caso de uso consulta de transferencias en ETH.</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7351C" id="Cuadro de texto 69" o:spid="_x0000_s1092" type="#_x0000_t202" style="position:absolute;left:0;text-align:left;margin-left:76.65pt;margin-top:128.8pt;width:252.65pt;height:.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" stroked="f">
                <v:textbox style="mso-fit-shape-to-text:t" inset="0,0,0,0">
                  <w:txbxContent>
                    <w:p w14:paraId="3AF3126E" w14:textId="494AA6AC" w:rsidR="009E7289" w:rsidRPr="00387117" w:rsidRDefault="009E7289" w:rsidP="00FC56DD">
                      <w:pPr>
                        <w:pStyle w:val="Descripcin"/>
                        <w:rPr>
                          <w:noProof/>
                          <w:color w:val="000000"/>
                        </w:rPr>
                      </w:pPr>
                      <w:bookmarkStart w:id="359" w:name="_Toc19108175"/>
                      <w:r>
                        <w:t xml:space="preserve">Ilustración </w:t>
                      </w:r>
                      <w:r>
                        <w:fldChar w:fldCharType="begin"/>
                      </w:r>
                      <w:r>
                        <w:instrText xml:space="preserve"> SEQ Ilustración \* ARABIC </w:instrText>
                      </w:r>
                      <w:r>
                        <w:fldChar w:fldCharType="separate"/>
                      </w:r>
                      <w:r w:rsidR="00BA06B5">
                        <w:rPr>
                          <w:noProof/>
                        </w:rPr>
                        <w:t>12</w:t>
                      </w:r>
                      <w:r>
                        <w:fldChar w:fldCharType="end"/>
                      </w:r>
                      <w:r>
                        <w:t>: Caso de uso consulta de transferencias en ETH.</w:t>
                      </w:r>
                      <w:bookmarkEnd w:id="359"/>
                    </w:p>
                  </w:txbxContent>
                </v:textbox>
                <w10:wrap type="topAndBottom"/>
              </v:shape>
            </w:pict>
          </mc:Fallback>
        </mc:AlternateContent>
      </w:r>
      <w:r>
        <w:rPr>
          <w:noProof/>
          <w:lang w:val="es-ES"/>
        </w:rPr>
        <w:drawing>
          <wp:anchor distT="0" distB="0" distL="114300" distR="114300" simplePos="0" relativeHeight="251906048" behindDoc="0" locked="0" layoutInCell="1" allowOverlap="1" wp14:anchorId="169CE4BE" wp14:editId="096AE99B">
            <wp:simplePos x="0" y="0"/>
            <wp:positionH relativeFrom="page">
              <wp:align>center</wp:align>
            </wp:positionH>
            <wp:positionV relativeFrom="paragraph">
              <wp:posOffset>330</wp:posOffset>
            </wp:positionV>
            <wp:extent cx="3001645" cy="1718310"/>
            <wp:effectExtent l="0" t="0" r="0"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sos de usos_3.png"/>
                    <pic:cNvPicPr/>
                  </pic:nvPicPr>
                  <pic:blipFill rotWithShape="1">
                    <a:blip r:embed="rId131">
                      <a:extLst>
                        <a:ext uri="{28A0092B-C50C-407E-A947-70E740481C1C}">
                          <a14:useLocalDpi xmlns:a14="http://schemas.microsoft.com/office/drawing/2010/main" val="0"/>
                        </a:ext>
                      </a:extLst>
                    </a:blip>
                    <a:srcRect l="18146" t="25097" r="17731" b="22344"/>
                    <a:stretch/>
                  </pic:blipFill>
                  <pic:spPr bwMode="auto">
                    <a:xfrm>
                      <a:off x="0" y="0"/>
                      <a:ext cx="3001645" cy="1718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118B6" w14:textId="782FBB1A" w:rsidR="009424C2" w:rsidRDefault="00FC56DD" w:rsidP="00FC56DD">
      <w:pPr>
        <w:pStyle w:val="Ttulo3"/>
      </w:pPr>
      <w:bookmarkStart w:id="360" w:name="_Toc19108405"/>
      <w:r>
        <w:t>Registro en la Blockchain</w:t>
      </w:r>
      <w:bookmarkEnd w:id="360"/>
    </w:p>
    <w:p w14:paraId="3B7C16CB" w14:textId="5F40E428" w:rsidR="00FC56DD" w:rsidRPr="00FC56DD" w:rsidRDefault="00FC56DD" w:rsidP="00FC56DD">
      <w:pPr>
        <w:spacing w:line="360" w:lineRule="auto"/>
        <w:ind w:firstLine="284"/>
        <w:rPr>
          <w:noProof/>
          <w:lang w:val="es-ES_tradnl" w:eastAsia="es-ES"/>
        </w:rPr>
      </w:pPr>
      <w:r>
        <w:rPr>
          <w:noProof/>
        </w:rPr>
        <mc:AlternateContent>
          <mc:Choice Requires="wps">
            <w:drawing>
              <wp:anchor distT="0" distB="0" distL="114300" distR="114300" simplePos="0" relativeHeight="251913216" behindDoc="0" locked="0" layoutInCell="1" allowOverlap="1" wp14:anchorId="577DB1D7" wp14:editId="44B14AC2">
                <wp:simplePos x="0" y="0"/>
                <wp:positionH relativeFrom="page">
                  <wp:align>center</wp:align>
                </wp:positionH>
                <wp:positionV relativeFrom="paragraph">
                  <wp:posOffset>2438711</wp:posOffset>
                </wp:positionV>
                <wp:extent cx="2924810" cy="635"/>
                <wp:effectExtent l="0" t="0" r="8890" b="1905"/>
                <wp:wrapTopAndBottom/>
                <wp:docPr id="349" name="Cuadro de texto 349"/>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a:effectLst/>
                      </wps:spPr>
                      <wps:txbx>
                        <w:txbxContent>
                          <w:p w14:paraId="62A59E55" w14:textId="392F3ED1" w:rsidR="009E7289" w:rsidRPr="00024AEB" w:rsidRDefault="009E7289" w:rsidP="00FC56DD">
                            <w:pPr>
                              <w:pStyle w:val="Descripcin"/>
                              <w:rPr>
                                <w:noProof/>
                                <w:color w:val="000000"/>
                              </w:rPr>
                            </w:pPr>
                            <w:bookmarkStart w:id="361" w:name="_Toc19108176"/>
                            <w:r>
                              <w:t xml:space="preserve">Ilustración </w:t>
                            </w:r>
                            <w:r>
                              <w:fldChar w:fldCharType="begin"/>
                            </w:r>
                            <w:r>
                              <w:instrText xml:space="preserve"> SEQ Ilustración \* ARABIC </w:instrText>
                            </w:r>
                            <w:r>
                              <w:fldChar w:fldCharType="separate"/>
                            </w:r>
                            <w:r w:rsidR="00BA06B5">
                              <w:rPr>
                                <w:noProof/>
                              </w:rPr>
                              <w:t>13</w:t>
                            </w:r>
                            <w:r>
                              <w:fldChar w:fldCharType="end"/>
                            </w:r>
                            <w:r>
                              <w:t>: Caso de uso de registro en la Blockchain</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7DB1D7" id="Cuadro de texto 349" o:spid="_x0000_s1093" type="#_x0000_t202" style="position:absolute;left:0;text-align:left;margin-left:0;margin-top:192pt;width:230.3pt;height:.05pt;z-index:251913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" stroked="f">
                <v:textbox style="mso-fit-shape-to-text:t" inset="0,0,0,0">
                  <w:txbxContent>
                    <w:p w14:paraId="62A59E55" w14:textId="392F3ED1" w:rsidR="009E7289" w:rsidRPr="00024AEB" w:rsidRDefault="009E7289" w:rsidP="00FC56DD">
                      <w:pPr>
                        <w:pStyle w:val="Descripcin"/>
                        <w:rPr>
                          <w:noProof/>
                          <w:color w:val="000000"/>
                        </w:rPr>
                      </w:pPr>
                      <w:bookmarkStart w:id="362" w:name="_Toc19108176"/>
                      <w:r>
                        <w:t xml:space="preserve">Ilustración </w:t>
                      </w:r>
                      <w:r>
                        <w:fldChar w:fldCharType="begin"/>
                      </w:r>
                      <w:r>
                        <w:instrText xml:space="preserve"> SEQ Ilustración \* ARABIC </w:instrText>
                      </w:r>
                      <w:r>
                        <w:fldChar w:fldCharType="separate"/>
                      </w:r>
                      <w:r w:rsidR="00BA06B5">
                        <w:rPr>
                          <w:noProof/>
                        </w:rPr>
                        <w:t>13</w:t>
                      </w:r>
                      <w:r>
                        <w:fldChar w:fldCharType="end"/>
                      </w:r>
                      <w:r>
                        <w:t>: Caso de uso de registro en la Blockchain</w:t>
                      </w:r>
                      <w:bookmarkEnd w:id="362"/>
                    </w:p>
                  </w:txbxContent>
                </v:textbox>
                <w10:wrap type="topAndBottom" anchorx="page"/>
              </v:shape>
            </w:pict>
          </mc:Fallback>
        </mc:AlternateContent>
      </w:r>
      <w:r>
        <w:rPr>
          <w:noProof/>
          <w:lang w:val="es-ES" w:eastAsia="es-ES"/>
        </w:rPr>
        <w:drawing>
          <wp:anchor distT="0" distB="0" distL="114300" distR="114300" simplePos="0" relativeHeight="251911168" behindDoc="0" locked="0" layoutInCell="1" allowOverlap="1" wp14:anchorId="36919B77" wp14:editId="5EBBF6E4">
            <wp:simplePos x="0" y="0"/>
            <wp:positionH relativeFrom="page">
              <wp:align>center</wp:align>
            </wp:positionH>
            <wp:positionV relativeFrom="paragraph">
              <wp:posOffset>816814</wp:posOffset>
            </wp:positionV>
            <wp:extent cx="2545963" cy="1613140"/>
            <wp:effectExtent l="0" t="0" r="0" b="6350"/>
            <wp:wrapTopAndBottom/>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asos de usos_4.png"/>
                    <pic:cNvPicPr/>
                  </pic:nvPicPr>
                  <pic:blipFill rotWithShape="1">
                    <a:blip r:embed="rId132">
                      <a:extLst>
                        <a:ext uri="{28A0092B-C50C-407E-A947-70E740481C1C}">
                          <a14:useLocalDpi xmlns:a14="http://schemas.microsoft.com/office/drawing/2010/main" val="0"/>
                        </a:ext>
                      </a:extLst>
                    </a:blip>
                    <a:srcRect l="22170" t="7874" r="22864" b="46412"/>
                    <a:stretch/>
                  </pic:blipFill>
                  <pic:spPr bwMode="auto">
                    <a:xfrm>
                      <a:off x="0" y="0"/>
                      <a:ext cx="2545963" cy="161314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ES_tradnl" w:eastAsia="es-ES"/>
        </w:rPr>
        <w:t>En este caso de uso se describe la necesidad de que un veterianario, antes de poder realizar cualquier acción en la aplicación necesita estar registrado dentro de la Blockchain para que se adjudique una dirección de la red de Ethereum.</w:t>
      </w:r>
    </w:p>
    <w:p w14:paraId="70DA8F16" w14:textId="0FAADB28" w:rsidR="00FC56DD" w:rsidRDefault="00FC56DD" w:rsidP="00FC56DD">
      <w:pPr>
        <w:rPr>
          <w:noProof/>
          <w:lang w:val="es-ES" w:eastAsia="es-ES"/>
        </w:rPr>
      </w:pPr>
    </w:p>
    <w:tbl>
      <w:tblPr>
        <w:tblpPr w:leftFromText="141" w:rightFromText="141" w:vertAnchor="text" w:horzAnchor="margin" w:tblpX="60" w:tblpY="60"/>
        <w:tblW w:w="47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1"/>
        <w:gridCol w:w="710"/>
        <w:gridCol w:w="5800"/>
      </w:tblGrid>
      <w:tr w:rsidR="004043A5" w:rsidRPr="00BB29CA" w14:paraId="2705C8F0" w14:textId="77777777" w:rsidTr="0046167B">
        <w:trPr>
          <w:cantSplit/>
          <w:trHeight w:val="381"/>
        </w:trPr>
        <w:tc>
          <w:tcPr>
            <w:tcW w:w="1233" w:type="pct"/>
            <w:tcBorders>
              <w:bottom w:val="single" w:sz="4" w:space="0" w:color="auto"/>
            </w:tcBorders>
            <w:shd w:val="clear" w:color="auto" w:fill="BFBFBF" w:themeFill="background1" w:themeFillShade="BF"/>
            <w:vAlign w:val="center"/>
          </w:tcPr>
          <w:p w14:paraId="5EEF0989" w14:textId="77777777" w:rsidR="004043A5" w:rsidRPr="007B415C" w:rsidRDefault="004043A5"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Identificador</w:t>
            </w:r>
          </w:p>
        </w:tc>
        <w:tc>
          <w:tcPr>
            <w:tcW w:w="3767" w:type="pct"/>
            <w:gridSpan w:val="2"/>
            <w:shd w:val="clear" w:color="auto" w:fill="BFBFBF" w:themeFill="background1" w:themeFillShade="BF"/>
            <w:vAlign w:val="center"/>
          </w:tcPr>
          <w:p w14:paraId="134DB42C" w14:textId="7BB927B6" w:rsidR="004043A5" w:rsidRPr="007B415C" w:rsidRDefault="004043A5" w:rsidP="0046167B">
            <w:pPr>
              <w:pStyle w:val="Table-Title"/>
              <w:spacing w:after="0" w:line="240" w:lineRule="auto"/>
              <w:contextualSpacing/>
              <w:rPr>
                <w:rFonts w:cs="Arial"/>
                <w:noProof w:val="0"/>
                <w:sz w:val="22"/>
                <w:szCs w:val="22"/>
                <w:lang w:val="es-ES_tradnl"/>
              </w:rPr>
            </w:pPr>
            <w:r>
              <w:rPr>
                <w:rFonts w:cs="Arial"/>
                <w:noProof w:val="0"/>
                <w:sz w:val="22"/>
                <w:szCs w:val="22"/>
                <w:lang w:val="es-ES_tradnl"/>
              </w:rPr>
              <w:t>UC_009</w:t>
            </w:r>
          </w:p>
        </w:tc>
      </w:tr>
      <w:tr w:rsidR="004043A5" w:rsidRPr="00BB29CA" w14:paraId="11FA5DD9" w14:textId="77777777" w:rsidTr="0046167B">
        <w:trPr>
          <w:cantSplit/>
          <w:trHeight w:val="415"/>
        </w:trPr>
        <w:tc>
          <w:tcPr>
            <w:tcW w:w="1233" w:type="pct"/>
            <w:tcBorders>
              <w:bottom w:val="single" w:sz="4" w:space="0" w:color="auto"/>
            </w:tcBorders>
            <w:shd w:val="clear" w:color="auto" w:fill="BFBFBF" w:themeFill="background1" w:themeFillShade="BF"/>
            <w:vAlign w:val="center"/>
          </w:tcPr>
          <w:p w14:paraId="23FA6792" w14:textId="77777777" w:rsidR="004043A5" w:rsidRPr="007B415C" w:rsidRDefault="004043A5"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Nombre</w:t>
            </w:r>
          </w:p>
        </w:tc>
        <w:tc>
          <w:tcPr>
            <w:tcW w:w="3767" w:type="pct"/>
            <w:gridSpan w:val="2"/>
            <w:shd w:val="clear" w:color="auto" w:fill="auto"/>
            <w:vAlign w:val="center"/>
          </w:tcPr>
          <w:p w14:paraId="58641159" w14:textId="62D04288" w:rsidR="004043A5" w:rsidRPr="007B415C" w:rsidRDefault="004043A5" w:rsidP="0046167B">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Registro en la Blockchain</w:t>
            </w:r>
          </w:p>
        </w:tc>
      </w:tr>
      <w:tr w:rsidR="004043A5" w:rsidRPr="00BB29CA" w14:paraId="41CE3F49" w14:textId="77777777" w:rsidTr="0046167B">
        <w:trPr>
          <w:cantSplit/>
          <w:trHeight w:val="421"/>
        </w:trPr>
        <w:tc>
          <w:tcPr>
            <w:tcW w:w="1233" w:type="pct"/>
            <w:shd w:val="clear" w:color="auto" w:fill="BFBFBF" w:themeFill="background1" w:themeFillShade="BF"/>
            <w:vAlign w:val="center"/>
          </w:tcPr>
          <w:p w14:paraId="4CEF117E" w14:textId="77777777" w:rsidR="004043A5" w:rsidRPr="007B415C" w:rsidRDefault="004043A5"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Descripción</w:t>
            </w:r>
          </w:p>
        </w:tc>
        <w:tc>
          <w:tcPr>
            <w:tcW w:w="3767" w:type="pct"/>
            <w:gridSpan w:val="2"/>
            <w:shd w:val="clear" w:color="auto" w:fill="auto"/>
            <w:vAlign w:val="center"/>
          </w:tcPr>
          <w:p w14:paraId="0A7EE971" w14:textId="17DFD2A2" w:rsidR="004043A5" w:rsidRPr="007B415C" w:rsidRDefault="004043A5" w:rsidP="004043A5">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El veterinario debe registrarse en la Blockchain para que se le asigne una cuenta de Ethereum.</w:t>
            </w:r>
          </w:p>
        </w:tc>
      </w:tr>
      <w:tr w:rsidR="004043A5" w:rsidRPr="00BB29CA" w14:paraId="5BC77A52" w14:textId="77777777" w:rsidTr="0046167B">
        <w:trPr>
          <w:cantSplit/>
          <w:trHeight w:val="412"/>
        </w:trPr>
        <w:tc>
          <w:tcPr>
            <w:tcW w:w="1233" w:type="pct"/>
            <w:shd w:val="clear" w:color="auto" w:fill="BFBFBF" w:themeFill="background1" w:themeFillShade="BF"/>
            <w:vAlign w:val="center"/>
          </w:tcPr>
          <w:p w14:paraId="205EA5F1" w14:textId="77777777" w:rsidR="004043A5" w:rsidRPr="007B415C" w:rsidRDefault="004043A5"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Precondición</w:t>
            </w:r>
          </w:p>
        </w:tc>
        <w:tc>
          <w:tcPr>
            <w:tcW w:w="3767" w:type="pct"/>
            <w:gridSpan w:val="2"/>
            <w:shd w:val="clear" w:color="auto" w:fill="auto"/>
            <w:vAlign w:val="center"/>
          </w:tcPr>
          <w:p w14:paraId="19836E0C" w14:textId="62217575" w:rsidR="004043A5" w:rsidRDefault="004043A5" w:rsidP="004043A5">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Fichero JSON de usuarios creado.</w:t>
            </w:r>
          </w:p>
          <w:p w14:paraId="2899D293" w14:textId="77777777" w:rsidR="004043A5" w:rsidRDefault="004043A5" w:rsidP="004043A5">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Veterinario registrado en el JSON de usuarios de PetChain.</w:t>
            </w:r>
          </w:p>
          <w:p w14:paraId="2490A2EF" w14:textId="30302985" w:rsidR="00010BF7" w:rsidRPr="004043A5" w:rsidRDefault="00010BF7" w:rsidP="004043A5">
            <w:pPr>
              <w:pStyle w:val="Table-Title"/>
              <w:numPr>
                <w:ilvl w:val="0"/>
                <w:numId w:val="11"/>
              </w:numPr>
              <w:spacing w:after="0" w:line="240" w:lineRule="auto"/>
              <w:ind w:left="488"/>
              <w:contextualSpacing/>
              <w:rPr>
                <w:rFonts w:cs="Arial"/>
                <w:b w:val="0"/>
                <w:noProof w:val="0"/>
                <w:sz w:val="22"/>
                <w:szCs w:val="22"/>
                <w:lang w:val="es-ES_tradnl"/>
              </w:rPr>
            </w:pPr>
            <w:r>
              <w:rPr>
                <w:rFonts w:cs="Arial"/>
                <w:b w:val="0"/>
                <w:noProof w:val="0"/>
                <w:sz w:val="22"/>
                <w:szCs w:val="22"/>
                <w:lang w:val="es-ES_tradnl"/>
              </w:rPr>
              <w:t>Red Ethereum en funcionamiento.</w:t>
            </w:r>
          </w:p>
        </w:tc>
      </w:tr>
      <w:tr w:rsidR="004043A5" w:rsidRPr="00BB29CA" w14:paraId="09B266F1" w14:textId="77777777" w:rsidTr="0046167B">
        <w:trPr>
          <w:cantSplit/>
          <w:trHeight w:val="418"/>
        </w:trPr>
        <w:tc>
          <w:tcPr>
            <w:tcW w:w="1233" w:type="pct"/>
            <w:shd w:val="clear" w:color="auto" w:fill="BFBFBF" w:themeFill="background1" w:themeFillShade="BF"/>
            <w:vAlign w:val="center"/>
          </w:tcPr>
          <w:p w14:paraId="0EAC9148" w14:textId="77777777" w:rsidR="004043A5" w:rsidRPr="007B415C" w:rsidRDefault="004043A5"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Postcondición</w:t>
            </w:r>
          </w:p>
        </w:tc>
        <w:tc>
          <w:tcPr>
            <w:tcW w:w="3767" w:type="pct"/>
            <w:gridSpan w:val="2"/>
            <w:shd w:val="clear" w:color="auto" w:fill="auto"/>
            <w:vAlign w:val="center"/>
          </w:tcPr>
          <w:p w14:paraId="0D4E2371" w14:textId="4EB0936D" w:rsidR="004043A5" w:rsidRPr="007B415C" w:rsidRDefault="004043A5" w:rsidP="0046167B">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El veterinario tendrá una cuenta de la ethereum asociada y podrá realizar acciones dentro de la aplicación</w:t>
            </w:r>
          </w:p>
        </w:tc>
      </w:tr>
      <w:tr w:rsidR="004043A5" w:rsidRPr="00BB29CA" w14:paraId="493B8788" w14:textId="77777777" w:rsidTr="0046167B">
        <w:trPr>
          <w:cantSplit/>
          <w:trHeight w:val="320"/>
        </w:trPr>
        <w:tc>
          <w:tcPr>
            <w:tcW w:w="1233" w:type="pct"/>
            <w:tcBorders>
              <w:bottom w:val="single" w:sz="4" w:space="0" w:color="auto"/>
            </w:tcBorders>
            <w:shd w:val="clear" w:color="auto" w:fill="BFBFBF" w:themeFill="background1" w:themeFillShade="BF"/>
            <w:vAlign w:val="center"/>
          </w:tcPr>
          <w:p w14:paraId="1C23EA91" w14:textId="77777777" w:rsidR="004043A5" w:rsidRPr="007B415C" w:rsidRDefault="004043A5"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Actores</w:t>
            </w:r>
          </w:p>
        </w:tc>
        <w:tc>
          <w:tcPr>
            <w:tcW w:w="3767" w:type="pct"/>
            <w:gridSpan w:val="2"/>
            <w:shd w:val="clear" w:color="auto" w:fill="auto"/>
            <w:vAlign w:val="center"/>
          </w:tcPr>
          <w:p w14:paraId="28EA8D4D" w14:textId="42B59E2C" w:rsidR="004043A5" w:rsidRPr="007B415C" w:rsidRDefault="004043A5" w:rsidP="004043A5">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w:t>
            </w:r>
            <w:r w:rsidRPr="007B415C">
              <w:rPr>
                <w:rFonts w:cs="Arial"/>
                <w:b w:val="0"/>
                <w:noProof w:val="0"/>
                <w:sz w:val="22"/>
                <w:szCs w:val="22"/>
                <w:lang w:val="es-ES_tradnl"/>
              </w:rPr>
              <w:t xml:space="preserve">, </w:t>
            </w:r>
            <w:r>
              <w:rPr>
                <w:rFonts w:cs="Arial"/>
                <w:b w:val="0"/>
                <w:noProof w:val="0"/>
                <w:sz w:val="22"/>
                <w:szCs w:val="22"/>
                <w:lang w:val="es-ES_tradnl"/>
              </w:rPr>
              <w:t>Block</w:t>
            </w:r>
            <w:r w:rsidR="00010BF7">
              <w:rPr>
                <w:rFonts w:cs="Arial"/>
                <w:b w:val="0"/>
                <w:noProof w:val="0"/>
                <w:sz w:val="22"/>
                <w:szCs w:val="22"/>
                <w:lang w:val="es-ES_tradnl"/>
              </w:rPr>
              <w:t>chain</w:t>
            </w:r>
          </w:p>
        </w:tc>
      </w:tr>
      <w:tr w:rsidR="00010BF7" w:rsidRPr="00BB29CA" w14:paraId="0DA817B8" w14:textId="77777777" w:rsidTr="0046167B">
        <w:trPr>
          <w:cantSplit/>
          <w:trHeight w:val="320"/>
        </w:trPr>
        <w:tc>
          <w:tcPr>
            <w:tcW w:w="1233" w:type="pct"/>
            <w:vMerge w:val="restart"/>
            <w:shd w:val="clear" w:color="auto" w:fill="BFBFBF" w:themeFill="background1" w:themeFillShade="BF"/>
            <w:vAlign w:val="center"/>
          </w:tcPr>
          <w:p w14:paraId="0BCB4DF7" w14:textId="77777777" w:rsidR="00010BF7" w:rsidRPr="007B415C" w:rsidRDefault="00010BF7"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Secuencia Normal</w:t>
            </w:r>
          </w:p>
        </w:tc>
        <w:tc>
          <w:tcPr>
            <w:tcW w:w="411" w:type="pct"/>
            <w:shd w:val="clear" w:color="auto" w:fill="auto"/>
            <w:vAlign w:val="center"/>
          </w:tcPr>
          <w:p w14:paraId="117AC33E" w14:textId="77777777" w:rsidR="00010BF7" w:rsidRPr="007B415C" w:rsidRDefault="00010BF7"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Paso</w:t>
            </w:r>
          </w:p>
        </w:tc>
        <w:tc>
          <w:tcPr>
            <w:tcW w:w="3356" w:type="pct"/>
            <w:shd w:val="clear" w:color="auto" w:fill="auto"/>
            <w:vAlign w:val="center"/>
          </w:tcPr>
          <w:p w14:paraId="2DA0D214" w14:textId="77777777" w:rsidR="00010BF7" w:rsidRPr="007B415C" w:rsidRDefault="00010BF7" w:rsidP="0046167B">
            <w:pPr>
              <w:pStyle w:val="Table-Title"/>
              <w:spacing w:after="0" w:line="240" w:lineRule="auto"/>
              <w:contextualSpacing/>
              <w:rPr>
                <w:rFonts w:cs="Arial"/>
                <w:noProof w:val="0"/>
                <w:sz w:val="22"/>
                <w:szCs w:val="22"/>
                <w:lang w:val="es-ES_tradnl"/>
              </w:rPr>
            </w:pPr>
            <w:r w:rsidRPr="007B415C">
              <w:rPr>
                <w:rFonts w:cs="Arial"/>
                <w:noProof w:val="0"/>
                <w:sz w:val="22"/>
                <w:szCs w:val="22"/>
                <w:lang w:val="es-ES_tradnl"/>
              </w:rPr>
              <w:t>Acción</w:t>
            </w:r>
          </w:p>
        </w:tc>
      </w:tr>
      <w:tr w:rsidR="00010BF7" w:rsidRPr="00BB29CA" w14:paraId="7618F4A7" w14:textId="77777777" w:rsidTr="0046167B">
        <w:trPr>
          <w:cantSplit/>
          <w:trHeight w:val="320"/>
        </w:trPr>
        <w:tc>
          <w:tcPr>
            <w:tcW w:w="1233" w:type="pct"/>
            <w:vMerge/>
            <w:shd w:val="clear" w:color="auto" w:fill="BFBFBF" w:themeFill="background1" w:themeFillShade="BF"/>
            <w:vAlign w:val="center"/>
          </w:tcPr>
          <w:p w14:paraId="04A2A824" w14:textId="77777777" w:rsidR="00010BF7" w:rsidRPr="007B415C" w:rsidRDefault="00010BF7" w:rsidP="0046167B">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6F192CB1" w14:textId="77777777" w:rsidR="00010BF7" w:rsidRPr="007B415C" w:rsidRDefault="00010BF7" w:rsidP="0046167B">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1</w:t>
            </w:r>
          </w:p>
        </w:tc>
        <w:tc>
          <w:tcPr>
            <w:tcW w:w="3356" w:type="pct"/>
            <w:shd w:val="clear" w:color="auto" w:fill="auto"/>
            <w:vAlign w:val="center"/>
          </w:tcPr>
          <w:p w14:paraId="33D4644F" w14:textId="29254F26" w:rsidR="00010BF7" w:rsidRDefault="00010BF7" w:rsidP="00010BF7">
            <w:pPr>
              <w:pStyle w:val="Table-Title"/>
              <w:spacing w:after="0" w:line="240" w:lineRule="auto"/>
              <w:contextualSpacing/>
              <w:rPr>
                <w:rFonts w:cs="Arial"/>
                <w:b w:val="0"/>
                <w:noProof w:val="0"/>
                <w:sz w:val="22"/>
                <w:szCs w:val="22"/>
                <w:lang w:val="es-ES_tradnl"/>
              </w:rPr>
            </w:pPr>
            <w:r>
              <w:rPr>
                <w:rFonts w:cs="Arial"/>
                <w:b w:val="0"/>
                <w:noProof w:val="0"/>
                <w:sz w:val="22"/>
                <w:szCs w:val="22"/>
                <w:lang w:val="es-ES_tradnl"/>
              </w:rPr>
              <w:t>Veterinario introduce su nombre de usuario y su contraseña en la pantalla de inicio.</w:t>
            </w:r>
          </w:p>
        </w:tc>
      </w:tr>
      <w:tr w:rsidR="00010BF7" w:rsidRPr="00BB29CA" w14:paraId="412F02EB" w14:textId="77777777" w:rsidTr="0046167B">
        <w:trPr>
          <w:cantSplit/>
          <w:trHeight w:val="320"/>
        </w:trPr>
        <w:tc>
          <w:tcPr>
            <w:tcW w:w="1233" w:type="pct"/>
            <w:vMerge/>
            <w:shd w:val="clear" w:color="auto" w:fill="BFBFBF" w:themeFill="background1" w:themeFillShade="BF"/>
            <w:vAlign w:val="center"/>
          </w:tcPr>
          <w:p w14:paraId="366E8F39" w14:textId="77777777" w:rsidR="00010BF7" w:rsidRPr="007B415C" w:rsidRDefault="00010BF7" w:rsidP="0046167B">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4A794E8E" w14:textId="77777777" w:rsidR="00010BF7" w:rsidRPr="007B415C" w:rsidRDefault="00010BF7" w:rsidP="0046167B">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2</w:t>
            </w:r>
          </w:p>
        </w:tc>
        <w:tc>
          <w:tcPr>
            <w:tcW w:w="3356" w:type="pct"/>
            <w:shd w:val="clear" w:color="auto" w:fill="auto"/>
            <w:vAlign w:val="center"/>
          </w:tcPr>
          <w:p w14:paraId="2AC7770D" w14:textId="57F6EB6F" w:rsidR="00010BF7" w:rsidRPr="007B415C" w:rsidRDefault="00010BF7" w:rsidP="00010BF7">
            <w:pPr>
              <w:pStyle w:val="Table-Title"/>
              <w:keepNext/>
              <w:spacing w:after="0" w:line="240" w:lineRule="auto"/>
              <w:contextualSpacing/>
              <w:rPr>
                <w:rFonts w:cs="Arial"/>
                <w:b w:val="0"/>
                <w:noProof w:val="0"/>
                <w:sz w:val="22"/>
                <w:szCs w:val="22"/>
                <w:lang w:val="es-ES_tradnl"/>
              </w:rPr>
            </w:pPr>
            <w:r w:rsidRPr="007B415C">
              <w:rPr>
                <w:rFonts w:cs="Arial"/>
                <w:b w:val="0"/>
                <w:noProof w:val="0"/>
                <w:sz w:val="22"/>
                <w:szCs w:val="22"/>
                <w:lang w:val="es-ES_tradnl"/>
              </w:rPr>
              <w:t xml:space="preserve">El sistema </w:t>
            </w:r>
            <w:r>
              <w:rPr>
                <w:rFonts w:cs="Arial"/>
                <w:b w:val="0"/>
                <w:noProof w:val="0"/>
                <w:sz w:val="22"/>
                <w:szCs w:val="22"/>
                <w:lang w:val="es-ES_tradnl"/>
              </w:rPr>
              <w:t>muestra una ventana de informativa solicitando el registro mediante su nombre de usuario.</w:t>
            </w:r>
          </w:p>
        </w:tc>
      </w:tr>
      <w:tr w:rsidR="00010BF7" w:rsidRPr="00BB29CA" w14:paraId="56BAEF5E" w14:textId="77777777" w:rsidTr="00010BF7">
        <w:trPr>
          <w:cantSplit/>
          <w:trHeight w:val="320"/>
        </w:trPr>
        <w:tc>
          <w:tcPr>
            <w:tcW w:w="1233" w:type="pct"/>
            <w:vMerge/>
            <w:shd w:val="clear" w:color="auto" w:fill="BFBFBF" w:themeFill="background1" w:themeFillShade="BF"/>
            <w:vAlign w:val="center"/>
          </w:tcPr>
          <w:p w14:paraId="5DF54188" w14:textId="77777777" w:rsidR="00010BF7" w:rsidRPr="007B415C" w:rsidRDefault="00010BF7" w:rsidP="0046167B">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24DFF0E6" w14:textId="5C7DBF8A" w:rsidR="00010BF7" w:rsidRDefault="00010BF7" w:rsidP="0046167B">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3</w:t>
            </w:r>
          </w:p>
        </w:tc>
        <w:tc>
          <w:tcPr>
            <w:tcW w:w="3356" w:type="pct"/>
            <w:shd w:val="clear" w:color="auto" w:fill="auto"/>
            <w:vAlign w:val="center"/>
          </w:tcPr>
          <w:p w14:paraId="3E297003" w14:textId="68A3678C" w:rsidR="00010BF7" w:rsidRPr="007B415C" w:rsidRDefault="00010BF7" w:rsidP="00010BF7">
            <w:pPr>
              <w:pStyle w:val="Table-Title"/>
              <w:keepNext/>
              <w:spacing w:after="0" w:line="240" w:lineRule="auto"/>
              <w:contextualSpacing/>
              <w:rPr>
                <w:rFonts w:cs="Arial"/>
                <w:b w:val="0"/>
                <w:noProof w:val="0"/>
                <w:sz w:val="22"/>
                <w:szCs w:val="22"/>
                <w:lang w:val="es-ES_tradnl"/>
              </w:rPr>
            </w:pPr>
            <w:r>
              <w:rPr>
                <w:rFonts w:cs="Arial"/>
                <w:b w:val="0"/>
                <w:noProof w:val="0"/>
                <w:sz w:val="22"/>
                <w:szCs w:val="22"/>
                <w:lang w:val="es-ES_tradnl"/>
              </w:rPr>
              <w:t>Si el nombre de usuario es correcto el sistema asigna una cuenta de Ethereum al usuario.</w:t>
            </w:r>
          </w:p>
        </w:tc>
      </w:tr>
      <w:tr w:rsidR="00010BF7" w:rsidRPr="00BB29CA" w14:paraId="056D0459" w14:textId="77777777" w:rsidTr="0046167B">
        <w:trPr>
          <w:cantSplit/>
          <w:trHeight w:val="320"/>
        </w:trPr>
        <w:tc>
          <w:tcPr>
            <w:tcW w:w="1233" w:type="pct"/>
            <w:vMerge/>
            <w:tcBorders>
              <w:bottom w:val="single" w:sz="4" w:space="0" w:color="auto"/>
            </w:tcBorders>
            <w:shd w:val="clear" w:color="auto" w:fill="BFBFBF" w:themeFill="background1" w:themeFillShade="BF"/>
            <w:vAlign w:val="center"/>
          </w:tcPr>
          <w:p w14:paraId="2E3F1BD9" w14:textId="77777777" w:rsidR="00010BF7" w:rsidRPr="007B415C" w:rsidRDefault="00010BF7" w:rsidP="0046167B">
            <w:pPr>
              <w:pStyle w:val="Table-Title"/>
              <w:spacing w:after="0" w:line="240" w:lineRule="auto"/>
              <w:contextualSpacing/>
              <w:rPr>
                <w:rFonts w:cs="Arial"/>
                <w:noProof w:val="0"/>
                <w:sz w:val="22"/>
                <w:szCs w:val="22"/>
                <w:lang w:val="es-ES_tradnl"/>
              </w:rPr>
            </w:pPr>
          </w:p>
        </w:tc>
        <w:tc>
          <w:tcPr>
            <w:tcW w:w="411" w:type="pct"/>
            <w:shd w:val="clear" w:color="auto" w:fill="auto"/>
            <w:vAlign w:val="center"/>
          </w:tcPr>
          <w:p w14:paraId="461C2CB2" w14:textId="090ADC54" w:rsidR="00010BF7" w:rsidRDefault="00010BF7" w:rsidP="0046167B">
            <w:pPr>
              <w:pStyle w:val="Table-Title"/>
              <w:spacing w:after="0" w:line="240" w:lineRule="auto"/>
              <w:contextualSpacing/>
              <w:jc w:val="center"/>
              <w:rPr>
                <w:rFonts w:cs="Arial"/>
                <w:b w:val="0"/>
                <w:noProof w:val="0"/>
                <w:sz w:val="22"/>
                <w:szCs w:val="22"/>
                <w:lang w:val="es-ES_tradnl"/>
              </w:rPr>
            </w:pPr>
            <w:r>
              <w:rPr>
                <w:rFonts w:cs="Arial"/>
                <w:b w:val="0"/>
                <w:noProof w:val="0"/>
                <w:sz w:val="22"/>
                <w:szCs w:val="22"/>
                <w:lang w:val="es-ES_tradnl"/>
              </w:rPr>
              <w:t>4</w:t>
            </w:r>
          </w:p>
        </w:tc>
        <w:tc>
          <w:tcPr>
            <w:tcW w:w="3356" w:type="pct"/>
            <w:shd w:val="clear" w:color="auto" w:fill="auto"/>
            <w:vAlign w:val="center"/>
          </w:tcPr>
          <w:p w14:paraId="41EB92D6" w14:textId="424C6D53" w:rsidR="00010BF7" w:rsidRDefault="00010BF7" w:rsidP="00154657">
            <w:pPr>
              <w:pStyle w:val="Table-Title"/>
              <w:keepNext/>
              <w:spacing w:after="0" w:line="240" w:lineRule="auto"/>
              <w:contextualSpacing/>
              <w:rPr>
                <w:rFonts w:cs="Arial"/>
                <w:b w:val="0"/>
                <w:noProof w:val="0"/>
                <w:sz w:val="22"/>
                <w:szCs w:val="22"/>
                <w:lang w:val="es-ES_tradnl"/>
              </w:rPr>
            </w:pPr>
            <w:r>
              <w:rPr>
                <w:rFonts w:cs="Arial"/>
                <w:b w:val="0"/>
                <w:noProof w:val="0"/>
                <w:sz w:val="22"/>
                <w:szCs w:val="22"/>
                <w:lang w:val="es-ES_tradnl"/>
              </w:rPr>
              <w:t>Si el nombre de usuario no es correcto el sistema vuelve a la pantalla de inicio.</w:t>
            </w:r>
          </w:p>
        </w:tc>
      </w:tr>
    </w:tbl>
    <w:p w14:paraId="3DD596AD" w14:textId="03E3AB85" w:rsidR="00154657" w:rsidRDefault="00154657" w:rsidP="00154657">
      <w:pPr>
        <w:pStyle w:val="Descripcin"/>
        <w:framePr w:hSpace="141" w:wrap="around" w:vAnchor="text" w:hAnchor="page" w:x="4466" w:y="5476"/>
      </w:pPr>
      <w:bookmarkStart w:id="363" w:name="_Toc19108339"/>
      <w:r>
        <w:t xml:space="preserve">Tabla </w:t>
      </w:r>
      <w:r>
        <w:fldChar w:fldCharType="begin"/>
      </w:r>
      <w:r>
        <w:instrText xml:space="preserve"> SEQ Tabla \* ARABIC </w:instrText>
      </w:r>
      <w:r>
        <w:fldChar w:fldCharType="separate"/>
      </w:r>
      <w:r w:rsidR="000C7064">
        <w:rPr>
          <w:noProof/>
        </w:rPr>
        <w:t>51</w:t>
      </w:r>
      <w:r>
        <w:fldChar w:fldCharType="end"/>
      </w:r>
      <w:r>
        <w:t>: Ficha del caso de uso registro en la Blockchain.</w:t>
      </w:r>
      <w:bookmarkEnd w:id="363"/>
    </w:p>
    <w:p w14:paraId="58DDDE1B" w14:textId="65638D4D" w:rsidR="0076397F" w:rsidRPr="00F65F8C" w:rsidRDefault="0076397F" w:rsidP="00F65F8C">
      <w:pPr>
        <w:spacing w:line="360" w:lineRule="auto"/>
        <w:ind w:firstLine="284"/>
        <w:rPr>
          <w:lang w:val="es-ES_tradnl"/>
        </w:rPr>
      </w:pPr>
      <w:r w:rsidRPr="00F65F8C">
        <w:rPr>
          <w:lang w:val="es-ES_tradnl"/>
        </w:rPr>
        <w:br w:type="page"/>
      </w:r>
    </w:p>
    <w:p w14:paraId="4E6B0629" w14:textId="77777777" w:rsidR="00394D96" w:rsidRPr="002306F1" w:rsidRDefault="00394D96" w:rsidP="0039178F">
      <w:pPr>
        <w:rPr>
          <w:lang w:val="es-ES_tradnl"/>
        </w:rPr>
        <w:sectPr w:rsidR="00394D96" w:rsidRPr="002306F1" w:rsidSect="007509CB">
          <w:pgSz w:w="11906" w:h="16838"/>
          <w:pgMar w:top="1418" w:right="851" w:bottom="1418" w:left="1985" w:header="284" w:footer="266" w:gutter="0"/>
          <w:cols w:space="708"/>
          <w:docGrid w:linePitch="360"/>
        </w:sectPr>
      </w:pPr>
    </w:p>
    <w:p w14:paraId="783C5A3C" w14:textId="3BF4DD06" w:rsidR="00394D96" w:rsidRPr="002306F1" w:rsidRDefault="00394D96">
      <w:pPr>
        <w:jc w:val="left"/>
        <w:rPr>
          <w:lang w:val="es-ES_tradnl"/>
        </w:rPr>
      </w:pPr>
    </w:p>
    <w:p w14:paraId="142CE200" w14:textId="1064EE13" w:rsidR="00F20773" w:rsidRPr="002306F1" w:rsidRDefault="00D13026" w:rsidP="005B6F6B">
      <w:pPr>
        <w:pStyle w:val="Ttulo1"/>
      </w:pPr>
      <w:bookmarkStart w:id="364" w:name="_Toc19108406"/>
      <w:r w:rsidRPr="002306F1">
        <w:t>Descripción técnica</w:t>
      </w:r>
      <w:r w:rsidR="00002D96" w:rsidRPr="002306F1">
        <w:t>.</w:t>
      </w:r>
      <w:bookmarkEnd w:id="364"/>
    </w:p>
    <w:p w14:paraId="35157E82" w14:textId="59B1B11E" w:rsidR="005B7A2F" w:rsidRPr="002306F1" w:rsidRDefault="00002D96" w:rsidP="002071F4">
      <w:pPr>
        <w:spacing w:line="360" w:lineRule="auto"/>
        <w:ind w:firstLine="284"/>
        <w:rPr>
          <w:lang w:val="es-ES_tradnl"/>
        </w:rPr>
      </w:pPr>
      <w:r w:rsidRPr="002306F1">
        <w:rPr>
          <w:lang w:val="es-ES_tradnl"/>
        </w:rPr>
        <w:t>Petchain</w:t>
      </w:r>
      <w:r w:rsidR="00BD69CF" w:rsidRPr="002306F1">
        <w:rPr>
          <w:lang w:val="es-ES_tradnl"/>
        </w:rPr>
        <w:t xml:space="preserve"> es una aplicación web que emplea para su ejecución una combinación de tecnologías, con el objetivo de conectar un frontal en HTML</w:t>
      </w:r>
      <w:r w:rsidR="002071F4" w:rsidRPr="002306F1">
        <w:rPr>
          <w:lang w:val="es-ES_tradnl"/>
        </w:rPr>
        <w:t xml:space="preserve"> con un backend desarrollado con Smartcontracts</w:t>
      </w:r>
      <w:r w:rsidRPr="002306F1">
        <w:rPr>
          <w:lang w:val="es-ES_tradnl"/>
        </w:rPr>
        <w:t xml:space="preserve"> e IPFS</w:t>
      </w:r>
      <w:r w:rsidR="002071F4" w:rsidRPr="002306F1">
        <w:rPr>
          <w:lang w:val="es-ES_tradnl"/>
        </w:rPr>
        <w:t xml:space="preserve">. </w:t>
      </w:r>
    </w:p>
    <w:p w14:paraId="5ABF50EA" w14:textId="514DFC06" w:rsidR="00FB399C" w:rsidRPr="002306F1" w:rsidRDefault="00FB399C" w:rsidP="002071F4">
      <w:pPr>
        <w:spacing w:line="360" w:lineRule="auto"/>
        <w:ind w:firstLine="284"/>
        <w:rPr>
          <w:lang w:val="es-ES_tradnl"/>
        </w:rPr>
      </w:pPr>
    </w:p>
    <w:p w14:paraId="4244AAE6" w14:textId="37CA5FA7" w:rsidR="00394D96" w:rsidRPr="002306F1" w:rsidRDefault="004A2623" w:rsidP="002071F4">
      <w:pPr>
        <w:spacing w:line="360" w:lineRule="auto"/>
        <w:ind w:firstLine="284"/>
        <w:rPr>
          <w:lang w:val="es-ES_tradnl"/>
        </w:rPr>
        <w:sectPr w:rsidR="00394D96" w:rsidRPr="002306F1" w:rsidSect="00F96C66">
          <w:headerReference w:type="even" r:id="rId133"/>
          <w:footerReference w:type="default" r:id="rId134"/>
          <w:headerReference w:type="first" r:id="rId135"/>
          <w:type w:val="nextColumn"/>
          <w:pgSz w:w="16838" w:h="11906" w:orient="landscape"/>
          <w:pgMar w:top="851" w:right="851" w:bottom="1985" w:left="1985" w:header="284" w:footer="266" w:gutter="0"/>
          <w:cols w:space="708"/>
          <w:docGrid w:linePitch="360"/>
        </w:sectPr>
      </w:pPr>
      <w:r w:rsidRPr="002306F1">
        <w:rPr>
          <w:noProof/>
          <w:lang w:val="es-ES" w:eastAsia="es-ES"/>
        </w:rPr>
        <mc:AlternateContent>
          <mc:Choice Requires="wps">
            <w:drawing>
              <wp:anchor distT="0" distB="0" distL="114300" distR="114300" simplePos="0" relativeHeight="251435008" behindDoc="0" locked="0" layoutInCell="1" allowOverlap="1" wp14:anchorId="3C40EAC5" wp14:editId="376614B9">
                <wp:simplePos x="0" y="0"/>
                <wp:positionH relativeFrom="margin">
                  <wp:align>center</wp:align>
                </wp:positionH>
                <wp:positionV relativeFrom="paragraph">
                  <wp:posOffset>3782371</wp:posOffset>
                </wp:positionV>
                <wp:extent cx="7492365" cy="635"/>
                <wp:effectExtent l="0" t="0" r="0" b="1905"/>
                <wp:wrapTopAndBottom/>
                <wp:docPr id="75" name="Cuadro de texto 75"/>
                <wp:cNvGraphicFramePr/>
                <a:graphic xmlns:a="http://schemas.openxmlformats.org/drawingml/2006/main">
                  <a:graphicData uri="http://schemas.microsoft.com/office/word/2010/wordprocessingShape">
                    <wps:wsp>
                      <wps:cNvSpPr txBox="1"/>
                      <wps:spPr>
                        <a:xfrm>
                          <a:off x="0" y="0"/>
                          <a:ext cx="7492365" cy="635"/>
                        </a:xfrm>
                        <a:prstGeom prst="rect">
                          <a:avLst/>
                        </a:prstGeom>
                        <a:solidFill>
                          <a:prstClr val="white"/>
                        </a:solidFill>
                        <a:ln>
                          <a:noFill/>
                        </a:ln>
                        <a:effectLst/>
                      </wps:spPr>
                      <wps:txbx>
                        <w:txbxContent>
                          <w:p w14:paraId="44FAC55E" w14:textId="2831D813" w:rsidR="009E7289" w:rsidRPr="00442CBB" w:rsidRDefault="009E7289" w:rsidP="00EA057F">
                            <w:pPr>
                              <w:pStyle w:val="Descripcin"/>
                              <w:jc w:val="center"/>
                              <w:rPr>
                                <w:noProof/>
                                <w:color w:val="000000"/>
                              </w:rPr>
                            </w:pPr>
                            <w:bookmarkStart w:id="365" w:name="_Toc19108177"/>
                            <w:r>
                              <w:t xml:space="preserve">Ilustración </w:t>
                            </w:r>
                            <w:r>
                              <w:fldChar w:fldCharType="begin"/>
                            </w:r>
                            <w:r>
                              <w:instrText xml:space="preserve"> SEQ Ilustración \* ARABIC </w:instrText>
                            </w:r>
                            <w:r>
                              <w:fldChar w:fldCharType="separate"/>
                            </w:r>
                            <w:r w:rsidR="00BA06B5">
                              <w:rPr>
                                <w:noProof/>
                              </w:rPr>
                              <w:t>14</w:t>
                            </w:r>
                            <w:r>
                              <w:fldChar w:fldCharType="end"/>
                            </w:r>
                            <w:r>
                              <w:t>: Esquema gráfico de herramientas de Petchain (Fuente: diseño propio)</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EAC5" id="Cuadro de texto 75" o:spid="_x0000_s1094" type="#_x0000_t202" style="position:absolute;left:0;text-align:left;margin-left:0;margin-top:297.8pt;width:589.95pt;height:.05pt;z-index:25143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" stroked="f">
                <v:textbox style="mso-fit-shape-to-text:t" inset="0,0,0,0">
                  <w:txbxContent>
                    <w:p w14:paraId="44FAC55E" w14:textId="2831D813" w:rsidR="009E7289" w:rsidRPr="00442CBB" w:rsidRDefault="009E7289" w:rsidP="00EA057F">
                      <w:pPr>
                        <w:pStyle w:val="Descripcin"/>
                        <w:jc w:val="center"/>
                        <w:rPr>
                          <w:noProof/>
                          <w:color w:val="000000"/>
                        </w:rPr>
                      </w:pPr>
                      <w:bookmarkStart w:id="366" w:name="_Toc19108177"/>
                      <w:r>
                        <w:t xml:space="preserve">Ilustración </w:t>
                      </w:r>
                      <w:r>
                        <w:fldChar w:fldCharType="begin"/>
                      </w:r>
                      <w:r>
                        <w:instrText xml:space="preserve"> SEQ Ilustración \* ARABIC </w:instrText>
                      </w:r>
                      <w:r>
                        <w:fldChar w:fldCharType="separate"/>
                      </w:r>
                      <w:r w:rsidR="00BA06B5">
                        <w:rPr>
                          <w:noProof/>
                        </w:rPr>
                        <w:t>14</w:t>
                      </w:r>
                      <w:r>
                        <w:fldChar w:fldCharType="end"/>
                      </w:r>
                      <w:r>
                        <w:t>: Esquema gráfico de herramientas de Petchain (Fuente: diseño propio)</w:t>
                      </w:r>
                      <w:bookmarkEnd w:id="366"/>
                    </w:p>
                  </w:txbxContent>
                </v:textbox>
                <w10:wrap type="topAndBottom" anchorx="margin"/>
              </v:shape>
            </w:pict>
          </mc:Fallback>
        </mc:AlternateContent>
      </w:r>
      <w:r w:rsidRPr="002306F1">
        <w:rPr>
          <w:noProof/>
          <w:lang w:val="es-ES" w:eastAsia="es-ES"/>
        </w:rPr>
        <w:drawing>
          <wp:inline distT="0" distB="0" distL="0" distR="0" wp14:anchorId="27940A85" wp14:editId="6235D2EC">
            <wp:extent cx="8221345" cy="346773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21345" cy="3467735"/>
                    </a:xfrm>
                    <a:prstGeom prst="rect">
                      <a:avLst/>
                    </a:prstGeom>
                    <a:noFill/>
                  </pic:spPr>
                </pic:pic>
              </a:graphicData>
            </a:graphic>
          </wp:inline>
        </w:drawing>
      </w:r>
    </w:p>
    <w:p w14:paraId="54CDD9E4" w14:textId="782CEA00" w:rsidR="005235E6" w:rsidRPr="002306F1" w:rsidRDefault="005235E6" w:rsidP="005235E6">
      <w:pPr>
        <w:pStyle w:val="Ttulo2"/>
      </w:pPr>
      <w:bookmarkStart w:id="367" w:name="_Toc19108407"/>
      <w:r w:rsidRPr="002306F1">
        <w:lastRenderedPageBreak/>
        <w:t>Arquitectura</w:t>
      </w:r>
      <w:bookmarkEnd w:id="367"/>
    </w:p>
    <w:p w14:paraId="74086037" w14:textId="4C6D5292" w:rsidR="005235E6" w:rsidRPr="002306F1" w:rsidRDefault="001E33DA" w:rsidP="00A55B93">
      <w:pPr>
        <w:spacing w:line="360" w:lineRule="auto"/>
        <w:ind w:firstLine="284"/>
        <w:rPr>
          <w:lang w:val="es-ES_tradnl"/>
        </w:rPr>
      </w:pPr>
      <w:r w:rsidRPr="002306F1">
        <w:rPr>
          <w:lang w:val="es-ES_tradnl"/>
        </w:rPr>
        <w:t>Como ya se ha indicado, PetChain es una DApp, diseñada en forma de aplicación web, que tiene entre sus objetivos el mostrar a los usuarios una interfaz con un manejo sencillo y usabl</w:t>
      </w:r>
      <w:r w:rsidR="00A55B93" w:rsidRPr="002306F1">
        <w:rPr>
          <w:lang w:val="es-ES_tradnl"/>
        </w:rPr>
        <w:t>e, basada en el patrón MVC (</w:t>
      </w:r>
      <w:r w:rsidR="00A55B93" w:rsidRPr="002306F1">
        <w:rPr>
          <w:i/>
          <w:lang w:val="es-ES_tradnl"/>
        </w:rPr>
        <w:t>Model View Controller</w:t>
      </w:r>
      <w:r w:rsidR="00A55B93" w:rsidRPr="002306F1">
        <w:rPr>
          <w:lang w:val="es-ES_tradnl"/>
        </w:rPr>
        <w:t xml:space="preserve">). “Separa presentación e interacción de los datos del sistema. El sistema se estructura en tres componentes lógicos que interactúan entre sí.” (Sommerville, 2009, </w:t>
      </w:r>
      <w:r w:rsidR="00A35496" w:rsidRPr="002306F1">
        <w:rPr>
          <w:lang w:val="es-ES_tradnl"/>
        </w:rPr>
        <w:t>pág.</w:t>
      </w:r>
      <w:r w:rsidR="00A55B93" w:rsidRPr="002306F1">
        <w:rPr>
          <w:lang w:val="es-ES_tradnl"/>
        </w:rPr>
        <w:t xml:space="preserve"> 145).</w:t>
      </w:r>
    </w:p>
    <w:p w14:paraId="697BB20F" w14:textId="77777777" w:rsidR="005476AF" w:rsidRPr="002306F1" w:rsidRDefault="005476AF" w:rsidP="00A55B93">
      <w:pPr>
        <w:spacing w:line="360" w:lineRule="auto"/>
        <w:ind w:firstLine="284"/>
        <w:rPr>
          <w:lang w:val="es-ES_tradnl"/>
        </w:rPr>
      </w:pPr>
    </w:p>
    <w:p w14:paraId="23B7172D" w14:textId="77777777" w:rsidR="005476AF" w:rsidRPr="002306F1" w:rsidRDefault="005476AF" w:rsidP="005476AF">
      <w:pPr>
        <w:keepNext/>
        <w:spacing w:line="360" w:lineRule="auto"/>
        <w:ind w:firstLine="284"/>
        <w:jc w:val="center"/>
        <w:rPr>
          <w:lang w:val="es-ES_tradnl"/>
        </w:rPr>
      </w:pPr>
      <w:r w:rsidRPr="002306F1">
        <w:rPr>
          <w:noProof/>
          <w:lang w:val="es-ES" w:eastAsia="es-ES"/>
        </w:rPr>
        <w:drawing>
          <wp:inline distT="0" distB="0" distL="0" distR="0" wp14:anchorId="6A9956C3" wp14:editId="45E9A025">
            <wp:extent cx="3114675" cy="2231771"/>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20390" cy="2235866"/>
                    </a:xfrm>
                    <a:prstGeom prst="rect">
                      <a:avLst/>
                    </a:prstGeom>
                    <a:noFill/>
                  </pic:spPr>
                </pic:pic>
              </a:graphicData>
            </a:graphic>
          </wp:inline>
        </w:drawing>
      </w:r>
    </w:p>
    <w:p w14:paraId="006016B2" w14:textId="0700784C" w:rsidR="005235E6" w:rsidRPr="002306F1" w:rsidRDefault="005476AF" w:rsidP="005476AF">
      <w:pPr>
        <w:pStyle w:val="Descripcin"/>
        <w:jc w:val="center"/>
        <w:rPr>
          <w:lang w:val="es-ES_tradnl"/>
        </w:rPr>
      </w:pPr>
      <w:bookmarkStart w:id="368" w:name="_Toc1910817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15</w:t>
      </w:r>
      <w:r w:rsidRPr="002306F1">
        <w:rPr>
          <w:lang w:val="es-ES_tradnl"/>
        </w:rPr>
        <w:fldChar w:fldCharType="end"/>
      </w:r>
      <w:r w:rsidRPr="002306F1">
        <w:rPr>
          <w:lang w:val="es-ES_tradnl"/>
        </w:rPr>
        <w:t xml:space="preserve">: Patrón MVC (Fuente: Sommerville, 2009, </w:t>
      </w:r>
      <w:r w:rsidR="00A35496" w:rsidRPr="002306F1">
        <w:rPr>
          <w:lang w:val="es-ES_tradnl"/>
        </w:rPr>
        <w:t>pág.</w:t>
      </w:r>
      <w:r w:rsidRPr="002306F1">
        <w:rPr>
          <w:noProof/>
          <w:lang w:val="es-ES_tradnl"/>
        </w:rPr>
        <w:t xml:space="preserve"> 156)</w:t>
      </w:r>
      <w:bookmarkEnd w:id="368"/>
    </w:p>
    <w:p w14:paraId="01534FC2" w14:textId="77777777" w:rsidR="005235E6" w:rsidRPr="002306F1" w:rsidRDefault="005235E6" w:rsidP="002071F4">
      <w:pPr>
        <w:spacing w:line="360" w:lineRule="auto"/>
        <w:ind w:firstLine="284"/>
        <w:rPr>
          <w:lang w:val="es-ES_tradnl"/>
        </w:rPr>
      </w:pPr>
    </w:p>
    <w:p w14:paraId="46C1BAE6" w14:textId="1E882F95" w:rsidR="00F52F4B" w:rsidRPr="002306F1" w:rsidRDefault="00577A60" w:rsidP="00677FDE">
      <w:pPr>
        <w:spacing w:after="120" w:line="360" w:lineRule="auto"/>
        <w:ind w:firstLine="284"/>
        <w:rPr>
          <w:lang w:val="es-ES_tradnl"/>
        </w:rPr>
      </w:pPr>
      <w:r w:rsidRPr="002306F1">
        <w:rPr>
          <w:lang w:val="es-ES_tradnl"/>
        </w:rPr>
        <w:t>El objetivo que se pretende al usar este patrón</w:t>
      </w:r>
      <w:r w:rsidR="00E12325" w:rsidRPr="002306F1">
        <w:rPr>
          <w:lang w:val="es-ES_tradnl"/>
        </w:rPr>
        <w:t>,</w:t>
      </w:r>
      <w:r w:rsidRPr="002306F1">
        <w:rPr>
          <w:lang w:val="es-ES_tradnl"/>
        </w:rPr>
        <w:t xml:space="preserve"> es el</w:t>
      </w:r>
      <w:r w:rsidR="00E12325" w:rsidRPr="002306F1">
        <w:rPr>
          <w:lang w:val="es-ES_tradnl"/>
        </w:rPr>
        <w:t xml:space="preserve"> de</w:t>
      </w:r>
      <w:r w:rsidRPr="002306F1">
        <w:rPr>
          <w:lang w:val="es-ES_tradnl"/>
        </w:rPr>
        <w:t xml:space="preserve"> lograr una independencia de los elementos que componen la aplicación, con el foco puesto en la simplificación de los procesos evolutivos y correctivos. Para ofrecer una </w:t>
      </w:r>
      <w:r w:rsidR="00F52F4B" w:rsidRPr="002306F1">
        <w:rPr>
          <w:lang w:val="es-ES_tradnl"/>
        </w:rPr>
        <w:t xml:space="preserve">visión más específica de que elementos de la tecnología utilizada forman parte de cada uno de los </w:t>
      </w:r>
      <w:r w:rsidR="00E12325" w:rsidRPr="002306F1">
        <w:rPr>
          <w:lang w:val="es-ES_tradnl"/>
        </w:rPr>
        <w:t>componentes</w:t>
      </w:r>
      <w:r w:rsidR="00F52F4B" w:rsidRPr="002306F1">
        <w:rPr>
          <w:lang w:val="es-ES_tradnl"/>
        </w:rPr>
        <w:t xml:space="preserve"> del patrón, se muestra en la tabla siguiente </w:t>
      </w:r>
      <w:r w:rsidR="00677FDE" w:rsidRPr="002306F1">
        <w:rPr>
          <w:lang w:val="es-ES_tradnl"/>
        </w:rPr>
        <w:t>una correspondencia entre ellos, y en las secciones siguientes se hace una descripción más pormenorizada de los ficheros involucrados dentro de cada una de las capas del patrón MVC.</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Look w:val="04A0" w:firstRow="1" w:lastRow="0" w:firstColumn="1" w:lastColumn="0" w:noHBand="0" w:noVBand="1"/>
      </w:tblPr>
      <w:tblGrid>
        <w:gridCol w:w="1664"/>
        <w:gridCol w:w="3293"/>
      </w:tblGrid>
      <w:tr w:rsidR="00577A60" w:rsidRPr="002306F1" w14:paraId="11CC8C01" w14:textId="77777777" w:rsidTr="00CB5AAC">
        <w:trPr>
          <w:jc w:val="center"/>
        </w:trPr>
        <w:tc>
          <w:tcPr>
            <w:tcW w:w="4957" w:type="dxa"/>
            <w:gridSpan w:val="2"/>
            <w:shd w:val="clear" w:color="auto" w:fill="2E74B5"/>
          </w:tcPr>
          <w:p w14:paraId="034BE63E" w14:textId="77777777" w:rsidR="00577A60" w:rsidRPr="002306F1" w:rsidRDefault="00577A60" w:rsidP="00CB5AAC">
            <w:pPr>
              <w:jc w:val="center"/>
              <w:rPr>
                <w:b/>
                <w:color w:val="FFFFFF"/>
                <w:shd w:val="clear" w:color="auto" w:fill="auto"/>
                <w:lang w:val="es-ES_tradnl" w:eastAsia="es-ES"/>
              </w:rPr>
            </w:pPr>
            <w:r w:rsidRPr="002306F1">
              <w:rPr>
                <w:b/>
                <w:color w:val="FFFFFF"/>
                <w:shd w:val="clear" w:color="auto" w:fill="auto"/>
                <w:lang w:val="es-ES_tradnl" w:eastAsia="es-ES"/>
              </w:rPr>
              <w:t>Relación Arquitectura- tecnologías utilizadas</w:t>
            </w:r>
          </w:p>
        </w:tc>
      </w:tr>
      <w:tr w:rsidR="00577A60" w:rsidRPr="002306F1" w14:paraId="63FE6FE5" w14:textId="77777777" w:rsidTr="00F52F4B">
        <w:trPr>
          <w:trHeight w:val="309"/>
          <w:jc w:val="center"/>
        </w:trPr>
        <w:tc>
          <w:tcPr>
            <w:tcW w:w="1664" w:type="dxa"/>
            <w:vMerge w:val="restart"/>
            <w:shd w:val="clear" w:color="auto" w:fill="2E74B5"/>
            <w:vAlign w:val="center"/>
          </w:tcPr>
          <w:p w14:paraId="6F23ADA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Vista</w:t>
            </w:r>
          </w:p>
        </w:tc>
        <w:tc>
          <w:tcPr>
            <w:tcW w:w="3293" w:type="dxa"/>
            <w:shd w:val="clear" w:color="auto" w:fill="9CC2E5"/>
            <w:vAlign w:val="center"/>
          </w:tcPr>
          <w:p w14:paraId="46CA8FE0" w14:textId="30E61894" w:rsidR="00577A60" w:rsidRPr="002306F1" w:rsidRDefault="00677FDE" w:rsidP="00CB5AAC">
            <w:pPr>
              <w:ind w:left="176"/>
              <w:jc w:val="left"/>
              <w:rPr>
                <w:color w:val="auto"/>
                <w:shd w:val="clear" w:color="auto" w:fill="auto"/>
                <w:lang w:val="es-ES_tradnl" w:eastAsia="es-ES"/>
              </w:rPr>
            </w:pPr>
            <w:r w:rsidRPr="002306F1">
              <w:rPr>
                <w:color w:val="auto"/>
                <w:shd w:val="clear" w:color="auto" w:fill="auto"/>
                <w:lang w:val="es-ES_tradnl" w:eastAsia="es-ES"/>
              </w:rPr>
              <w:t>Vue (html)</w:t>
            </w:r>
          </w:p>
        </w:tc>
      </w:tr>
      <w:tr w:rsidR="00577A60" w:rsidRPr="002306F1" w14:paraId="496EFA87" w14:textId="77777777" w:rsidTr="00F52F4B">
        <w:trPr>
          <w:trHeight w:val="309"/>
          <w:jc w:val="center"/>
        </w:trPr>
        <w:tc>
          <w:tcPr>
            <w:tcW w:w="1664" w:type="dxa"/>
            <w:vMerge/>
            <w:shd w:val="clear" w:color="auto" w:fill="2E74B5"/>
            <w:vAlign w:val="center"/>
          </w:tcPr>
          <w:p w14:paraId="33179722"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DEEAF6"/>
            <w:vAlign w:val="center"/>
          </w:tcPr>
          <w:p w14:paraId="2B0DBF41"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css</w:t>
            </w:r>
          </w:p>
        </w:tc>
      </w:tr>
      <w:tr w:rsidR="00577A60" w:rsidRPr="002306F1" w14:paraId="59EB1011" w14:textId="77777777" w:rsidTr="00F52F4B">
        <w:trPr>
          <w:trHeight w:val="309"/>
          <w:jc w:val="center"/>
        </w:trPr>
        <w:tc>
          <w:tcPr>
            <w:tcW w:w="1664" w:type="dxa"/>
            <w:vMerge/>
            <w:shd w:val="clear" w:color="auto" w:fill="2E74B5"/>
            <w:vAlign w:val="center"/>
          </w:tcPr>
          <w:p w14:paraId="418DE5AF"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9CC2E5"/>
            <w:vAlign w:val="center"/>
          </w:tcPr>
          <w:p w14:paraId="7BB13FD7"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7AC6E79E" w14:textId="77777777" w:rsidTr="00F52F4B">
        <w:trPr>
          <w:trHeight w:val="309"/>
          <w:jc w:val="center"/>
        </w:trPr>
        <w:tc>
          <w:tcPr>
            <w:tcW w:w="1664" w:type="dxa"/>
            <w:shd w:val="clear" w:color="auto" w:fill="2E74B5"/>
            <w:vAlign w:val="center"/>
          </w:tcPr>
          <w:p w14:paraId="29D44AD9"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Controlador</w:t>
            </w:r>
          </w:p>
        </w:tc>
        <w:tc>
          <w:tcPr>
            <w:tcW w:w="3293" w:type="dxa"/>
            <w:shd w:val="clear" w:color="auto" w:fill="DEEAF6"/>
            <w:vAlign w:val="center"/>
          </w:tcPr>
          <w:p w14:paraId="5048252C"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48474E71" w14:textId="77777777" w:rsidTr="00F52F4B">
        <w:trPr>
          <w:trHeight w:val="309"/>
          <w:jc w:val="center"/>
        </w:trPr>
        <w:tc>
          <w:tcPr>
            <w:tcW w:w="1664" w:type="dxa"/>
            <w:vMerge w:val="restart"/>
            <w:shd w:val="clear" w:color="auto" w:fill="2E74B5"/>
            <w:vAlign w:val="center"/>
          </w:tcPr>
          <w:p w14:paraId="3BB0820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Modelo</w:t>
            </w:r>
          </w:p>
        </w:tc>
        <w:tc>
          <w:tcPr>
            <w:tcW w:w="3293" w:type="dxa"/>
            <w:shd w:val="clear" w:color="auto" w:fill="9CC2E5"/>
            <w:vAlign w:val="center"/>
          </w:tcPr>
          <w:p w14:paraId="7D79E4B1"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Solidity</w:t>
            </w:r>
          </w:p>
        </w:tc>
      </w:tr>
      <w:tr w:rsidR="00F52F4B" w:rsidRPr="002306F1" w14:paraId="6C282B67" w14:textId="77777777" w:rsidTr="00F52F4B">
        <w:trPr>
          <w:trHeight w:val="309"/>
          <w:jc w:val="center"/>
        </w:trPr>
        <w:tc>
          <w:tcPr>
            <w:tcW w:w="1664" w:type="dxa"/>
            <w:vMerge/>
            <w:shd w:val="clear" w:color="auto" w:fill="2E74B5"/>
            <w:vAlign w:val="center"/>
          </w:tcPr>
          <w:p w14:paraId="72990D81" w14:textId="77777777" w:rsidR="00F52F4B" w:rsidRPr="002306F1" w:rsidRDefault="00F52F4B" w:rsidP="00CB5AAC">
            <w:pPr>
              <w:ind w:left="176"/>
              <w:jc w:val="left"/>
              <w:rPr>
                <w:color w:val="FFFFFF"/>
                <w:shd w:val="clear" w:color="auto" w:fill="auto"/>
                <w:lang w:val="es-ES_tradnl" w:eastAsia="es-ES"/>
              </w:rPr>
            </w:pPr>
          </w:p>
        </w:tc>
        <w:tc>
          <w:tcPr>
            <w:tcW w:w="3293" w:type="dxa"/>
            <w:shd w:val="clear" w:color="auto" w:fill="DEEAF6"/>
            <w:vAlign w:val="center"/>
          </w:tcPr>
          <w:p w14:paraId="74A80080" w14:textId="0D8DF1CF" w:rsidR="00F52F4B" w:rsidRPr="002306F1" w:rsidRDefault="00F52F4B" w:rsidP="00F52F4B">
            <w:pPr>
              <w:ind w:left="176"/>
              <w:jc w:val="left"/>
              <w:rPr>
                <w:color w:val="auto"/>
                <w:shd w:val="clear" w:color="auto" w:fill="auto"/>
                <w:lang w:val="es-ES_tradnl" w:eastAsia="es-ES"/>
              </w:rPr>
            </w:pPr>
            <w:r w:rsidRPr="002306F1">
              <w:rPr>
                <w:color w:val="auto"/>
                <w:shd w:val="clear" w:color="auto" w:fill="auto"/>
                <w:lang w:val="es-ES_tradnl" w:eastAsia="es-ES"/>
              </w:rPr>
              <w:t>JSON</w:t>
            </w:r>
          </w:p>
        </w:tc>
      </w:tr>
    </w:tbl>
    <w:p w14:paraId="1C30679E" w14:textId="220C91CF" w:rsidR="00577A60" w:rsidRPr="002306F1" w:rsidRDefault="00577A60" w:rsidP="00F52F4B">
      <w:pPr>
        <w:pStyle w:val="Descripcin"/>
        <w:spacing w:before="120"/>
        <w:jc w:val="center"/>
        <w:rPr>
          <w:lang w:val="es-ES_tradnl"/>
        </w:rPr>
      </w:pPr>
      <w:bookmarkStart w:id="369" w:name="_Toc19108340"/>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52</w:t>
      </w:r>
      <w:r w:rsidR="00803BC7">
        <w:rPr>
          <w:lang w:val="es-ES_tradnl"/>
        </w:rPr>
        <w:fldChar w:fldCharType="end"/>
      </w:r>
      <w:r w:rsidRPr="002306F1">
        <w:rPr>
          <w:lang w:val="es-ES_tradnl"/>
        </w:rPr>
        <w:t xml:space="preserve">: </w:t>
      </w:r>
      <w:r w:rsidR="005C4AC6" w:rsidRPr="002306F1">
        <w:rPr>
          <w:lang w:val="es-ES_tradnl"/>
        </w:rPr>
        <w:t>Relación Arquitectura - T</w:t>
      </w:r>
      <w:r w:rsidRPr="002306F1">
        <w:rPr>
          <w:lang w:val="es-ES_tradnl"/>
        </w:rPr>
        <w:t>ecnología</w:t>
      </w:r>
      <w:bookmarkEnd w:id="369"/>
    </w:p>
    <w:p w14:paraId="0803D4B8" w14:textId="77777777" w:rsidR="00577A60" w:rsidRPr="002306F1" w:rsidRDefault="00577A60" w:rsidP="002071F4">
      <w:pPr>
        <w:spacing w:line="360" w:lineRule="auto"/>
        <w:ind w:firstLine="284"/>
        <w:rPr>
          <w:lang w:val="es-ES_tradnl"/>
        </w:rPr>
      </w:pPr>
    </w:p>
    <w:p w14:paraId="27273A4D" w14:textId="77777777" w:rsidR="00733DA4" w:rsidRPr="002306F1" w:rsidRDefault="00733DA4" w:rsidP="00CA218E">
      <w:pPr>
        <w:pStyle w:val="Ttulo3"/>
      </w:pPr>
      <w:bookmarkStart w:id="370" w:name="_Toc19108408"/>
      <w:r w:rsidRPr="002306F1">
        <w:lastRenderedPageBreak/>
        <w:t>Modelo</w:t>
      </w:r>
      <w:bookmarkEnd w:id="370"/>
    </w:p>
    <w:p w14:paraId="26F46854" w14:textId="31A03775" w:rsidR="00733DA4" w:rsidRPr="002306F1" w:rsidRDefault="00733DA4" w:rsidP="00733DA4">
      <w:pPr>
        <w:spacing w:line="360" w:lineRule="auto"/>
        <w:ind w:firstLine="284"/>
        <w:rPr>
          <w:lang w:val="es-ES_tradnl" w:eastAsia="es-ES"/>
        </w:rPr>
      </w:pPr>
      <w:r w:rsidRPr="002306F1">
        <w:rPr>
          <w:lang w:val="es-ES_tradnl" w:eastAsia="es-ES"/>
        </w:rPr>
        <w:t xml:space="preserve">Es la capa que se comunica con los datos, bien con la base de datos o con una lógica del negocio, y cuyo objetivo es desacoplar la parte gráfica de los datos que maneja la aplicación. En Petchain la capa que conforma el modelo está compuesta, por el conjunto de ficheros </w:t>
      </w:r>
      <w:r w:rsidRPr="002306F1">
        <w:rPr>
          <w:i/>
          <w:lang w:val="es-ES_tradnl" w:eastAsia="es-ES"/>
        </w:rPr>
        <w:t>*.sol</w:t>
      </w:r>
      <w:r w:rsidR="00A35496">
        <w:rPr>
          <w:lang w:val="es-ES_tradnl" w:eastAsia="es-ES"/>
        </w:rPr>
        <w:t xml:space="preserve"> (S</w:t>
      </w:r>
      <w:r w:rsidRPr="002306F1">
        <w:rPr>
          <w:lang w:val="es-ES_tradnl" w:eastAsia="es-ES"/>
        </w:rPr>
        <w:t>olidity), los ficheros con estructuras JSON</w:t>
      </w:r>
      <w:r w:rsidR="008F4DC8" w:rsidRPr="002306F1">
        <w:rPr>
          <w:lang w:val="es-ES_tradnl" w:eastAsia="es-ES"/>
        </w:rPr>
        <w:t xml:space="preserve"> que se emplean para poblar elementos del frontal</w:t>
      </w:r>
      <w:r w:rsidRPr="002306F1">
        <w:rPr>
          <w:lang w:val="es-ES_tradnl" w:eastAsia="es-ES"/>
        </w:rPr>
        <w:t xml:space="preserve"> y los archivos Javascript que componen los servicios, así como los necesarios para la compilación de los ficheros </w:t>
      </w:r>
      <w:r w:rsidR="00A35496">
        <w:rPr>
          <w:lang w:val="es-ES_tradnl" w:eastAsia="es-ES"/>
        </w:rPr>
        <w:t>S</w:t>
      </w:r>
      <w:r w:rsidRPr="002306F1">
        <w:rPr>
          <w:lang w:val="es-ES_tradnl" w:eastAsia="es-ES"/>
        </w:rPr>
        <w:t>olidity</w:t>
      </w:r>
      <w:r w:rsidR="008F4DC8" w:rsidRPr="002306F1">
        <w:rPr>
          <w:lang w:val="es-ES_tradnl" w:eastAsia="es-ES"/>
        </w:rPr>
        <w:t xml:space="preserve"> que se localizan en la carpeta /truffle/migrations</w:t>
      </w:r>
      <w:r w:rsidRPr="002306F1">
        <w:rPr>
          <w:lang w:val="es-ES_tradnl" w:eastAsia="es-ES"/>
        </w:rPr>
        <w:t>.</w:t>
      </w:r>
    </w:p>
    <w:p w14:paraId="4D7CB9A7" w14:textId="77777777" w:rsidR="00F24DE7" w:rsidRPr="002306F1" w:rsidRDefault="00F24DE7" w:rsidP="00733DA4">
      <w:pPr>
        <w:spacing w:line="360" w:lineRule="auto"/>
        <w:ind w:firstLine="284"/>
        <w:rPr>
          <w:lang w:val="es-ES_tradnl" w:eastAsia="es-ES"/>
        </w:rPr>
      </w:pPr>
    </w:p>
    <w:p w14:paraId="72C56529" w14:textId="04EDF34F" w:rsidR="004369BD" w:rsidRPr="002306F1" w:rsidRDefault="00F74AE0" w:rsidP="005C4AC6">
      <w:pPr>
        <w:keepNext/>
        <w:spacing w:line="360" w:lineRule="auto"/>
        <w:jc w:val="center"/>
        <w:rPr>
          <w:lang w:val="es-ES_tradnl"/>
        </w:rPr>
      </w:pPr>
      <w:r w:rsidRPr="002306F1">
        <w:rPr>
          <w:noProof/>
          <w:lang w:val="es-ES" w:eastAsia="es-ES"/>
        </w:rPr>
        <w:drawing>
          <wp:inline distT="0" distB="0" distL="0" distR="0" wp14:anchorId="4591AAB3" wp14:editId="2EB18150">
            <wp:extent cx="4535805" cy="1530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35805" cy="1530350"/>
                    </a:xfrm>
                    <a:prstGeom prst="rect">
                      <a:avLst/>
                    </a:prstGeom>
                    <a:noFill/>
                  </pic:spPr>
                </pic:pic>
              </a:graphicData>
            </a:graphic>
          </wp:inline>
        </w:drawing>
      </w:r>
    </w:p>
    <w:p w14:paraId="536D28DE" w14:textId="006C7E99" w:rsidR="00733DA4" w:rsidRPr="002306F1" w:rsidRDefault="004369BD" w:rsidP="004369BD">
      <w:pPr>
        <w:pStyle w:val="Descripcin"/>
        <w:jc w:val="center"/>
        <w:rPr>
          <w:lang w:val="es-ES_tradnl"/>
        </w:rPr>
      </w:pPr>
      <w:bookmarkStart w:id="371" w:name="_Toc1910817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16</w:t>
      </w:r>
      <w:r w:rsidRPr="002306F1">
        <w:rPr>
          <w:lang w:val="es-ES_tradnl"/>
        </w:rPr>
        <w:fldChar w:fldCharType="end"/>
      </w:r>
      <w:r w:rsidRPr="002306F1">
        <w:rPr>
          <w:lang w:val="es-ES_tradnl"/>
        </w:rPr>
        <w:t>: Estructura de los ficheros del Modelo</w:t>
      </w:r>
      <w:bookmarkEnd w:id="371"/>
    </w:p>
    <w:p w14:paraId="69095BA3" w14:textId="77777777" w:rsidR="00D96E65" w:rsidRPr="002306F1" w:rsidRDefault="00D96E65" w:rsidP="00CA218E">
      <w:pPr>
        <w:pStyle w:val="Ttulo3"/>
      </w:pPr>
      <w:bookmarkStart w:id="372" w:name="_Toc19108409"/>
      <w:r w:rsidRPr="002306F1">
        <w:t>Vista</w:t>
      </w:r>
      <w:bookmarkEnd w:id="372"/>
    </w:p>
    <w:p w14:paraId="270D58AE" w14:textId="489B6823" w:rsidR="00D96E65" w:rsidRPr="002306F1" w:rsidRDefault="00D96E65" w:rsidP="00D96E65">
      <w:pPr>
        <w:spacing w:line="360" w:lineRule="auto"/>
        <w:ind w:firstLine="284"/>
        <w:rPr>
          <w:lang w:val="es-ES_tradnl" w:eastAsia="es-ES"/>
        </w:rPr>
      </w:pPr>
      <w:r w:rsidRPr="002306F1">
        <w:rPr>
          <w:lang w:val="es-ES_tradnl" w:eastAsia="es-ES"/>
        </w:rPr>
        <w:t xml:space="preserve">La vista es el conjunto de ficheros que componen la parte gráfica y que determinan como debe de visualizarse la aplicación. El conjunto de ficheros que componen la estructura de la vista son los reflejados en la imagen siguiente. </w:t>
      </w:r>
    </w:p>
    <w:p w14:paraId="00B8CC3B" w14:textId="77777777" w:rsidR="00F24DE7" w:rsidRPr="002306F1" w:rsidRDefault="00F24DE7" w:rsidP="00D96E65">
      <w:pPr>
        <w:spacing w:line="360" w:lineRule="auto"/>
        <w:ind w:firstLine="284"/>
        <w:rPr>
          <w:lang w:val="es-ES_tradnl" w:eastAsia="es-ES"/>
        </w:rPr>
      </w:pPr>
    </w:p>
    <w:p w14:paraId="162E2079" w14:textId="6D543002" w:rsidR="00393E83" w:rsidRPr="002306F1" w:rsidRDefault="009C410D" w:rsidP="00393E83">
      <w:pPr>
        <w:keepNext/>
        <w:spacing w:line="360" w:lineRule="auto"/>
        <w:jc w:val="center"/>
        <w:rPr>
          <w:lang w:val="es-ES_tradnl"/>
        </w:rPr>
      </w:pPr>
      <w:r w:rsidRPr="002306F1">
        <w:rPr>
          <w:noProof/>
          <w:lang w:val="es-ES" w:eastAsia="es-ES"/>
        </w:rPr>
        <w:drawing>
          <wp:inline distT="0" distB="0" distL="0" distR="0" wp14:anchorId="73A9606D" wp14:editId="6ABA93AE">
            <wp:extent cx="4380614" cy="2735895"/>
            <wp:effectExtent l="0" t="0" r="1270" b="762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87181" cy="2739996"/>
                    </a:xfrm>
                    <a:prstGeom prst="rect">
                      <a:avLst/>
                    </a:prstGeom>
                    <a:noFill/>
                  </pic:spPr>
                </pic:pic>
              </a:graphicData>
            </a:graphic>
          </wp:inline>
        </w:drawing>
      </w:r>
    </w:p>
    <w:p w14:paraId="460FC43B" w14:textId="78E63C73" w:rsidR="00D96E65" w:rsidRPr="002306F1" w:rsidRDefault="00393E83" w:rsidP="00393E83">
      <w:pPr>
        <w:pStyle w:val="Descripcin"/>
        <w:spacing w:after="240"/>
        <w:jc w:val="center"/>
        <w:rPr>
          <w:lang w:val="es-ES_tradnl"/>
        </w:rPr>
      </w:pPr>
      <w:bookmarkStart w:id="373" w:name="_Toc19108180"/>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17</w:t>
      </w:r>
      <w:r w:rsidRPr="002306F1">
        <w:rPr>
          <w:lang w:val="es-ES_tradnl"/>
        </w:rPr>
        <w:fldChar w:fldCharType="end"/>
      </w:r>
      <w:r w:rsidRPr="002306F1">
        <w:rPr>
          <w:lang w:val="es-ES_tradnl"/>
        </w:rPr>
        <w:t>: Estructura de ficheros de la Vista</w:t>
      </w:r>
      <w:bookmarkEnd w:id="373"/>
    </w:p>
    <w:p w14:paraId="3EE8CED9" w14:textId="423EE6B2" w:rsidR="00577A60" w:rsidRPr="002306F1" w:rsidRDefault="00393E83" w:rsidP="002071F4">
      <w:pPr>
        <w:spacing w:line="360" w:lineRule="auto"/>
        <w:ind w:firstLine="284"/>
        <w:rPr>
          <w:lang w:val="es-ES_tradnl" w:eastAsia="es-ES"/>
        </w:rPr>
      </w:pPr>
      <w:r w:rsidRPr="002306F1">
        <w:rPr>
          <w:lang w:val="es-ES_tradnl" w:eastAsia="es-ES"/>
        </w:rPr>
        <w:t xml:space="preserve">Obsérvese la particularidad </w:t>
      </w:r>
      <w:r w:rsidR="00910B32" w:rsidRPr="002306F1">
        <w:rPr>
          <w:lang w:val="es-ES_tradnl" w:eastAsia="es-ES"/>
        </w:rPr>
        <w:t>de la no existencia de ficheros *.htm</w:t>
      </w:r>
      <w:r w:rsidR="00C83F6F" w:rsidRPr="002306F1">
        <w:rPr>
          <w:lang w:val="es-ES_tradnl" w:eastAsia="es-ES"/>
        </w:rPr>
        <w:t>l en la estructura mostrada.</w:t>
      </w:r>
      <w:r w:rsidR="00910B32" w:rsidRPr="002306F1">
        <w:rPr>
          <w:lang w:val="es-ES_tradnl" w:eastAsia="es-ES"/>
        </w:rPr>
        <w:t xml:space="preserve"> </w:t>
      </w:r>
      <w:r w:rsidR="00C83F6F" w:rsidRPr="002306F1">
        <w:rPr>
          <w:lang w:val="es-ES_tradnl" w:eastAsia="es-ES"/>
        </w:rPr>
        <w:t>En</w:t>
      </w:r>
      <w:r w:rsidR="00910B32" w:rsidRPr="002306F1">
        <w:rPr>
          <w:lang w:val="es-ES_tradnl" w:eastAsia="es-ES"/>
        </w:rPr>
        <w:t xml:space="preserve"> su lugar están los ficheros con extensión *.vue, tanto para los componentes como para las </w:t>
      </w:r>
      <w:r w:rsidR="00910B32" w:rsidRPr="002306F1">
        <w:rPr>
          <w:lang w:val="es-ES_tradnl" w:eastAsia="es-ES"/>
        </w:rPr>
        <w:lastRenderedPageBreak/>
        <w:t>vistas que componen la aplicación. Esta característica se comentará en secciones posteriores y en profundidad, pues está íntimamente ligada al framework Vue.js que ha utilizado para el desarrollo del proyecto.</w:t>
      </w:r>
    </w:p>
    <w:p w14:paraId="519EEB5C" w14:textId="77777777" w:rsidR="007E692D" w:rsidRPr="002306F1" w:rsidRDefault="007E692D" w:rsidP="00CA218E">
      <w:pPr>
        <w:pStyle w:val="Ttulo3"/>
      </w:pPr>
      <w:bookmarkStart w:id="374" w:name="_Toc19108410"/>
      <w:r w:rsidRPr="002306F1">
        <w:t>Controlador</w:t>
      </w:r>
      <w:bookmarkEnd w:id="374"/>
    </w:p>
    <w:p w14:paraId="58B80F4C" w14:textId="7A6A670B" w:rsidR="007E692D" w:rsidRPr="002306F1" w:rsidRDefault="007E692D" w:rsidP="007E692D">
      <w:pPr>
        <w:spacing w:line="360" w:lineRule="auto"/>
        <w:ind w:firstLine="284"/>
        <w:rPr>
          <w:lang w:val="es-ES_tradnl" w:eastAsia="es-ES"/>
        </w:rPr>
      </w:pPr>
      <w:r w:rsidRPr="002306F1">
        <w:rPr>
          <w:lang w:val="es-ES_tradnl" w:eastAsia="es-ES"/>
        </w:rPr>
        <w:t xml:space="preserve">Esta es la capa encargada de realizar las modificaciones realizadas por el modelo y/o la vista en respuesta a las peticiones realizas desde el frontal o la base de datos. Su objetivo es servir como </w:t>
      </w:r>
      <w:r w:rsidR="00C4492F" w:rsidRPr="002306F1">
        <w:rPr>
          <w:lang w:val="es-ES_tradnl" w:eastAsia="es-ES"/>
        </w:rPr>
        <w:t>elemento</w:t>
      </w:r>
      <w:r w:rsidRPr="002306F1">
        <w:rPr>
          <w:lang w:val="es-ES_tradnl" w:eastAsia="es-ES"/>
        </w:rPr>
        <w:t xml:space="preserve"> de abstracción entre el modelo y la vista. En la aplicación se ha buscado optimizar la codificación, es decir </w:t>
      </w:r>
      <w:r w:rsidR="00C4492F" w:rsidRPr="002306F1">
        <w:rPr>
          <w:lang w:val="es-ES_tradnl" w:eastAsia="es-ES"/>
        </w:rPr>
        <w:t>hacerla lo más estándar posible</w:t>
      </w:r>
      <w:r w:rsidR="00F24DE7" w:rsidRPr="002306F1">
        <w:rPr>
          <w:lang w:val="es-ES_tradnl" w:eastAsia="es-ES"/>
        </w:rPr>
        <w:t>.</w:t>
      </w:r>
      <w:r w:rsidRPr="002306F1">
        <w:rPr>
          <w:lang w:val="es-ES_tradnl" w:eastAsia="es-ES"/>
        </w:rPr>
        <w:t xml:space="preserve"> </w:t>
      </w:r>
    </w:p>
    <w:p w14:paraId="4AD2C374" w14:textId="3B785FCB" w:rsidR="007E692D" w:rsidRPr="002306F1" w:rsidRDefault="00F24DE7" w:rsidP="00E1600A">
      <w:pPr>
        <w:spacing w:line="360" w:lineRule="auto"/>
        <w:ind w:firstLine="284"/>
        <w:rPr>
          <w:lang w:val="es-ES_tradnl" w:eastAsia="es-ES"/>
        </w:rPr>
      </w:pPr>
      <w:r w:rsidRPr="002306F1">
        <w:rPr>
          <w:lang w:val="es-ES_tradnl" w:eastAsia="es-ES"/>
        </w:rPr>
        <w:t>La labor de esta capa</w:t>
      </w:r>
      <w:r w:rsidR="007E692D" w:rsidRPr="002306F1">
        <w:rPr>
          <w:lang w:val="es-ES_tradnl" w:eastAsia="es-ES"/>
        </w:rPr>
        <w:t xml:space="preserve"> es</w:t>
      </w:r>
      <w:r w:rsidRPr="002306F1">
        <w:rPr>
          <w:lang w:val="es-ES_tradnl" w:eastAsia="es-ES"/>
        </w:rPr>
        <w:t xml:space="preserve"> de suma importancia, pues en ella</w:t>
      </w:r>
      <w:r w:rsidR="007E692D" w:rsidRPr="002306F1">
        <w:rPr>
          <w:lang w:val="es-ES_tradnl" w:eastAsia="es-ES"/>
        </w:rPr>
        <w:t xml:space="preserve"> se genera y se envía o se recibe un objeto con notación </w:t>
      </w:r>
      <w:r w:rsidR="00A35496" w:rsidRPr="002306F1">
        <w:rPr>
          <w:lang w:val="es-ES_tradnl" w:eastAsia="es-ES"/>
        </w:rPr>
        <w:t>JavaScript</w:t>
      </w:r>
      <w:r w:rsidR="007E692D" w:rsidRPr="002306F1">
        <w:rPr>
          <w:lang w:val="es-ES_tradnl" w:eastAsia="es-ES"/>
        </w:rPr>
        <w:t xml:space="preserve"> (JSON), de los datos procedentes de la interfaz de usuario, o bien de los procesados por la lógica almac</w:t>
      </w:r>
      <w:r w:rsidR="008931F6" w:rsidRPr="002306F1">
        <w:rPr>
          <w:lang w:val="es-ES_tradnl" w:eastAsia="es-ES"/>
        </w:rPr>
        <w:t>enada en los ficheros S</w:t>
      </w:r>
      <w:r w:rsidRPr="002306F1">
        <w:rPr>
          <w:lang w:val="es-ES_tradnl" w:eastAsia="es-ES"/>
        </w:rPr>
        <w:t>olidity y que es enviada a la IPFS.</w:t>
      </w:r>
    </w:p>
    <w:p w14:paraId="441E30DD" w14:textId="09B964F0" w:rsidR="00BB5B23" w:rsidRPr="002306F1" w:rsidRDefault="008931F6" w:rsidP="00BB5B23">
      <w:pPr>
        <w:keepNext/>
        <w:jc w:val="center"/>
        <w:rPr>
          <w:lang w:val="es-ES_tradnl"/>
        </w:rPr>
      </w:pPr>
      <w:r w:rsidRPr="002306F1">
        <w:rPr>
          <w:noProof/>
          <w:lang w:val="es-ES" w:eastAsia="es-ES"/>
        </w:rPr>
        <w:drawing>
          <wp:inline distT="0" distB="0" distL="0" distR="0" wp14:anchorId="1E240A30" wp14:editId="12C06E34">
            <wp:extent cx="2694940" cy="1945005"/>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94940" cy="1945005"/>
                    </a:xfrm>
                    <a:prstGeom prst="rect">
                      <a:avLst/>
                    </a:prstGeom>
                    <a:noFill/>
                    <a:ln>
                      <a:noFill/>
                    </a:ln>
                  </pic:spPr>
                </pic:pic>
              </a:graphicData>
            </a:graphic>
          </wp:inline>
        </w:drawing>
      </w:r>
    </w:p>
    <w:p w14:paraId="12A12231" w14:textId="1587F69E" w:rsidR="007E692D" w:rsidRPr="002306F1" w:rsidRDefault="00BB5B23" w:rsidP="00BB5B23">
      <w:pPr>
        <w:pStyle w:val="Descripcin"/>
        <w:spacing w:before="120"/>
        <w:jc w:val="center"/>
        <w:rPr>
          <w:lang w:val="es-ES_tradnl"/>
        </w:rPr>
      </w:pPr>
      <w:bookmarkStart w:id="375" w:name="_Toc19108181"/>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18</w:t>
      </w:r>
      <w:r w:rsidRPr="002306F1">
        <w:rPr>
          <w:lang w:val="es-ES_tradnl"/>
        </w:rPr>
        <w:fldChar w:fldCharType="end"/>
      </w:r>
      <w:r w:rsidRPr="002306F1">
        <w:rPr>
          <w:lang w:val="es-ES_tradnl"/>
        </w:rPr>
        <w:t>: Esquema de la capa controladora</w:t>
      </w:r>
      <w:bookmarkEnd w:id="375"/>
    </w:p>
    <w:p w14:paraId="0A516DE4" w14:textId="46BDE46D" w:rsidR="00111B16" w:rsidRPr="002306F1" w:rsidRDefault="00111B16" w:rsidP="00CA218E">
      <w:pPr>
        <w:pStyle w:val="Ttulo3"/>
      </w:pPr>
      <w:bookmarkStart w:id="376" w:name="_Toc19108411"/>
      <w:r w:rsidRPr="002306F1">
        <w:t xml:space="preserve">Análisis de </w:t>
      </w:r>
      <w:r w:rsidR="0045116A" w:rsidRPr="002306F1">
        <w:t>elementos</w:t>
      </w:r>
      <w:r w:rsidR="0065191B" w:rsidRPr="002306F1">
        <w:t>: Componentes y Vistas.</w:t>
      </w:r>
      <w:bookmarkEnd w:id="376"/>
    </w:p>
    <w:p w14:paraId="11D5BE88" w14:textId="5BBEF94A" w:rsidR="00CB5AAC" w:rsidRPr="002306F1" w:rsidRDefault="00CB5AAC" w:rsidP="00CB5AAC">
      <w:pPr>
        <w:spacing w:line="360" w:lineRule="auto"/>
        <w:ind w:firstLine="284"/>
        <w:rPr>
          <w:lang w:val="es-ES_tradnl" w:eastAsia="es-ES"/>
        </w:rPr>
      </w:pPr>
      <w:r w:rsidRPr="002306F1">
        <w:rPr>
          <w:lang w:val="es-ES_tradnl" w:eastAsia="es-ES"/>
        </w:rPr>
        <w:t>Hasta el momento se ha realizado una exposición del patrón que se ha seguido para la arquitectura del proyecto. Hemos visto que elementos forman cada una de sus partes y se ha destacado en el apartado 5.1.2,  la particularidad de la no existencia de ficheros *.html dentro de su estructura. En su lugar</w:t>
      </w:r>
      <w:r w:rsidR="0049735A" w:rsidRPr="002306F1">
        <w:rPr>
          <w:lang w:val="es-ES_tradnl" w:eastAsia="es-ES"/>
        </w:rPr>
        <w:t xml:space="preserve"> hay ficheros con la extensión *.vue alojados en dos carpetas: /</w:t>
      </w:r>
      <w:r w:rsidR="0049735A" w:rsidRPr="002306F1">
        <w:rPr>
          <w:i/>
          <w:lang w:val="es-ES_tradnl" w:eastAsia="es-ES"/>
        </w:rPr>
        <w:t>components</w:t>
      </w:r>
      <w:r w:rsidR="0049735A" w:rsidRPr="002306F1">
        <w:rPr>
          <w:lang w:val="es-ES_tradnl" w:eastAsia="es-ES"/>
        </w:rPr>
        <w:t xml:space="preserve"> y /</w:t>
      </w:r>
      <w:r w:rsidR="0049735A" w:rsidRPr="002306F1">
        <w:rPr>
          <w:i/>
          <w:lang w:val="es-ES_tradnl" w:eastAsia="es-ES"/>
        </w:rPr>
        <w:t>views</w:t>
      </w:r>
      <w:r w:rsidR="0049735A" w:rsidRPr="002306F1">
        <w:rPr>
          <w:lang w:val="es-ES_tradnl" w:eastAsia="es-ES"/>
        </w:rPr>
        <w:t xml:space="preserve">. Los nombres de cada una de ellas son suficientemente descriptivos, en la primera se alojan los componentes, que serían los ladrillos básicos que forman las pantallas, y en la segunda se alojan las vistas, que son agrupaciones de 1 o n componentes y que tienen como finalidad </w:t>
      </w:r>
      <w:r w:rsidR="00EE63BA" w:rsidRPr="002306F1">
        <w:rPr>
          <w:lang w:val="es-ES_tradnl" w:eastAsia="es-ES"/>
        </w:rPr>
        <w:t>su</w:t>
      </w:r>
      <w:r w:rsidR="0049735A" w:rsidRPr="002306F1">
        <w:rPr>
          <w:lang w:val="es-ES_tradnl" w:eastAsia="es-ES"/>
        </w:rPr>
        <w:t xml:space="preserve"> presentación</w:t>
      </w:r>
      <w:r w:rsidR="00EE63BA" w:rsidRPr="002306F1">
        <w:rPr>
          <w:lang w:val="es-ES_tradnl" w:eastAsia="es-ES"/>
        </w:rPr>
        <w:t xml:space="preserve"> en pantalla</w:t>
      </w:r>
      <w:r w:rsidR="0049735A" w:rsidRPr="002306F1">
        <w:rPr>
          <w:lang w:val="es-ES_tradnl" w:eastAsia="es-ES"/>
        </w:rPr>
        <w:t>.</w:t>
      </w:r>
      <w:r w:rsidR="00695E5D" w:rsidRPr="002306F1">
        <w:rPr>
          <w:lang w:val="es-ES_tradnl" w:eastAsia="es-ES"/>
        </w:rPr>
        <w:t xml:space="preserve"> </w:t>
      </w:r>
    </w:p>
    <w:p w14:paraId="2A04A142" w14:textId="7DF10BC0" w:rsidR="00F80C15" w:rsidRPr="002306F1" w:rsidRDefault="00695E5D" w:rsidP="00CB5AAC">
      <w:pPr>
        <w:spacing w:line="360" w:lineRule="auto"/>
        <w:ind w:firstLine="284"/>
        <w:rPr>
          <w:lang w:val="es-ES_tradnl" w:eastAsia="es-ES"/>
        </w:rPr>
      </w:pPr>
      <w:r w:rsidRPr="002306F1">
        <w:rPr>
          <w:lang w:val="es-ES_tradnl" w:eastAsia="es-ES"/>
        </w:rPr>
        <w:t>Por otro lado, la agrupación de componentes en vistas, facilita su comunicación a la hora de realizar flujos de datos entre ellos o realizar algún tipo de cambio de estado debido a que la vista actúa como “padre” y los componentes como elementos “hijo”, permitiendo una comunicación bidireccional.</w:t>
      </w:r>
      <w:r w:rsidR="0065191B" w:rsidRPr="002306F1">
        <w:rPr>
          <w:lang w:val="es-ES_tradnl" w:eastAsia="es-ES"/>
        </w:rPr>
        <w:t xml:space="preserve"> </w:t>
      </w:r>
      <w:r w:rsidR="00F80C15" w:rsidRPr="002306F1">
        <w:rPr>
          <w:lang w:val="es-ES_tradnl" w:eastAsia="es-ES"/>
        </w:rPr>
        <w:t xml:space="preserve">Esta característica </w:t>
      </w:r>
      <w:r w:rsidR="0065191B" w:rsidRPr="002306F1">
        <w:rPr>
          <w:lang w:val="es-ES_tradnl" w:eastAsia="es-ES"/>
        </w:rPr>
        <w:t>reduce</w:t>
      </w:r>
      <w:r w:rsidR="00F80C15" w:rsidRPr="002306F1">
        <w:rPr>
          <w:lang w:val="es-ES_tradnl" w:eastAsia="es-ES"/>
        </w:rPr>
        <w:t xml:space="preserve"> el n</w:t>
      </w:r>
      <w:r w:rsidR="0065191B" w:rsidRPr="002306F1">
        <w:rPr>
          <w:lang w:val="es-ES_tradnl" w:eastAsia="es-ES"/>
        </w:rPr>
        <w:t>úmero de ficheros empleados así como las líneas de código necesarias dentro de la aplicación.</w:t>
      </w:r>
    </w:p>
    <w:p w14:paraId="5E1EDFC6" w14:textId="2FD877BC" w:rsidR="00695E5D" w:rsidRPr="002306F1" w:rsidRDefault="0065191B" w:rsidP="00CB5AAC">
      <w:pPr>
        <w:spacing w:line="360" w:lineRule="auto"/>
        <w:ind w:firstLine="284"/>
        <w:rPr>
          <w:lang w:val="es-ES_tradnl" w:eastAsia="es-ES"/>
        </w:rPr>
      </w:pPr>
      <w:r w:rsidRPr="002306F1">
        <w:rPr>
          <w:lang w:val="es-ES_tradnl" w:eastAsia="es-ES"/>
        </w:rPr>
        <w:lastRenderedPageBreak/>
        <w:t>En las subsecciones siguientes se realiza una descripción más pormenorizada de estos dos elementos.</w:t>
      </w:r>
    </w:p>
    <w:p w14:paraId="381A2807" w14:textId="34412655" w:rsidR="0045116A" w:rsidRPr="002306F1" w:rsidRDefault="0065191B" w:rsidP="003E6651">
      <w:pPr>
        <w:spacing w:before="120" w:after="120"/>
        <w:rPr>
          <w:b/>
          <w:color w:val="365F91" w:themeColor="accent1" w:themeShade="BF"/>
          <w:sz w:val="24"/>
          <w:szCs w:val="24"/>
          <w:lang w:val="es-ES_tradnl" w:eastAsia="es-ES"/>
        </w:rPr>
      </w:pPr>
      <w:r w:rsidRPr="002306F1">
        <w:rPr>
          <w:noProof/>
          <w:lang w:val="es-ES" w:eastAsia="es-ES"/>
        </w:rPr>
        <mc:AlternateContent>
          <mc:Choice Requires="wps">
            <w:drawing>
              <wp:anchor distT="0" distB="0" distL="114300" distR="114300" simplePos="0" relativeHeight="251771904" behindDoc="0" locked="0" layoutInCell="1" allowOverlap="1" wp14:anchorId="09FEB9E6" wp14:editId="7B507B42">
                <wp:simplePos x="0" y="0"/>
                <wp:positionH relativeFrom="margin">
                  <wp:align>center</wp:align>
                </wp:positionH>
                <wp:positionV relativeFrom="paragraph">
                  <wp:posOffset>2274128</wp:posOffset>
                </wp:positionV>
                <wp:extent cx="2733152" cy="635"/>
                <wp:effectExtent l="0" t="0" r="0" b="1905"/>
                <wp:wrapTopAndBottom/>
                <wp:docPr id="60" name="Cuadro de texto 60"/>
                <wp:cNvGraphicFramePr/>
                <a:graphic xmlns:a="http://schemas.openxmlformats.org/drawingml/2006/main">
                  <a:graphicData uri="http://schemas.microsoft.com/office/word/2010/wordprocessingShape">
                    <wps:wsp>
                      <wps:cNvSpPr txBox="1"/>
                      <wps:spPr>
                        <a:xfrm>
                          <a:off x="0" y="0"/>
                          <a:ext cx="2733152" cy="635"/>
                        </a:xfrm>
                        <a:prstGeom prst="rect">
                          <a:avLst/>
                        </a:prstGeom>
                        <a:solidFill>
                          <a:prstClr val="white"/>
                        </a:solidFill>
                        <a:ln>
                          <a:noFill/>
                        </a:ln>
                        <a:effectLst/>
                      </wps:spPr>
                      <wps:txbx>
                        <w:txbxContent>
                          <w:p w14:paraId="367D9A1D" w14:textId="5402EA78" w:rsidR="009E7289" w:rsidRPr="00F37C87" w:rsidRDefault="009E7289" w:rsidP="008F4DC8">
                            <w:pPr>
                              <w:pStyle w:val="Descripcin"/>
                              <w:jc w:val="left"/>
                              <w:rPr>
                                <w:rFonts w:ascii="Calibri" w:hAnsi="Calibri" w:cs="Times New Roman"/>
                                <w:noProof/>
                              </w:rPr>
                            </w:pPr>
                            <w:bookmarkStart w:id="377" w:name="_Toc19108182"/>
                            <w:r>
                              <w:t xml:space="preserve">Ilustración </w:t>
                            </w:r>
                            <w:r>
                              <w:fldChar w:fldCharType="begin"/>
                            </w:r>
                            <w:r>
                              <w:instrText xml:space="preserve"> SEQ Ilustración \* ARABIC </w:instrText>
                            </w:r>
                            <w:r>
                              <w:fldChar w:fldCharType="separate"/>
                            </w:r>
                            <w:r w:rsidR="00BA06B5">
                              <w:rPr>
                                <w:noProof/>
                              </w:rPr>
                              <w:t>19</w:t>
                            </w:r>
                            <w:r>
                              <w:fldChar w:fldCharType="end"/>
                            </w:r>
                            <w:r>
                              <w:t>: E</w:t>
                            </w:r>
                            <w:r>
                              <w:rPr>
                                <w:noProof/>
                              </w:rPr>
                              <w:t>lementos de un componente Vue.js</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EB9E6" id="Cuadro de texto 60" o:spid="_x0000_s1095" type="#_x0000_t202" style="position:absolute;left:0;text-align:left;margin-left:0;margin-top:179.05pt;width:215.2pt;height:.05pt;z-index:251771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" stroked="f">
                <v:textbox style="mso-fit-shape-to-text:t" inset="0,0,0,0">
                  <w:txbxContent>
                    <w:p w14:paraId="367D9A1D" w14:textId="5402EA78" w:rsidR="009E7289" w:rsidRPr="00F37C87" w:rsidRDefault="009E7289" w:rsidP="008F4DC8">
                      <w:pPr>
                        <w:pStyle w:val="Descripcin"/>
                        <w:jc w:val="left"/>
                        <w:rPr>
                          <w:rFonts w:ascii="Calibri" w:hAnsi="Calibri" w:cs="Times New Roman"/>
                          <w:noProof/>
                        </w:rPr>
                      </w:pPr>
                      <w:bookmarkStart w:id="378" w:name="_Toc19108182"/>
                      <w:r>
                        <w:t xml:space="preserve">Ilustración </w:t>
                      </w:r>
                      <w:r>
                        <w:fldChar w:fldCharType="begin"/>
                      </w:r>
                      <w:r>
                        <w:instrText xml:space="preserve"> SEQ Ilustración \* ARABIC </w:instrText>
                      </w:r>
                      <w:r>
                        <w:fldChar w:fldCharType="separate"/>
                      </w:r>
                      <w:r w:rsidR="00BA06B5">
                        <w:rPr>
                          <w:noProof/>
                        </w:rPr>
                        <w:t>19</w:t>
                      </w:r>
                      <w:r>
                        <w:fldChar w:fldCharType="end"/>
                      </w:r>
                      <w:r>
                        <w:t>: E</w:t>
                      </w:r>
                      <w:r>
                        <w:rPr>
                          <w:noProof/>
                        </w:rPr>
                        <w:t>lementos de un componente Vue.js</w:t>
                      </w:r>
                      <w:bookmarkEnd w:id="378"/>
                    </w:p>
                  </w:txbxContent>
                </v:textbox>
                <w10:wrap type="topAndBottom" anchorx="margin"/>
              </v:shape>
            </w:pict>
          </mc:Fallback>
        </mc:AlternateContent>
      </w:r>
      <w:r w:rsidRPr="002306F1">
        <w:rPr>
          <w:rFonts w:ascii="Calibri" w:hAnsi="Calibri" w:cs="Times New Roman"/>
          <w:noProof/>
          <w:color w:val="auto"/>
          <w:lang w:val="es-ES" w:eastAsia="es-ES"/>
        </w:rPr>
        <w:drawing>
          <wp:anchor distT="0" distB="0" distL="114300" distR="114300" simplePos="0" relativeHeight="251769856" behindDoc="0" locked="0" layoutInCell="1" allowOverlap="1" wp14:anchorId="08CE6FC5" wp14:editId="59957FEC">
            <wp:simplePos x="0" y="0"/>
            <wp:positionH relativeFrom="margin">
              <wp:align>center</wp:align>
            </wp:positionH>
            <wp:positionV relativeFrom="paragraph">
              <wp:posOffset>330559</wp:posOffset>
            </wp:positionV>
            <wp:extent cx="2215728" cy="1885950"/>
            <wp:effectExtent l="0" t="0" r="0"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15728" cy="1885950"/>
                    </a:xfrm>
                    <a:prstGeom prst="rect">
                      <a:avLst/>
                    </a:prstGeom>
                    <a:noFill/>
                  </pic:spPr>
                </pic:pic>
              </a:graphicData>
            </a:graphic>
            <wp14:sizeRelH relativeFrom="margin">
              <wp14:pctWidth>0</wp14:pctWidth>
            </wp14:sizeRelH>
            <wp14:sizeRelV relativeFrom="margin">
              <wp14:pctHeight>0</wp14:pctHeight>
            </wp14:sizeRelV>
          </wp:anchor>
        </w:drawing>
      </w:r>
      <w:r w:rsidR="0045116A" w:rsidRPr="002306F1">
        <w:rPr>
          <w:b/>
          <w:color w:val="365F91" w:themeColor="accent1" w:themeShade="BF"/>
          <w:sz w:val="24"/>
          <w:szCs w:val="24"/>
          <w:lang w:val="es-ES_tradnl" w:eastAsia="es-ES"/>
        </w:rPr>
        <w:t>Componentes</w:t>
      </w:r>
    </w:p>
    <w:p w14:paraId="44169133" w14:textId="41F912F1" w:rsidR="008F4DC8" w:rsidRPr="002306F1" w:rsidRDefault="008F4DC8" w:rsidP="0045116A">
      <w:pPr>
        <w:rPr>
          <w:lang w:val="es-ES_tradnl"/>
        </w:rPr>
      </w:pPr>
    </w:p>
    <w:p w14:paraId="0E46614A" w14:textId="5F56C229" w:rsidR="0079682E" w:rsidRPr="002306F1" w:rsidRDefault="0079682E" w:rsidP="00005856">
      <w:pPr>
        <w:spacing w:line="360" w:lineRule="auto"/>
        <w:ind w:firstLine="284"/>
        <w:rPr>
          <w:lang w:val="es-ES_tradnl" w:eastAsia="es-ES"/>
        </w:rPr>
      </w:pPr>
      <w:r w:rsidRPr="002306F1">
        <w:rPr>
          <w:lang w:val="es-ES_tradnl" w:eastAsia="es-ES"/>
        </w:rPr>
        <w:t>Como se ha introducido en la sección anterior, los componentes son los ladrillos que forman las pantallas de nuestra aplicación.</w:t>
      </w:r>
    </w:p>
    <w:p w14:paraId="30CD3A34" w14:textId="4FAF289F" w:rsidR="008F4DC8" w:rsidRPr="002306F1" w:rsidRDefault="00005856" w:rsidP="00005856">
      <w:pPr>
        <w:spacing w:line="360" w:lineRule="auto"/>
        <w:ind w:firstLine="284"/>
        <w:rPr>
          <w:lang w:val="es-ES_tradnl" w:eastAsia="es-ES"/>
        </w:rPr>
      </w:pPr>
      <w:r w:rsidRPr="002306F1">
        <w:rPr>
          <w:lang w:val="es-ES_tradnl" w:eastAsia="es-ES"/>
        </w:rPr>
        <w:t>En la imagen anterior se observa de manera gráfica la estructura de un componente. En ella se distinguen tres elementos:</w:t>
      </w:r>
    </w:p>
    <w:p w14:paraId="2046C285" w14:textId="7F9E9529" w:rsidR="00005856" w:rsidRPr="002306F1" w:rsidRDefault="00005856" w:rsidP="00174F00">
      <w:pPr>
        <w:pStyle w:val="Prrafodelista"/>
        <w:numPr>
          <w:ilvl w:val="0"/>
          <w:numId w:val="11"/>
        </w:numPr>
        <w:spacing w:line="360" w:lineRule="auto"/>
        <w:rPr>
          <w:lang w:val="es-ES_tradnl" w:eastAsia="es-ES"/>
        </w:rPr>
      </w:pPr>
      <w:r w:rsidRPr="002306F1">
        <w:rPr>
          <w:lang w:val="es-ES_tradnl" w:eastAsia="es-ES"/>
        </w:rPr>
        <w:t xml:space="preserve"> &lt;</w:t>
      </w:r>
      <w:r w:rsidRPr="002306F1">
        <w:rPr>
          <w:rFonts w:ascii="Consolas" w:hAnsi="Consolas"/>
          <w:lang w:val="es-ES_tradnl" w:eastAsia="es-ES"/>
        </w:rPr>
        <w:t>template</w:t>
      </w:r>
      <w:r w:rsidRPr="002306F1">
        <w:rPr>
          <w:lang w:val="es-ES_tradnl" w:eastAsia="es-ES"/>
        </w:rPr>
        <w:t xml:space="preserve">&gt;: En esta sección se aloja el código html que forma el componente y que </w:t>
      </w:r>
      <w:r w:rsidR="009A430E" w:rsidRPr="002306F1">
        <w:rPr>
          <w:lang w:val="es-ES_tradnl" w:eastAsia="es-ES"/>
        </w:rPr>
        <w:t>se visualizará</w:t>
      </w:r>
      <w:r w:rsidR="00AB6F6C" w:rsidRPr="002306F1">
        <w:rPr>
          <w:lang w:val="es-ES_tradnl" w:eastAsia="es-ES"/>
        </w:rPr>
        <w:t xml:space="preserve"> en el navegador.</w:t>
      </w:r>
    </w:p>
    <w:p w14:paraId="2513CD42" w14:textId="578B0AFB" w:rsidR="00AB6F6C" w:rsidRPr="002306F1" w:rsidRDefault="00AB6F6C" w:rsidP="00174F00">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script</w:t>
      </w:r>
      <w:r w:rsidRPr="002306F1">
        <w:rPr>
          <w:lang w:val="es-ES_tradnl" w:eastAsia="es-ES"/>
        </w:rPr>
        <w:t xml:space="preserve">&gt;: Sección que contiene el código </w:t>
      </w:r>
      <w:r w:rsidR="00A35496" w:rsidRPr="002306F1">
        <w:rPr>
          <w:lang w:val="es-ES_tradnl" w:eastAsia="es-ES"/>
        </w:rPr>
        <w:t>JavaScript</w:t>
      </w:r>
      <w:r w:rsidRPr="002306F1">
        <w:rPr>
          <w:lang w:val="es-ES_tradnl" w:eastAsia="es-ES"/>
        </w:rPr>
        <w:t xml:space="preserve"> necesario para el funcionamiento del componente. Aquí es donde se importan ficheros externo, se definen propiedades, los valores que toman estas y que se representan posteriormente en el template gracias a la comunicación bidireccional existente entre ellos.</w:t>
      </w:r>
    </w:p>
    <w:p w14:paraId="64E47ED3" w14:textId="25CCF78C" w:rsidR="00AB6F6C" w:rsidRPr="002306F1" w:rsidRDefault="00AB6F6C" w:rsidP="00174F00">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style</w:t>
      </w:r>
      <w:r w:rsidRPr="002306F1">
        <w:rPr>
          <w:lang w:val="es-ES_tradnl" w:eastAsia="es-ES"/>
        </w:rPr>
        <w:t xml:space="preserve">&gt;: Sección que contendrá los estilos css que manejarán el formato de presentación del componente en pantalla. A diferencia de los dos anteriores, su definición no es obligatoria, pues los estilos pueden ser </w:t>
      </w:r>
      <w:r w:rsidR="00686CA1" w:rsidRPr="002306F1">
        <w:rPr>
          <w:lang w:val="es-ES_tradnl" w:eastAsia="es-ES"/>
        </w:rPr>
        <w:t>establecidos</w:t>
      </w:r>
      <w:r w:rsidRPr="002306F1">
        <w:rPr>
          <w:lang w:val="es-ES_tradnl" w:eastAsia="es-ES"/>
        </w:rPr>
        <w:t xml:space="preserve"> en ficheros externos a nivel general de la aplicación pero si es conveniente</w:t>
      </w:r>
      <w:r w:rsidR="00106AE9" w:rsidRPr="002306F1">
        <w:rPr>
          <w:lang w:val="es-ES_tradnl" w:eastAsia="es-ES"/>
        </w:rPr>
        <w:t>, en caso de necesitarlos,</w:t>
      </w:r>
      <w:r w:rsidRPr="002306F1">
        <w:rPr>
          <w:lang w:val="es-ES_tradnl" w:eastAsia="es-ES"/>
        </w:rPr>
        <w:t xml:space="preserve"> para favorecer la encapsulación de comportamientos.</w:t>
      </w:r>
    </w:p>
    <w:p w14:paraId="06ECD53C" w14:textId="6EF77CD4" w:rsidR="00455A56" w:rsidRPr="002306F1" w:rsidRDefault="00455A56" w:rsidP="00455A56">
      <w:pPr>
        <w:spacing w:line="360" w:lineRule="auto"/>
        <w:ind w:firstLine="284"/>
        <w:rPr>
          <w:lang w:val="es-ES_tradnl" w:eastAsia="es-ES"/>
        </w:rPr>
      </w:pPr>
      <w:r w:rsidRPr="002306F1">
        <w:rPr>
          <w:lang w:val="es-ES_tradnl" w:eastAsia="es-ES"/>
        </w:rPr>
        <w:t>El uso de componentes tiene unos beneficios directos en relación al código y al diseño:</w:t>
      </w:r>
    </w:p>
    <w:p w14:paraId="49B8BD74" w14:textId="24DBA0BB" w:rsidR="00455A56" w:rsidRPr="002306F1" w:rsidRDefault="00455A56" w:rsidP="00174F00">
      <w:pPr>
        <w:pStyle w:val="Prrafodelista"/>
        <w:numPr>
          <w:ilvl w:val="0"/>
          <w:numId w:val="21"/>
        </w:numPr>
        <w:spacing w:line="360" w:lineRule="auto"/>
        <w:rPr>
          <w:lang w:val="es-ES_tradnl" w:eastAsia="es-ES"/>
        </w:rPr>
      </w:pPr>
      <w:r w:rsidRPr="002306F1">
        <w:rPr>
          <w:b/>
          <w:lang w:val="es-ES_tradnl" w:eastAsia="es-ES"/>
        </w:rPr>
        <w:t>Reutilización</w:t>
      </w:r>
      <w:r w:rsidRPr="002306F1">
        <w:rPr>
          <w:lang w:val="es-ES_tradnl" w:eastAsia="es-ES"/>
        </w:rPr>
        <w:t>: Un componente</w:t>
      </w:r>
      <w:r w:rsidR="00E020C1" w:rsidRPr="002306F1">
        <w:rPr>
          <w:lang w:val="es-ES_tradnl" w:eastAsia="es-ES"/>
        </w:rPr>
        <w:t xml:space="preserve"> sólo es necesario definirlo una vez y</w:t>
      </w:r>
      <w:r w:rsidRPr="002306F1">
        <w:rPr>
          <w:lang w:val="es-ES_tradnl" w:eastAsia="es-ES"/>
        </w:rPr>
        <w:t xml:space="preserve"> puede ser utilizado en tantas vistas</w:t>
      </w:r>
      <w:r w:rsidR="00E020C1" w:rsidRPr="002306F1">
        <w:rPr>
          <w:lang w:val="es-ES_tradnl" w:eastAsia="es-ES"/>
        </w:rPr>
        <w:t xml:space="preserve"> como sea necesario. </w:t>
      </w:r>
      <w:r w:rsidRPr="002306F1">
        <w:rPr>
          <w:lang w:val="es-ES_tradnl" w:eastAsia="es-ES"/>
        </w:rPr>
        <w:t xml:space="preserve"> </w:t>
      </w:r>
    </w:p>
    <w:p w14:paraId="4056209F" w14:textId="443D57D6" w:rsidR="00455A56" w:rsidRPr="002306F1" w:rsidRDefault="00455A56" w:rsidP="00174F00">
      <w:pPr>
        <w:pStyle w:val="Prrafodelista"/>
        <w:numPr>
          <w:ilvl w:val="0"/>
          <w:numId w:val="21"/>
        </w:numPr>
        <w:spacing w:line="360" w:lineRule="auto"/>
        <w:rPr>
          <w:lang w:val="es-ES_tradnl" w:eastAsia="es-ES"/>
        </w:rPr>
      </w:pPr>
      <w:r w:rsidRPr="002306F1">
        <w:rPr>
          <w:b/>
          <w:lang w:val="es-ES_tradnl" w:eastAsia="es-ES"/>
        </w:rPr>
        <w:t>Encapsulación</w:t>
      </w:r>
      <w:r w:rsidRPr="002306F1">
        <w:rPr>
          <w:lang w:val="es-ES_tradnl" w:eastAsia="es-ES"/>
        </w:rPr>
        <w:t>: El comportamiento de un componente</w:t>
      </w:r>
      <w:r w:rsidR="00E020C1" w:rsidRPr="002306F1">
        <w:rPr>
          <w:lang w:val="es-ES_tradnl" w:eastAsia="es-ES"/>
        </w:rPr>
        <w:t xml:space="preserve"> está restringido a su ámbito de actuación o “</w:t>
      </w:r>
      <w:r w:rsidR="00E020C1" w:rsidRPr="002306F1">
        <w:rPr>
          <w:i/>
          <w:lang w:val="es-ES_tradnl" w:eastAsia="es-ES"/>
        </w:rPr>
        <w:t>scope</w:t>
      </w:r>
      <w:r w:rsidR="00E020C1" w:rsidRPr="002306F1">
        <w:rPr>
          <w:lang w:val="es-ES_tradnl" w:eastAsia="es-ES"/>
        </w:rPr>
        <w:t>”, sin que interfiera</w:t>
      </w:r>
      <w:r w:rsidR="00BF1582" w:rsidRPr="002306F1">
        <w:rPr>
          <w:lang w:val="es-ES_tradnl" w:eastAsia="es-ES"/>
        </w:rPr>
        <w:t>, si así se requiere,</w:t>
      </w:r>
      <w:r w:rsidR="00E020C1" w:rsidRPr="002306F1">
        <w:rPr>
          <w:lang w:val="es-ES_tradnl" w:eastAsia="es-ES"/>
        </w:rPr>
        <w:t xml:space="preserve"> con el resto de código de una vista.</w:t>
      </w:r>
    </w:p>
    <w:p w14:paraId="1E699404" w14:textId="77777777" w:rsidR="008C193F" w:rsidRDefault="008C193F" w:rsidP="00455A56">
      <w:pPr>
        <w:spacing w:after="120"/>
        <w:rPr>
          <w:b/>
          <w:color w:val="365F91" w:themeColor="accent1" w:themeShade="BF"/>
          <w:sz w:val="24"/>
          <w:szCs w:val="24"/>
          <w:lang w:val="es-ES_tradnl" w:eastAsia="es-ES"/>
        </w:rPr>
      </w:pPr>
    </w:p>
    <w:p w14:paraId="395A0469" w14:textId="77777777" w:rsidR="00570508" w:rsidRDefault="00570508" w:rsidP="00455A56">
      <w:pPr>
        <w:spacing w:after="120"/>
        <w:rPr>
          <w:b/>
          <w:color w:val="365F91" w:themeColor="accent1" w:themeShade="BF"/>
          <w:sz w:val="24"/>
          <w:szCs w:val="24"/>
          <w:lang w:val="es-ES_tradnl" w:eastAsia="es-ES"/>
        </w:rPr>
      </w:pPr>
    </w:p>
    <w:p w14:paraId="4D6813A6" w14:textId="77777777" w:rsidR="00570508" w:rsidRPr="002306F1" w:rsidRDefault="00570508" w:rsidP="00455A56">
      <w:pPr>
        <w:spacing w:after="120"/>
        <w:rPr>
          <w:b/>
          <w:color w:val="365F91" w:themeColor="accent1" w:themeShade="BF"/>
          <w:sz w:val="24"/>
          <w:szCs w:val="24"/>
          <w:lang w:val="es-ES_tradnl" w:eastAsia="es-ES"/>
        </w:rPr>
      </w:pPr>
    </w:p>
    <w:p w14:paraId="4661FC7F" w14:textId="185D14A2" w:rsidR="00455A56" w:rsidRPr="002306F1" w:rsidRDefault="00455A56" w:rsidP="00455A56">
      <w:pPr>
        <w:spacing w:after="120"/>
        <w:rPr>
          <w:b/>
          <w:color w:val="365F91" w:themeColor="accent1" w:themeShade="BF"/>
          <w:sz w:val="24"/>
          <w:szCs w:val="24"/>
          <w:lang w:val="es-ES_tradnl" w:eastAsia="es-ES"/>
        </w:rPr>
      </w:pPr>
      <w:r w:rsidRPr="002306F1">
        <w:rPr>
          <w:b/>
          <w:color w:val="365F91" w:themeColor="accent1" w:themeShade="BF"/>
          <w:sz w:val="24"/>
          <w:szCs w:val="24"/>
          <w:lang w:val="es-ES_tradnl" w:eastAsia="es-ES"/>
        </w:rPr>
        <w:t>Vistas</w:t>
      </w:r>
    </w:p>
    <w:p w14:paraId="00A66EC3" w14:textId="2F8315CF" w:rsidR="0045116A" w:rsidRPr="002306F1" w:rsidRDefault="00455A56" w:rsidP="000C03F4">
      <w:pPr>
        <w:spacing w:line="360" w:lineRule="auto"/>
        <w:ind w:firstLine="284"/>
        <w:rPr>
          <w:lang w:val="es-ES_tradnl"/>
        </w:rPr>
      </w:pPr>
      <w:r w:rsidRPr="002306F1">
        <w:rPr>
          <w:lang w:val="es-ES_tradnl" w:eastAsia="es-ES"/>
        </w:rPr>
        <w:t>Las vistas son agrupaciones de 1 o n componentes que</w:t>
      </w:r>
      <w:r w:rsidR="000C03F4" w:rsidRPr="002306F1">
        <w:rPr>
          <w:lang w:val="es-ES_tradnl" w:eastAsia="es-ES"/>
        </w:rPr>
        <w:t xml:space="preserve"> combinándolos e interactuando entre ellos,</w:t>
      </w:r>
      <w:r w:rsidRPr="002306F1">
        <w:rPr>
          <w:lang w:val="es-ES_tradnl" w:eastAsia="es-ES"/>
        </w:rPr>
        <w:t xml:space="preserve"> permiten la definición de </w:t>
      </w:r>
      <w:r w:rsidR="000C03F4" w:rsidRPr="002306F1">
        <w:rPr>
          <w:lang w:val="es-ES_tradnl" w:eastAsia="es-ES"/>
        </w:rPr>
        <w:t>las pantallas</w:t>
      </w:r>
      <w:r w:rsidR="00B931F1" w:rsidRPr="002306F1">
        <w:rPr>
          <w:lang w:val="es-ES_tradnl" w:eastAsia="es-ES"/>
        </w:rPr>
        <w:t>. A nivel de código tienen la misma estructura que éstos, pero incorporan una característica muy importante que l</w:t>
      </w:r>
      <w:r w:rsidR="008A5F97" w:rsidRPr="002306F1">
        <w:rPr>
          <w:lang w:val="es-ES_tradnl" w:eastAsia="es-ES"/>
        </w:rPr>
        <w:t>o</w:t>
      </w:r>
      <w:r w:rsidR="00935171" w:rsidRPr="002306F1">
        <w:rPr>
          <w:lang w:val="es-ES_tradnl" w:eastAsia="es-ES"/>
        </w:rPr>
        <w:t>s hacen diferentes</w:t>
      </w:r>
      <w:r w:rsidR="00B931F1" w:rsidRPr="002306F1">
        <w:rPr>
          <w:lang w:val="es-ES_tradnl" w:eastAsia="es-ES"/>
        </w:rPr>
        <w:t xml:space="preserve">, y es que importan en su interior </w:t>
      </w:r>
      <w:r w:rsidR="008A5F97" w:rsidRPr="002306F1">
        <w:rPr>
          <w:lang w:val="es-ES_tradnl"/>
        </w:rPr>
        <w:t xml:space="preserve">los </w:t>
      </w:r>
      <w:r w:rsidR="00935171" w:rsidRPr="002306F1">
        <w:rPr>
          <w:lang w:val="es-ES_tradnl"/>
        </w:rPr>
        <w:t>ficheros</w:t>
      </w:r>
      <w:r w:rsidR="008A5F97" w:rsidRPr="002306F1">
        <w:rPr>
          <w:lang w:val="es-ES_tradnl"/>
        </w:rPr>
        <w:t xml:space="preserve"> necesarios para la formación de las pantallas.</w:t>
      </w:r>
    </w:p>
    <w:p w14:paraId="18F08FFA" w14:textId="7ACBCB51" w:rsidR="000E45BB" w:rsidRPr="002306F1" w:rsidRDefault="00836F63" w:rsidP="000C03F4">
      <w:pPr>
        <w:spacing w:line="360" w:lineRule="auto"/>
        <w:ind w:firstLine="284"/>
        <w:rPr>
          <w:lang w:val="es-ES_tradnl"/>
        </w:rPr>
      </w:pPr>
      <w:r w:rsidRPr="002306F1">
        <w:rPr>
          <w:rFonts w:ascii="Calibri" w:hAnsi="Calibri" w:cs="Times New Roman"/>
          <w:noProof/>
          <w:color w:val="auto"/>
          <w:shd w:val="clear" w:color="auto" w:fill="auto"/>
          <w:lang w:val="es-ES" w:eastAsia="es-ES"/>
        </w:rPr>
        <w:drawing>
          <wp:anchor distT="0" distB="0" distL="114300" distR="114300" simplePos="0" relativeHeight="251776000" behindDoc="0" locked="0" layoutInCell="1" allowOverlap="1" wp14:anchorId="4A60EDD9" wp14:editId="57595EC5">
            <wp:simplePos x="0" y="0"/>
            <wp:positionH relativeFrom="margin">
              <wp:align>left</wp:align>
            </wp:positionH>
            <wp:positionV relativeFrom="paragraph">
              <wp:posOffset>542423</wp:posOffset>
            </wp:positionV>
            <wp:extent cx="5727700" cy="2063750"/>
            <wp:effectExtent l="0" t="0" r="635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pic:spPr>
                </pic:pic>
              </a:graphicData>
            </a:graphic>
            <wp14:sizeRelH relativeFrom="page">
              <wp14:pctWidth>0</wp14:pctWidth>
            </wp14:sizeRelH>
            <wp14:sizeRelV relativeFrom="page">
              <wp14:pctHeight>0</wp14:pctHeight>
            </wp14:sizeRelV>
          </wp:anchor>
        </w:drawing>
      </w:r>
      <w:r w:rsidR="000E45BB" w:rsidRPr="002306F1">
        <w:rPr>
          <w:noProof/>
          <w:lang w:val="es-ES" w:eastAsia="es-ES"/>
        </w:rPr>
        <mc:AlternateContent>
          <mc:Choice Requires="wps">
            <w:drawing>
              <wp:anchor distT="0" distB="0" distL="114300" distR="114300" simplePos="0" relativeHeight="251778048" behindDoc="0" locked="0" layoutInCell="1" allowOverlap="1" wp14:anchorId="6738967C" wp14:editId="1A9583D6">
                <wp:simplePos x="0" y="0"/>
                <wp:positionH relativeFrom="column">
                  <wp:posOffset>0</wp:posOffset>
                </wp:positionH>
                <wp:positionV relativeFrom="paragraph">
                  <wp:posOffset>2706370</wp:posOffset>
                </wp:positionV>
                <wp:extent cx="572770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6510519C" w14:textId="63535C90" w:rsidR="009E7289" w:rsidRPr="00F60B8B" w:rsidRDefault="009E7289" w:rsidP="000E45BB">
                            <w:pPr>
                              <w:pStyle w:val="Descripcin"/>
                              <w:jc w:val="center"/>
                              <w:rPr>
                                <w:rFonts w:ascii="Calibri" w:hAnsi="Calibri" w:cs="Times New Roman"/>
                                <w:noProof/>
                              </w:rPr>
                            </w:pPr>
                            <w:bookmarkStart w:id="379" w:name="_Toc19108183"/>
                            <w:r>
                              <w:t xml:space="preserve">Ilustración </w:t>
                            </w:r>
                            <w:r>
                              <w:fldChar w:fldCharType="begin"/>
                            </w:r>
                            <w:r>
                              <w:instrText xml:space="preserve"> SEQ Ilustración \* ARABIC </w:instrText>
                            </w:r>
                            <w:r>
                              <w:fldChar w:fldCharType="separate"/>
                            </w:r>
                            <w:r w:rsidR="00BA06B5">
                              <w:rPr>
                                <w:noProof/>
                              </w:rPr>
                              <w:t>20</w:t>
                            </w:r>
                            <w:r>
                              <w:fldChar w:fldCharType="end"/>
                            </w:r>
                            <w:r>
                              <w:t>: Flujo de composición de la vista.Contactoview.vue</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967C" id="Cuadro de texto 76" o:spid="_x0000_s1096" type="#_x0000_t202" style="position:absolute;left:0;text-align:left;margin-left:0;margin-top:213.1pt;width:45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" stroked="f">
                <v:textbox style="mso-fit-shape-to-text:t" inset="0,0,0,0">
                  <w:txbxContent>
                    <w:p w14:paraId="6510519C" w14:textId="63535C90" w:rsidR="009E7289" w:rsidRPr="00F60B8B" w:rsidRDefault="009E7289" w:rsidP="000E45BB">
                      <w:pPr>
                        <w:pStyle w:val="Descripcin"/>
                        <w:jc w:val="center"/>
                        <w:rPr>
                          <w:rFonts w:ascii="Calibri" w:hAnsi="Calibri" w:cs="Times New Roman"/>
                          <w:noProof/>
                        </w:rPr>
                      </w:pPr>
                      <w:bookmarkStart w:id="380" w:name="_Toc19108183"/>
                      <w:r>
                        <w:t xml:space="preserve">Ilustración </w:t>
                      </w:r>
                      <w:r>
                        <w:fldChar w:fldCharType="begin"/>
                      </w:r>
                      <w:r>
                        <w:instrText xml:space="preserve"> SEQ Ilustración \* ARABIC </w:instrText>
                      </w:r>
                      <w:r>
                        <w:fldChar w:fldCharType="separate"/>
                      </w:r>
                      <w:r w:rsidR="00BA06B5">
                        <w:rPr>
                          <w:noProof/>
                        </w:rPr>
                        <w:t>20</w:t>
                      </w:r>
                      <w:r>
                        <w:fldChar w:fldCharType="end"/>
                      </w:r>
                      <w:r>
                        <w:t>: Flujo de composición de la vista.Contactoview.vue</w:t>
                      </w:r>
                      <w:bookmarkEnd w:id="380"/>
                    </w:p>
                  </w:txbxContent>
                </v:textbox>
                <w10:wrap type="topAndBottom"/>
              </v:shape>
            </w:pict>
          </mc:Fallback>
        </mc:AlternateContent>
      </w:r>
      <w:r w:rsidR="000E45BB" w:rsidRPr="002306F1">
        <w:rPr>
          <w:lang w:val="es-ES_tradnl"/>
        </w:rPr>
        <w:t xml:space="preserve">En la imagen siguiente se muestra el flujo de composición de la pantalla de Contacto </w:t>
      </w:r>
      <w:r w:rsidR="000E45BB" w:rsidRPr="002306F1">
        <w:rPr>
          <w:i/>
          <w:lang w:val="es-ES_tradnl"/>
        </w:rPr>
        <w:t>(/src/views/Contactoview.vue</w:t>
      </w:r>
      <w:r w:rsidR="000E45BB" w:rsidRPr="002306F1">
        <w:rPr>
          <w:lang w:val="es-ES_tradnl"/>
        </w:rPr>
        <w:t>).</w:t>
      </w:r>
    </w:p>
    <w:p w14:paraId="0BF3E937" w14:textId="33AFD003" w:rsidR="0045116A" w:rsidRPr="002306F1" w:rsidRDefault="0045116A" w:rsidP="0045116A">
      <w:pPr>
        <w:rPr>
          <w:lang w:val="es-ES_tradnl"/>
        </w:rPr>
      </w:pPr>
    </w:p>
    <w:p w14:paraId="654B95C7" w14:textId="41DED83E" w:rsidR="00564443" w:rsidRPr="002306F1" w:rsidRDefault="000E3113" w:rsidP="00174F00">
      <w:pPr>
        <w:pStyle w:val="Prrafodelista"/>
        <w:numPr>
          <w:ilvl w:val="0"/>
          <w:numId w:val="22"/>
        </w:numPr>
        <w:spacing w:line="360" w:lineRule="auto"/>
        <w:rPr>
          <w:lang w:val="es-ES_tradnl" w:eastAsia="es-ES"/>
        </w:rPr>
      </w:pPr>
      <w:r w:rsidRPr="002306F1">
        <w:rPr>
          <w:lang w:val="es-ES_tradnl" w:eastAsia="es-ES"/>
        </w:rPr>
        <w:t xml:space="preserve">En primer lugar se importan los ficheros que van a componer la vista asociándolos a un </w:t>
      </w:r>
      <w:r w:rsidR="00935171" w:rsidRPr="002306F1">
        <w:rPr>
          <w:lang w:val="es-ES_tradnl" w:eastAsia="es-ES"/>
        </w:rPr>
        <w:t>“</w:t>
      </w:r>
      <w:r w:rsidRPr="002306F1">
        <w:rPr>
          <w:lang w:val="es-ES_tradnl" w:eastAsia="es-ES"/>
        </w:rPr>
        <w:t>alias</w:t>
      </w:r>
      <w:r w:rsidR="00935171" w:rsidRPr="002306F1">
        <w:rPr>
          <w:lang w:val="es-ES_tradnl" w:eastAsia="es-ES"/>
        </w:rPr>
        <w:t xml:space="preserve">”. En nuestro ejemplo importamos </w:t>
      </w:r>
      <w:r w:rsidR="00935171" w:rsidRPr="002306F1">
        <w:rPr>
          <w:i/>
          <w:lang w:val="es-ES_tradnl" w:eastAsia="es-ES"/>
        </w:rPr>
        <w:t>Menu.vue</w:t>
      </w:r>
      <w:r w:rsidR="00935171" w:rsidRPr="002306F1">
        <w:rPr>
          <w:lang w:val="es-ES_tradnl" w:eastAsia="es-ES"/>
        </w:rPr>
        <w:t xml:space="preserve"> y </w:t>
      </w:r>
      <w:r w:rsidR="00935171" w:rsidRPr="002306F1">
        <w:rPr>
          <w:i/>
          <w:lang w:val="es-ES_tradnl" w:eastAsia="es-ES"/>
        </w:rPr>
        <w:t>Contacto.vue</w:t>
      </w:r>
      <w:r w:rsidR="00935171" w:rsidRPr="002306F1">
        <w:rPr>
          <w:lang w:val="es-ES_tradnl" w:eastAsia="es-ES"/>
        </w:rPr>
        <w:t xml:space="preserve">, </w:t>
      </w:r>
      <w:r w:rsidR="005134D4" w:rsidRPr="002306F1">
        <w:rPr>
          <w:lang w:val="es-ES_tradnl" w:eastAsia="es-ES"/>
        </w:rPr>
        <w:t>asociándolos</w:t>
      </w:r>
      <w:r w:rsidR="00935171" w:rsidRPr="002306F1">
        <w:rPr>
          <w:lang w:val="es-ES_tradnl" w:eastAsia="es-ES"/>
        </w:rPr>
        <w:t xml:space="preserve"> a los </w:t>
      </w:r>
      <w:r w:rsidR="005134D4" w:rsidRPr="002306F1">
        <w:rPr>
          <w:lang w:val="es-ES_tradnl" w:eastAsia="es-ES"/>
        </w:rPr>
        <w:t>alias</w:t>
      </w:r>
      <w:r w:rsidR="00935171" w:rsidRPr="002306F1">
        <w:rPr>
          <w:lang w:val="es-ES_tradnl" w:eastAsia="es-ES"/>
        </w:rPr>
        <w:t xml:space="preserve"> “Menu” y “Contacto”, respectivamente.</w:t>
      </w:r>
    </w:p>
    <w:p w14:paraId="573297D8" w14:textId="06A2F338" w:rsidR="00935171" w:rsidRPr="002306F1" w:rsidRDefault="00935171" w:rsidP="00174F00">
      <w:pPr>
        <w:pStyle w:val="Prrafodelista"/>
        <w:numPr>
          <w:ilvl w:val="0"/>
          <w:numId w:val="22"/>
        </w:numPr>
        <w:spacing w:line="360" w:lineRule="auto"/>
        <w:rPr>
          <w:lang w:val="es-ES_tradnl" w:eastAsia="es-ES"/>
        </w:rPr>
      </w:pPr>
      <w:r w:rsidRPr="002306F1">
        <w:rPr>
          <w:lang w:val="es-ES_tradnl" w:eastAsia="es-ES"/>
        </w:rPr>
        <w:t>A continuación indicamos que esos dos elementos</w:t>
      </w:r>
      <w:r w:rsidR="005134D4" w:rsidRPr="002306F1">
        <w:rPr>
          <w:lang w:val="es-ES_tradnl" w:eastAsia="es-ES"/>
        </w:rPr>
        <w:t xml:space="preserve"> los exportamos y que</w:t>
      </w:r>
      <w:r w:rsidRPr="002306F1">
        <w:rPr>
          <w:lang w:val="es-ES_tradnl" w:eastAsia="es-ES"/>
        </w:rPr>
        <w:t xml:space="preserve"> se van a comportar como componentes. Al hacer esto, le estamos indicado al framework que vamos a utilizar etiquetas personalizadas,</w:t>
      </w:r>
      <w:r w:rsidR="00E72FF1" w:rsidRPr="002306F1">
        <w:rPr>
          <w:lang w:val="es-ES_tradnl" w:eastAsia="es-ES"/>
        </w:rPr>
        <w:t xml:space="preserve"> con</w:t>
      </w:r>
      <w:r w:rsidRPr="002306F1">
        <w:rPr>
          <w:lang w:val="es-ES_tradnl" w:eastAsia="es-ES"/>
        </w:rPr>
        <w:t xml:space="preserve"> formato html y que en su interior van a </w:t>
      </w:r>
      <w:r w:rsidR="00E72FF1" w:rsidRPr="002306F1">
        <w:rPr>
          <w:lang w:val="es-ES_tradnl" w:eastAsia="es-ES"/>
        </w:rPr>
        <w:t>contener</w:t>
      </w:r>
      <w:r w:rsidRPr="002306F1">
        <w:rPr>
          <w:lang w:val="es-ES_tradnl" w:eastAsia="es-ES"/>
        </w:rPr>
        <w:t xml:space="preserve"> todo el código de cada uno de los elementos importados.</w:t>
      </w:r>
    </w:p>
    <w:p w14:paraId="4B15B36F" w14:textId="6C0A2E6A" w:rsidR="00935171" w:rsidRPr="002306F1" w:rsidRDefault="00935171" w:rsidP="00174F00">
      <w:pPr>
        <w:pStyle w:val="Prrafodelista"/>
        <w:numPr>
          <w:ilvl w:val="0"/>
          <w:numId w:val="22"/>
        </w:numPr>
        <w:spacing w:line="360" w:lineRule="auto"/>
        <w:rPr>
          <w:lang w:val="es-ES_tradnl" w:eastAsia="es-ES"/>
        </w:rPr>
      </w:pPr>
      <w:r w:rsidRPr="002306F1">
        <w:rPr>
          <w:lang w:val="es-ES_tradnl" w:eastAsia="es-ES"/>
        </w:rPr>
        <w:t xml:space="preserve">En la sección del </w:t>
      </w:r>
      <w:r w:rsidRPr="002306F1">
        <w:rPr>
          <w:i/>
          <w:lang w:val="es-ES_tradnl" w:eastAsia="es-ES"/>
        </w:rPr>
        <w:t>template</w:t>
      </w:r>
      <w:r w:rsidRPr="002306F1">
        <w:rPr>
          <w:lang w:val="es-ES_tradnl" w:eastAsia="es-ES"/>
        </w:rPr>
        <w:t xml:space="preserve"> ahora podemos definir tantas etiquetas personalizadas como sea necesario, con el objetivo de </w:t>
      </w:r>
      <w:r w:rsidR="008C193F" w:rsidRPr="002306F1">
        <w:rPr>
          <w:lang w:val="es-ES_tradnl" w:eastAsia="es-ES"/>
        </w:rPr>
        <w:t xml:space="preserve">formatear la pantalla que </w:t>
      </w:r>
      <w:r w:rsidRPr="002306F1">
        <w:rPr>
          <w:lang w:val="es-ES_tradnl" w:eastAsia="es-ES"/>
        </w:rPr>
        <w:t>necesitamos.</w:t>
      </w:r>
    </w:p>
    <w:p w14:paraId="2959CA3D" w14:textId="24277D07" w:rsidR="008F4DC8" w:rsidRPr="002306F1" w:rsidRDefault="008C193F" w:rsidP="00174F00">
      <w:pPr>
        <w:pStyle w:val="Prrafodelista"/>
        <w:numPr>
          <w:ilvl w:val="0"/>
          <w:numId w:val="22"/>
        </w:numPr>
        <w:spacing w:line="360" w:lineRule="auto"/>
        <w:rPr>
          <w:lang w:val="es-ES_tradnl"/>
        </w:rPr>
      </w:pPr>
      <w:r w:rsidRPr="002306F1">
        <w:rPr>
          <w:lang w:val="es-ES_tradnl" w:eastAsia="es-ES"/>
        </w:rPr>
        <w:t>Por último, y tras la compilación de los ficheros</w:t>
      </w:r>
      <w:r w:rsidR="005134D4" w:rsidRPr="002306F1">
        <w:rPr>
          <w:lang w:val="es-ES_tradnl" w:eastAsia="es-ES"/>
        </w:rPr>
        <w:t>,</w:t>
      </w:r>
      <w:r w:rsidRPr="002306F1">
        <w:rPr>
          <w:lang w:val="es-ES_tradnl" w:eastAsia="es-ES"/>
        </w:rPr>
        <w:t xml:space="preserve"> el navegador es capaz de representar las pantallas con el formato que hayamos definido</w:t>
      </w:r>
      <w:r w:rsidR="00D75260" w:rsidRPr="002306F1">
        <w:rPr>
          <w:lang w:val="es-ES_tradnl" w:eastAsia="es-ES"/>
        </w:rPr>
        <w:t>, en nuestro ejemplo la pantalla de Contactos</w:t>
      </w:r>
      <w:r w:rsidRPr="002306F1">
        <w:rPr>
          <w:lang w:val="es-ES_tradnl" w:eastAsia="es-ES"/>
        </w:rPr>
        <w:t>.</w:t>
      </w:r>
    </w:p>
    <w:p w14:paraId="74B05C40" w14:textId="6D453F10" w:rsidR="008F4DC8" w:rsidRPr="002306F1" w:rsidRDefault="00D65D0B" w:rsidP="005134D4">
      <w:pPr>
        <w:pStyle w:val="Ttulo2"/>
      </w:pPr>
      <w:bookmarkStart w:id="381" w:name="_Toc19108412"/>
      <w:r w:rsidRPr="002306F1">
        <w:t>Arquitectura</w:t>
      </w:r>
      <w:r w:rsidR="005134D4" w:rsidRPr="002306F1">
        <w:t xml:space="preserve"> t</w:t>
      </w:r>
      <w:r w:rsidRPr="002306F1">
        <w:t>écnica.</w:t>
      </w:r>
      <w:bookmarkEnd w:id="381"/>
    </w:p>
    <w:p w14:paraId="2CCFF824" w14:textId="33CB59C8" w:rsidR="008F4DC8" w:rsidRPr="002306F1" w:rsidRDefault="005134D4" w:rsidP="005134D4">
      <w:pPr>
        <w:spacing w:line="360" w:lineRule="auto"/>
        <w:ind w:firstLine="284"/>
        <w:rPr>
          <w:lang w:val="es-ES_tradnl"/>
        </w:rPr>
      </w:pPr>
      <w:r w:rsidRPr="002306F1">
        <w:rPr>
          <w:lang w:val="es-ES_tradnl"/>
        </w:rPr>
        <w:t xml:space="preserve">Hasta ahora se ha analizado </w:t>
      </w:r>
      <w:r w:rsidR="00D65D0B" w:rsidRPr="002306F1">
        <w:rPr>
          <w:lang w:val="es-ES_tradnl"/>
        </w:rPr>
        <w:t>el patrón arquitectónico de PetChain relacion</w:t>
      </w:r>
      <w:r w:rsidR="009A430E" w:rsidRPr="002306F1">
        <w:rPr>
          <w:lang w:val="es-ES_tradnl"/>
        </w:rPr>
        <w:t>ándolo</w:t>
      </w:r>
      <w:r w:rsidR="00D65D0B" w:rsidRPr="002306F1">
        <w:rPr>
          <w:lang w:val="es-ES_tradnl"/>
        </w:rPr>
        <w:t xml:space="preserve"> con los componentes de la aplicación</w:t>
      </w:r>
      <w:r w:rsidR="009A430E" w:rsidRPr="002306F1">
        <w:rPr>
          <w:lang w:val="es-ES_tradnl"/>
        </w:rPr>
        <w:t xml:space="preserve">, con el objetivo de </w:t>
      </w:r>
      <w:r w:rsidR="00D65D0B" w:rsidRPr="002306F1">
        <w:rPr>
          <w:lang w:val="es-ES_tradnl"/>
        </w:rPr>
        <w:t>tener una idea clara de la relación entre ellos. Ahora se pretende ahondar en la arquitectura t</w:t>
      </w:r>
      <w:r w:rsidR="00D75260" w:rsidRPr="002306F1">
        <w:rPr>
          <w:lang w:val="es-ES_tradnl"/>
        </w:rPr>
        <w:t>écnica, definiendo y describiendo las capas que la componen así como la relación entre ellas.</w:t>
      </w:r>
    </w:p>
    <w:p w14:paraId="54472807" w14:textId="08B09835" w:rsidR="00D75260" w:rsidRPr="002306F1" w:rsidRDefault="00D75260" w:rsidP="005134D4">
      <w:pPr>
        <w:spacing w:line="360" w:lineRule="auto"/>
        <w:ind w:firstLine="284"/>
        <w:rPr>
          <w:lang w:val="es-ES_tradnl"/>
        </w:rPr>
      </w:pPr>
      <w:r w:rsidRPr="002306F1">
        <w:rPr>
          <w:lang w:val="es-ES_tradnl"/>
        </w:rPr>
        <w:lastRenderedPageBreak/>
        <w:t xml:space="preserve">Para comenzar, en la siguiente ilustración, </w:t>
      </w:r>
      <w:r w:rsidR="00E72FF1" w:rsidRPr="002306F1">
        <w:rPr>
          <w:lang w:val="es-ES_tradnl"/>
        </w:rPr>
        <w:t xml:space="preserve">se </w:t>
      </w:r>
      <w:r w:rsidRPr="002306F1">
        <w:rPr>
          <w:lang w:val="es-ES_tradnl"/>
        </w:rPr>
        <w:t>muestra una descripción</w:t>
      </w:r>
      <w:r w:rsidR="008F7E6C" w:rsidRPr="002306F1">
        <w:rPr>
          <w:lang w:val="es-ES_tradnl"/>
        </w:rPr>
        <w:t xml:space="preserve"> detallada de los elementos,</w:t>
      </w:r>
      <w:r w:rsidR="00E72FF1" w:rsidRPr="002306F1">
        <w:rPr>
          <w:lang w:val="es-ES_tradnl"/>
        </w:rPr>
        <w:t xml:space="preserve"> su posición en las</w:t>
      </w:r>
      <w:r w:rsidRPr="002306F1">
        <w:rPr>
          <w:lang w:val="es-ES_tradnl"/>
        </w:rPr>
        <w:t xml:space="preserve"> capas de la aplicación y su forma de relacionarse.</w:t>
      </w:r>
    </w:p>
    <w:p w14:paraId="2E187480" w14:textId="4C50943C" w:rsidR="00D75260" w:rsidRPr="002306F1" w:rsidRDefault="00D82751" w:rsidP="005134D4">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782144" behindDoc="0" locked="0" layoutInCell="1" allowOverlap="1" wp14:anchorId="33B2A417" wp14:editId="06527933">
                <wp:simplePos x="0" y="0"/>
                <wp:positionH relativeFrom="page">
                  <wp:posOffset>3262630</wp:posOffset>
                </wp:positionH>
                <wp:positionV relativeFrom="paragraph">
                  <wp:posOffset>5151755</wp:posOffset>
                </wp:positionV>
                <wp:extent cx="2168525" cy="169545"/>
                <wp:effectExtent l="0" t="0" r="3175" b="1905"/>
                <wp:wrapTopAndBottom/>
                <wp:docPr id="91" name="Cuadro de texto 91"/>
                <wp:cNvGraphicFramePr/>
                <a:graphic xmlns:a="http://schemas.openxmlformats.org/drawingml/2006/main">
                  <a:graphicData uri="http://schemas.microsoft.com/office/word/2010/wordprocessingShape">
                    <wps:wsp>
                      <wps:cNvSpPr txBox="1"/>
                      <wps:spPr>
                        <a:xfrm>
                          <a:off x="0" y="0"/>
                          <a:ext cx="2168525" cy="169545"/>
                        </a:xfrm>
                        <a:prstGeom prst="rect">
                          <a:avLst/>
                        </a:prstGeom>
                        <a:solidFill>
                          <a:prstClr val="white"/>
                        </a:solidFill>
                        <a:ln>
                          <a:noFill/>
                        </a:ln>
                        <a:effectLst/>
                      </wps:spPr>
                      <wps:txbx>
                        <w:txbxContent>
                          <w:p w14:paraId="6204206E" w14:textId="7C57C782" w:rsidR="009E7289" w:rsidRPr="00C40971" w:rsidRDefault="009E7289" w:rsidP="00D75260">
                            <w:pPr>
                              <w:pStyle w:val="Descripcin"/>
                              <w:rPr>
                                <w:noProof/>
                                <w:color w:val="000000"/>
                              </w:rPr>
                            </w:pPr>
                            <w:bookmarkStart w:id="382" w:name="_Toc19108184"/>
                            <w:r>
                              <w:t xml:space="preserve">Ilustración </w:t>
                            </w:r>
                            <w:r>
                              <w:fldChar w:fldCharType="begin"/>
                            </w:r>
                            <w:r>
                              <w:instrText xml:space="preserve"> SEQ Ilustración \* ARABIC </w:instrText>
                            </w:r>
                            <w:r>
                              <w:fldChar w:fldCharType="separate"/>
                            </w:r>
                            <w:r w:rsidR="00BA06B5">
                              <w:rPr>
                                <w:noProof/>
                              </w:rPr>
                              <w:t>21</w:t>
                            </w:r>
                            <w:r>
                              <w:fldChar w:fldCharType="end"/>
                            </w:r>
                            <w:r>
                              <w:t>: Esquema de componentes</w:t>
                            </w:r>
                            <w:bookmarkEnd w:id="38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A417" id="Cuadro de texto 91" o:spid="_x0000_s1097" type="#_x0000_t202" style="position:absolute;left:0;text-align:left;margin-left:256.9pt;margin-top:405.65pt;width:170.75pt;height:13.3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" stroked="f">
                <v:textbox inset="0,0,0,0">
                  <w:txbxContent>
                    <w:p w14:paraId="6204206E" w14:textId="7C57C782" w:rsidR="009E7289" w:rsidRPr="00C40971" w:rsidRDefault="009E7289" w:rsidP="00D75260">
                      <w:pPr>
                        <w:pStyle w:val="Descripcin"/>
                        <w:rPr>
                          <w:noProof/>
                          <w:color w:val="000000"/>
                        </w:rPr>
                      </w:pPr>
                      <w:bookmarkStart w:id="383" w:name="_Toc19108184"/>
                      <w:r>
                        <w:t xml:space="preserve">Ilustración </w:t>
                      </w:r>
                      <w:r>
                        <w:fldChar w:fldCharType="begin"/>
                      </w:r>
                      <w:r>
                        <w:instrText xml:space="preserve"> SEQ Ilustración \* ARABIC </w:instrText>
                      </w:r>
                      <w:r>
                        <w:fldChar w:fldCharType="separate"/>
                      </w:r>
                      <w:r w:rsidR="00BA06B5">
                        <w:rPr>
                          <w:noProof/>
                        </w:rPr>
                        <w:t>21</w:t>
                      </w:r>
                      <w:r>
                        <w:fldChar w:fldCharType="end"/>
                      </w:r>
                      <w:r>
                        <w:t>: Esquema de componentes</w:t>
                      </w:r>
                      <w:bookmarkEnd w:id="383"/>
                      <w:r>
                        <w:t xml:space="preserve"> </w:t>
                      </w:r>
                    </w:p>
                  </w:txbxContent>
                </v:textbox>
                <w10:wrap type="topAndBottom" anchorx="page"/>
              </v:shape>
            </w:pict>
          </mc:Fallback>
        </mc:AlternateContent>
      </w:r>
      <w:r>
        <w:rPr>
          <w:noProof/>
          <w:shd w:val="clear" w:color="auto" w:fill="auto"/>
          <w:lang w:val="es-ES" w:eastAsia="es-ES"/>
        </w:rPr>
        <mc:AlternateContent>
          <mc:Choice Requires="wpg">
            <w:drawing>
              <wp:anchor distT="0" distB="0" distL="114300" distR="114300" simplePos="0" relativeHeight="251790336" behindDoc="0" locked="0" layoutInCell="1" allowOverlap="1" wp14:anchorId="72D56DC4" wp14:editId="59B459E1">
                <wp:simplePos x="0" y="0"/>
                <wp:positionH relativeFrom="margin">
                  <wp:align>center</wp:align>
                </wp:positionH>
                <wp:positionV relativeFrom="paragraph">
                  <wp:posOffset>294005</wp:posOffset>
                </wp:positionV>
                <wp:extent cx="3514725" cy="4724400"/>
                <wp:effectExtent l="0" t="0" r="9525" b="0"/>
                <wp:wrapTopAndBottom/>
                <wp:docPr id="290" name="Grupo 290"/>
                <wp:cNvGraphicFramePr/>
                <a:graphic xmlns:a="http://schemas.openxmlformats.org/drawingml/2006/main">
                  <a:graphicData uri="http://schemas.microsoft.com/office/word/2010/wordprocessingGroup">
                    <wpg:wgp>
                      <wpg:cNvGrpSpPr/>
                      <wpg:grpSpPr>
                        <a:xfrm>
                          <a:off x="0" y="0"/>
                          <a:ext cx="3514725" cy="4724400"/>
                          <a:chOff x="0" y="0"/>
                          <a:chExt cx="3665855" cy="4933315"/>
                        </a:xfrm>
                      </wpg:grpSpPr>
                      <wpg:grpSp>
                        <wpg:cNvPr id="319" name="Grupo 319"/>
                        <wpg:cNvGrpSpPr/>
                        <wpg:grpSpPr>
                          <a:xfrm>
                            <a:off x="0" y="0"/>
                            <a:ext cx="3665855" cy="4933315"/>
                            <a:chOff x="0" y="0"/>
                            <a:chExt cx="3665855" cy="4933315"/>
                          </a:xfrm>
                        </wpg:grpSpPr>
                        <pic:pic xmlns:pic="http://schemas.openxmlformats.org/drawingml/2006/picture">
                          <pic:nvPicPr>
                            <pic:cNvPr id="90" name="Imagen 90"/>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65855" cy="4933315"/>
                            </a:xfrm>
                            <a:prstGeom prst="rect">
                              <a:avLst/>
                            </a:prstGeom>
                            <a:noFill/>
                          </pic:spPr>
                        </pic:pic>
                        <pic:pic xmlns:pic="http://schemas.openxmlformats.org/drawingml/2006/picture">
                          <pic:nvPicPr>
                            <pic:cNvPr id="309" name="Imagen 309"/>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314325" y="66675"/>
                              <a:ext cx="225425" cy="274320"/>
                            </a:xfrm>
                            <a:prstGeom prst="rect">
                              <a:avLst/>
                            </a:prstGeom>
                            <a:noFill/>
                          </pic:spPr>
                        </pic:pic>
                        <pic:pic xmlns:pic="http://schemas.openxmlformats.org/drawingml/2006/picture">
                          <pic:nvPicPr>
                            <pic:cNvPr id="311" name="Imagen 311"/>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1438275" y="4381500"/>
                              <a:ext cx="225425" cy="274320"/>
                            </a:xfrm>
                            <a:prstGeom prst="rect">
                              <a:avLst/>
                            </a:prstGeom>
                            <a:noFill/>
                          </pic:spPr>
                        </pic:pic>
                        <pic:pic xmlns:pic="http://schemas.openxmlformats.org/drawingml/2006/picture">
                          <pic:nvPicPr>
                            <pic:cNvPr id="313" name="Imagen 313"/>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2505075" y="847725"/>
                              <a:ext cx="225425" cy="274320"/>
                            </a:xfrm>
                            <a:prstGeom prst="rect">
                              <a:avLst/>
                            </a:prstGeom>
                            <a:noFill/>
                          </pic:spPr>
                        </pic:pic>
                      </wpg:grpSp>
                      <pic:pic xmlns:pic="http://schemas.openxmlformats.org/drawingml/2006/picture">
                        <pic:nvPicPr>
                          <pic:cNvPr id="165" name="Imagen 165"/>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3019425" y="4419600"/>
                            <a:ext cx="225425" cy="27432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A95EEE5" id="Grupo 290" o:spid="_x0000_s1026" style="position:absolute;margin-left:0;margin-top:23.15pt;width:276.75pt;height:372pt;z-index:251790336;mso-position-horizontal:center;mso-position-horizontal-relative:margin;mso-width-relative:margin;mso-height-relative:margin" coordsize="36658,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">
                <v:group id="Grupo 319" o:spid="_x0000_s1027" style="position:absolute;width:36658;height:49333" coordsize="36658,49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90" o:spid="_x0000_s1028" type="#_x0000_t75" style="position:absolute;width:36658;height:49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QDJO+AAAA2wAAAA8AAABkcnMvZG93bnJldi54bWxET8tqAjEU3Qv9h3CF7jSjBbFTo4ggiHTh&#10;6wOuk+tkcHKTJlGnf28WgsvDec8WnW3FnUJsHCsYDQsQxJXTDdcKTsf1YAoiJmSNrWNS8E8RFvOP&#10;3gxL7R68p/sh1SKHcCxRgUnJl1LGypDFOHSeOHMXFyymDEMtdcBHDretHBfFRFpsODcY9LQyVF0P&#10;N6tAn9dbc/K/prn9TQLtvuri7JdKffa75Q+IRF16i1/ujVbwndfnL/kHyPk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RQDJO+AAAA2wAAAA8AAAAAAAAAAAAAAAAAnwIAAGRy&#10;cy9kb3ducmV2LnhtbFBLBQYAAAAABAAEAPcAAACKAwAAAAA=&#10;">
                    <v:imagedata r:id="rId147" o:title=""/>
                    <v:path arrowok="t"/>
                  </v:shape>
                  <v:shape id="Imagen 309" o:spid="_x0000_s1029" type="#_x0000_t75" style="position:absolute;left:3143;top:66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DCvFAAAA3AAAAA8AAABkcnMvZG93bnJldi54bWxEj1FrwjAUhd8H/odwhb3NdA5kq0YZglDG&#10;GKhj7PHaXJtqc1OS2Hb+ejMY7PFwzvkOZ7EabCM68qF2rOBxkoEgLp2uuVLwud88PIMIEVlj45gU&#10;/FCA1XJ0t8Bcu5631O1iJRKEQ44KTIxtLmUoDVkME9cSJ+/ovMWYpK+k9tgnuG3kNMtm0mLNacFg&#10;S2tD5Xl3sQq664cv3Pe77vypeDv05Zc5XqZK3Y+H1zmISEP8D/+1C63gKXuB3zPpCM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1wwrxQAAANwAAAAPAAAAAAAAAAAAAAAA&#10;AJ8CAABkcnMvZG93bnJldi54bWxQSwUGAAAAAAQABAD3AAAAkQMAAAAA&#10;">
                    <v:imagedata r:id="rId148" o:title=""/>
                    <v:path arrowok="t"/>
                  </v:shape>
                  <v:shape id="Imagen 311" o:spid="_x0000_s1030" type="#_x0000_t75" style="position:absolute;left:14382;top:43815;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XfFAAAA3AAAAA8AAABkcnMvZG93bnJldi54bWxEj19rwjAUxd+FfYdwB75pWmWydUYZA0HB&#10;gdqh7O3S3LVlyU1tou2+/SIIezycPz/OfNlbI67U+tqxgnScgCAunK65VPCZr0bPIHxA1mgck4Jf&#10;8rBcPAzmmGnX8Z6uh1CKOMI+QwVVCE0mpS8qsujHriGO3rdrLYYo21LqFrs4bo2cJMlMWqw5Eips&#10;6L2i4udwsRFyNM1q83Uyp6dt/fJxPu58bjqlho/92yuIQH34D9/ba61gmqZwOx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vwV3xQAAANwAAAAPAAAAAAAAAAAAAAAA&#10;AJ8CAABkcnMvZG93bnJldi54bWxQSwUGAAAAAAQABAD3AAAAkQMAAAAA&#10;">
                    <v:imagedata r:id="rId149" o:title=""/>
                    <v:path arrowok="t"/>
                  </v:shape>
                  <v:shape id="Imagen 313" o:spid="_x0000_s1031" type="#_x0000_t75" style="position:absolute;left:25050;top:8477;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kujHAAAA3AAAAA8AAABkcnMvZG93bnJldi54bWxEj09rwkAUxO9Cv8PyCr3pxgoi0VWkUJDS&#10;Hmr8e3tkX7Op2bchu8bop+8WBI/DzPyGmS06W4mWGl86VjAcJCCIc6dLLhRssvf+BIQPyBorx6Tg&#10;Sh4W86feDFPtLvxN7ToUIkLYp6jAhFCnUvrckEU/cDVx9H5cYzFE2RRSN3iJcFvJ1yQZS4slxwWD&#10;Nb0Zyk/rs1WwOi2/2ut+9+tu5vOw3WfH80d2VOrluVtOQQTqwiN8b6+0gtFwBP9n4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gkujHAAAA3AAAAA8AAAAAAAAAAAAA&#10;AAAAnwIAAGRycy9kb3ducmV2LnhtbFBLBQYAAAAABAAEAPcAAACTAwAAAAA=&#10;">
                    <v:imagedata r:id="rId150" o:title=""/>
                    <v:path arrowok="t"/>
                  </v:shape>
                </v:group>
                <v:shape id="Imagen 165" o:spid="_x0000_s1032" type="#_x0000_t75" style="position:absolute;left:30194;top:4419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HspvEAAAA3AAAAA8AAABkcnMvZG93bnJldi54bWxET01rwkAQvRf8D8sIvdWNBUVSV5GCIMUe&#10;NLbqbciO2dTsbMiuMfrruwWht3m8z5nOO1uJlhpfOlYwHCQgiHOnSy4U7LLlywSED8gaK8ek4EYe&#10;5rPe0xRT7a68oXYbChFD2KeowIRQp1L63JBFP3A1ceROrrEYImwKqRu8xnBbydckGUuLJccGgzW9&#10;G8rP24tVsDovPtvb/vvH3c368LXPjpeP7KjUc79bvIEI1IV/8cO90nH+eAR/z8QL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HspvEAAAA3AAAAA8AAAAAAAAAAAAAAAAA&#10;nwIAAGRycy9kb3ducmV2LnhtbFBLBQYAAAAABAAEAPcAAACQAwAAAAA=&#10;">
                  <v:imagedata r:id="rId150" o:title=""/>
                  <v:path arrowok="t"/>
                </v:shape>
                <w10:wrap type="topAndBottom" anchorx="margin"/>
              </v:group>
            </w:pict>
          </mc:Fallback>
        </mc:AlternateContent>
      </w:r>
    </w:p>
    <w:p w14:paraId="4E2D9DBD" w14:textId="2291BEC7" w:rsidR="005D27E2" w:rsidRPr="002306F1" w:rsidRDefault="005D27E2" w:rsidP="005D27E2">
      <w:pPr>
        <w:spacing w:line="360" w:lineRule="auto"/>
        <w:rPr>
          <w:lang w:val="es-ES_tradnl"/>
        </w:rPr>
      </w:pPr>
    </w:p>
    <w:p w14:paraId="53BE6555" w14:textId="43352B37" w:rsidR="007E692D" w:rsidRPr="002306F1" w:rsidRDefault="00311089" w:rsidP="00174F00">
      <w:pPr>
        <w:pStyle w:val="Prrafodelista"/>
        <w:numPr>
          <w:ilvl w:val="0"/>
          <w:numId w:val="23"/>
        </w:numPr>
        <w:spacing w:line="360" w:lineRule="auto"/>
        <w:rPr>
          <w:lang w:val="es-ES_tradnl" w:eastAsia="es-ES"/>
        </w:rPr>
      </w:pPr>
      <w:r w:rsidRPr="002306F1">
        <w:rPr>
          <w:b/>
          <w:lang w:val="es-ES_tradnl" w:eastAsia="es-ES"/>
        </w:rPr>
        <w:t>Capa de presentación</w:t>
      </w:r>
      <w:r w:rsidRPr="002306F1">
        <w:rPr>
          <w:lang w:val="es-ES_tradnl" w:eastAsia="es-ES"/>
        </w:rPr>
        <w:t>:</w:t>
      </w:r>
      <w:r w:rsidR="00E72FF1" w:rsidRPr="002306F1">
        <w:rPr>
          <w:lang w:val="es-ES_tradnl" w:eastAsia="es-ES"/>
        </w:rPr>
        <w:t xml:space="preserve"> Formada por los componentes, y estos a su vez agrupados en las vistas, estos elementos ya han sido descritos en secciones anteriores. Como se puede observar todos los</w:t>
      </w:r>
      <w:r w:rsidR="00272DD3" w:rsidRPr="002306F1">
        <w:rPr>
          <w:lang w:val="es-ES_tradnl" w:eastAsia="es-ES"/>
        </w:rPr>
        <w:t xml:space="preserve"> componentes </w:t>
      </w:r>
      <w:r w:rsidR="007510C8" w:rsidRPr="002306F1">
        <w:rPr>
          <w:lang w:val="es-ES_tradnl" w:eastAsia="es-ES"/>
        </w:rPr>
        <w:t>se relacionan</w:t>
      </w:r>
      <w:r w:rsidR="00E72FF1" w:rsidRPr="002306F1">
        <w:rPr>
          <w:lang w:val="es-ES_tradnl" w:eastAsia="es-ES"/>
        </w:rPr>
        <w:t xml:space="preserve"> </w:t>
      </w:r>
      <w:r w:rsidR="007510C8" w:rsidRPr="002306F1">
        <w:rPr>
          <w:lang w:val="es-ES_tradnl" w:eastAsia="es-ES"/>
        </w:rPr>
        <w:t xml:space="preserve">con el exterior a través de la sección del </w:t>
      </w:r>
      <w:r w:rsidR="007510C8" w:rsidRPr="002306F1">
        <w:rPr>
          <w:i/>
          <w:lang w:val="es-ES_tradnl" w:eastAsia="es-ES"/>
        </w:rPr>
        <w:t>script</w:t>
      </w:r>
      <w:r w:rsidR="007510C8" w:rsidRPr="002306F1">
        <w:rPr>
          <w:lang w:val="es-ES_tradnl" w:eastAsia="es-ES"/>
        </w:rPr>
        <w:t>. Desde aquí se pueden hacer invocaciones a los elementos padres, hijos o hermanos, así como a otras vistas. En nuestra arquitectura, existe una comunicación entre componentes de la misma y de diferentes vistas, y también con la capa de servicios.</w:t>
      </w:r>
      <w:r w:rsidR="008D40C4" w:rsidRPr="002306F1">
        <w:rPr>
          <w:lang w:val="es-ES_tradnl" w:eastAsia="es-ES"/>
        </w:rPr>
        <w:t xml:space="preserve"> Todas las comunicaciones con </w:t>
      </w:r>
      <w:r w:rsidR="002D4A96" w:rsidRPr="002306F1">
        <w:rPr>
          <w:lang w:val="es-ES_tradnl" w:eastAsia="es-ES"/>
        </w:rPr>
        <w:t>e</w:t>
      </w:r>
      <w:r w:rsidR="008D40C4" w:rsidRPr="002306F1">
        <w:rPr>
          <w:lang w:val="es-ES_tradnl" w:eastAsia="es-ES"/>
        </w:rPr>
        <w:t>sta</w:t>
      </w:r>
      <w:r w:rsidR="002D4A96" w:rsidRPr="002306F1">
        <w:rPr>
          <w:lang w:val="es-ES_tradnl" w:eastAsia="es-ES"/>
        </w:rPr>
        <w:t xml:space="preserve"> capa</w:t>
      </w:r>
      <w:r w:rsidR="008D40C4" w:rsidRPr="002306F1">
        <w:rPr>
          <w:lang w:val="es-ES_tradnl" w:eastAsia="es-ES"/>
        </w:rPr>
        <w:t xml:space="preserve"> se realizan siempre invocando o recibiendo objetos</w:t>
      </w:r>
      <w:r w:rsidR="00713241" w:rsidRPr="002306F1">
        <w:rPr>
          <w:lang w:val="es-ES_tradnl" w:eastAsia="es-ES"/>
        </w:rPr>
        <w:t xml:space="preserve"> de tipo </w:t>
      </w:r>
      <w:r w:rsidR="00713241" w:rsidRPr="002306F1">
        <w:rPr>
          <w:i/>
          <w:lang w:val="es-ES_tradnl" w:eastAsia="es-ES"/>
        </w:rPr>
        <w:t>data()</w:t>
      </w:r>
      <w:r w:rsidR="00713241" w:rsidRPr="002306F1">
        <w:rPr>
          <w:lang w:val="es-ES_tradnl" w:eastAsia="es-ES"/>
        </w:rPr>
        <w:t>,</w:t>
      </w:r>
      <w:r w:rsidR="008D40C4" w:rsidRPr="002306F1">
        <w:rPr>
          <w:lang w:val="es-ES_tradnl" w:eastAsia="es-ES"/>
        </w:rPr>
        <w:t xml:space="preserve"> </w:t>
      </w:r>
      <w:r w:rsidR="00713241" w:rsidRPr="002306F1">
        <w:rPr>
          <w:lang w:val="es-ES_tradnl" w:eastAsia="es-ES"/>
        </w:rPr>
        <w:t xml:space="preserve">en formato JSON. De este modo se evita el acoplamiento y </w:t>
      </w:r>
      <w:r w:rsidR="005E7E92">
        <w:rPr>
          <w:lang w:val="es-ES_tradnl" w:eastAsia="es-ES"/>
        </w:rPr>
        <w:t>se facilita</w:t>
      </w:r>
      <w:r w:rsidR="00713241" w:rsidRPr="002306F1">
        <w:rPr>
          <w:lang w:val="es-ES_tradnl" w:eastAsia="es-ES"/>
        </w:rPr>
        <w:t xml:space="preserve"> el mantenimiento evolutivo y correctivo.</w:t>
      </w:r>
    </w:p>
    <w:p w14:paraId="1AEA3278" w14:textId="1A88E5AC" w:rsidR="00206B1A" w:rsidRPr="002306F1" w:rsidRDefault="007510C8" w:rsidP="00174F00">
      <w:pPr>
        <w:pStyle w:val="Prrafodelista"/>
        <w:numPr>
          <w:ilvl w:val="0"/>
          <w:numId w:val="23"/>
        </w:numPr>
        <w:spacing w:line="360" w:lineRule="auto"/>
        <w:rPr>
          <w:lang w:val="es-ES_tradnl" w:eastAsia="es-ES"/>
        </w:rPr>
      </w:pPr>
      <w:r w:rsidRPr="002306F1">
        <w:rPr>
          <w:b/>
          <w:lang w:val="es-ES_tradnl" w:eastAsia="es-ES"/>
        </w:rPr>
        <w:t>Capa de servicios</w:t>
      </w:r>
      <w:r w:rsidRPr="002306F1">
        <w:rPr>
          <w:lang w:val="es-ES_tradnl" w:eastAsia="es-ES"/>
        </w:rPr>
        <w:t xml:space="preserve">: </w:t>
      </w:r>
      <w:r w:rsidR="008B0FAA" w:rsidRPr="002306F1">
        <w:rPr>
          <w:lang w:val="es-ES_tradnl" w:eastAsia="es-ES"/>
        </w:rPr>
        <w:t xml:space="preserve">Esla encargada de comunicar la capa de presentación con el backend y viceversa. Aquí se producen las comunicaciones </w:t>
      </w:r>
      <w:r w:rsidR="002D4A96" w:rsidRPr="002306F1">
        <w:rPr>
          <w:lang w:val="es-ES_tradnl" w:eastAsia="es-ES"/>
        </w:rPr>
        <w:t>bidireccionales entre los Smartcontracts para su ejecución en la red Ethereum</w:t>
      </w:r>
      <w:r w:rsidR="003C6DEB" w:rsidRPr="002306F1">
        <w:rPr>
          <w:lang w:val="es-ES_tradnl" w:eastAsia="es-ES"/>
        </w:rPr>
        <w:t>, con el servidor Ganache</w:t>
      </w:r>
      <w:r w:rsidR="002D4A96" w:rsidRPr="002306F1">
        <w:rPr>
          <w:lang w:val="es-ES_tradnl" w:eastAsia="es-ES"/>
        </w:rPr>
        <w:t xml:space="preserve"> </w:t>
      </w:r>
      <w:r w:rsidR="002D4A96" w:rsidRPr="002306F1">
        <w:rPr>
          <w:lang w:val="es-ES_tradnl" w:eastAsia="es-ES"/>
        </w:rPr>
        <w:lastRenderedPageBreak/>
        <w:t xml:space="preserve">y el almacenamiento y recuperación de ficheros almacenados en la IPFS. Está </w:t>
      </w:r>
      <w:r w:rsidR="00206B1A" w:rsidRPr="002306F1">
        <w:rPr>
          <w:lang w:val="es-ES_tradnl" w:eastAsia="es-ES"/>
        </w:rPr>
        <w:t>formada por l</w:t>
      </w:r>
      <w:r w:rsidR="002D4A96" w:rsidRPr="002306F1">
        <w:rPr>
          <w:lang w:val="es-ES_tradnl" w:eastAsia="es-ES"/>
        </w:rPr>
        <w:t>os ficheros</w:t>
      </w:r>
      <w:r w:rsidR="00206B1A" w:rsidRPr="002306F1">
        <w:rPr>
          <w:lang w:val="es-ES_tradnl" w:eastAsia="es-ES"/>
        </w:rPr>
        <w:t>:</w:t>
      </w:r>
    </w:p>
    <w:p w14:paraId="0E2480B6" w14:textId="6A7FF41B" w:rsidR="007510C8" w:rsidRPr="002306F1" w:rsidRDefault="00206B1A" w:rsidP="00174F00">
      <w:pPr>
        <w:pStyle w:val="Prrafodelista"/>
        <w:numPr>
          <w:ilvl w:val="1"/>
          <w:numId w:val="23"/>
        </w:numPr>
        <w:spacing w:line="360" w:lineRule="auto"/>
        <w:rPr>
          <w:lang w:val="es-ES_tradnl" w:eastAsia="es-ES"/>
        </w:rPr>
      </w:pPr>
      <w:r w:rsidRPr="002306F1">
        <w:rPr>
          <w:i/>
          <w:lang w:val="es-ES_tradnl" w:eastAsia="es-ES"/>
        </w:rPr>
        <w:t xml:space="preserve">/public/js/services/getAccounts.js: </w:t>
      </w:r>
      <w:r w:rsidRPr="002306F1">
        <w:rPr>
          <w:lang w:val="es-ES_tradnl" w:eastAsia="es-ES"/>
        </w:rPr>
        <w:t>recibe las cuentas del servidor Ganache, para asociarlas a los usuarios del sistema.</w:t>
      </w:r>
    </w:p>
    <w:p w14:paraId="2E4A1121" w14:textId="45371D73" w:rsidR="00206B1A" w:rsidRPr="002306F1" w:rsidRDefault="00206B1A" w:rsidP="00174F00">
      <w:pPr>
        <w:pStyle w:val="Prrafodelista"/>
        <w:numPr>
          <w:ilvl w:val="1"/>
          <w:numId w:val="23"/>
        </w:numPr>
        <w:spacing w:line="360" w:lineRule="auto"/>
        <w:rPr>
          <w:lang w:val="es-ES_tradnl" w:eastAsia="es-ES"/>
        </w:rPr>
      </w:pPr>
      <w:r w:rsidRPr="002306F1">
        <w:rPr>
          <w:i/>
          <w:lang w:val="es-ES_tradnl" w:eastAsia="es-ES"/>
        </w:rPr>
        <w:t>/public/js/services/setIPFSFile.js:</w:t>
      </w:r>
      <w:r w:rsidRPr="002306F1">
        <w:rPr>
          <w:lang w:val="es-ES_tradnl" w:eastAsia="es-ES"/>
        </w:rPr>
        <w:t xml:space="preserve"> encargado de subir a la IPFS el objeto JSON con los datos de las mascotas y propietarios, así como de recuperar el </w:t>
      </w:r>
      <w:r w:rsidR="00F25881">
        <w:rPr>
          <w:lang w:val="es-ES_tradnl" w:eastAsia="es-ES"/>
        </w:rPr>
        <w:t>hash</w:t>
      </w:r>
      <w:r w:rsidRPr="002306F1">
        <w:rPr>
          <w:lang w:val="es-ES_tradnl" w:eastAsia="es-ES"/>
        </w:rPr>
        <w:t xml:space="preserve"> generado en el almacenamiento. </w:t>
      </w:r>
    </w:p>
    <w:p w14:paraId="622BB4F3" w14:textId="54AD94ED" w:rsidR="0048529C" w:rsidRPr="002306F1" w:rsidRDefault="0048529C" w:rsidP="00174F00">
      <w:pPr>
        <w:pStyle w:val="Prrafodelista"/>
        <w:numPr>
          <w:ilvl w:val="1"/>
          <w:numId w:val="23"/>
        </w:numPr>
        <w:spacing w:line="360" w:lineRule="auto"/>
        <w:rPr>
          <w:lang w:val="es-ES_tradnl" w:eastAsia="es-ES"/>
        </w:rPr>
      </w:pPr>
      <w:r w:rsidRPr="002306F1">
        <w:rPr>
          <w:i/>
          <w:lang w:val="es-ES_tradnl" w:eastAsia="es-ES"/>
        </w:rPr>
        <w:t xml:space="preserve">/truffle/builds/ </w:t>
      </w:r>
      <w:r w:rsidRPr="002306F1">
        <w:rPr>
          <w:lang w:val="es-ES_tradnl" w:eastAsia="es-ES"/>
        </w:rPr>
        <w:t>: En esta carpeta se alojan los ficheros *.json, que son el resultado de la compilación de los Smartcon</w:t>
      </w:r>
      <w:r w:rsidR="00A35496">
        <w:rPr>
          <w:lang w:val="es-ES_tradnl" w:eastAsia="es-ES"/>
        </w:rPr>
        <w:t>tracts codificados en lenguaje S</w:t>
      </w:r>
      <w:r w:rsidRPr="002306F1">
        <w:rPr>
          <w:lang w:val="es-ES_tradnl" w:eastAsia="es-ES"/>
        </w:rPr>
        <w:t>olidity (*.sol). Éstos son con los que el frameworlk Web3.js es capaz de interactuar, y por lo tanto que se realice la comunicación con ellos desde la capa de front-end.</w:t>
      </w:r>
    </w:p>
    <w:p w14:paraId="7299CF69" w14:textId="77777777" w:rsidR="003C6DEB" w:rsidRPr="002306F1" w:rsidRDefault="00206B1A" w:rsidP="00174F00">
      <w:pPr>
        <w:pStyle w:val="Prrafodelista"/>
        <w:numPr>
          <w:ilvl w:val="0"/>
          <w:numId w:val="23"/>
        </w:numPr>
        <w:spacing w:line="360" w:lineRule="auto"/>
        <w:rPr>
          <w:lang w:val="es-ES_tradnl" w:eastAsia="es-ES"/>
        </w:rPr>
      </w:pPr>
      <w:r w:rsidRPr="002306F1">
        <w:rPr>
          <w:b/>
          <w:lang w:val="es-ES_tradnl" w:eastAsia="es-ES"/>
        </w:rPr>
        <w:t xml:space="preserve">Capa de </w:t>
      </w:r>
      <w:r w:rsidR="003C6DEB" w:rsidRPr="002306F1">
        <w:rPr>
          <w:b/>
          <w:lang w:val="es-ES_tradnl" w:eastAsia="es-ES"/>
        </w:rPr>
        <w:t>backend</w:t>
      </w:r>
      <w:r w:rsidR="003C6DEB" w:rsidRPr="002306F1">
        <w:rPr>
          <w:lang w:val="es-ES_tradnl" w:eastAsia="es-ES"/>
        </w:rPr>
        <w:t>: Formada por:</w:t>
      </w:r>
    </w:p>
    <w:p w14:paraId="6EED0DAC" w14:textId="7FAFD80E" w:rsidR="00206B1A" w:rsidRPr="002306F1" w:rsidRDefault="003C6DEB" w:rsidP="00174F00">
      <w:pPr>
        <w:pStyle w:val="Prrafodelista"/>
        <w:numPr>
          <w:ilvl w:val="1"/>
          <w:numId w:val="23"/>
        </w:numPr>
        <w:spacing w:line="360" w:lineRule="auto"/>
        <w:rPr>
          <w:lang w:val="es-ES_tradnl" w:eastAsia="es-ES"/>
        </w:rPr>
      </w:pPr>
      <w:r w:rsidRPr="002306F1">
        <w:rPr>
          <w:lang w:val="es-ES_tradnl" w:eastAsia="es-ES"/>
        </w:rPr>
        <w:t xml:space="preserve">La red Ethereum, que en nuestro caso la ofrece el servidor local Ganache </w:t>
      </w:r>
      <w:r w:rsidR="006B1D83">
        <w:rPr>
          <w:lang w:val="es-ES_tradnl" w:eastAsia="es-ES"/>
        </w:rPr>
        <w:t xml:space="preserve">en la url </w:t>
      </w:r>
      <w:hyperlink r:id="rId151" w:history="1">
        <w:r w:rsidR="006B1D83" w:rsidRPr="00B42653">
          <w:rPr>
            <w:rStyle w:val="Hipervnculo"/>
            <w:i/>
            <w:lang w:val="es-ES_tradnl" w:eastAsia="es-ES"/>
          </w:rPr>
          <w:t>http://127.0.0.1:7545</w:t>
        </w:r>
      </w:hyperlink>
      <w:r w:rsidR="006B1D83" w:rsidRPr="00B42653">
        <w:rPr>
          <w:i/>
          <w:lang w:val="es-ES_tradnl" w:eastAsia="es-ES"/>
        </w:rPr>
        <w:t>.</w:t>
      </w:r>
      <w:r w:rsidR="006B1D83">
        <w:rPr>
          <w:lang w:val="es-ES_tradnl" w:eastAsia="es-ES"/>
        </w:rPr>
        <w:t xml:space="preserve"> </w:t>
      </w:r>
    </w:p>
    <w:p w14:paraId="57FDEB98" w14:textId="2D0CB27B" w:rsidR="003C6DEB" w:rsidRDefault="003C6DEB" w:rsidP="00174F00">
      <w:pPr>
        <w:pStyle w:val="Prrafodelista"/>
        <w:numPr>
          <w:ilvl w:val="1"/>
          <w:numId w:val="23"/>
        </w:numPr>
        <w:spacing w:line="360" w:lineRule="auto"/>
        <w:rPr>
          <w:lang w:val="es-ES_tradnl" w:eastAsia="es-ES"/>
        </w:rPr>
      </w:pPr>
      <w:r w:rsidRPr="002306F1">
        <w:rPr>
          <w:lang w:val="es-ES_tradnl" w:eastAsia="es-ES"/>
        </w:rPr>
        <w:t xml:space="preserve">La IPFS servida desde el nodo </w:t>
      </w:r>
      <w:r w:rsidR="00B42653">
        <w:rPr>
          <w:lang w:val="es-ES_tradnl" w:eastAsia="es-ES"/>
        </w:rPr>
        <w:t>local</w:t>
      </w:r>
      <w:r w:rsidRPr="002306F1">
        <w:rPr>
          <w:lang w:val="es-ES_tradnl" w:eastAsia="es-ES"/>
        </w:rPr>
        <w:t xml:space="preserve"> de</w:t>
      </w:r>
      <w:r w:rsidR="00D82751">
        <w:rPr>
          <w:lang w:val="es-ES_tradnl" w:eastAsia="es-ES"/>
        </w:rPr>
        <w:t>splegado</w:t>
      </w:r>
      <w:r w:rsidRPr="002306F1">
        <w:rPr>
          <w:lang w:val="es-ES_tradnl" w:eastAsia="es-ES"/>
        </w:rPr>
        <w:t xml:space="preserve"> en la url: </w:t>
      </w:r>
      <w:hyperlink r:id="rId152" w:history="1">
        <w:r w:rsidR="00D82751" w:rsidRPr="00B42653">
          <w:rPr>
            <w:rStyle w:val="Hipervnculo"/>
            <w:i/>
            <w:lang w:val="es-ES_tradnl" w:eastAsia="es-ES"/>
          </w:rPr>
          <w:t>https://127.0.0.1:5001</w:t>
        </w:r>
      </w:hyperlink>
    </w:p>
    <w:p w14:paraId="6CD3EA1A" w14:textId="722F50C1" w:rsidR="00783949" w:rsidRPr="002306F1" w:rsidRDefault="00691A90" w:rsidP="006B1D83">
      <w:pPr>
        <w:spacing w:line="360" w:lineRule="auto"/>
        <w:ind w:left="993"/>
        <w:rPr>
          <w:lang w:val="es-ES_tradnl" w:eastAsia="es-ES"/>
        </w:rPr>
      </w:pPr>
      <w:r>
        <w:rPr>
          <w:lang w:val="es-ES_tradnl" w:eastAsia="es-ES"/>
        </w:rPr>
        <w:t>Esta capa es la que dota a PetChain de un cierto aspecto novedos</w:t>
      </w:r>
      <w:r w:rsidR="005D27E2">
        <w:rPr>
          <w:lang w:val="es-ES_tradnl" w:eastAsia="es-ES"/>
        </w:rPr>
        <w:t>o</w:t>
      </w:r>
      <w:r>
        <w:rPr>
          <w:lang w:val="es-ES_tradnl" w:eastAsia="es-ES"/>
        </w:rPr>
        <w:t xml:space="preserve"> y su  importancia en el conjunto de la aplicación va ser tratado en profundidad en la siguiente sección. </w:t>
      </w:r>
    </w:p>
    <w:p w14:paraId="291EC9B1" w14:textId="4A9B6E79" w:rsidR="00691A90" w:rsidRDefault="00691A90" w:rsidP="00891779">
      <w:pPr>
        <w:pStyle w:val="Ttulo2"/>
      </w:pPr>
      <w:bookmarkStart w:id="384" w:name="_Toc8514049"/>
      <w:bookmarkStart w:id="385" w:name="_Toc8550371"/>
      <w:bookmarkStart w:id="386" w:name="_Toc10068978"/>
      <w:bookmarkStart w:id="387" w:name="_Toc10073539"/>
      <w:bookmarkStart w:id="388" w:name="_Toc10073621"/>
      <w:bookmarkStart w:id="389" w:name="_Toc10154913"/>
      <w:bookmarkStart w:id="390" w:name="_Toc10319733"/>
      <w:bookmarkStart w:id="391" w:name="_Toc10365388"/>
      <w:bookmarkStart w:id="392" w:name="_Toc10365495"/>
      <w:bookmarkStart w:id="393" w:name="_Toc10381112"/>
      <w:bookmarkStart w:id="394" w:name="_Toc10407691"/>
      <w:bookmarkStart w:id="395" w:name="_Toc10417909"/>
      <w:bookmarkStart w:id="396" w:name="_Toc10418006"/>
      <w:bookmarkStart w:id="397" w:name="_Toc10465141"/>
      <w:bookmarkStart w:id="398" w:name="_Toc10465244"/>
      <w:bookmarkStart w:id="399" w:name="_Toc10541953"/>
      <w:bookmarkStart w:id="400" w:name="_Toc10546332"/>
      <w:bookmarkStart w:id="401" w:name="_Toc10546457"/>
      <w:bookmarkStart w:id="402" w:name="_Toc10547374"/>
      <w:bookmarkStart w:id="403" w:name="_Toc15167538"/>
      <w:bookmarkStart w:id="404" w:name="_Toc15235119"/>
      <w:bookmarkStart w:id="405" w:name="_Toc15684944"/>
      <w:bookmarkStart w:id="406" w:name="_Toc16445709"/>
      <w:bookmarkStart w:id="407" w:name="_Toc16452254"/>
      <w:bookmarkStart w:id="408" w:name="_Toc16891806"/>
      <w:bookmarkStart w:id="409" w:name="_Toc17047593"/>
      <w:bookmarkStart w:id="410" w:name="_Toc17058058"/>
      <w:bookmarkStart w:id="411" w:name="_Toc17837982"/>
      <w:bookmarkStart w:id="412" w:name="_Toc17840687"/>
      <w:bookmarkStart w:id="413" w:name="_Toc17931010"/>
      <w:bookmarkStart w:id="414" w:name="_Toc18018982"/>
      <w:bookmarkStart w:id="415" w:name="_Toc18442502"/>
      <w:bookmarkStart w:id="416" w:name="_Toc18442614"/>
      <w:bookmarkStart w:id="417" w:name="_Toc18660295"/>
      <w:bookmarkStart w:id="418" w:name="_Toc1910841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r>
        <w:t>Arquitectura del backend</w:t>
      </w:r>
      <w:bookmarkEnd w:id="418"/>
    </w:p>
    <w:p w14:paraId="1D2C613F" w14:textId="21356990" w:rsidR="00691A90" w:rsidRDefault="005D27E2" w:rsidP="00691A90">
      <w:pPr>
        <w:spacing w:line="360" w:lineRule="auto"/>
        <w:ind w:firstLine="284"/>
        <w:rPr>
          <w:lang w:val="es-ES_tradnl"/>
        </w:rPr>
      </w:pPr>
      <w:r>
        <w:rPr>
          <w:lang w:val="es-ES_tradnl"/>
        </w:rPr>
        <w:t>En el conjunto del proyecto se quiere destacar la metodolog</w:t>
      </w:r>
      <w:r w:rsidR="00F07D0B">
        <w:rPr>
          <w:lang w:val="es-ES_tradnl"/>
        </w:rPr>
        <w:t>ía empleada para dotarlo de una capa de persistencia de datos, sin que para ello haya sido necesario el utilizar una base de datos “tradicional”.</w:t>
      </w:r>
    </w:p>
    <w:p w14:paraId="4DBDE8EC" w14:textId="0A4801C1" w:rsidR="00EC7F7D" w:rsidRDefault="00F07D0B" w:rsidP="00691A90">
      <w:pPr>
        <w:spacing w:line="360" w:lineRule="auto"/>
        <w:ind w:firstLine="284"/>
        <w:rPr>
          <w:lang w:val="es-ES_tradnl"/>
        </w:rPr>
      </w:pPr>
      <w:r>
        <w:rPr>
          <w:lang w:val="es-ES_tradnl"/>
        </w:rPr>
        <w:t>Como ya se ha introducido anteriormente</w:t>
      </w:r>
      <w:r w:rsidR="006B1D83">
        <w:rPr>
          <w:lang w:val="es-ES_tradnl"/>
        </w:rPr>
        <w:t>,</w:t>
      </w:r>
      <w:r>
        <w:rPr>
          <w:lang w:val="es-ES_tradnl"/>
        </w:rPr>
        <w:t xml:space="preserve"> PetChain hace uso de IPFS para servir c</w:t>
      </w:r>
      <w:r w:rsidR="003D45D4">
        <w:rPr>
          <w:lang w:val="es-ES_tradnl"/>
        </w:rPr>
        <w:t>omo soporte</w:t>
      </w:r>
      <w:r w:rsidR="006B1D83">
        <w:rPr>
          <w:lang w:val="es-ES_tradnl"/>
        </w:rPr>
        <w:t xml:space="preserve"> para sus datos</w:t>
      </w:r>
      <w:r w:rsidR="003D45D4">
        <w:rPr>
          <w:lang w:val="es-ES_tradnl"/>
        </w:rPr>
        <w:t xml:space="preserve">. Este protocolo convierte </w:t>
      </w:r>
      <w:r>
        <w:rPr>
          <w:lang w:val="es-ES_tradnl"/>
        </w:rPr>
        <w:t xml:space="preserve">toda la información que </w:t>
      </w:r>
      <w:r w:rsidR="003D45D4">
        <w:rPr>
          <w:lang w:val="es-ES_tradnl"/>
        </w:rPr>
        <w:t xml:space="preserve">le llega en un </w:t>
      </w:r>
      <w:r w:rsidR="003A7973">
        <w:rPr>
          <w:lang w:val="es-ES_tradnl"/>
        </w:rPr>
        <w:t>hash</w:t>
      </w:r>
      <w:r w:rsidR="003D45D4">
        <w:rPr>
          <w:lang w:val="es-ES_tradnl"/>
        </w:rPr>
        <w:t xml:space="preserve">, </w:t>
      </w:r>
      <w:r w:rsidR="00EC7F7D">
        <w:rPr>
          <w:lang w:val="es-ES_tradnl"/>
        </w:rPr>
        <w:t>y es esta forma de trabajar la que se ha aprovechado para diseñar un sistema que, junto con las estructuras o “structs” de los Smarcontracts, permiten el almacenamiento de la información.</w:t>
      </w:r>
    </w:p>
    <w:p w14:paraId="1607E069" w14:textId="35DBD1A4" w:rsidR="00EC7F7D" w:rsidRDefault="00EC7F7D" w:rsidP="00691A90">
      <w:pPr>
        <w:spacing w:line="360" w:lineRule="auto"/>
        <w:ind w:firstLine="284"/>
        <w:rPr>
          <w:lang w:val="es-ES_tradnl"/>
        </w:rPr>
      </w:pPr>
      <w:r>
        <w:rPr>
          <w:lang w:val="es-ES_tradnl"/>
        </w:rPr>
        <w:t>La técnica que se ha desarrollado hay que dividirla en dos</w:t>
      </w:r>
      <w:r w:rsidR="00B65193">
        <w:rPr>
          <w:lang w:val="es-ES_tradnl"/>
        </w:rPr>
        <w:t xml:space="preserve"> pasos</w:t>
      </w:r>
      <w:r>
        <w:rPr>
          <w:lang w:val="es-ES_tradnl"/>
        </w:rPr>
        <w:t>, el proceso de almacenamiento y el de la recuperación de la información</w:t>
      </w:r>
      <w:r w:rsidR="00B65193">
        <w:rPr>
          <w:lang w:val="es-ES_tradnl"/>
        </w:rPr>
        <w:t xml:space="preserve"> en la IPFS</w:t>
      </w:r>
      <w:r>
        <w:rPr>
          <w:lang w:val="es-ES_tradnl"/>
        </w:rPr>
        <w:t xml:space="preserve">. </w:t>
      </w:r>
    </w:p>
    <w:p w14:paraId="002832E7" w14:textId="3C23DC92" w:rsidR="00F07D0B" w:rsidRDefault="00EC7F7D" w:rsidP="00EC7F7D">
      <w:pPr>
        <w:pStyle w:val="Ttulo3"/>
      </w:pPr>
      <w:bookmarkStart w:id="419" w:name="_Toc19108414"/>
      <w:r>
        <w:t>Almacenamiento en la IPFS</w:t>
      </w:r>
      <w:bookmarkEnd w:id="419"/>
    </w:p>
    <w:p w14:paraId="6223DFB1" w14:textId="77777777" w:rsidR="00A77772" w:rsidRDefault="00B65193" w:rsidP="00B65193">
      <w:pPr>
        <w:spacing w:line="360" w:lineRule="auto"/>
        <w:ind w:firstLine="284"/>
        <w:rPr>
          <w:lang w:val="es-ES_tradnl"/>
        </w:rPr>
      </w:pPr>
      <w:r>
        <w:rPr>
          <w:lang w:val="es-ES_tradnl"/>
        </w:rPr>
        <w:t xml:space="preserve">Partimos del punto que el frontal, es una aplicación web tradicional, y como tal nos va permitir el recoger toda la información y almacenarla de manera estándar. En el proyecto se ha optado por </w:t>
      </w:r>
      <w:r w:rsidR="00E90C65">
        <w:rPr>
          <w:lang w:val="es-ES_tradnl"/>
        </w:rPr>
        <w:t xml:space="preserve">convertirla </w:t>
      </w:r>
      <w:r>
        <w:rPr>
          <w:lang w:val="es-ES_tradnl"/>
        </w:rPr>
        <w:t>en un objeto JSON</w:t>
      </w:r>
      <w:r w:rsidR="00A77772">
        <w:rPr>
          <w:lang w:val="es-ES_tradnl"/>
        </w:rPr>
        <w:t xml:space="preserve"> estándar. </w:t>
      </w:r>
    </w:p>
    <w:p w14:paraId="08D68723" w14:textId="0B2861D1" w:rsidR="00A77772" w:rsidRDefault="00EF5A79" w:rsidP="00B65193">
      <w:pPr>
        <w:spacing w:line="360" w:lineRule="auto"/>
        <w:ind w:firstLine="284"/>
        <w:rPr>
          <w:lang w:val="es-ES_tradnl"/>
        </w:rPr>
      </w:pPr>
      <w:r>
        <w:rPr>
          <w:lang w:val="es-ES_tradnl"/>
        </w:rPr>
        <w:lastRenderedPageBreak/>
        <w:t xml:space="preserve">En el primer paso del proceso de Alta, se genera un </w:t>
      </w:r>
      <w:r w:rsidR="00A77772">
        <w:rPr>
          <w:lang w:val="es-ES_tradnl"/>
        </w:rPr>
        <w:t>objeto</w:t>
      </w:r>
      <w:r>
        <w:rPr>
          <w:lang w:val="es-ES_tradnl"/>
        </w:rPr>
        <w:t xml:space="preserve"> que contiene toda la información correspondiente al veterinario identificador, la mascota y su propietario, con la siguiente estructura de campos</w:t>
      </w:r>
      <w:r w:rsidR="00A77772">
        <w:rPr>
          <w:lang w:val="es-ES_tradnl"/>
        </w:rPr>
        <w:t>:</w:t>
      </w:r>
    </w:p>
    <w:p w14:paraId="6BEF6586" w14:textId="1A1CE04B" w:rsidR="00EC7F7D" w:rsidRDefault="00A77772" w:rsidP="00174F00">
      <w:pPr>
        <w:pStyle w:val="Prrafodelista"/>
        <w:numPr>
          <w:ilvl w:val="0"/>
          <w:numId w:val="30"/>
        </w:numPr>
        <w:spacing w:line="360" w:lineRule="auto"/>
        <w:rPr>
          <w:lang w:val="es-ES_tradnl"/>
        </w:rPr>
      </w:pPr>
      <w:r>
        <w:rPr>
          <w:lang w:val="es-ES_tradnl"/>
        </w:rPr>
        <w:t>Veterinario identificador:</w:t>
      </w:r>
    </w:p>
    <w:p w14:paraId="1D31802A" w14:textId="6E2FA590" w:rsidR="00A77772" w:rsidRDefault="00A77772" w:rsidP="00A77772">
      <w:pPr>
        <w:spacing w:line="360" w:lineRule="auto"/>
        <w:ind w:left="345"/>
        <w:rPr>
          <w:lang w:val="es-ES_tradnl"/>
        </w:rPr>
      </w:pPr>
      <w:r>
        <w:rPr>
          <w:noProof/>
          <w:shd w:val="clear" w:color="auto" w:fill="auto"/>
          <w:lang w:val="es-ES" w:eastAsia="es-ES"/>
        </w:rPr>
        <mc:AlternateContent>
          <mc:Choice Requires="wps">
            <w:drawing>
              <wp:anchor distT="0" distB="0" distL="114300" distR="114300" simplePos="0" relativeHeight="251842560" behindDoc="0" locked="0" layoutInCell="1" allowOverlap="1" wp14:anchorId="02339848" wp14:editId="3AC78260">
                <wp:simplePos x="0" y="0"/>
                <wp:positionH relativeFrom="column">
                  <wp:posOffset>1577340</wp:posOffset>
                </wp:positionH>
                <wp:positionV relativeFrom="paragraph">
                  <wp:posOffset>13335</wp:posOffset>
                </wp:positionV>
                <wp:extent cx="2886075" cy="923925"/>
                <wp:effectExtent l="0" t="0" r="28575" b="28575"/>
                <wp:wrapNone/>
                <wp:docPr id="291" name="Rectángulo redondeado 291"/>
                <wp:cNvGraphicFramePr/>
                <a:graphic xmlns:a="http://schemas.openxmlformats.org/drawingml/2006/main">
                  <a:graphicData uri="http://schemas.microsoft.com/office/word/2010/wordprocessingShape">
                    <wps:wsp>
                      <wps:cNvSpPr/>
                      <wps:spPr>
                        <a:xfrm>
                          <a:off x="0" y="0"/>
                          <a:ext cx="2886075" cy="923925"/>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80069D" w14:textId="77777777"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"vetidentificador": {</w:t>
                            </w:r>
                          </w:p>
                          <w:p w14:paraId="5A8A8296" w14:textId="7F0F852D"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"vetName": "Itziar",</w:t>
                            </w:r>
                          </w:p>
                          <w:p w14:paraId="0EC08E42" w14:textId="77777777"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"vetId": 12345,</w:t>
                            </w:r>
                          </w:p>
                          <w:p w14:paraId="0C1E44AF" w14:textId="6FB1EF1A"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"vetSurname": "García de la Plaza",</w:t>
                            </w:r>
                          </w:p>
                          <w:p w14:paraId="003DA4BA" w14:textId="54296192"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"vetCol": "Avila"</w:t>
                            </w:r>
                          </w:p>
                          <w:p w14:paraId="37779F27" w14:textId="75DB2D80"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39848" id="Rectángulo redondeado 291" o:spid="_x0000_s1098" style="position:absolute;left:0;text-align:left;margin-left:124.2pt;margin-top:1.05pt;width:227.25pt;height:72.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" fillcolor="#d8d8d8 [2732]" strokecolor="#bfbfbf [2412]">
                <v:textbox>
                  <w:txbxContent>
                    <w:p w14:paraId="5080069D" w14:textId="77777777"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"vetidentificador": {</w:t>
                      </w:r>
                    </w:p>
                    <w:p w14:paraId="5A8A8296" w14:textId="7F0F852D"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"vetName": "Itziar",</w:t>
                      </w:r>
                    </w:p>
                    <w:p w14:paraId="0EC08E42" w14:textId="77777777"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"vetId": 12345,</w:t>
                      </w:r>
                    </w:p>
                    <w:p w14:paraId="0C1E44AF" w14:textId="6FB1EF1A"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"vetSurname": "García de la Plaza",</w:t>
                      </w:r>
                    </w:p>
                    <w:p w14:paraId="003DA4BA" w14:textId="54296192"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"vetCol": "Avila"</w:t>
                      </w:r>
                    </w:p>
                    <w:p w14:paraId="37779F27" w14:textId="75DB2D80" w:rsidR="009E7289" w:rsidRPr="00A77772" w:rsidRDefault="009E7289"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v:textbox>
              </v:roundrect>
            </w:pict>
          </mc:Fallback>
        </mc:AlternateContent>
      </w:r>
    </w:p>
    <w:p w14:paraId="56793AEC" w14:textId="1C92614E" w:rsidR="00A77772" w:rsidRPr="00A77772" w:rsidRDefault="00A77772" w:rsidP="00A77772">
      <w:pPr>
        <w:spacing w:line="360" w:lineRule="auto"/>
        <w:ind w:left="345"/>
        <w:rPr>
          <w:lang w:val="es-ES_tradnl"/>
        </w:rPr>
      </w:pPr>
    </w:p>
    <w:p w14:paraId="2AFBA5D3" w14:textId="77777777" w:rsidR="00456958" w:rsidRDefault="00456958" w:rsidP="00E90C65">
      <w:pPr>
        <w:spacing w:line="240" w:lineRule="atLeast"/>
        <w:ind w:firstLine="284"/>
        <w:rPr>
          <w:rFonts w:ascii="Consolas" w:hAnsi="Consolas"/>
          <w:sz w:val="16"/>
          <w:szCs w:val="16"/>
          <w:lang w:val="es-ES_tradnl"/>
        </w:rPr>
      </w:pPr>
    </w:p>
    <w:p w14:paraId="326ADDC7" w14:textId="5F8E39BA" w:rsidR="00A77772" w:rsidRDefault="00A77772" w:rsidP="00E90C65">
      <w:pPr>
        <w:spacing w:line="240" w:lineRule="atLeast"/>
        <w:ind w:firstLine="284"/>
        <w:rPr>
          <w:rFonts w:ascii="Consolas" w:hAnsi="Consolas"/>
          <w:sz w:val="16"/>
          <w:szCs w:val="16"/>
          <w:lang w:val="es-ES_tradnl"/>
        </w:rPr>
      </w:pPr>
    </w:p>
    <w:p w14:paraId="48CAECF7" w14:textId="77777777" w:rsidR="00A77772" w:rsidRDefault="00A77772" w:rsidP="00E90C65">
      <w:pPr>
        <w:spacing w:line="240" w:lineRule="atLeast"/>
        <w:ind w:firstLine="284"/>
        <w:rPr>
          <w:rFonts w:ascii="Consolas" w:hAnsi="Consolas"/>
          <w:sz w:val="16"/>
          <w:szCs w:val="16"/>
          <w:lang w:val="es-ES_tradnl"/>
        </w:rPr>
      </w:pPr>
    </w:p>
    <w:p w14:paraId="2BF1991F" w14:textId="04A1094C" w:rsidR="00A77772" w:rsidRPr="00A77772" w:rsidRDefault="00EF5A79" w:rsidP="00174F00">
      <w:pPr>
        <w:pStyle w:val="Prrafodelista"/>
        <w:numPr>
          <w:ilvl w:val="0"/>
          <w:numId w:val="30"/>
        </w:numPr>
        <w:spacing w:line="360" w:lineRule="auto"/>
        <w:rPr>
          <w:lang w:val="es-ES_tradnl"/>
        </w:rPr>
      </w:pPr>
      <w:r>
        <w:rPr>
          <w:noProof/>
          <w:shd w:val="clear" w:color="auto" w:fill="auto"/>
          <w:lang w:val="es-ES" w:eastAsia="es-ES"/>
        </w:rPr>
        <mc:AlternateContent>
          <mc:Choice Requires="wps">
            <w:drawing>
              <wp:anchor distT="0" distB="0" distL="114300" distR="114300" simplePos="0" relativeHeight="251844608" behindDoc="0" locked="0" layoutInCell="1" allowOverlap="1" wp14:anchorId="5412F830" wp14:editId="12E165DC">
                <wp:simplePos x="0" y="0"/>
                <wp:positionH relativeFrom="column">
                  <wp:posOffset>1587500</wp:posOffset>
                </wp:positionH>
                <wp:positionV relativeFrom="paragraph">
                  <wp:posOffset>283845</wp:posOffset>
                </wp:positionV>
                <wp:extent cx="2886075" cy="2400300"/>
                <wp:effectExtent l="0" t="0" r="28575" b="19050"/>
                <wp:wrapTopAndBottom/>
                <wp:docPr id="292" name="Rectángulo redondeado 292"/>
                <wp:cNvGraphicFramePr/>
                <a:graphic xmlns:a="http://schemas.openxmlformats.org/drawingml/2006/main">
                  <a:graphicData uri="http://schemas.microsoft.com/office/word/2010/wordprocessingShape">
                    <wps:wsp>
                      <wps:cNvSpPr/>
                      <wps:spPr>
                        <a:xfrm>
                          <a:off x="0" y="0"/>
                          <a:ext cx="2886075" cy="240030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4BC67"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"ultima_rev": [],</w:t>
                            </w:r>
                          </w:p>
                          <w:p w14:paraId="000C15C4"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"petIdNumber": "98756-AA",</w:t>
                            </w:r>
                          </w:p>
                          <w:p w14:paraId="6AABA88D"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"fechImplantacion": "2019-08-24",</w:t>
                            </w:r>
                          </w:p>
                          <w:p w14:paraId="566E0F17"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"fechNac": "2019-08-01",</w:t>
                            </w:r>
                          </w:p>
                          <w:p w14:paraId="5745B767"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"fechalta": "2019-08-24",</w:t>
                            </w:r>
                          </w:p>
                          <w:p w14:paraId="2899C04A"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"petName": "Chula",</w:t>
                            </w:r>
                          </w:p>
                          <w:p w14:paraId="2D729081"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"razaPet": "Dogo aleman",</w:t>
                            </w:r>
                          </w:p>
                          <w:p w14:paraId="6E1B0624"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"razaOtra": null,</w:t>
                            </w:r>
                          </w:p>
                          <w:p w14:paraId="1DC78007"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"danger": "dangerNo",</w:t>
                            </w:r>
                          </w:p>
                          <w:p w14:paraId="09874438"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null,</w:t>
                            </w:r>
                          </w:p>
                          <w:p w14:paraId="68A5EF0D"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"passport": "1234567B",</w:t>
                            </w:r>
                          </w:p>
                          <w:p w14:paraId="40D0B272"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"Compania"</w:t>
                            </w:r>
                          </w:p>
                          <w:p w14:paraId="2CBFA799" w14:textId="215A8865" w:rsidR="009E7289" w:rsidRPr="00A77772"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2F830" id="Rectángulo redondeado 292" o:spid="_x0000_s1099" style="position:absolute;left:0;text-align:left;margin-left:125pt;margin-top:22.35pt;width:227.25pt;height:18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" fillcolor="#d8d8d8 [2732]" strokecolor="#bfbfbf [2412]">
                <v:textbox>
                  <w:txbxContent>
                    <w:p w14:paraId="0154BC67"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"ultima_rev": [],</w:t>
                      </w:r>
                    </w:p>
                    <w:p w14:paraId="000C15C4"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"petIdNumber": "98756-AA",</w:t>
                      </w:r>
                    </w:p>
                    <w:p w14:paraId="6AABA88D"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"fechImplantacion": "2019-08-24",</w:t>
                      </w:r>
                    </w:p>
                    <w:p w14:paraId="566E0F17"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"fechNac": "2019-08-01",</w:t>
                      </w:r>
                    </w:p>
                    <w:p w14:paraId="5745B767"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"fechalta": "2019-08-24",</w:t>
                      </w:r>
                    </w:p>
                    <w:p w14:paraId="2899C04A"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"petName": "Chula",</w:t>
                      </w:r>
                    </w:p>
                    <w:p w14:paraId="2D729081"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"razaPet": "Dogo aleman",</w:t>
                      </w:r>
                    </w:p>
                    <w:p w14:paraId="6E1B0624"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"razaOtra": null,</w:t>
                      </w:r>
                    </w:p>
                    <w:p w14:paraId="1DC78007"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"danger": "dangerNo",</w:t>
                      </w:r>
                    </w:p>
                    <w:p w14:paraId="09874438"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null,</w:t>
                      </w:r>
                    </w:p>
                    <w:p w14:paraId="68A5EF0D"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"passport": "1234567B",</w:t>
                      </w:r>
                    </w:p>
                    <w:p w14:paraId="40D0B272"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"Compania"</w:t>
                      </w:r>
                    </w:p>
                    <w:p w14:paraId="2CBFA799" w14:textId="215A8865" w:rsidR="009E7289" w:rsidRPr="00A77772"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r w:rsidR="00A77772" w:rsidRPr="00A77772">
        <w:rPr>
          <w:lang w:val="es-ES_tradnl"/>
        </w:rPr>
        <w:t xml:space="preserve">Mascota: </w:t>
      </w:r>
    </w:p>
    <w:p w14:paraId="13155257" w14:textId="6FE57204" w:rsidR="00456958" w:rsidRPr="00EF5A79" w:rsidRDefault="00EF5A79" w:rsidP="00174F00">
      <w:pPr>
        <w:pStyle w:val="Prrafodelista"/>
        <w:numPr>
          <w:ilvl w:val="0"/>
          <w:numId w:val="30"/>
        </w:numPr>
        <w:spacing w:line="360" w:lineRule="auto"/>
        <w:rPr>
          <w:lang w:val="es-ES_tradnl"/>
        </w:rPr>
      </w:pPr>
      <w:r>
        <w:rPr>
          <w:lang w:val="es-ES_tradnl"/>
        </w:rPr>
        <w:t>Propietario:</w:t>
      </w:r>
    </w:p>
    <w:p w14:paraId="05EB0E46" w14:textId="5053FB56" w:rsidR="00A77772" w:rsidRDefault="00EF5A79" w:rsidP="00456958">
      <w:pPr>
        <w:spacing w:line="360" w:lineRule="auto"/>
        <w:ind w:firstLine="284"/>
        <w:rPr>
          <w:lang w:val="es-ES_tradnl"/>
        </w:rPr>
      </w:pPr>
      <w:r>
        <w:rPr>
          <w:noProof/>
          <w:shd w:val="clear" w:color="auto" w:fill="auto"/>
          <w:lang w:val="es-ES" w:eastAsia="es-ES"/>
        </w:rPr>
        <mc:AlternateContent>
          <mc:Choice Requires="wps">
            <w:drawing>
              <wp:anchor distT="0" distB="0" distL="114300" distR="114300" simplePos="0" relativeHeight="251846656" behindDoc="0" locked="0" layoutInCell="1" allowOverlap="1" wp14:anchorId="22D260FD" wp14:editId="6C0D5940">
                <wp:simplePos x="0" y="0"/>
                <wp:positionH relativeFrom="column">
                  <wp:posOffset>1597025</wp:posOffset>
                </wp:positionH>
                <wp:positionV relativeFrom="paragraph">
                  <wp:posOffset>6985</wp:posOffset>
                </wp:positionV>
                <wp:extent cx="2886075" cy="1390650"/>
                <wp:effectExtent l="0" t="0" r="28575" b="19050"/>
                <wp:wrapTopAndBottom/>
                <wp:docPr id="293" name="Rectángulo redondeado 293"/>
                <wp:cNvGraphicFramePr/>
                <a:graphic xmlns:a="http://schemas.openxmlformats.org/drawingml/2006/main">
                  <a:graphicData uri="http://schemas.microsoft.com/office/word/2010/wordprocessingShape">
                    <wps:wsp>
                      <wps:cNvSpPr/>
                      <wps:spPr>
                        <a:xfrm>
                          <a:off x="0" y="0"/>
                          <a:ext cx="2886075" cy="139065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E2046"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"propName": "Carlos",</w:t>
                            </w:r>
                          </w:p>
                          <w:p w14:paraId="6E6A4A46"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"propSurname": "Escario Bajo",</w:t>
                            </w:r>
                          </w:p>
                          <w:p w14:paraId="7EB05FA1"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"propId": "1236",</w:t>
                            </w:r>
                          </w:p>
                          <w:p w14:paraId="4F519B99"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"propPhone": "918960203",</w:t>
                            </w:r>
                          </w:p>
                          <w:p w14:paraId="08CB1D05"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"provProp": "AV",</w:t>
                            </w:r>
                          </w:p>
                          <w:p w14:paraId="7324F386"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"ciudadProp": "S.L. de El Escorial",</w:t>
                            </w:r>
                          </w:p>
                          <w:p w14:paraId="6B9F4A0C"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"cp": "28200",</w:t>
                            </w:r>
                          </w:p>
                          <w:p w14:paraId="58E89DA0"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"propPais": "ES"</w:t>
                            </w:r>
                          </w:p>
                          <w:p w14:paraId="655158E7" w14:textId="6EF3F949" w:rsidR="009E7289" w:rsidRPr="00A77772"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260FD" id="Rectángulo redondeado 293" o:spid="_x0000_s1100" style="position:absolute;left:0;text-align:left;margin-left:125.75pt;margin-top:.55pt;width:227.25pt;height:10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" fillcolor="#d8d8d8 [2732]" strokecolor="#bfbfbf [2412]">
                <v:textbox>
                  <w:txbxContent>
                    <w:p w14:paraId="3B1E2046"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"propName": "Carlos",</w:t>
                      </w:r>
                    </w:p>
                    <w:p w14:paraId="6E6A4A46"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"propSurname": "Escario Bajo",</w:t>
                      </w:r>
                    </w:p>
                    <w:p w14:paraId="7EB05FA1"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"propId": "1236",</w:t>
                      </w:r>
                    </w:p>
                    <w:p w14:paraId="4F519B99"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"propPhone": "918960203",</w:t>
                      </w:r>
                    </w:p>
                    <w:p w14:paraId="08CB1D05"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"provProp": "AV",</w:t>
                      </w:r>
                    </w:p>
                    <w:p w14:paraId="7324F386"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"ciudadProp": "S.L. de El Escorial",</w:t>
                      </w:r>
                    </w:p>
                    <w:p w14:paraId="6B9F4A0C"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"cp": "28200",</w:t>
                      </w:r>
                    </w:p>
                    <w:p w14:paraId="58E89DA0" w14:textId="77777777" w:rsidR="009E7289" w:rsidRPr="00EF5A79"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"propPais": "ES"</w:t>
                      </w:r>
                    </w:p>
                    <w:p w14:paraId="655158E7" w14:textId="6EF3F949" w:rsidR="009E7289" w:rsidRPr="00A77772" w:rsidRDefault="009E7289"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p>
    <w:p w14:paraId="258F58BE" w14:textId="27E1EE4C" w:rsidR="00A77772" w:rsidRDefault="00A77772" w:rsidP="00456958">
      <w:pPr>
        <w:spacing w:line="360" w:lineRule="auto"/>
        <w:ind w:firstLine="284"/>
        <w:rPr>
          <w:lang w:val="es-ES_tradnl"/>
        </w:rPr>
      </w:pPr>
    </w:p>
    <w:p w14:paraId="074C3C2C" w14:textId="17C3D94C" w:rsidR="00A77772" w:rsidRPr="00F02259" w:rsidRDefault="00853CE7" w:rsidP="00456958">
      <w:pPr>
        <w:spacing w:line="360" w:lineRule="auto"/>
        <w:ind w:firstLine="284"/>
        <w:rPr>
          <w:lang w:val="es-ES_tradnl"/>
        </w:rPr>
      </w:pPr>
      <w:r>
        <w:rPr>
          <w:lang w:val="es-ES_tradnl"/>
        </w:rPr>
        <w:t xml:space="preserve">En un segundo paso se almacena este objeto en la IPFS. Este proceso se realiza en la capa de servicios dentro del fichero </w:t>
      </w:r>
      <w:r w:rsidRPr="00853CE7">
        <w:rPr>
          <w:i/>
          <w:lang w:val="es-ES_tradnl"/>
        </w:rPr>
        <w:t>public/js/services/setIPFSFile.js</w:t>
      </w:r>
      <w:r>
        <w:rPr>
          <w:lang w:val="es-ES_tradnl"/>
        </w:rPr>
        <w:t>. Este es el encargado de enviar el objeto generado al nodo</w:t>
      </w:r>
      <w:r w:rsidR="00B42653">
        <w:rPr>
          <w:lang w:val="es-ES_tradnl"/>
        </w:rPr>
        <w:t xml:space="preserve"> local</w:t>
      </w:r>
      <w:r>
        <w:rPr>
          <w:lang w:val="es-ES_tradnl"/>
        </w:rPr>
        <w:t xml:space="preserve"> de IPFS situado en </w:t>
      </w:r>
      <w:r w:rsidR="00B42653" w:rsidRPr="00B42653">
        <w:rPr>
          <w:rStyle w:val="Hipervnculo"/>
          <w:i/>
          <w:lang w:val="es-ES_tradnl" w:eastAsia="es-ES"/>
        </w:rPr>
        <w:t>https://127.0.0.1:5001</w:t>
      </w:r>
      <w:r>
        <w:rPr>
          <w:lang w:val="es-ES_tradnl"/>
        </w:rPr>
        <w:t xml:space="preserve">. Aquí se va a realizar la </w:t>
      </w:r>
      <w:r w:rsidR="00F02259">
        <w:rPr>
          <w:lang w:val="es-ES_tradnl"/>
        </w:rPr>
        <w:t>conversión</w:t>
      </w:r>
      <w:r>
        <w:rPr>
          <w:lang w:val="es-ES_tradnl"/>
        </w:rPr>
        <w:t xml:space="preserve"> de la información </w:t>
      </w:r>
      <w:r w:rsidR="00F02259">
        <w:rPr>
          <w:lang w:val="es-ES_tradnl"/>
        </w:rPr>
        <w:t>enviada</w:t>
      </w:r>
      <w:r>
        <w:rPr>
          <w:lang w:val="es-ES_tradnl"/>
        </w:rPr>
        <w:t xml:space="preserve"> a un </w:t>
      </w:r>
      <w:r w:rsidR="00F04DF4">
        <w:rPr>
          <w:lang w:val="es-ES_tradnl"/>
        </w:rPr>
        <w:t>hash</w:t>
      </w:r>
      <w:r>
        <w:rPr>
          <w:lang w:val="es-ES_tradnl"/>
        </w:rPr>
        <w:t>, en concreto el objeto anterior est</w:t>
      </w:r>
      <w:r w:rsidR="00F02259">
        <w:rPr>
          <w:lang w:val="es-ES_tradnl"/>
        </w:rPr>
        <w:t>á convertido en</w:t>
      </w:r>
      <w:r w:rsidR="00F02259" w:rsidRPr="00F02259">
        <w:rPr>
          <w:i/>
          <w:lang w:val="es-ES_tradnl"/>
        </w:rPr>
        <w:t>: QmcK1hAc9sYTHJZcr68HxdHLCPMFgSn9QMSSar7j85TFg5</w:t>
      </w:r>
      <w:r w:rsidR="00F02259">
        <w:rPr>
          <w:rStyle w:val="Refdenotaalpie"/>
          <w:i/>
          <w:lang w:val="es-ES_tradnl"/>
        </w:rPr>
        <w:footnoteReference w:id="8"/>
      </w:r>
    </w:p>
    <w:p w14:paraId="5D08AD3D" w14:textId="76BB03B9" w:rsidR="00BD1577" w:rsidRDefault="00F02259" w:rsidP="00456958">
      <w:pPr>
        <w:spacing w:line="360" w:lineRule="auto"/>
        <w:ind w:firstLine="284"/>
        <w:rPr>
          <w:lang w:val="es-ES_tradnl"/>
        </w:rPr>
      </w:pPr>
      <w:r>
        <w:rPr>
          <w:lang w:val="es-ES_tradnl"/>
        </w:rPr>
        <w:lastRenderedPageBreak/>
        <w:t>Puede parecer obvio, pero no es fácil recordar este tipo de información, pero si el del identificador de la mascota, que se encuentra almacenado e</w:t>
      </w:r>
      <w:r w:rsidR="006B1D83">
        <w:rPr>
          <w:lang w:val="es-ES_tradnl"/>
        </w:rPr>
        <w:t>n el chip que lleva incorporado.</w:t>
      </w:r>
      <w:r>
        <w:rPr>
          <w:lang w:val="es-ES_tradnl"/>
        </w:rPr>
        <w:t xml:space="preserve"> </w:t>
      </w:r>
      <w:r w:rsidR="006B1D83">
        <w:rPr>
          <w:lang w:val="es-ES_tradnl"/>
        </w:rPr>
        <w:t>P</w:t>
      </w:r>
      <w:r>
        <w:rPr>
          <w:lang w:val="es-ES_tradnl"/>
        </w:rPr>
        <w:t xml:space="preserve">or lo tanto el tercer, y último paso es el de relacionar en </w:t>
      </w:r>
      <w:r w:rsidR="00BD1577">
        <w:rPr>
          <w:lang w:val="es-ES_tradnl"/>
        </w:rPr>
        <w:t xml:space="preserve">una estructura externa este identificador con el </w:t>
      </w:r>
      <w:r w:rsidR="00F04DF4">
        <w:rPr>
          <w:lang w:val="es-ES_tradnl"/>
        </w:rPr>
        <w:t>hash</w:t>
      </w:r>
      <w:r w:rsidR="00BD1577">
        <w:rPr>
          <w:lang w:val="es-ES_tradnl"/>
        </w:rPr>
        <w:t xml:space="preserve">. Esto se produce en el Smartcontract </w:t>
      </w:r>
      <w:r w:rsidR="00BD1577" w:rsidRPr="009B780B">
        <w:rPr>
          <w:i/>
          <w:lang w:val="es-ES_tradnl"/>
        </w:rPr>
        <w:t>Petchain.sol</w:t>
      </w:r>
      <w:r w:rsidR="00BD1577">
        <w:rPr>
          <w:lang w:val="es-ES_tradnl"/>
        </w:rPr>
        <w:t xml:space="preserve">, que se encuentra desplegado en la Blockchain. Aquí vamos a encontrar una estructura o “struct”, que relaciona el identificador de la mascota con el </w:t>
      </w:r>
      <w:r w:rsidR="00F04DF4">
        <w:rPr>
          <w:lang w:val="es-ES_tradnl"/>
        </w:rPr>
        <w:t>hash</w:t>
      </w:r>
      <w:r w:rsidR="00BD1577">
        <w:rPr>
          <w:lang w:val="es-ES_tradnl"/>
        </w:rPr>
        <w:t xml:space="preserve"> que se acaba de </w:t>
      </w:r>
      <w:r w:rsidR="009B780B">
        <w:rPr>
          <w:lang w:val="es-ES_tradnl"/>
        </w:rPr>
        <w:t>guardar</w:t>
      </w:r>
      <w:r w:rsidR="00BD1577">
        <w:rPr>
          <w:lang w:val="es-ES_tradnl"/>
        </w:rPr>
        <w:t xml:space="preserve"> en la IPFS.</w:t>
      </w:r>
    </w:p>
    <w:p w14:paraId="6CE8A951" w14:textId="5FDCE72B" w:rsidR="00BD1577" w:rsidRDefault="00BD1577" w:rsidP="00456958">
      <w:pPr>
        <w:spacing w:line="360" w:lineRule="auto"/>
        <w:ind w:firstLine="284"/>
        <w:rPr>
          <w:lang w:val="es-ES_tradnl"/>
        </w:rPr>
      </w:pPr>
      <w:r>
        <w:rPr>
          <w:lang w:val="es-ES_tradnl"/>
        </w:rPr>
        <w:t>De esta manera</w:t>
      </w:r>
      <w:r w:rsidR="009B780B">
        <w:rPr>
          <w:lang w:val="es-ES_tradnl"/>
        </w:rPr>
        <w:t>,</w:t>
      </w:r>
      <w:r>
        <w:rPr>
          <w:lang w:val="es-ES_tradnl"/>
        </w:rPr>
        <w:t xml:space="preserve"> tenemos la información almacenada de manera ligera y a la vez consistente.</w:t>
      </w:r>
      <w:r w:rsidR="00EE2CB7">
        <w:rPr>
          <w:lang w:val="es-ES_tradnl"/>
        </w:rPr>
        <w:t xml:space="preserve"> En el esquema siguiente se observa este proceso de manera simplificada.</w:t>
      </w:r>
    </w:p>
    <w:p w14:paraId="1E09D33E" w14:textId="12C8AF20" w:rsidR="00C3213F" w:rsidRDefault="00EE2CB7" w:rsidP="00456958">
      <w:pPr>
        <w:spacing w:line="360" w:lineRule="auto"/>
        <w:ind w:firstLine="284"/>
        <w:rPr>
          <w:lang w:val="es-ES_tradnl"/>
        </w:rPr>
      </w:pPr>
      <w:r>
        <w:rPr>
          <w:noProof/>
          <w:lang w:val="es-ES" w:eastAsia="es-ES"/>
        </w:rPr>
        <mc:AlternateContent>
          <mc:Choice Requires="wps">
            <w:drawing>
              <wp:anchor distT="0" distB="0" distL="114300" distR="114300" simplePos="0" relativeHeight="251851776" behindDoc="0" locked="0" layoutInCell="1" allowOverlap="1" wp14:anchorId="37F3231C" wp14:editId="5725CC28">
                <wp:simplePos x="0" y="0"/>
                <wp:positionH relativeFrom="column">
                  <wp:posOffset>114300</wp:posOffset>
                </wp:positionH>
                <wp:positionV relativeFrom="paragraph">
                  <wp:posOffset>3216275</wp:posOffset>
                </wp:positionV>
                <wp:extent cx="5505450" cy="635"/>
                <wp:effectExtent l="0" t="0" r="0" b="0"/>
                <wp:wrapTopAndBottom/>
                <wp:docPr id="298" name="Cuadro de texto 298"/>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70957856" w14:textId="395E9A21" w:rsidR="009E7289" w:rsidRPr="000D0140" w:rsidRDefault="009E7289" w:rsidP="00EE2CB7">
                            <w:pPr>
                              <w:pStyle w:val="Descripcin"/>
                              <w:jc w:val="center"/>
                              <w:rPr>
                                <w:noProof/>
                                <w:color w:val="000000"/>
                              </w:rPr>
                            </w:pPr>
                            <w:bookmarkStart w:id="420" w:name="_Toc19108185"/>
                            <w:r>
                              <w:t xml:space="preserve">Ilustración </w:t>
                            </w:r>
                            <w:r>
                              <w:fldChar w:fldCharType="begin"/>
                            </w:r>
                            <w:r>
                              <w:instrText xml:space="preserve"> SEQ Ilustración \* ARABIC </w:instrText>
                            </w:r>
                            <w:r>
                              <w:fldChar w:fldCharType="separate"/>
                            </w:r>
                            <w:r w:rsidR="00BA06B5">
                              <w:rPr>
                                <w:noProof/>
                              </w:rPr>
                              <w:t>22</w:t>
                            </w:r>
                            <w:r>
                              <w:fldChar w:fldCharType="end"/>
                            </w:r>
                            <w:r>
                              <w:t xml:space="preserve">: Esquema de generación y almacenamiento </w:t>
                            </w:r>
                            <w:r>
                              <w:rPr>
                                <w:noProof/>
                              </w:rPr>
                              <w:t>de la información.</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3231C" id="Cuadro de texto 298" o:spid="_x0000_s1101" type="#_x0000_t202" style="position:absolute;left:0;text-align:left;margin-left:9pt;margin-top:253.25pt;width:43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" stroked="f">
                <v:textbox style="mso-fit-shape-to-text:t" inset="0,0,0,0">
                  <w:txbxContent>
                    <w:p w14:paraId="70957856" w14:textId="395E9A21" w:rsidR="009E7289" w:rsidRPr="000D0140" w:rsidRDefault="009E7289" w:rsidP="00EE2CB7">
                      <w:pPr>
                        <w:pStyle w:val="Descripcin"/>
                        <w:jc w:val="center"/>
                        <w:rPr>
                          <w:noProof/>
                          <w:color w:val="000000"/>
                        </w:rPr>
                      </w:pPr>
                      <w:bookmarkStart w:id="421" w:name="_Toc19108185"/>
                      <w:r>
                        <w:t xml:space="preserve">Ilustración </w:t>
                      </w:r>
                      <w:r>
                        <w:fldChar w:fldCharType="begin"/>
                      </w:r>
                      <w:r>
                        <w:instrText xml:space="preserve"> SEQ Ilustración \* ARABIC </w:instrText>
                      </w:r>
                      <w:r>
                        <w:fldChar w:fldCharType="separate"/>
                      </w:r>
                      <w:r w:rsidR="00BA06B5">
                        <w:rPr>
                          <w:noProof/>
                        </w:rPr>
                        <w:t>22</w:t>
                      </w:r>
                      <w:r>
                        <w:fldChar w:fldCharType="end"/>
                      </w:r>
                      <w:r>
                        <w:t xml:space="preserve">: Esquema de generación y almacenamiento </w:t>
                      </w:r>
                      <w:r>
                        <w:rPr>
                          <w:noProof/>
                        </w:rPr>
                        <w:t>de la información.</w:t>
                      </w:r>
                      <w:bookmarkEnd w:id="421"/>
                    </w:p>
                  </w:txbxContent>
                </v:textbox>
                <w10:wrap type="topAndBottom"/>
              </v:shape>
            </w:pict>
          </mc:Fallback>
        </mc:AlternateContent>
      </w:r>
      <w:r>
        <w:rPr>
          <w:noProof/>
          <w:shd w:val="clear" w:color="auto" w:fill="auto"/>
          <w:lang w:val="es-ES" w:eastAsia="es-ES"/>
        </w:rPr>
        <mc:AlternateContent>
          <mc:Choice Requires="wpg">
            <w:drawing>
              <wp:anchor distT="0" distB="0" distL="114300" distR="114300" simplePos="0" relativeHeight="251849728" behindDoc="0" locked="0" layoutInCell="1" allowOverlap="1" wp14:anchorId="7DDC7DC4" wp14:editId="6016078D">
                <wp:simplePos x="0" y="0"/>
                <wp:positionH relativeFrom="column">
                  <wp:posOffset>114783</wp:posOffset>
                </wp:positionH>
                <wp:positionV relativeFrom="paragraph">
                  <wp:posOffset>149835</wp:posOffset>
                </wp:positionV>
                <wp:extent cx="5505450" cy="3009900"/>
                <wp:effectExtent l="0" t="0" r="19050" b="19050"/>
                <wp:wrapTopAndBottom/>
                <wp:docPr id="297" name="Grupo 297"/>
                <wp:cNvGraphicFramePr/>
                <a:graphic xmlns:a="http://schemas.openxmlformats.org/drawingml/2006/main">
                  <a:graphicData uri="http://schemas.microsoft.com/office/word/2010/wordprocessingGroup">
                    <wpg:wgp>
                      <wpg:cNvGrpSpPr/>
                      <wpg:grpSpPr>
                        <a:xfrm>
                          <a:off x="0" y="0"/>
                          <a:ext cx="5505450" cy="3009900"/>
                          <a:chOff x="0" y="0"/>
                          <a:chExt cx="5505450" cy="3009900"/>
                        </a:xfrm>
                      </wpg:grpSpPr>
                      <pic:pic xmlns:pic="http://schemas.openxmlformats.org/drawingml/2006/picture">
                        <pic:nvPicPr>
                          <pic:cNvPr id="294" name="Imagen 294"/>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65836" y="36576"/>
                            <a:ext cx="5281930" cy="2943225"/>
                          </a:xfrm>
                          <a:prstGeom prst="rect">
                            <a:avLst/>
                          </a:prstGeom>
                          <a:noFill/>
                        </pic:spPr>
                      </pic:pic>
                      <wps:wsp>
                        <wps:cNvPr id="295" name="Rectángulo redondeado 295"/>
                        <wps:cNvSpPr/>
                        <wps:spPr>
                          <a:xfrm>
                            <a:off x="0" y="0"/>
                            <a:ext cx="5505450" cy="3009900"/>
                          </a:xfrm>
                          <a:prstGeom prst="roundRect">
                            <a:avLst>
                              <a:gd name="adj" fmla="val 0"/>
                            </a:avLst>
                          </a:prstGeom>
                          <a:no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766E12" id="Grupo 297" o:spid="_x0000_s1026" style="position:absolute;margin-left:9.05pt;margin-top:11.8pt;width:433.5pt;height:237pt;z-index:251849728" coordsize="5505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">
                <v:shape id="Imagen 294" o:spid="_x0000_s1027" type="#_x0000_t75" style="position:absolute;left:658;top:365;width:52819;height:2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lQ3EAAAA3AAAAA8AAABkcnMvZG93bnJldi54bWxEj9FqwkAURN8L/sNyBd/qxmCLRleRQIsv&#10;FaJ+wDV7TYLZu2F31ejXu4VCH4eZOcMs171pxY2cbywrmIwTEMSl1Q1XCo6Hr/cZCB+QNbaWScGD&#10;PKxXg7clZtreuaDbPlQiQthnqKAOocuk9GVNBv3YdsTRO1tnMETpKqkd3iPctDJNkk9psOG4UGNH&#10;eU3lZX81CnY5f/tT/vH8Oe9MkT9dkU43hVKjYb9ZgAjUh//wX3urFaTzKfyeiUd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RlQ3EAAAA3AAAAA8AAAAAAAAAAAAAAAAA&#10;nwIAAGRycy9kb3ducmV2LnhtbFBLBQYAAAAABAAEAPcAAACQAwAAAAA=&#10;">
                  <v:imagedata r:id="rId154" o:title=""/>
                  <v:path arrowok="t"/>
                </v:shape>
                <v:roundrect id="Rectángulo redondeado 295" o:spid="_x0000_s1028" style="position:absolute;width:55054;height:30099;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G0RsYA&#10;AADcAAAADwAAAGRycy9kb3ducmV2LnhtbESPT2vCQBTE7wW/w/IEL0U3lVQ0uopIC8Uein/Pj+wz&#10;Ccm+Ddk1Rj+9Wyj0OMzMb5jFqjOVaKlxhWUFb6MIBHFqdcGZguPhczgF4TyyxsoyKbiTg9Wy97LA&#10;RNsb76jd+0wECLsEFeTe14mULs3JoBvZmjh4F9sY9EE2mdQN3gLcVHIcRRNpsOCwkGNNm5zScn81&#10;Cr719PFTfkw2u+3llUp/is9tHCs16HfrOQhPnf8P/7W/tILx7B1+z4Qj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G0RsYAAADcAAAADwAAAAAAAAAAAAAAAACYAgAAZHJz&#10;L2Rvd25yZXYueG1sUEsFBgAAAAAEAAQA9QAAAIsDAAAAAA==&#10;" filled="f" strokecolor="#bfbfbf [2412]"/>
                <w10:wrap type="topAndBottom"/>
              </v:group>
            </w:pict>
          </mc:Fallback>
        </mc:AlternateContent>
      </w:r>
    </w:p>
    <w:p w14:paraId="79F9B687" w14:textId="3E7E839B" w:rsidR="00C3213F" w:rsidRDefault="009B780B" w:rsidP="009B780B">
      <w:pPr>
        <w:pStyle w:val="Ttulo3"/>
      </w:pPr>
      <w:bookmarkStart w:id="422" w:name="_Toc19108415"/>
      <w:r>
        <w:t>Recuperación de información</w:t>
      </w:r>
      <w:bookmarkEnd w:id="422"/>
    </w:p>
    <w:p w14:paraId="08A4850D" w14:textId="7ED5DBB4" w:rsidR="009B780B" w:rsidRDefault="009B780B" w:rsidP="009B780B">
      <w:pPr>
        <w:spacing w:line="360" w:lineRule="auto"/>
        <w:ind w:firstLine="284"/>
        <w:rPr>
          <w:lang w:val="es-ES_tradnl"/>
        </w:rPr>
      </w:pPr>
      <w:r>
        <w:rPr>
          <w:lang w:val="es-ES_tradnl"/>
        </w:rPr>
        <w:t>El proceso de la recuperación se produce en base a la premisa de conocer o de tener localizado el identificador de la mascota. Éste valor lo vamos a encontrar, o bien en cualquier documento o en el chip que todo perro o gato deben de llevar implantado. Con este código es posible recuperar la información correspondiente al animal para su modificación o baja.</w:t>
      </w:r>
    </w:p>
    <w:p w14:paraId="2DADC7C7" w14:textId="08734009" w:rsidR="009B780B" w:rsidRDefault="009B780B" w:rsidP="009B780B">
      <w:pPr>
        <w:spacing w:line="360" w:lineRule="auto"/>
        <w:ind w:firstLine="284"/>
        <w:rPr>
          <w:lang w:val="es-ES_tradnl"/>
        </w:rPr>
      </w:pPr>
      <w:r>
        <w:rPr>
          <w:lang w:val="es-ES_tradnl"/>
        </w:rPr>
        <w:t xml:space="preserve">El proceso que sigue el sistema en este caso es el inverso. </w:t>
      </w:r>
      <w:r w:rsidR="00F16FBC">
        <w:rPr>
          <w:lang w:val="es-ES_tradnl"/>
        </w:rPr>
        <w:t>En el primer paso si</w:t>
      </w:r>
      <w:r>
        <w:rPr>
          <w:lang w:val="es-ES_tradnl"/>
        </w:rPr>
        <w:t xml:space="preserve"> se introduce </w:t>
      </w:r>
      <w:r w:rsidR="00F16FBC">
        <w:rPr>
          <w:lang w:val="es-ES_tradnl"/>
        </w:rPr>
        <w:t xml:space="preserve">este identificador en Petchain, se realiza una llamada al Smartcontract </w:t>
      </w:r>
      <w:r w:rsidR="00F16FBC">
        <w:rPr>
          <w:i/>
          <w:lang w:val="es-ES_tradnl"/>
        </w:rPr>
        <w:t>Petchain.sol</w:t>
      </w:r>
      <w:r w:rsidR="00F16FBC">
        <w:rPr>
          <w:lang w:val="es-ES_tradnl"/>
        </w:rPr>
        <w:t xml:space="preserve"> que, a través de este valor busca en la estructura a la que nos referimos en el punto anterior el ítem que tiene almacenado. Si encuentra el valor devolverá el valor del </w:t>
      </w:r>
      <w:r w:rsidR="00F04DF4">
        <w:rPr>
          <w:lang w:val="es-ES_tradnl"/>
        </w:rPr>
        <w:t>hash</w:t>
      </w:r>
      <w:r w:rsidR="00F16FBC">
        <w:rPr>
          <w:lang w:val="es-ES_tradnl"/>
        </w:rPr>
        <w:t xml:space="preserve"> que tiene asociado.</w:t>
      </w:r>
    </w:p>
    <w:p w14:paraId="4FE91E1F" w14:textId="00D6E9E3" w:rsidR="00F16FBC" w:rsidRDefault="00F16FBC" w:rsidP="009B780B">
      <w:pPr>
        <w:spacing w:line="360" w:lineRule="auto"/>
        <w:ind w:firstLine="284"/>
        <w:rPr>
          <w:lang w:val="es-ES_tradnl"/>
        </w:rPr>
      </w:pPr>
      <w:r>
        <w:rPr>
          <w:lang w:val="es-ES_tradnl"/>
        </w:rPr>
        <w:t xml:space="preserve">Con el  valor del </w:t>
      </w:r>
      <w:r w:rsidR="00F04DF4">
        <w:rPr>
          <w:lang w:val="es-ES_tradnl"/>
        </w:rPr>
        <w:t>hash</w:t>
      </w:r>
      <w:r>
        <w:rPr>
          <w:lang w:val="es-ES_tradnl"/>
        </w:rPr>
        <w:t xml:space="preserve"> obtenido, el segundo paso consiste en construir la url e ir a la IPFS a buscar el objeto asociado a ese valor. Si el objeto existe se devolverá, y sus valores se podrán cargar en el modelo de la aplicación y poder a realizar los cambios que se necesiten.</w:t>
      </w:r>
    </w:p>
    <w:p w14:paraId="1DE9E8D5" w14:textId="1E1C66DD" w:rsidR="00405A4A" w:rsidRDefault="00405A4A" w:rsidP="009B780B">
      <w:pPr>
        <w:spacing w:line="360" w:lineRule="auto"/>
        <w:ind w:firstLine="284"/>
        <w:rPr>
          <w:lang w:val="es-ES_tradnl"/>
        </w:rPr>
      </w:pPr>
      <w:r>
        <w:rPr>
          <w:lang w:val="es-ES_tradnl"/>
        </w:rPr>
        <w:t>En la imagen siguiente se puede observar un esquena del proceso descrito.</w:t>
      </w:r>
    </w:p>
    <w:p w14:paraId="3AD4E4EC" w14:textId="672ABEC7" w:rsidR="00405A4A" w:rsidRDefault="00405A4A" w:rsidP="009B780B">
      <w:pPr>
        <w:spacing w:line="360" w:lineRule="auto"/>
        <w:ind w:firstLine="284"/>
        <w:rPr>
          <w:lang w:val="es-ES_tradnl"/>
        </w:rPr>
      </w:pPr>
      <w:r>
        <w:rPr>
          <w:noProof/>
          <w:lang w:val="es-ES" w:eastAsia="es-ES"/>
        </w:rPr>
        <w:lastRenderedPageBreak/>
        <mc:AlternateContent>
          <mc:Choice Requires="wps">
            <w:drawing>
              <wp:anchor distT="0" distB="0" distL="114300" distR="114300" simplePos="0" relativeHeight="251854848" behindDoc="0" locked="0" layoutInCell="1" allowOverlap="1" wp14:anchorId="6DE5C337" wp14:editId="482C9113">
                <wp:simplePos x="0" y="0"/>
                <wp:positionH relativeFrom="column">
                  <wp:posOffset>313055</wp:posOffset>
                </wp:positionH>
                <wp:positionV relativeFrom="paragraph">
                  <wp:posOffset>2654935</wp:posOffset>
                </wp:positionV>
                <wp:extent cx="5133975" cy="635"/>
                <wp:effectExtent l="0" t="0" r="0" b="0"/>
                <wp:wrapTopAndBottom/>
                <wp:docPr id="302" name="Cuadro de texto 302"/>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a:effectLst/>
                      </wps:spPr>
                      <wps:txbx>
                        <w:txbxContent>
                          <w:p w14:paraId="47252E13" w14:textId="47D66E86" w:rsidR="009E7289" w:rsidRPr="00B76D77" w:rsidRDefault="009E7289" w:rsidP="00405A4A">
                            <w:pPr>
                              <w:pStyle w:val="Descripcin"/>
                              <w:jc w:val="center"/>
                              <w:rPr>
                                <w:noProof/>
                                <w:color w:val="000000"/>
                              </w:rPr>
                            </w:pPr>
                            <w:bookmarkStart w:id="423" w:name="_Toc19108186"/>
                            <w:r>
                              <w:t xml:space="preserve">Ilustración </w:t>
                            </w:r>
                            <w:r>
                              <w:fldChar w:fldCharType="begin"/>
                            </w:r>
                            <w:r>
                              <w:instrText xml:space="preserve"> SEQ Ilustración \* ARABIC </w:instrText>
                            </w:r>
                            <w:r>
                              <w:fldChar w:fldCharType="separate"/>
                            </w:r>
                            <w:r w:rsidR="00BA06B5">
                              <w:rPr>
                                <w:noProof/>
                              </w:rPr>
                              <w:t>23</w:t>
                            </w:r>
                            <w:r>
                              <w:fldChar w:fldCharType="end"/>
                            </w:r>
                            <w:r>
                              <w:t>: Esquema de recuperación de la información de la IPFS</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5C337" id="Cuadro de texto 302" o:spid="_x0000_s1102" type="#_x0000_t202" style="position:absolute;left:0;text-align:left;margin-left:24.65pt;margin-top:209.05pt;width:404.2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" stroked="f">
                <v:textbox style="mso-fit-shape-to-text:t" inset="0,0,0,0">
                  <w:txbxContent>
                    <w:p w14:paraId="47252E13" w14:textId="47D66E86" w:rsidR="009E7289" w:rsidRPr="00B76D77" w:rsidRDefault="009E7289" w:rsidP="00405A4A">
                      <w:pPr>
                        <w:pStyle w:val="Descripcin"/>
                        <w:jc w:val="center"/>
                        <w:rPr>
                          <w:noProof/>
                          <w:color w:val="000000"/>
                        </w:rPr>
                      </w:pPr>
                      <w:bookmarkStart w:id="424" w:name="_Toc19108186"/>
                      <w:r>
                        <w:t xml:space="preserve">Ilustración </w:t>
                      </w:r>
                      <w:r>
                        <w:fldChar w:fldCharType="begin"/>
                      </w:r>
                      <w:r>
                        <w:instrText xml:space="preserve"> SEQ Ilustración \* ARABIC </w:instrText>
                      </w:r>
                      <w:r>
                        <w:fldChar w:fldCharType="separate"/>
                      </w:r>
                      <w:r w:rsidR="00BA06B5">
                        <w:rPr>
                          <w:noProof/>
                        </w:rPr>
                        <w:t>23</w:t>
                      </w:r>
                      <w:r>
                        <w:fldChar w:fldCharType="end"/>
                      </w:r>
                      <w:r>
                        <w:t>: Esquema de recuperación de la información de la IPFS</w:t>
                      </w:r>
                      <w:bookmarkEnd w:id="424"/>
                    </w:p>
                  </w:txbxContent>
                </v:textbox>
                <w10:wrap type="topAndBottom"/>
              </v:shape>
            </w:pict>
          </mc:Fallback>
        </mc:AlternateContent>
      </w:r>
      <w:r>
        <w:rPr>
          <w:noProof/>
          <w:lang w:val="es-ES" w:eastAsia="es-ES"/>
        </w:rPr>
        <w:drawing>
          <wp:anchor distT="0" distB="0" distL="114300" distR="114300" simplePos="0" relativeHeight="251852800" behindDoc="0" locked="0" layoutInCell="1" allowOverlap="1" wp14:anchorId="5F088B0A" wp14:editId="70C67279">
            <wp:simplePos x="0" y="0"/>
            <wp:positionH relativeFrom="margin">
              <wp:align>center</wp:align>
            </wp:positionH>
            <wp:positionV relativeFrom="paragraph">
              <wp:posOffset>196850</wp:posOffset>
            </wp:positionV>
            <wp:extent cx="5133975" cy="2401276"/>
            <wp:effectExtent l="0" t="0" r="0" b="0"/>
            <wp:wrapTopAndBottom/>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33975" cy="2401276"/>
                    </a:xfrm>
                    <a:prstGeom prst="rect">
                      <a:avLst/>
                    </a:prstGeom>
                    <a:noFill/>
                  </pic:spPr>
                </pic:pic>
              </a:graphicData>
            </a:graphic>
          </wp:anchor>
        </w:drawing>
      </w:r>
    </w:p>
    <w:p w14:paraId="1BF2E799" w14:textId="56845DDC" w:rsidR="00405A4A" w:rsidRPr="00F16FBC" w:rsidRDefault="00405A4A" w:rsidP="009B780B">
      <w:pPr>
        <w:spacing w:line="360" w:lineRule="auto"/>
        <w:ind w:firstLine="284"/>
        <w:rPr>
          <w:lang w:val="es-ES_tradnl"/>
        </w:rPr>
      </w:pPr>
    </w:p>
    <w:p w14:paraId="47EA07D3" w14:textId="366A1C4C" w:rsidR="00691A90" w:rsidRDefault="006B1D83" w:rsidP="006B1D83">
      <w:pPr>
        <w:pStyle w:val="Ttulo2"/>
      </w:pPr>
      <w:bookmarkStart w:id="425" w:name="_Toc19108416"/>
      <w:r>
        <w:t>Entorno de desarrollo</w:t>
      </w:r>
      <w:bookmarkEnd w:id="425"/>
    </w:p>
    <w:p w14:paraId="16388A88" w14:textId="122732D7" w:rsidR="006B1D83" w:rsidRPr="006B1D83" w:rsidRDefault="006B1D83" w:rsidP="006B1D83">
      <w:pPr>
        <w:spacing w:line="360" w:lineRule="auto"/>
        <w:ind w:firstLine="284"/>
        <w:rPr>
          <w:lang w:val="es-ES_tradnl"/>
        </w:rPr>
      </w:pPr>
      <w:r w:rsidRPr="002306F1">
        <w:rPr>
          <w:lang w:val="es-ES_tradnl"/>
        </w:rPr>
        <w:t>Todos los elementos anteriores necesitan estar orquestados por diversas tecnologías, que deben de trabajar en conjunto.  En los próximos apartados se van a introducir y explicar con detalle cada una de las herramientas, frameworks y servidores necesarios para el correcto funcionamiento de la aplicación.</w:t>
      </w:r>
    </w:p>
    <w:p w14:paraId="6C5693D1" w14:textId="3826DCCC" w:rsidR="008C6DF2" w:rsidRPr="002306F1" w:rsidRDefault="008C6DF2" w:rsidP="00AA1B81">
      <w:pPr>
        <w:pStyle w:val="Ttulo3"/>
      </w:pPr>
      <w:bookmarkStart w:id="426" w:name="_Toc19108417"/>
      <w:r w:rsidRPr="002306F1">
        <w:t>Node</w:t>
      </w:r>
      <w:r w:rsidR="00174092" w:rsidRPr="002306F1">
        <w:t>.js</w:t>
      </w:r>
      <w:bookmarkEnd w:id="426"/>
    </w:p>
    <w:p w14:paraId="46048AA4" w14:textId="77777777" w:rsidR="003A7973" w:rsidRPr="003A7973" w:rsidRDefault="00C727CC" w:rsidP="003A7973">
      <w:pPr>
        <w:spacing w:line="360" w:lineRule="auto"/>
        <w:ind w:firstLine="284"/>
      </w:pPr>
      <w:r w:rsidRPr="002306F1">
        <w:rPr>
          <w:lang w:val="es-ES_tradnl"/>
        </w:rPr>
        <w:t>Node.js es un entorno multiplataforma de código abierto</w:t>
      </w:r>
      <w:r w:rsidR="00186A86" w:rsidRPr="002306F1">
        <w:rPr>
          <w:lang w:val="es-ES_tradnl"/>
        </w:rPr>
        <w:t xml:space="preserve">, </w:t>
      </w:r>
      <w:r w:rsidR="00174092" w:rsidRPr="002306F1">
        <w:rPr>
          <w:lang w:val="es-ES_tradnl"/>
        </w:rPr>
        <w:t>disponible para su descarga</w:t>
      </w:r>
      <w:r w:rsidR="00664C35" w:rsidRPr="002306F1">
        <w:rPr>
          <w:lang w:val="es-ES_tradnl"/>
        </w:rPr>
        <w:t xml:space="preserve"> libre</w:t>
      </w:r>
      <w:r w:rsidR="00174092" w:rsidRPr="002306F1">
        <w:rPr>
          <w:lang w:val="es-ES_tradnl"/>
        </w:rPr>
        <w:t xml:space="preserve"> en </w:t>
      </w:r>
      <w:hyperlink r:id="rId156" w:history="1">
        <w:r w:rsidR="00174092" w:rsidRPr="002306F1">
          <w:rPr>
            <w:rStyle w:val="Hipervnculo"/>
            <w:lang w:val="es-ES_tradnl"/>
          </w:rPr>
          <w:t>https://</w:t>
        </w:r>
        <w:r w:rsidR="001C59E0" w:rsidRPr="002306F1">
          <w:rPr>
            <w:rStyle w:val="Hipervnculo"/>
            <w:lang w:val="es-ES_tradnl"/>
          </w:rPr>
          <w:t>Node.js</w:t>
        </w:r>
        <w:r w:rsidR="00174092" w:rsidRPr="002306F1">
          <w:rPr>
            <w:rStyle w:val="Hipervnculo"/>
            <w:lang w:val="es-ES_tradnl"/>
          </w:rPr>
          <w:t>.org</w:t>
        </w:r>
      </w:hyperlink>
      <w:r w:rsidR="00174092" w:rsidRPr="002306F1">
        <w:rPr>
          <w:lang w:val="es-ES_tradnl"/>
        </w:rPr>
        <w:t>,</w:t>
      </w:r>
      <w:r w:rsidRPr="002306F1">
        <w:rPr>
          <w:lang w:val="es-ES_tradnl"/>
        </w:rPr>
        <w:t xml:space="preserve"> </w:t>
      </w:r>
      <w:r w:rsidR="00174092" w:rsidRPr="002306F1">
        <w:rPr>
          <w:lang w:val="es-ES_tradnl"/>
        </w:rPr>
        <w:t xml:space="preserve">y </w:t>
      </w:r>
      <w:r w:rsidRPr="002306F1">
        <w:rPr>
          <w:lang w:val="es-ES_tradnl"/>
        </w:rPr>
        <w:t xml:space="preserve">utilizado para la ejecución de JavaScript en el lado del servidor. Su funcionamiento se basa en la </w:t>
      </w:r>
      <w:r w:rsidR="00EF22A6" w:rsidRPr="002306F1">
        <w:rPr>
          <w:lang w:val="es-ES_tradnl"/>
        </w:rPr>
        <w:t>ejecución de eventos de manera asíncrona, esto significa que mientras Node</w:t>
      </w:r>
      <w:r w:rsidR="00174092" w:rsidRPr="002306F1">
        <w:rPr>
          <w:lang w:val="es-ES_tradnl"/>
        </w:rPr>
        <w:t>.js</w:t>
      </w:r>
      <w:r w:rsidR="00EF22A6" w:rsidRPr="002306F1">
        <w:rPr>
          <w:lang w:val="es-ES_tradnl"/>
        </w:rPr>
        <w:t xml:space="preserve"> gestiona cualquier solicitud </w:t>
      </w:r>
      <w:r w:rsidR="00EC051B" w:rsidRPr="002306F1">
        <w:rPr>
          <w:lang w:val="es-ES_tradnl"/>
        </w:rPr>
        <w:t>de I/O que le haya llegado y</w:t>
      </w:r>
      <w:r w:rsidR="00EF22A6" w:rsidRPr="002306F1">
        <w:rPr>
          <w:lang w:val="es-ES_tradnl"/>
        </w:rPr>
        <w:t xml:space="preserve"> </w:t>
      </w:r>
      <w:r w:rsidR="002E1E40" w:rsidRPr="002306F1">
        <w:rPr>
          <w:lang w:val="es-ES_tradnl"/>
        </w:rPr>
        <w:t>hasta que la petición finalice, ésta se estará ejecutando</w:t>
      </w:r>
      <w:r w:rsidR="00EF22A6" w:rsidRPr="002306F1">
        <w:rPr>
          <w:lang w:val="es-ES_tradnl"/>
        </w:rPr>
        <w:t xml:space="preserve"> en segundo plano, </w:t>
      </w:r>
      <w:r w:rsidR="002E1E40" w:rsidRPr="002306F1">
        <w:rPr>
          <w:lang w:val="es-ES_tradnl"/>
        </w:rPr>
        <w:t xml:space="preserve">y mientras </w:t>
      </w:r>
      <w:r w:rsidR="00EF22A6" w:rsidRPr="002306F1">
        <w:rPr>
          <w:lang w:val="es-ES_tradnl"/>
        </w:rPr>
        <w:t>el sistema</w:t>
      </w:r>
      <w:r w:rsidR="002E1E40" w:rsidRPr="002306F1">
        <w:rPr>
          <w:lang w:val="es-ES_tradnl"/>
        </w:rPr>
        <w:t xml:space="preserve"> podrá seguir</w:t>
      </w:r>
      <w:r w:rsidR="00EF22A6" w:rsidRPr="002306F1">
        <w:rPr>
          <w:lang w:val="es-ES_tradnl"/>
        </w:rPr>
        <w:t xml:space="preserve"> realiza</w:t>
      </w:r>
      <w:r w:rsidR="002E1E40" w:rsidRPr="002306F1">
        <w:rPr>
          <w:lang w:val="es-ES_tradnl"/>
        </w:rPr>
        <w:t>ndo</w:t>
      </w:r>
      <w:r w:rsidR="00EF22A6" w:rsidRPr="002306F1">
        <w:rPr>
          <w:lang w:val="es-ES_tradnl"/>
        </w:rPr>
        <w:t xml:space="preserve"> cualquier otra operación en primer plano.</w:t>
      </w:r>
    </w:p>
    <w:p w14:paraId="75AE38E5" w14:textId="3747842E" w:rsidR="008C6DF2" w:rsidRPr="002306F1" w:rsidRDefault="00DF1DC6" w:rsidP="003A7973">
      <w:pPr>
        <w:spacing w:line="360" w:lineRule="auto"/>
        <w:ind w:firstLine="284"/>
        <w:rPr>
          <w:lang w:val="es-ES_tradnl"/>
        </w:rPr>
      </w:pPr>
      <w:r w:rsidRPr="002306F1">
        <w:rPr>
          <w:lang w:val="es-ES_tradnl"/>
        </w:rPr>
        <w:t>Gran parte de su éxito se basa en l</w:t>
      </w:r>
      <w:r w:rsidR="00B97BB4" w:rsidRPr="002306F1">
        <w:rPr>
          <w:lang w:val="es-ES_tradnl"/>
        </w:rPr>
        <w:t xml:space="preserve">a enorme cantidad de módulos existentes que permiten extender </w:t>
      </w:r>
      <w:r w:rsidR="00D06C64">
        <w:rPr>
          <w:lang w:val="es-ES_tradnl"/>
        </w:rPr>
        <w:t>las funcionalidades del entorno a través del</w:t>
      </w:r>
      <w:r w:rsidR="00B97BB4" w:rsidRPr="002306F1">
        <w:rPr>
          <w:lang w:val="es-ES_tradnl"/>
        </w:rPr>
        <w:t xml:space="preserve"> gesto</w:t>
      </w:r>
      <w:r w:rsidR="00D06C64">
        <w:rPr>
          <w:lang w:val="es-ES_tradnl"/>
        </w:rPr>
        <w:t xml:space="preserve">r de paquetes </w:t>
      </w:r>
      <w:r w:rsidR="00F2420C" w:rsidRPr="002306F1">
        <w:rPr>
          <w:rFonts w:ascii="Consolas" w:hAnsi="Consolas"/>
          <w:bdr w:val="single" w:sz="4" w:space="0" w:color="BFBFBF" w:themeColor="background1" w:themeShade="BF"/>
          <w:shd w:val="clear" w:color="auto" w:fill="D9D9D9" w:themeFill="background1" w:themeFillShade="D9"/>
          <w:lang w:val="es-ES_tradnl" w:eastAsia="es-ES"/>
        </w:rPr>
        <w:t>n</w:t>
      </w:r>
      <w:r w:rsidR="003A1486" w:rsidRPr="002306F1">
        <w:rPr>
          <w:rFonts w:ascii="Consolas" w:hAnsi="Consolas"/>
          <w:bdr w:val="single" w:sz="4" w:space="0" w:color="BFBFBF" w:themeColor="background1" w:themeShade="BF"/>
          <w:shd w:val="clear" w:color="auto" w:fill="D9D9D9" w:themeFill="background1" w:themeFillShade="D9"/>
          <w:lang w:val="es-ES_tradnl" w:eastAsia="es-ES"/>
        </w:rPr>
        <w:t>pm</w:t>
      </w:r>
      <w:r w:rsidR="003A1486" w:rsidRPr="002306F1">
        <w:rPr>
          <w:lang w:val="es-ES_tradnl"/>
        </w:rPr>
        <w:t xml:space="preserve"> (Node Package Manager)</w:t>
      </w:r>
      <w:r w:rsidR="006224AC" w:rsidRPr="002306F1">
        <w:rPr>
          <w:rStyle w:val="Refdenotaalpie"/>
          <w:lang w:val="es-ES_tradnl"/>
        </w:rPr>
        <w:footnoteReference w:id="9"/>
      </w:r>
      <w:r w:rsidR="00B97BB4" w:rsidRPr="002306F1">
        <w:rPr>
          <w:lang w:val="es-ES_tradnl"/>
        </w:rPr>
        <w:t>.</w:t>
      </w:r>
      <w:r w:rsidR="00EC051B" w:rsidRPr="002306F1">
        <w:rPr>
          <w:lang w:val="es-ES_tradnl"/>
        </w:rPr>
        <w:t xml:space="preserve"> </w:t>
      </w:r>
    </w:p>
    <w:p w14:paraId="10CD7CE2" w14:textId="21C1BD27" w:rsidR="00B644F2" w:rsidRPr="002306F1" w:rsidRDefault="00B644F2" w:rsidP="00B644F2">
      <w:pPr>
        <w:spacing w:line="360" w:lineRule="auto"/>
        <w:ind w:firstLine="284"/>
        <w:rPr>
          <w:lang w:val="es-ES_tradnl"/>
        </w:rPr>
      </w:pPr>
      <w:bookmarkStart w:id="427" w:name="_Toc8514051"/>
      <w:bookmarkStart w:id="428" w:name="_Toc8550373"/>
      <w:bookmarkStart w:id="429" w:name="_Toc10068980"/>
      <w:bookmarkStart w:id="430" w:name="_Toc10073541"/>
      <w:bookmarkStart w:id="431" w:name="_Toc10073623"/>
      <w:bookmarkStart w:id="432" w:name="_Toc10154915"/>
      <w:bookmarkStart w:id="433" w:name="_Toc10319735"/>
      <w:bookmarkStart w:id="434" w:name="_Toc10365390"/>
      <w:bookmarkStart w:id="435" w:name="_Toc10365497"/>
      <w:bookmarkStart w:id="436" w:name="_Toc10381114"/>
      <w:bookmarkStart w:id="437" w:name="_Toc10407693"/>
      <w:bookmarkStart w:id="438" w:name="_Toc10417911"/>
      <w:bookmarkStart w:id="439" w:name="_Toc10418008"/>
      <w:bookmarkStart w:id="440" w:name="_Toc10465143"/>
      <w:bookmarkStart w:id="441" w:name="_Toc10465246"/>
      <w:bookmarkStart w:id="442" w:name="_Toc10541955"/>
      <w:bookmarkStart w:id="443" w:name="_Toc10546334"/>
      <w:bookmarkStart w:id="444" w:name="_Toc10546459"/>
      <w:bookmarkStart w:id="445" w:name="_Toc10547376"/>
      <w:bookmarkStart w:id="446" w:name="_Toc10465144"/>
      <w:bookmarkStart w:id="447" w:name="_Toc10465247"/>
      <w:bookmarkStart w:id="448" w:name="_Toc10541956"/>
      <w:bookmarkStart w:id="449" w:name="_Toc10546335"/>
      <w:bookmarkStart w:id="450" w:name="_Toc10546460"/>
      <w:bookmarkStart w:id="451" w:name="_Toc10547377"/>
      <w:bookmarkStart w:id="452" w:name="_Toc10465145"/>
      <w:bookmarkStart w:id="453" w:name="_Toc10465248"/>
      <w:bookmarkStart w:id="454" w:name="_Toc10541957"/>
      <w:bookmarkStart w:id="455" w:name="_Toc10546336"/>
      <w:bookmarkStart w:id="456" w:name="_Toc10546461"/>
      <w:bookmarkStart w:id="457" w:name="_Toc10547378"/>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sidRPr="002306F1">
        <w:rPr>
          <w:lang w:val="es-ES_tradnl"/>
        </w:rPr>
        <w:t>En el proyecto estamos utilizando la versión 8.12.0, que aunque no es la más actualizada para su descarga (a la fecha de la redacción del presente trabajo la última versión disponible es la 10.16), cumple completamente con las necesidades</w:t>
      </w:r>
      <w:r w:rsidR="0090151F" w:rsidRPr="002306F1">
        <w:rPr>
          <w:lang w:val="es-ES_tradnl"/>
        </w:rPr>
        <w:t xml:space="preserve"> del mismo</w:t>
      </w:r>
      <w:r w:rsidRPr="002306F1">
        <w:rPr>
          <w:lang w:val="es-ES_tradnl"/>
        </w:rPr>
        <w:t xml:space="preserve">, pues si es requisito </w:t>
      </w:r>
      <w:r w:rsidRPr="002306F1">
        <w:rPr>
          <w:lang w:val="es-ES_tradnl"/>
        </w:rPr>
        <w:lastRenderedPageBreak/>
        <w:t>técnico para el funcionamiento de los módulos instalados</w:t>
      </w:r>
      <w:r w:rsidR="0090151F" w:rsidRPr="002306F1">
        <w:rPr>
          <w:lang w:val="es-ES_tradnl"/>
        </w:rPr>
        <w:t>,</w:t>
      </w:r>
      <w:r w:rsidRPr="002306F1">
        <w:rPr>
          <w:lang w:val="es-ES_tradnl"/>
        </w:rPr>
        <w:t xml:space="preserve"> que la versión de Node.js sea superior a la 6.0.0.</w:t>
      </w:r>
    </w:p>
    <w:p w14:paraId="1A37B1A3" w14:textId="38BFC03A" w:rsidR="00AA1B81" w:rsidRPr="00AA1B81" w:rsidRDefault="00A05563"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Dependencias</w:t>
      </w:r>
    </w:p>
    <w:p w14:paraId="45A26D8B" w14:textId="49E44F70" w:rsidR="00A05563" w:rsidRPr="002306F1" w:rsidRDefault="00A05563" w:rsidP="00A05563">
      <w:pPr>
        <w:spacing w:line="360" w:lineRule="auto"/>
        <w:ind w:firstLine="284"/>
        <w:rPr>
          <w:lang w:val="es-ES_tradnl"/>
        </w:rPr>
      </w:pPr>
      <w:r w:rsidRPr="002306F1">
        <w:rPr>
          <w:lang w:val="es-ES_tradnl"/>
        </w:rPr>
        <w:t>Los módulos a los que nos hemos referido</w:t>
      </w:r>
      <w:r w:rsidR="00B644F2" w:rsidRPr="002306F1">
        <w:rPr>
          <w:lang w:val="es-ES_tradnl"/>
        </w:rPr>
        <w:t xml:space="preserve"> anteriormente, y que son necesarios para el funcionamiento de PetChain, son los que hay definidos en el fichero /</w:t>
      </w:r>
      <w:r w:rsidR="00B644F2" w:rsidRPr="002306F1">
        <w:rPr>
          <w:i/>
          <w:lang w:val="es-ES_tradnl"/>
        </w:rPr>
        <w:t>package.json</w:t>
      </w:r>
      <w:r w:rsidR="00B644F2" w:rsidRPr="002306F1">
        <w:rPr>
          <w:lang w:val="es-ES_tradnl"/>
        </w:rPr>
        <w:t xml:space="preserve"> dentro del objeto </w:t>
      </w:r>
      <w:r w:rsidR="00B644F2" w:rsidRPr="002306F1">
        <w:rPr>
          <w:i/>
          <w:lang w:val="es-ES_tradnl"/>
        </w:rPr>
        <w:t>dependencies</w:t>
      </w:r>
      <w:r w:rsidR="00441737" w:rsidRPr="002306F1">
        <w:rPr>
          <w:lang w:val="es-ES_tradnl"/>
        </w:rPr>
        <w:t>.</w:t>
      </w:r>
    </w:p>
    <w:p w14:paraId="5507469E" w14:textId="38C75E3B" w:rsidR="00441737" w:rsidRPr="002306F1" w:rsidRDefault="00441737" w:rsidP="00174F00">
      <w:pPr>
        <w:pStyle w:val="Prrafodelista"/>
        <w:numPr>
          <w:ilvl w:val="0"/>
          <w:numId w:val="24"/>
        </w:numPr>
        <w:spacing w:line="360" w:lineRule="auto"/>
        <w:rPr>
          <w:lang w:val="es-ES_tradnl"/>
        </w:rPr>
      </w:pPr>
      <w:r w:rsidRPr="002306F1">
        <w:rPr>
          <w:b/>
          <w:lang w:val="es-ES_tradnl"/>
        </w:rPr>
        <w:t>core-js</w:t>
      </w:r>
      <w:r w:rsidR="00A35496">
        <w:rPr>
          <w:lang w:val="es-ES_tradnl"/>
        </w:rPr>
        <w:t>: librería de utilidades J</w:t>
      </w:r>
      <w:r w:rsidRPr="002306F1">
        <w:rPr>
          <w:lang w:val="es-ES_tradnl"/>
        </w:rPr>
        <w:t>avascript.</w:t>
      </w:r>
    </w:p>
    <w:p w14:paraId="67F99635" w14:textId="16ADAB98" w:rsidR="00441737" w:rsidRPr="002306F1" w:rsidRDefault="00D82751" w:rsidP="00D82751">
      <w:pPr>
        <w:pStyle w:val="Prrafodelista"/>
        <w:numPr>
          <w:ilvl w:val="0"/>
          <w:numId w:val="24"/>
        </w:numPr>
        <w:spacing w:line="360" w:lineRule="auto"/>
        <w:rPr>
          <w:lang w:val="es-ES_tradnl"/>
        </w:rPr>
      </w:pPr>
      <w:r w:rsidRPr="00D82751">
        <w:rPr>
          <w:b/>
          <w:lang w:val="es-ES_tradnl"/>
        </w:rPr>
        <w:t>ipfs-http-client</w:t>
      </w:r>
      <w:r w:rsidR="00441737" w:rsidRPr="002306F1">
        <w:rPr>
          <w:lang w:val="es-ES_tradnl"/>
        </w:rPr>
        <w:t>: módulo con un API que nos permitirá conectar con la IPFS.</w:t>
      </w:r>
    </w:p>
    <w:p w14:paraId="5E7A66C2" w14:textId="158DB57B" w:rsidR="00441737" w:rsidRPr="002306F1" w:rsidRDefault="00441737" w:rsidP="00174F00">
      <w:pPr>
        <w:pStyle w:val="Prrafodelista"/>
        <w:numPr>
          <w:ilvl w:val="0"/>
          <w:numId w:val="24"/>
        </w:numPr>
        <w:spacing w:line="360" w:lineRule="auto"/>
        <w:rPr>
          <w:lang w:val="es-ES_tradnl"/>
        </w:rPr>
      </w:pPr>
      <w:r w:rsidRPr="002306F1">
        <w:rPr>
          <w:b/>
          <w:lang w:val="es-ES_tradnl"/>
        </w:rPr>
        <w:t>jquery</w:t>
      </w:r>
      <w:r w:rsidRPr="002306F1">
        <w:rPr>
          <w:lang w:val="es-ES_tradnl"/>
        </w:rPr>
        <w:t>: versión 3.4.1 de la conocida librería de javascript.</w:t>
      </w:r>
    </w:p>
    <w:p w14:paraId="3E8E338A" w14:textId="4E36FE2C" w:rsidR="00441737" w:rsidRPr="002306F1" w:rsidRDefault="00441737" w:rsidP="00174F00">
      <w:pPr>
        <w:pStyle w:val="Prrafodelista"/>
        <w:numPr>
          <w:ilvl w:val="0"/>
          <w:numId w:val="24"/>
        </w:numPr>
        <w:spacing w:line="360" w:lineRule="auto"/>
        <w:rPr>
          <w:lang w:val="es-ES_tradnl"/>
        </w:rPr>
      </w:pPr>
      <w:r w:rsidRPr="002306F1">
        <w:rPr>
          <w:b/>
          <w:lang w:val="es-ES_tradnl"/>
        </w:rPr>
        <w:t>vue</w:t>
      </w:r>
      <w:r w:rsidRPr="002306F1">
        <w:rPr>
          <w:lang w:val="es-ES_tradnl"/>
        </w:rPr>
        <w:t>: módulo que contiene las librerías necesarias del framework Vue.js.</w:t>
      </w:r>
    </w:p>
    <w:p w14:paraId="08A8C916" w14:textId="7CA86F2B" w:rsidR="00441737" w:rsidRPr="002306F1" w:rsidRDefault="00441737" w:rsidP="00174F00">
      <w:pPr>
        <w:pStyle w:val="Prrafodelista"/>
        <w:numPr>
          <w:ilvl w:val="0"/>
          <w:numId w:val="24"/>
        </w:numPr>
        <w:spacing w:line="360" w:lineRule="auto"/>
        <w:rPr>
          <w:lang w:val="es-ES_tradnl"/>
        </w:rPr>
      </w:pPr>
      <w:r w:rsidRPr="002306F1">
        <w:rPr>
          <w:b/>
          <w:lang w:val="es-ES_tradnl"/>
        </w:rPr>
        <w:t>vue-router</w:t>
      </w:r>
      <w:r w:rsidRPr="002306F1">
        <w:rPr>
          <w:lang w:val="es-ES_tradnl"/>
        </w:rPr>
        <w:t>: utilidad para la gestión de url´s y navegación entre pantallas.</w:t>
      </w:r>
    </w:p>
    <w:p w14:paraId="4D66D28E" w14:textId="0F2AE141" w:rsidR="00441737" w:rsidRPr="002306F1" w:rsidRDefault="00441737" w:rsidP="00174F00">
      <w:pPr>
        <w:pStyle w:val="Prrafodelista"/>
        <w:numPr>
          <w:ilvl w:val="0"/>
          <w:numId w:val="24"/>
        </w:numPr>
        <w:spacing w:line="360" w:lineRule="auto"/>
        <w:rPr>
          <w:lang w:val="es-ES_tradnl"/>
        </w:rPr>
      </w:pPr>
      <w:r w:rsidRPr="002306F1">
        <w:rPr>
          <w:b/>
          <w:lang w:val="es-ES_tradnl"/>
        </w:rPr>
        <w:t>web3</w:t>
      </w:r>
      <w:r w:rsidRPr="002306F1">
        <w:rPr>
          <w:lang w:val="es-ES_tradnl"/>
        </w:rPr>
        <w:t>: módulo que contiene las librerías necesarias del framework Web3.js</w:t>
      </w:r>
      <w:r w:rsidR="006B2D96" w:rsidRPr="002306F1">
        <w:rPr>
          <w:lang w:val="es-ES_tradnl"/>
        </w:rPr>
        <w:t xml:space="preserve">. La versión instalada es la 0.20.6, pues para versiones posteriores hay reportadas incompatibilidades con </w:t>
      </w:r>
      <w:r w:rsidR="001C59E0" w:rsidRPr="002306F1">
        <w:rPr>
          <w:lang w:val="es-ES_tradnl"/>
        </w:rPr>
        <w:t xml:space="preserve">el servidor de Truffle empleado para </w:t>
      </w:r>
      <w:r w:rsidR="00A35496">
        <w:rPr>
          <w:lang w:val="es-ES_tradnl"/>
        </w:rPr>
        <w:t>la compilación de los ficheros S</w:t>
      </w:r>
      <w:r w:rsidR="001C59E0" w:rsidRPr="002306F1">
        <w:rPr>
          <w:lang w:val="es-ES_tradnl"/>
        </w:rPr>
        <w:t xml:space="preserve">olidity y el servidor </w:t>
      </w:r>
      <w:r w:rsidR="00691A90">
        <w:rPr>
          <w:lang w:val="es-ES_tradnl"/>
        </w:rPr>
        <w:t>G</w:t>
      </w:r>
      <w:r w:rsidR="001C59E0" w:rsidRPr="002306F1">
        <w:rPr>
          <w:lang w:val="es-ES_tradnl"/>
        </w:rPr>
        <w:t>anache</w:t>
      </w:r>
      <w:r w:rsidR="006B2D96" w:rsidRPr="002306F1">
        <w:rPr>
          <w:lang w:val="es-ES_tradnl"/>
        </w:rPr>
        <w:t>. Por lo que tras múltiples consultas en foros de internet</w:t>
      </w:r>
      <w:r w:rsidR="007F7679" w:rsidRPr="002306F1">
        <w:rPr>
          <w:lang w:val="es-ES_tradnl"/>
        </w:rPr>
        <w:t xml:space="preserve"> se ha optado por instalar esta versión</w:t>
      </w:r>
      <w:r w:rsidR="006B2D96" w:rsidRPr="002306F1">
        <w:rPr>
          <w:lang w:val="es-ES_tradnl"/>
        </w:rPr>
        <w:t xml:space="preserve">, </w:t>
      </w:r>
      <w:r w:rsidR="007F7679" w:rsidRPr="002306F1">
        <w:rPr>
          <w:lang w:val="es-ES_tradnl"/>
        </w:rPr>
        <w:t>que</w:t>
      </w:r>
      <w:r w:rsidR="006B2D96" w:rsidRPr="002306F1">
        <w:rPr>
          <w:lang w:val="es-ES_tradnl"/>
        </w:rPr>
        <w:t xml:space="preserve"> aunque no es la más</w:t>
      </w:r>
      <w:r w:rsidR="007F7679" w:rsidRPr="002306F1">
        <w:rPr>
          <w:lang w:val="es-ES_tradnl"/>
        </w:rPr>
        <w:t xml:space="preserve"> actualizada</w:t>
      </w:r>
      <w:r w:rsidR="006B2D96" w:rsidRPr="002306F1">
        <w:rPr>
          <w:lang w:val="es-ES_tradnl"/>
        </w:rPr>
        <w:t xml:space="preserve"> si es la más estable hasta la fecha.</w:t>
      </w:r>
      <w:r w:rsidRPr="002306F1">
        <w:rPr>
          <w:lang w:val="es-ES_tradnl"/>
        </w:rPr>
        <w:t xml:space="preserve"> </w:t>
      </w:r>
    </w:p>
    <w:p w14:paraId="491D991A" w14:textId="117B2747" w:rsidR="00711E98" w:rsidRPr="002306F1" w:rsidRDefault="006B2D96" w:rsidP="00AA1B81">
      <w:pPr>
        <w:pStyle w:val="Ttulo3"/>
      </w:pPr>
      <w:bookmarkStart w:id="458" w:name="_Toc19108418"/>
      <w:r w:rsidRPr="002306F1">
        <w:t>Vue</w:t>
      </w:r>
      <w:r w:rsidR="00A5522F" w:rsidRPr="002306F1">
        <w:t>.js</w:t>
      </w:r>
      <w:bookmarkEnd w:id="458"/>
    </w:p>
    <w:p w14:paraId="77B8067E" w14:textId="71C5712C" w:rsidR="00C84D62" w:rsidRPr="002306F1" w:rsidRDefault="005235E6" w:rsidP="00C84D62">
      <w:pPr>
        <w:spacing w:line="360" w:lineRule="auto"/>
        <w:ind w:firstLine="284"/>
        <w:rPr>
          <w:lang w:val="es-ES_tradnl" w:eastAsia="es-ES"/>
        </w:rPr>
      </w:pPr>
      <w:r w:rsidRPr="002306F1">
        <w:rPr>
          <w:lang w:val="es-ES_tradnl"/>
        </w:rPr>
        <w:t xml:space="preserve">Para </w:t>
      </w:r>
      <w:r w:rsidR="009F05E1" w:rsidRPr="002306F1">
        <w:rPr>
          <w:lang w:val="es-ES_tradnl"/>
        </w:rPr>
        <w:t>la generación</w:t>
      </w:r>
      <w:r w:rsidRPr="002306F1">
        <w:rPr>
          <w:lang w:val="es-ES_tradnl"/>
        </w:rPr>
        <w:t xml:space="preserve"> del</w:t>
      </w:r>
      <w:r w:rsidR="004755FF" w:rsidRPr="002306F1">
        <w:rPr>
          <w:lang w:val="es-ES_tradnl"/>
        </w:rPr>
        <w:t xml:space="preserve"> proyecto se</w:t>
      </w:r>
      <w:r w:rsidR="004755FF" w:rsidRPr="002306F1">
        <w:rPr>
          <w:lang w:val="es-ES_tradnl" w:eastAsia="es-ES"/>
        </w:rPr>
        <w:t xml:space="preserve"> </w:t>
      </w:r>
      <w:r w:rsidR="009F05E1" w:rsidRPr="002306F1">
        <w:rPr>
          <w:lang w:val="es-ES_tradnl" w:eastAsia="es-ES"/>
        </w:rPr>
        <w:t xml:space="preserve">ha escogido el framework de Javascript Vue.js. Éste </w:t>
      </w:r>
      <w:r w:rsidR="006B485D" w:rsidRPr="002306F1">
        <w:rPr>
          <w:lang w:val="es-ES_tradnl" w:eastAsia="es-ES"/>
        </w:rPr>
        <w:t xml:space="preserve"> junto con Angular</w:t>
      </w:r>
      <w:r w:rsidR="009F05E1" w:rsidRPr="002306F1">
        <w:rPr>
          <w:lang w:val="es-ES_tradnl" w:eastAsia="es-ES"/>
        </w:rPr>
        <w:t xml:space="preserve"> y React, forman la trilogía m</w:t>
      </w:r>
      <w:r w:rsidR="003B4925" w:rsidRPr="002306F1">
        <w:rPr>
          <w:lang w:val="es-ES_tradnl" w:eastAsia="es-ES"/>
        </w:rPr>
        <w:t>ás utilizada a nivel global para el desarrollo de aplicaciones SPA bajo Node.js</w:t>
      </w:r>
      <w:r w:rsidR="00AA3DFA" w:rsidRPr="002306F1">
        <w:rPr>
          <w:lang w:val="es-ES_tradnl" w:eastAsia="es-ES"/>
        </w:rPr>
        <w:t>.</w:t>
      </w:r>
    </w:p>
    <w:p w14:paraId="17156E5E" w14:textId="387CCF38" w:rsidR="00AA3DFA" w:rsidRPr="002306F1" w:rsidRDefault="00AA3DFA" w:rsidP="009F05E1">
      <w:pPr>
        <w:spacing w:line="360" w:lineRule="auto"/>
        <w:ind w:firstLine="284"/>
        <w:rPr>
          <w:lang w:val="es-ES_tradnl" w:eastAsia="es-ES"/>
        </w:rPr>
      </w:pPr>
      <w:r w:rsidRPr="002306F1">
        <w:rPr>
          <w:lang w:val="es-ES_tradnl" w:eastAsia="es-ES"/>
        </w:rPr>
        <w:t>Se ha escogido Vue</w:t>
      </w:r>
      <w:r w:rsidR="006B485D" w:rsidRPr="002306F1">
        <w:rPr>
          <w:lang w:val="es-ES_tradnl" w:eastAsia="es-ES"/>
        </w:rPr>
        <w:t>.js</w:t>
      </w:r>
      <w:r w:rsidRPr="002306F1">
        <w:rPr>
          <w:lang w:val="es-ES_tradnl" w:eastAsia="es-ES"/>
        </w:rPr>
        <w:t xml:space="preserve"> fundamentalmente por </w:t>
      </w:r>
      <w:r w:rsidR="00420E98" w:rsidRPr="002306F1">
        <w:rPr>
          <w:lang w:val="es-ES_tradnl" w:eastAsia="es-ES"/>
        </w:rPr>
        <w:t>diversas</w:t>
      </w:r>
      <w:r w:rsidRPr="002306F1">
        <w:rPr>
          <w:lang w:val="es-ES_tradnl" w:eastAsia="es-ES"/>
        </w:rPr>
        <w:t xml:space="preserve"> razones:</w:t>
      </w:r>
    </w:p>
    <w:p w14:paraId="215CAA97" w14:textId="2D697D4F" w:rsidR="00420E98" w:rsidRPr="002306F1" w:rsidRDefault="00AA3DFA" w:rsidP="00174F00">
      <w:pPr>
        <w:pStyle w:val="Prrafodelista"/>
        <w:numPr>
          <w:ilvl w:val="0"/>
          <w:numId w:val="25"/>
        </w:numPr>
        <w:spacing w:line="360" w:lineRule="auto"/>
        <w:rPr>
          <w:lang w:val="es-ES_tradnl" w:eastAsia="es-ES"/>
        </w:rPr>
      </w:pPr>
      <w:r w:rsidRPr="002306F1">
        <w:rPr>
          <w:b/>
          <w:lang w:val="es-ES_tradnl" w:eastAsia="es-ES"/>
        </w:rPr>
        <w:t>Curva de aprendizaje</w:t>
      </w:r>
      <w:r w:rsidRPr="002306F1">
        <w:rPr>
          <w:lang w:val="es-ES_tradnl" w:eastAsia="es-ES"/>
        </w:rPr>
        <w:t xml:space="preserve">: </w:t>
      </w:r>
      <w:r w:rsidR="006B485D" w:rsidRPr="002306F1">
        <w:rPr>
          <w:lang w:val="es-ES_tradnl" w:eastAsia="es-ES"/>
        </w:rPr>
        <w:t>Previamente al desarrollo del presente proyecto sólo se tenían conocimientos de Angular no así de Vue.js ni de React. La experiencia con Angular no había sido muy positiva, pues la exigencia de la curva de aprendizaje  era muy alta. Tras la primera toma de contacto con Vue y React</w:t>
      </w:r>
      <w:r w:rsidR="005113ED" w:rsidRPr="002306F1">
        <w:rPr>
          <w:lang w:val="es-ES_tradnl" w:eastAsia="es-ES"/>
        </w:rPr>
        <w:t>,</w:t>
      </w:r>
      <w:r w:rsidR="006B485D" w:rsidRPr="002306F1">
        <w:rPr>
          <w:lang w:val="es-ES_tradnl" w:eastAsia="es-ES"/>
        </w:rPr>
        <w:t xml:space="preserve"> se ha observado la sencillez de uso del primero, pudiendo comprobarlo con la creación de ejemplos sencillos de SPA`s, en contraposición a React, que de inicio exige el aprendizaje de una nueva sintaxis de etiquetas denominada </w:t>
      </w:r>
      <w:r w:rsidR="00420E98" w:rsidRPr="002306F1">
        <w:rPr>
          <w:lang w:val="es-ES_tradnl" w:eastAsia="es-ES"/>
        </w:rPr>
        <w:t>JS</w:t>
      </w:r>
      <w:r w:rsidR="006B485D" w:rsidRPr="002306F1">
        <w:rPr>
          <w:lang w:val="es-ES_tradnl" w:eastAsia="es-ES"/>
        </w:rPr>
        <w:t>X.</w:t>
      </w:r>
    </w:p>
    <w:p w14:paraId="031811D7" w14:textId="2C216FC7" w:rsidR="00420E98" w:rsidRPr="002306F1" w:rsidRDefault="00420E98" w:rsidP="00174F00">
      <w:pPr>
        <w:pStyle w:val="Prrafodelista"/>
        <w:numPr>
          <w:ilvl w:val="0"/>
          <w:numId w:val="25"/>
        </w:numPr>
        <w:spacing w:line="360" w:lineRule="auto"/>
        <w:rPr>
          <w:lang w:val="es-ES_tradnl" w:eastAsia="es-ES"/>
        </w:rPr>
      </w:pPr>
      <w:r w:rsidRPr="002306F1">
        <w:rPr>
          <w:b/>
          <w:lang w:val="es-ES_tradnl" w:eastAsia="es-ES"/>
        </w:rPr>
        <w:t>Documentación</w:t>
      </w:r>
      <w:r w:rsidRPr="002306F1">
        <w:rPr>
          <w:lang w:val="es-ES_tradnl" w:eastAsia="es-ES"/>
        </w:rPr>
        <w:t>: Vue.js contiene una muy extensa documentación</w:t>
      </w:r>
      <w:r w:rsidR="005113ED" w:rsidRPr="002306F1">
        <w:rPr>
          <w:lang w:val="es-ES_tradnl" w:eastAsia="es-ES"/>
        </w:rPr>
        <w:t xml:space="preserve"> para su</w:t>
      </w:r>
      <w:r w:rsidRPr="002306F1">
        <w:rPr>
          <w:lang w:val="es-ES_tradnl" w:eastAsia="es-ES"/>
        </w:rPr>
        <w:t xml:space="preserve"> aprendizaje, tanto en texto como en vídeo</w:t>
      </w:r>
      <w:r w:rsidR="005113ED" w:rsidRPr="002306F1">
        <w:rPr>
          <w:lang w:val="es-ES_tradnl" w:eastAsia="es-ES"/>
        </w:rPr>
        <w:t>,</w:t>
      </w:r>
      <w:r w:rsidRPr="002306F1">
        <w:rPr>
          <w:lang w:val="es-ES_tradnl" w:eastAsia="es-ES"/>
        </w:rPr>
        <w:t xml:space="preserve"> dentro de su web: </w:t>
      </w:r>
      <w:hyperlink r:id="rId157" w:history="1">
        <w:r w:rsidRPr="003A7973">
          <w:rPr>
            <w:rStyle w:val="Hipervnculo"/>
            <w:i/>
            <w:lang w:val="es-ES_tradnl"/>
          </w:rPr>
          <w:t>https://vuejs.org/v2/guide/</w:t>
        </w:r>
      </w:hyperlink>
      <w:r w:rsidRPr="002306F1">
        <w:rPr>
          <w:lang w:val="es-ES_tradnl"/>
        </w:rPr>
        <w:t>.</w:t>
      </w:r>
      <w:r w:rsidR="00C84D62" w:rsidRPr="002306F1">
        <w:rPr>
          <w:lang w:val="es-ES_tradnl"/>
        </w:rPr>
        <w:t xml:space="preserve"> Asimismo, existe una muy amplia documentación en castellano que ayuda a un mejor aprendizaje.</w:t>
      </w:r>
    </w:p>
    <w:p w14:paraId="259FAC87" w14:textId="77777777" w:rsidR="00D4625D" w:rsidRPr="002306F1" w:rsidRDefault="00420E98" w:rsidP="00174F00">
      <w:pPr>
        <w:pStyle w:val="Prrafodelista"/>
        <w:numPr>
          <w:ilvl w:val="0"/>
          <w:numId w:val="25"/>
        </w:numPr>
        <w:spacing w:line="360" w:lineRule="auto"/>
        <w:rPr>
          <w:lang w:val="es-ES_tradnl" w:eastAsia="es-ES"/>
        </w:rPr>
      </w:pPr>
      <w:r w:rsidRPr="002306F1">
        <w:rPr>
          <w:b/>
          <w:lang w:val="es-ES_tradnl" w:eastAsia="es-ES"/>
        </w:rPr>
        <w:t>API</w:t>
      </w:r>
      <w:r w:rsidRPr="002306F1">
        <w:rPr>
          <w:lang w:val="es-ES_tradnl" w:eastAsia="es-ES"/>
        </w:rPr>
        <w:t xml:space="preserve">: el API de Vue.js es realmente sencilla </w:t>
      </w:r>
      <w:r w:rsidR="00D4625D" w:rsidRPr="002306F1">
        <w:rPr>
          <w:lang w:val="es-ES_tradnl" w:eastAsia="es-ES"/>
        </w:rPr>
        <w:t>e intuitiva.</w:t>
      </w:r>
    </w:p>
    <w:p w14:paraId="7576A3FD" w14:textId="22121D75" w:rsidR="00AA3DFA" w:rsidRPr="002306F1" w:rsidRDefault="00D4625D" w:rsidP="00174F00">
      <w:pPr>
        <w:pStyle w:val="Prrafodelista"/>
        <w:numPr>
          <w:ilvl w:val="0"/>
          <w:numId w:val="25"/>
        </w:numPr>
        <w:spacing w:before="120" w:line="360" w:lineRule="auto"/>
        <w:ind w:left="993"/>
        <w:rPr>
          <w:lang w:val="es-ES_tradnl" w:eastAsia="es-ES"/>
        </w:rPr>
      </w:pPr>
      <w:r w:rsidRPr="002306F1">
        <w:rPr>
          <w:b/>
          <w:lang w:val="es-ES_tradnl" w:eastAsia="es-ES"/>
        </w:rPr>
        <w:lastRenderedPageBreak/>
        <w:t>Creación de proyecto</w:t>
      </w:r>
      <w:r w:rsidRPr="002306F1">
        <w:rPr>
          <w:lang w:val="es-ES_tradnl" w:eastAsia="es-ES"/>
        </w:rPr>
        <w:t xml:space="preserve">: La </w:t>
      </w:r>
      <w:r w:rsidR="005113ED" w:rsidRPr="002306F1">
        <w:rPr>
          <w:lang w:val="es-ES_tradnl" w:eastAsia="es-ES"/>
        </w:rPr>
        <w:t xml:space="preserve">creación de un proyecto Vue.js se realiza con un solo comando en la ventana del sistema, generando automáticamente el </w:t>
      </w:r>
      <w:r w:rsidR="005113ED" w:rsidRPr="002306F1">
        <w:rPr>
          <w:i/>
          <w:lang w:val="es-ES_tradnl" w:eastAsia="es-ES"/>
        </w:rPr>
        <w:t>scaffolding</w:t>
      </w:r>
      <w:r w:rsidR="005113ED" w:rsidRPr="002306F1">
        <w:rPr>
          <w:lang w:val="es-ES_tradnl" w:eastAsia="es-ES"/>
        </w:rPr>
        <w:t xml:space="preserve"> del proyecto, sin necesidad de arduas configuraciones. PetChain </w:t>
      </w:r>
      <w:r w:rsidR="00420E98" w:rsidRPr="002306F1">
        <w:rPr>
          <w:lang w:val="es-ES_tradnl" w:eastAsia="es-ES"/>
        </w:rPr>
        <w:t xml:space="preserve"> </w:t>
      </w:r>
      <w:r w:rsidR="005113ED" w:rsidRPr="002306F1">
        <w:rPr>
          <w:lang w:val="es-ES_tradnl" w:eastAsia="es-ES"/>
        </w:rPr>
        <w:t>ha sido desarrollado con la librería Vue-CLI, que</w:t>
      </w:r>
      <w:r w:rsidR="00C84D62" w:rsidRPr="002306F1">
        <w:rPr>
          <w:lang w:val="es-ES_tradnl" w:eastAsia="es-ES"/>
        </w:rPr>
        <w:t xml:space="preserve"> está</w:t>
      </w:r>
      <w:r w:rsidR="005113ED" w:rsidRPr="002306F1">
        <w:rPr>
          <w:lang w:val="es-ES_tradnl" w:eastAsia="es-ES"/>
        </w:rPr>
        <w:t xml:space="preserve"> instalada como una dependencia en el entorno de Node.js, </w:t>
      </w:r>
      <w:r w:rsidR="00C84D62" w:rsidRPr="002306F1">
        <w:rPr>
          <w:lang w:val="es-ES_tradnl" w:eastAsia="es-ES"/>
        </w:rPr>
        <w:t xml:space="preserve">y </w:t>
      </w:r>
      <w:r w:rsidR="005113ED" w:rsidRPr="002306F1">
        <w:rPr>
          <w:lang w:val="es-ES_tradnl" w:eastAsia="es-ES"/>
        </w:rPr>
        <w:t>permite la generación de un proyecto web en un entorno local.</w:t>
      </w:r>
    </w:p>
    <w:p w14:paraId="7F49504A" w14:textId="2A6B208D" w:rsidR="005113ED" w:rsidRPr="002306F1" w:rsidRDefault="005113ED" w:rsidP="00174F00">
      <w:pPr>
        <w:pStyle w:val="Prrafodelista"/>
        <w:numPr>
          <w:ilvl w:val="0"/>
          <w:numId w:val="25"/>
        </w:numPr>
        <w:spacing w:before="120" w:line="360" w:lineRule="auto"/>
        <w:ind w:left="993"/>
        <w:rPr>
          <w:lang w:val="es-ES_tradnl" w:eastAsia="es-ES"/>
        </w:rPr>
      </w:pPr>
      <w:r w:rsidRPr="002306F1">
        <w:rPr>
          <w:b/>
          <w:lang w:val="es-ES_tradnl" w:eastAsia="es-ES"/>
        </w:rPr>
        <w:t>Detección de errores</w:t>
      </w:r>
      <w:r w:rsidR="004C38F5" w:rsidRPr="002306F1">
        <w:rPr>
          <w:b/>
          <w:lang w:val="es-ES_tradnl" w:eastAsia="es-ES"/>
        </w:rPr>
        <w:t xml:space="preserve"> en el puerto 8080</w:t>
      </w:r>
      <w:r w:rsidRPr="002306F1">
        <w:rPr>
          <w:lang w:val="es-ES_tradnl" w:eastAsia="es-ES"/>
        </w:rPr>
        <w:t>: Vue.js se ejecuta</w:t>
      </w:r>
      <w:r w:rsidR="004C38F5" w:rsidRPr="002306F1">
        <w:rPr>
          <w:lang w:val="es-ES_tradnl" w:eastAsia="es-ES"/>
        </w:rPr>
        <w:t xml:space="preserve"> por defecto</w:t>
      </w:r>
      <w:r w:rsidRPr="002306F1">
        <w:rPr>
          <w:lang w:val="es-ES_tradnl" w:eastAsia="es-ES"/>
        </w:rPr>
        <w:t xml:space="preserve"> en</w:t>
      </w:r>
      <w:r w:rsidR="004C38F5" w:rsidRPr="002306F1">
        <w:rPr>
          <w:lang w:val="es-ES_tradnl" w:eastAsia="es-ES"/>
        </w:rPr>
        <w:t xml:space="preserve"> modo</w:t>
      </w:r>
      <w:r w:rsidRPr="002306F1">
        <w:rPr>
          <w:lang w:val="es-ES_tradnl" w:eastAsia="es-ES"/>
        </w:rPr>
        <w:t xml:space="preserve"> </w:t>
      </w:r>
      <w:r w:rsidR="004C38F5" w:rsidRPr="002306F1">
        <w:rPr>
          <w:lang w:val="es-ES_tradnl" w:eastAsia="es-ES"/>
        </w:rPr>
        <w:t xml:space="preserve">desarrollo dentro de un servidor local en la url </w:t>
      </w:r>
      <w:hyperlink r:id="rId158" w:history="1">
        <w:r w:rsidR="004C38F5" w:rsidRPr="003A7973">
          <w:rPr>
            <w:rStyle w:val="Hipervnculo"/>
            <w:i/>
            <w:lang w:val="es-ES_tradnl" w:eastAsia="es-ES"/>
          </w:rPr>
          <w:t>http://localhost:8080</w:t>
        </w:r>
      </w:hyperlink>
      <w:r w:rsidR="004C38F5" w:rsidRPr="002306F1">
        <w:rPr>
          <w:lang w:val="es-ES_tradnl" w:eastAsia="es-ES"/>
        </w:rPr>
        <w:t>. El framework tiene la capacidad de detectar en tiempo de compilación si el puerto 8080 tiene algún problema y de manera automática redirecciona la url de ejecución al puerto 8081</w:t>
      </w:r>
      <w:r w:rsidR="005E7E92">
        <w:rPr>
          <w:lang w:val="es-ES_tradnl" w:eastAsia="es-ES"/>
        </w:rPr>
        <w:t>, 8082, etc.</w:t>
      </w:r>
      <w:r w:rsidR="004C38F5" w:rsidRPr="002306F1">
        <w:rPr>
          <w:lang w:val="es-ES_tradnl" w:eastAsia="es-ES"/>
        </w:rPr>
        <w:t xml:space="preserve">, e informando de ello al usuario vía consola para su ejecución en el navegador. </w:t>
      </w:r>
    </w:p>
    <w:p w14:paraId="71D8262F" w14:textId="16AB99E2" w:rsidR="003F1953" w:rsidRPr="00AA1B81" w:rsidRDefault="005113ED"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Requerimientos</w:t>
      </w:r>
    </w:p>
    <w:p w14:paraId="054BE49E" w14:textId="3B5131CD" w:rsidR="005113ED" w:rsidRPr="002306F1" w:rsidRDefault="004C38F5" w:rsidP="00174F00">
      <w:pPr>
        <w:pStyle w:val="Prrafodelista"/>
        <w:numPr>
          <w:ilvl w:val="0"/>
          <w:numId w:val="26"/>
        </w:numPr>
        <w:spacing w:before="120"/>
        <w:ind w:left="992" w:hanging="357"/>
        <w:rPr>
          <w:lang w:val="es-ES_tradnl" w:eastAsia="es-ES"/>
        </w:rPr>
      </w:pPr>
      <w:r w:rsidRPr="002306F1">
        <w:rPr>
          <w:lang w:val="es-ES_tradnl" w:eastAsia="es-ES"/>
        </w:rPr>
        <w:t>Versión de Node.js +8.9.0</w:t>
      </w:r>
    </w:p>
    <w:p w14:paraId="69E8E142" w14:textId="1F89AC0D" w:rsidR="00C84D62" w:rsidRPr="002306F1" w:rsidRDefault="00C84D62" w:rsidP="00174F00">
      <w:pPr>
        <w:pStyle w:val="Prrafodelista"/>
        <w:numPr>
          <w:ilvl w:val="0"/>
          <w:numId w:val="26"/>
        </w:numPr>
        <w:spacing w:before="120"/>
        <w:ind w:left="992" w:hanging="357"/>
        <w:contextualSpacing w:val="0"/>
        <w:rPr>
          <w:lang w:val="es-ES_tradnl" w:eastAsia="es-ES"/>
        </w:rPr>
      </w:pPr>
      <w:r w:rsidRPr="002306F1">
        <w:rPr>
          <w:lang w:val="es-ES_tradnl" w:eastAsia="es-ES"/>
        </w:rPr>
        <w:t>Versión de npm +6.0</w:t>
      </w:r>
    </w:p>
    <w:p w14:paraId="26A6A45B" w14:textId="1AD91AD7" w:rsidR="000D07F0" w:rsidRPr="002306F1" w:rsidRDefault="000D07F0" w:rsidP="000D07F0">
      <w:pPr>
        <w:spacing w:before="120"/>
        <w:ind w:left="275"/>
        <w:rPr>
          <w:lang w:val="es-ES_tradnl" w:eastAsia="es-ES"/>
        </w:rPr>
      </w:pPr>
      <w:r w:rsidRPr="002306F1">
        <w:rPr>
          <w:lang w:val="es-ES_tradnl" w:eastAsia="es-ES"/>
        </w:rPr>
        <w:t>La instalación de Vue-CLI la realizamos con e</w:t>
      </w:r>
      <w:r w:rsidR="00891779" w:rsidRPr="002306F1">
        <w:rPr>
          <w:lang w:val="es-ES_tradnl" w:eastAsia="es-ES"/>
        </w:rPr>
        <w:t>l</w:t>
      </w:r>
      <w:r w:rsidRPr="002306F1">
        <w:rPr>
          <w:lang w:val="es-ES_tradnl" w:eastAsia="es-ES"/>
        </w:rPr>
        <w:t xml:space="preserve"> siguiente comando:</w:t>
      </w:r>
    </w:p>
    <w:p w14:paraId="32F5CD7E" w14:textId="77777777" w:rsidR="00891779" w:rsidRPr="002306F1" w:rsidRDefault="00891779" w:rsidP="000D07F0">
      <w:pPr>
        <w:spacing w:before="120"/>
        <w:ind w:left="275"/>
        <w:rPr>
          <w:lang w:val="es-ES_tradnl" w:eastAsia="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A12528" w:rsidRPr="002306F1" w14:paraId="222FBF37" w14:textId="77777777" w:rsidTr="00244827">
        <w:trPr>
          <w:jc w:val="center"/>
        </w:trPr>
        <w:tc>
          <w:tcPr>
            <w:tcW w:w="7938" w:type="dxa"/>
            <w:shd w:val="clear" w:color="auto" w:fill="000000" w:themeFill="text1"/>
          </w:tcPr>
          <w:p w14:paraId="1D10A251" w14:textId="28C2FE5D" w:rsidR="00A12528" w:rsidRPr="002306F1" w:rsidRDefault="00A12528" w:rsidP="000D07F0">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 npm install –g @vue/cli</w:t>
            </w:r>
          </w:p>
        </w:tc>
      </w:tr>
    </w:tbl>
    <w:p w14:paraId="19C9F70B" w14:textId="4A47EAE2" w:rsidR="00C84D62" w:rsidRPr="002306F1" w:rsidRDefault="000D07F0" w:rsidP="000D07F0">
      <w:pPr>
        <w:pStyle w:val="Descripcin"/>
        <w:spacing w:before="120"/>
        <w:jc w:val="center"/>
        <w:rPr>
          <w:lang w:val="es-ES_tradnl" w:eastAsia="es-ES"/>
        </w:rPr>
      </w:pPr>
      <w:bookmarkStart w:id="459" w:name="_Toc19108341"/>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53</w:t>
      </w:r>
      <w:r w:rsidR="00803BC7">
        <w:rPr>
          <w:lang w:val="es-ES_tradnl"/>
        </w:rPr>
        <w:fldChar w:fldCharType="end"/>
      </w:r>
      <w:r w:rsidRPr="002306F1">
        <w:rPr>
          <w:lang w:val="es-ES_tradnl"/>
        </w:rPr>
        <w:t>: Comando de instalación de Vue-CLI</w:t>
      </w:r>
      <w:bookmarkEnd w:id="459"/>
    </w:p>
    <w:p w14:paraId="6849B9F0" w14:textId="6F6F251F" w:rsidR="00E054E4" w:rsidRPr="002306F1" w:rsidRDefault="00E054E4" w:rsidP="00AA1B81">
      <w:pPr>
        <w:pStyle w:val="Ttulo3"/>
      </w:pPr>
      <w:bookmarkStart w:id="460" w:name="_Toc19108419"/>
      <w:r w:rsidRPr="002306F1">
        <w:t>Truffle</w:t>
      </w:r>
      <w:bookmarkEnd w:id="460"/>
    </w:p>
    <w:p w14:paraId="6CA5717C" w14:textId="39E52718" w:rsidR="00783949" w:rsidRPr="002306F1" w:rsidRDefault="0058753E" w:rsidP="002071F4">
      <w:pPr>
        <w:spacing w:line="360" w:lineRule="auto"/>
        <w:ind w:firstLine="284"/>
        <w:rPr>
          <w:lang w:val="es-ES_tradnl"/>
        </w:rPr>
      </w:pPr>
      <w:r w:rsidRPr="002306F1">
        <w:rPr>
          <w:lang w:val="es-ES_tradnl"/>
        </w:rPr>
        <w:t>Truffle</w:t>
      </w:r>
      <w:r w:rsidR="005E7DBF" w:rsidRPr="002306F1">
        <w:rPr>
          <w:rStyle w:val="Refdenotaalpie"/>
          <w:lang w:val="es-ES_tradnl"/>
        </w:rPr>
        <w:footnoteReference w:id="10"/>
      </w:r>
      <w:r w:rsidRPr="002306F1">
        <w:rPr>
          <w:lang w:val="es-ES_tradnl"/>
        </w:rPr>
        <w:t xml:space="preserve"> es un framework que permite el desarrollo, compilación, despliegue y pruebas de Smartcontracts sobre redes Ethereum</w:t>
      </w:r>
      <w:r w:rsidR="00A13C35" w:rsidRPr="002306F1">
        <w:rPr>
          <w:lang w:val="es-ES_tradnl"/>
        </w:rPr>
        <w:t>.</w:t>
      </w:r>
      <w:r w:rsidR="008C6DF2" w:rsidRPr="002306F1">
        <w:rPr>
          <w:lang w:val="es-ES_tradnl"/>
        </w:rPr>
        <w:t xml:space="preserve"> Es una herramienta que se instala como módulo de </w:t>
      </w:r>
      <w:r w:rsidR="001C59E0" w:rsidRPr="002306F1">
        <w:rPr>
          <w:lang w:val="es-ES_tradnl"/>
        </w:rPr>
        <w:t>Node.js</w:t>
      </w:r>
      <w:r w:rsidR="001F24ED" w:rsidRPr="002306F1">
        <w:rPr>
          <w:lang w:val="es-ES_tradnl"/>
        </w:rPr>
        <w:t>, v8.9.4 o superior</w:t>
      </w:r>
      <w:r w:rsidR="008C6DF2" w:rsidRPr="002306F1">
        <w:rPr>
          <w:lang w:val="es-ES_tradnl"/>
        </w:rPr>
        <w:t xml:space="preserve">, </w:t>
      </w:r>
      <w:r w:rsidR="001F24ED" w:rsidRPr="002306F1">
        <w:rPr>
          <w:lang w:val="es-ES_tradnl"/>
        </w:rPr>
        <w:t>y está disponible para las plataformas Windows, Linux y Mac OS X.</w:t>
      </w:r>
      <w:r w:rsidR="008C6DF2" w:rsidRPr="002306F1">
        <w:rPr>
          <w:lang w:val="es-ES_tradnl"/>
        </w:rPr>
        <w:t xml:space="preserve"> </w:t>
      </w:r>
      <w:r w:rsidR="001F24ED" w:rsidRPr="002306F1">
        <w:rPr>
          <w:lang w:val="es-ES_tradnl"/>
        </w:rPr>
        <w:t>Las</w:t>
      </w:r>
      <w:r w:rsidR="00A13C35" w:rsidRPr="002306F1">
        <w:rPr>
          <w:lang w:val="es-ES_tradnl"/>
        </w:rPr>
        <w:t xml:space="preserve"> características</w:t>
      </w:r>
      <w:r w:rsidR="008C6DF2" w:rsidRPr="002306F1">
        <w:rPr>
          <w:lang w:val="es-ES_tradnl"/>
        </w:rPr>
        <w:t xml:space="preserve"> que ofrece</w:t>
      </w:r>
      <w:r w:rsidR="001F24ED" w:rsidRPr="002306F1">
        <w:rPr>
          <w:lang w:val="es-ES_tradnl"/>
        </w:rPr>
        <w:t xml:space="preserve"> son</w:t>
      </w:r>
      <w:r w:rsidR="00A13C35" w:rsidRPr="002306F1">
        <w:rPr>
          <w:lang w:val="es-ES_tradnl"/>
        </w:rPr>
        <w:t>:</w:t>
      </w:r>
    </w:p>
    <w:p w14:paraId="406A3AAB" w14:textId="46599600" w:rsidR="00A13C35" w:rsidRPr="002306F1" w:rsidRDefault="00A13C35" w:rsidP="00174F00">
      <w:pPr>
        <w:pStyle w:val="Prrafodelista"/>
        <w:numPr>
          <w:ilvl w:val="0"/>
          <w:numId w:val="6"/>
        </w:numPr>
        <w:spacing w:line="360" w:lineRule="auto"/>
        <w:rPr>
          <w:lang w:val="es-ES_tradnl"/>
        </w:rPr>
      </w:pPr>
      <w:r w:rsidRPr="002306F1">
        <w:rPr>
          <w:lang w:val="es-ES_tradnl"/>
        </w:rPr>
        <w:t>Scaffolding inicial del proyecto.</w:t>
      </w:r>
    </w:p>
    <w:p w14:paraId="19F3EE3C" w14:textId="353C9A50" w:rsidR="00A13C35" w:rsidRPr="002306F1" w:rsidRDefault="00A13C35" w:rsidP="00174F00">
      <w:pPr>
        <w:pStyle w:val="Prrafodelista"/>
        <w:numPr>
          <w:ilvl w:val="0"/>
          <w:numId w:val="6"/>
        </w:numPr>
        <w:spacing w:line="360" w:lineRule="auto"/>
        <w:rPr>
          <w:lang w:val="es-ES_tradnl"/>
        </w:rPr>
      </w:pPr>
      <w:r w:rsidRPr="002306F1">
        <w:rPr>
          <w:lang w:val="es-ES_tradnl"/>
        </w:rPr>
        <w:t>Compilación de Smartcontracts y generación de archivos</w:t>
      </w:r>
      <w:r w:rsidR="006E5F58" w:rsidRPr="002306F1">
        <w:rPr>
          <w:lang w:val="es-ES_tradnl"/>
        </w:rPr>
        <w:t xml:space="preserve"> en formato JSON con la estructura del Smartcontract y su bytecode correspondiente</w:t>
      </w:r>
      <w:r w:rsidRPr="002306F1">
        <w:rPr>
          <w:lang w:val="es-ES_tradnl"/>
        </w:rPr>
        <w:t>.</w:t>
      </w:r>
    </w:p>
    <w:p w14:paraId="75DC5CB5" w14:textId="1F5D0AE2" w:rsidR="00A13C35" w:rsidRPr="002306F1" w:rsidRDefault="00A13C35" w:rsidP="00174F00">
      <w:pPr>
        <w:pStyle w:val="Prrafodelista"/>
        <w:numPr>
          <w:ilvl w:val="0"/>
          <w:numId w:val="6"/>
        </w:numPr>
        <w:spacing w:line="360" w:lineRule="auto"/>
        <w:rPr>
          <w:lang w:val="es-ES_tradnl"/>
        </w:rPr>
      </w:pPr>
      <w:r w:rsidRPr="002306F1">
        <w:rPr>
          <w:lang w:val="es-ES_tradnl"/>
        </w:rPr>
        <w:t>Despliegue</w:t>
      </w:r>
      <w:r w:rsidR="008C6DF2" w:rsidRPr="002306F1">
        <w:rPr>
          <w:lang w:val="es-ES_tradnl"/>
        </w:rPr>
        <w:t xml:space="preserve"> sobre redes privadas y públicas.</w:t>
      </w:r>
    </w:p>
    <w:p w14:paraId="0C0DF851" w14:textId="1EF45FBF" w:rsidR="00742D11" w:rsidRPr="002306F1" w:rsidRDefault="008C6DF2" w:rsidP="00174F00">
      <w:pPr>
        <w:pStyle w:val="Prrafodelista"/>
        <w:numPr>
          <w:ilvl w:val="0"/>
          <w:numId w:val="6"/>
        </w:numPr>
        <w:spacing w:line="360" w:lineRule="auto"/>
        <w:rPr>
          <w:lang w:val="es-ES_tradnl"/>
        </w:rPr>
      </w:pPr>
      <w:r w:rsidRPr="002306F1">
        <w:rPr>
          <w:lang w:val="es-ES_tradnl"/>
        </w:rPr>
        <w:t>Generación</w:t>
      </w:r>
      <w:r w:rsidR="00C15133" w:rsidRPr="002306F1">
        <w:rPr>
          <w:lang w:val="es-ES_tradnl"/>
        </w:rPr>
        <w:t xml:space="preserve"> y ejecución</w:t>
      </w:r>
      <w:r w:rsidRPr="002306F1">
        <w:rPr>
          <w:lang w:val="es-ES_tradnl"/>
        </w:rPr>
        <w:t xml:space="preserve"> de test.</w:t>
      </w:r>
      <w:bookmarkStart w:id="461" w:name="_Toc8514058"/>
      <w:bookmarkStart w:id="462" w:name="_Toc8550380"/>
      <w:bookmarkStart w:id="463" w:name="_Toc10068987"/>
      <w:bookmarkStart w:id="464" w:name="_Toc10073548"/>
      <w:bookmarkStart w:id="465" w:name="_Toc10073630"/>
      <w:bookmarkStart w:id="466" w:name="_Toc10154922"/>
      <w:bookmarkStart w:id="467" w:name="_Toc10319742"/>
      <w:bookmarkStart w:id="468" w:name="_Toc10365397"/>
      <w:bookmarkStart w:id="469" w:name="_Toc10365504"/>
      <w:bookmarkStart w:id="470" w:name="_Toc10381121"/>
      <w:bookmarkStart w:id="471" w:name="_Toc10407700"/>
      <w:bookmarkStart w:id="472" w:name="_Toc10417918"/>
      <w:bookmarkStart w:id="473" w:name="_Toc10418015"/>
      <w:bookmarkStart w:id="474" w:name="_Toc10465151"/>
      <w:bookmarkStart w:id="475" w:name="_Toc10465254"/>
      <w:bookmarkStart w:id="476" w:name="_Toc10541963"/>
      <w:bookmarkStart w:id="477" w:name="_Toc10546342"/>
      <w:bookmarkStart w:id="478" w:name="_Toc10546467"/>
      <w:bookmarkStart w:id="479" w:name="_Toc10547384"/>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5E785E51" w14:textId="260E699B" w:rsidR="00A87D12" w:rsidRPr="00AA1B81" w:rsidRDefault="001F24ED" w:rsidP="00AA1B81">
      <w:pPr>
        <w:spacing w:before="240" w:after="120"/>
        <w:rPr>
          <w:b/>
          <w:color w:val="365F91" w:themeColor="accent1" w:themeShade="BF"/>
          <w:sz w:val="24"/>
          <w:szCs w:val="24"/>
          <w:lang w:val="es-ES_tradnl" w:eastAsia="es-ES"/>
        </w:rPr>
      </w:pPr>
      <w:bookmarkStart w:id="480" w:name="_Toc8514059"/>
      <w:bookmarkStart w:id="481" w:name="_Toc8550381"/>
      <w:bookmarkStart w:id="482" w:name="_Toc10068988"/>
      <w:bookmarkStart w:id="483" w:name="_Toc10073549"/>
      <w:bookmarkStart w:id="484" w:name="_Toc10073631"/>
      <w:bookmarkStart w:id="485" w:name="_Toc10154923"/>
      <w:bookmarkStart w:id="486" w:name="_Toc10319743"/>
      <w:bookmarkStart w:id="487" w:name="_Toc10365398"/>
      <w:bookmarkStart w:id="488" w:name="_Toc10365505"/>
      <w:bookmarkStart w:id="489" w:name="_Toc10381122"/>
      <w:bookmarkStart w:id="490" w:name="_Toc10407701"/>
      <w:bookmarkStart w:id="491" w:name="_Toc10417919"/>
      <w:bookmarkStart w:id="492" w:name="_Toc10418016"/>
      <w:bookmarkStart w:id="493" w:name="_Toc10465152"/>
      <w:bookmarkStart w:id="494" w:name="_Toc10465255"/>
      <w:bookmarkStart w:id="495" w:name="_Toc10541964"/>
      <w:bookmarkStart w:id="496" w:name="_Toc10546343"/>
      <w:bookmarkStart w:id="497" w:name="_Toc10546468"/>
      <w:bookmarkStart w:id="498" w:name="_Toc10547385"/>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r w:rsidRPr="00AA1B81">
        <w:rPr>
          <w:b/>
          <w:color w:val="365F91" w:themeColor="accent1" w:themeShade="BF"/>
          <w:sz w:val="24"/>
          <w:szCs w:val="24"/>
          <w:lang w:val="es-ES_tradnl" w:eastAsia="es-ES"/>
        </w:rPr>
        <w:t>Instalación de Truffle</w:t>
      </w:r>
    </w:p>
    <w:p w14:paraId="271984E9" w14:textId="586124EA" w:rsidR="001C59E0" w:rsidRPr="002306F1" w:rsidRDefault="00C15133" w:rsidP="00891779">
      <w:pPr>
        <w:spacing w:line="360" w:lineRule="auto"/>
        <w:ind w:firstLine="284"/>
        <w:rPr>
          <w:lang w:val="es-ES_tradnl" w:eastAsia="es-ES"/>
        </w:rPr>
      </w:pPr>
      <w:r w:rsidRPr="002306F1">
        <w:rPr>
          <w:lang w:val="es-ES_tradnl" w:eastAsia="es-ES"/>
        </w:rPr>
        <w:t xml:space="preserve">Como se ha comentado anteriormente Truffle está disponible como un módulo del entorno de ejecución </w:t>
      </w:r>
      <w:r w:rsidR="001C59E0" w:rsidRPr="002306F1">
        <w:rPr>
          <w:lang w:val="es-ES_tradnl" w:eastAsia="es-ES"/>
        </w:rPr>
        <w:t>Node.js</w:t>
      </w:r>
      <w:r w:rsidRPr="002306F1">
        <w:rPr>
          <w:lang w:val="es-ES_tradnl" w:eastAsia="es-ES"/>
        </w:rPr>
        <w:t>, por lo tanto para su instalación haremos uso de npm (Node Package Manager).</w:t>
      </w:r>
      <w:r w:rsidR="003A1486" w:rsidRPr="002306F1">
        <w:rPr>
          <w:lang w:val="es-ES_tradnl" w:eastAsia="es-ES"/>
        </w:rPr>
        <w:t xml:space="preserve"> Ejecutamos entonces la sentencia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BF6B89" w:rsidRPr="002306F1" w14:paraId="4979F6B8" w14:textId="77777777" w:rsidTr="008D2D96">
        <w:trPr>
          <w:jc w:val="center"/>
        </w:trPr>
        <w:tc>
          <w:tcPr>
            <w:tcW w:w="7938" w:type="dxa"/>
            <w:shd w:val="clear" w:color="auto" w:fill="000000" w:themeFill="text1"/>
          </w:tcPr>
          <w:p w14:paraId="08A1FD2A" w14:textId="54EB15AC" w:rsidR="00BF6B89"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lastRenderedPageBreak/>
              <w:t xml:space="preserve">&gt; </w:t>
            </w:r>
            <w:r w:rsidR="00BF6B89" w:rsidRPr="002306F1">
              <w:rPr>
                <w:rFonts w:ascii="Consolas" w:hAnsi="Consolas"/>
                <w:b/>
                <w:color w:val="FFFFFF" w:themeColor="background1"/>
                <w:shd w:val="clear" w:color="auto" w:fill="000000" w:themeFill="text1"/>
                <w:lang w:val="es-ES_tradnl"/>
              </w:rPr>
              <w:t>npm install –g truffle</w:t>
            </w:r>
            <w:r w:rsidR="00DE1CB8" w:rsidRPr="002306F1">
              <w:rPr>
                <w:rFonts w:ascii="Consolas" w:hAnsi="Consolas"/>
                <w:b/>
                <w:color w:val="FFFFFF" w:themeColor="background1"/>
                <w:shd w:val="clear" w:color="auto" w:fill="000000" w:themeFill="text1"/>
                <w:lang w:val="es-ES_tradnl"/>
              </w:rPr>
              <w:t xml:space="preserve"> –save-dev</w:t>
            </w:r>
          </w:p>
        </w:tc>
      </w:tr>
    </w:tbl>
    <w:p w14:paraId="0B953D8E" w14:textId="21D206F1" w:rsidR="00200321" w:rsidRPr="002306F1" w:rsidRDefault="00200321" w:rsidP="00730AFE">
      <w:pPr>
        <w:pStyle w:val="Descripcin"/>
        <w:spacing w:before="120" w:after="120"/>
        <w:jc w:val="center"/>
        <w:rPr>
          <w:lang w:val="es-ES_tradnl"/>
        </w:rPr>
      </w:pPr>
      <w:bookmarkStart w:id="499" w:name="_Toc1910818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24</w:t>
      </w:r>
      <w:r w:rsidRPr="002306F1">
        <w:rPr>
          <w:lang w:val="es-ES_tradnl"/>
        </w:rPr>
        <w:fldChar w:fldCharType="end"/>
      </w:r>
      <w:r w:rsidR="002A5948" w:rsidRPr="002306F1">
        <w:rPr>
          <w:lang w:val="es-ES_tradnl"/>
        </w:rPr>
        <w:t xml:space="preserve">: </w:t>
      </w:r>
      <w:r w:rsidRPr="002306F1">
        <w:rPr>
          <w:lang w:val="es-ES_tradnl"/>
        </w:rPr>
        <w:t>Comando de instalación de Truffle</w:t>
      </w:r>
      <w:bookmarkEnd w:id="499"/>
    </w:p>
    <w:p w14:paraId="3A8A38CC" w14:textId="59A09CAF" w:rsidR="00DE1CB8" w:rsidRPr="002306F1" w:rsidRDefault="00DE1CB8" w:rsidP="00DE1CB8">
      <w:pPr>
        <w:spacing w:line="360" w:lineRule="auto"/>
        <w:ind w:firstLine="284"/>
        <w:rPr>
          <w:lang w:val="es-ES_tradnl"/>
        </w:rPr>
      </w:pPr>
      <w:r w:rsidRPr="002306F1">
        <w:rPr>
          <w:lang w:val="es-ES_tradnl"/>
        </w:rPr>
        <w:t>Los parámetros de instalación son opcionales, pero permitirán una ejecución y actualización de las dependencias, en caso de actualizarse las versiones.</w:t>
      </w:r>
    </w:p>
    <w:p w14:paraId="63BB6F38" w14:textId="2A38BC14" w:rsidR="002071F4" w:rsidRPr="00AA1B81" w:rsidRDefault="00DE1CB8"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Generación del proyecto</w:t>
      </w:r>
    </w:p>
    <w:p w14:paraId="6AC13960" w14:textId="77C9BDE1" w:rsidR="003A1486" w:rsidRPr="002306F1" w:rsidRDefault="003A1486" w:rsidP="003A1486">
      <w:pPr>
        <w:spacing w:line="360" w:lineRule="auto"/>
        <w:ind w:firstLine="284"/>
        <w:rPr>
          <w:lang w:val="es-ES_tradnl"/>
        </w:rPr>
      </w:pPr>
      <w:r w:rsidRPr="002306F1">
        <w:rPr>
          <w:lang w:val="es-ES_tradnl"/>
        </w:rPr>
        <w:t>Dado que hemos realizado la instalación de Truffle con el parámetro –g, desde ahora vamos a tener disponible desde cualquier parte de la estructura de archivos de nuestra máquina los comandos ejecutables de</w:t>
      </w:r>
      <w:r w:rsidR="00850AFF" w:rsidRPr="002306F1">
        <w:rPr>
          <w:lang w:val="es-ES_tradnl"/>
        </w:rPr>
        <w:t>l framework</w:t>
      </w:r>
      <w:r w:rsidRPr="002306F1">
        <w:rPr>
          <w:lang w:val="es-ES_tradnl"/>
        </w:rPr>
        <w:t>, que permitirán su instalación y configuración desde la línea de comandos.</w:t>
      </w:r>
    </w:p>
    <w:p w14:paraId="79BB82CF" w14:textId="299636C9" w:rsidR="003A1486" w:rsidRPr="002306F1" w:rsidRDefault="003A1486" w:rsidP="00654894">
      <w:pPr>
        <w:spacing w:line="360" w:lineRule="auto"/>
        <w:ind w:firstLine="284"/>
        <w:rPr>
          <w:lang w:val="es-ES_tradnl" w:eastAsia="es-ES"/>
        </w:rPr>
      </w:pPr>
      <w:r w:rsidRPr="002306F1">
        <w:rPr>
          <w:lang w:val="es-ES_tradnl" w:eastAsia="es-ES"/>
        </w:rPr>
        <w:t>Para nuestro proyecto, ejecutaremos: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6187B" w:rsidRPr="002306F1" w14:paraId="0B019759" w14:textId="77777777" w:rsidTr="008D2D96">
        <w:trPr>
          <w:jc w:val="center"/>
        </w:trPr>
        <w:tc>
          <w:tcPr>
            <w:tcW w:w="7938" w:type="dxa"/>
            <w:shd w:val="clear" w:color="auto" w:fill="000000" w:themeFill="text1"/>
          </w:tcPr>
          <w:p w14:paraId="6BC1F5DA" w14:textId="139564B9" w:rsidR="0086187B"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w:t>
            </w:r>
            <w:r w:rsidR="000F57B5" w:rsidRPr="002306F1">
              <w:rPr>
                <w:rFonts w:ascii="Consolas" w:hAnsi="Consolas"/>
                <w:b/>
                <w:color w:val="FFFFFF" w:themeColor="background1"/>
                <w:shd w:val="clear" w:color="auto" w:fill="000000" w:themeFill="text1"/>
                <w:lang w:val="es-ES_tradnl"/>
              </w:rPr>
              <w:t xml:space="preserve"> </w:t>
            </w:r>
            <w:r w:rsidR="0086187B" w:rsidRPr="002306F1">
              <w:rPr>
                <w:rFonts w:ascii="Consolas" w:hAnsi="Consolas"/>
                <w:b/>
                <w:color w:val="FFFFFF" w:themeColor="background1"/>
                <w:shd w:val="clear" w:color="auto" w:fill="000000" w:themeFill="text1"/>
                <w:lang w:val="es-ES_tradnl"/>
              </w:rPr>
              <w:t>truffle init</w:t>
            </w:r>
          </w:p>
        </w:tc>
      </w:tr>
    </w:tbl>
    <w:p w14:paraId="33D8B24B" w14:textId="62F5CD82" w:rsidR="00DE1CB8" w:rsidRPr="002306F1" w:rsidRDefault="00200321" w:rsidP="00730AFE">
      <w:pPr>
        <w:pStyle w:val="Descripcin"/>
        <w:spacing w:before="120" w:after="120"/>
        <w:jc w:val="center"/>
        <w:rPr>
          <w:lang w:val="es-ES_tradnl"/>
        </w:rPr>
      </w:pPr>
      <w:bookmarkStart w:id="500" w:name="_Toc1910818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25</w:t>
      </w:r>
      <w:r w:rsidRPr="002306F1">
        <w:rPr>
          <w:lang w:val="es-ES_tradnl"/>
        </w:rPr>
        <w:fldChar w:fldCharType="end"/>
      </w:r>
      <w:r w:rsidRPr="002306F1">
        <w:rPr>
          <w:lang w:val="es-ES_tradnl"/>
        </w:rPr>
        <w:t>: Comando de inicialización de un proyecto Truffle</w:t>
      </w:r>
      <w:bookmarkEnd w:id="500"/>
    </w:p>
    <w:p w14:paraId="1A616699" w14:textId="1E2708FF" w:rsidR="002071F4" w:rsidRPr="002306F1" w:rsidRDefault="0086187B" w:rsidP="002824E1">
      <w:pPr>
        <w:spacing w:line="360" w:lineRule="auto"/>
        <w:ind w:firstLine="284"/>
        <w:rPr>
          <w:lang w:val="es-ES_tradnl"/>
        </w:rPr>
      </w:pPr>
      <w:r w:rsidRPr="002306F1">
        <w:rPr>
          <w:lang w:val="es-ES_tradnl"/>
        </w:rPr>
        <w:t>Este comando genera la estructura necesaria</w:t>
      </w:r>
      <w:r w:rsidR="00E1434D" w:rsidRPr="002306F1">
        <w:rPr>
          <w:lang w:val="es-ES_tradnl"/>
        </w:rPr>
        <w:t xml:space="preserve"> para el proyecto, que nos permitirá</w:t>
      </w:r>
      <w:r w:rsidRPr="002306F1">
        <w:rPr>
          <w:lang w:val="es-ES_tradnl"/>
        </w:rPr>
        <w:t xml:space="preserve"> el </w:t>
      </w:r>
      <w:r w:rsidR="00845B11">
        <w:rPr>
          <w:lang w:val="es-ES_tradnl"/>
        </w:rPr>
        <w:t>almacenamiento de los ficheros Solidity</w:t>
      </w:r>
      <w:r w:rsidRPr="002306F1">
        <w:rPr>
          <w:lang w:val="es-ES_tradnl"/>
        </w:rPr>
        <w:t>, su compilación y despliegue de binarios</w:t>
      </w:r>
      <w:r w:rsidR="00B639DD" w:rsidRPr="002306F1">
        <w:rPr>
          <w:lang w:val="es-ES_tradnl"/>
        </w:rPr>
        <w:t>. Dicha estructura consta de los siguientes elementos.</w:t>
      </w:r>
    </w:p>
    <w:p w14:paraId="506C1211" w14:textId="6E9E0B7E" w:rsidR="00B639DD" w:rsidRPr="002306F1" w:rsidRDefault="00B639DD" w:rsidP="00174F00">
      <w:pPr>
        <w:pStyle w:val="Prrafodelista"/>
        <w:numPr>
          <w:ilvl w:val="0"/>
          <w:numId w:val="8"/>
        </w:numPr>
        <w:spacing w:line="360" w:lineRule="auto"/>
        <w:rPr>
          <w:rFonts w:ascii="Consolas" w:hAnsi="Consolas"/>
          <w:lang w:val="es-ES_tradnl"/>
        </w:rPr>
      </w:pPr>
      <w:r w:rsidRPr="00647F6F">
        <w:rPr>
          <w:i/>
          <w:lang w:val="es-ES_tradnl"/>
        </w:rPr>
        <w:t>contracts/:</w:t>
      </w:r>
      <w:r w:rsidRPr="002306F1">
        <w:rPr>
          <w:lang w:val="es-ES_tradnl"/>
        </w:rPr>
        <w:t xml:space="preserve"> directorio para el almacenamie</w:t>
      </w:r>
      <w:r w:rsidR="00845B11">
        <w:rPr>
          <w:lang w:val="es-ES_tradnl"/>
        </w:rPr>
        <w:t xml:space="preserve">nto de ficheros </w:t>
      </w:r>
      <w:r w:rsidR="00845B11" w:rsidRPr="00647F6F">
        <w:rPr>
          <w:i/>
          <w:lang w:val="es-ES_tradnl"/>
        </w:rPr>
        <w:t>*.sol</w:t>
      </w:r>
      <w:r w:rsidRPr="002306F1">
        <w:rPr>
          <w:lang w:val="es-ES_tradnl"/>
        </w:rPr>
        <w:t>.</w:t>
      </w:r>
    </w:p>
    <w:p w14:paraId="269154BB" w14:textId="447F6B2D" w:rsidR="00B639DD" w:rsidRPr="002306F1" w:rsidRDefault="00B639DD" w:rsidP="00174F00">
      <w:pPr>
        <w:pStyle w:val="Prrafodelista"/>
        <w:numPr>
          <w:ilvl w:val="0"/>
          <w:numId w:val="8"/>
        </w:numPr>
        <w:spacing w:line="360" w:lineRule="auto"/>
        <w:rPr>
          <w:rFonts w:ascii="Consolas" w:hAnsi="Consolas"/>
          <w:lang w:val="es-ES_tradnl"/>
        </w:rPr>
      </w:pPr>
      <w:r w:rsidRPr="00647F6F">
        <w:rPr>
          <w:i/>
          <w:lang w:val="es-ES_tradnl"/>
        </w:rPr>
        <w:t>test/</w:t>
      </w:r>
      <w:r w:rsidRPr="002306F1">
        <w:rPr>
          <w:lang w:val="es-ES_tradnl"/>
        </w:rPr>
        <w:t>: directorio para el almacenamiento de los test.</w:t>
      </w:r>
    </w:p>
    <w:p w14:paraId="6A29D3BD" w14:textId="385745E8" w:rsidR="00B639DD" w:rsidRPr="002306F1" w:rsidRDefault="00B639DD" w:rsidP="00174F00">
      <w:pPr>
        <w:pStyle w:val="Prrafodelista"/>
        <w:numPr>
          <w:ilvl w:val="0"/>
          <w:numId w:val="8"/>
        </w:numPr>
        <w:spacing w:line="360" w:lineRule="auto"/>
        <w:rPr>
          <w:lang w:val="es-ES_tradnl"/>
        </w:rPr>
      </w:pPr>
      <w:r w:rsidRPr="00647F6F">
        <w:rPr>
          <w:i/>
          <w:lang w:val="es-ES_tradnl"/>
        </w:rPr>
        <w:t>migrations/</w:t>
      </w:r>
      <w:r w:rsidRPr="002306F1">
        <w:rPr>
          <w:lang w:val="es-ES_tradnl"/>
        </w:rPr>
        <w:t>: directorio para el almacenamiento de los scripts correspondientes a las migraciones de</w:t>
      </w:r>
      <w:r w:rsidR="008D2D96" w:rsidRPr="002306F1">
        <w:rPr>
          <w:lang w:val="es-ES_tradnl"/>
        </w:rPr>
        <w:t xml:space="preserve"> los archivos con extensión</w:t>
      </w:r>
      <w:r w:rsidRPr="002306F1">
        <w:rPr>
          <w:lang w:val="es-ES_tradnl"/>
        </w:rPr>
        <w:t xml:space="preserve"> </w:t>
      </w:r>
      <w:r w:rsidR="00647F6F">
        <w:rPr>
          <w:lang w:val="es-ES_tradnl"/>
        </w:rPr>
        <w:t>*</w:t>
      </w:r>
      <w:r w:rsidRPr="00647F6F">
        <w:rPr>
          <w:i/>
          <w:lang w:val="es-ES_tradnl"/>
        </w:rPr>
        <w:t>.sol</w:t>
      </w:r>
      <w:r w:rsidRPr="002306F1">
        <w:rPr>
          <w:lang w:val="es-ES_tradnl"/>
        </w:rPr>
        <w:t xml:space="preserve"> a </w:t>
      </w:r>
      <w:r w:rsidR="009B66BD" w:rsidRPr="002306F1">
        <w:rPr>
          <w:lang w:val="es-ES_tradnl"/>
        </w:rPr>
        <w:t xml:space="preserve">ficheros </w:t>
      </w:r>
      <w:r w:rsidR="00647F6F">
        <w:rPr>
          <w:lang w:val="es-ES_tradnl"/>
        </w:rPr>
        <w:t>*</w:t>
      </w:r>
      <w:r w:rsidR="008D2D96" w:rsidRPr="00647F6F">
        <w:rPr>
          <w:i/>
          <w:lang w:val="es-ES_tradnl"/>
        </w:rPr>
        <w:t>.js,</w:t>
      </w:r>
      <w:r w:rsidR="008D2D96" w:rsidRPr="002306F1">
        <w:rPr>
          <w:lang w:val="es-ES_tradnl"/>
        </w:rPr>
        <w:t xml:space="preserve"> y que contendrán </w:t>
      </w:r>
      <w:r w:rsidR="009B66BD" w:rsidRPr="002306F1">
        <w:rPr>
          <w:lang w:val="es-ES_tradnl"/>
        </w:rPr>
        <w:t xml:space="preserve"> la estructura del Smartcontract en formato JSON, así como en bytecode</w:t>
      </w:r>
      <w:r w:rsidRPr="002306F1">
        <w:rPr>
          <w:lang w:val="es-ES_tradnl"/>
        </w:rPr>
        <w:t>.</w:t>
      </w:r>
    </w:p>
    <w:p w14:paraId="66E7D8D8" w14:textId="708321F4" w:rsidR="00B639DD" w:rsidRPr="002306F1" w:rsidRDefault="00B639DD" w:rsidP="00174F00">
      <w:pPr>
        <w:pStyle w:val="Prrafodelista"/>
        <w:numPr>
          <w:ilvl w:val="0"/>
          <w:numId w:val="8"/>
        </w:numPr>
        <w:spacing w:line="360" w:lineRule="auto"/>
        <w:rPr>
          <w:lang w:val="es-ES_tradnl"/>
        </w:rPr>
      </w:pPr>
      <w:r w:rsidRPr="00647F6F">
        <w:rPr>
          <w:i/>
          <w:lang w:val="es-ES_tradnl"/>
        </w:rPr>
        <w:t>truffle-config.js</w:t>
      </w:r>
      <w:r w:rsidRPr="002306F1">
        <w:rPr>
          <w:lang w:val="es-ES_tradnl"/>
        </w:rPr>
        <w:t>: fichero de configuración de Truffle para la definición de las redes de despliegue</w:t>
      </w:r>
      <w:r w:rsidR="0024235D" w:rsidRPr="002306F1">
        <w:rPr>
          <w:lang w:val="es-ES_tradnl"/>
        </w:rPr>
        <w:t xml:space="preserve"> de los Smartcontracts.</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76D1E" w:rsidRPr="002306F1" w14:paraId="44B70E29" w14:textId="77777777" w:rsidTr="001B66A3">
        <w:trPr>
          <w:trHeight w:val="1977"/>
        </w:trPr>
        <w:tc>
          <w:tcPr>
            <w:tcW w:w="9060" w:type="dxa"/>
            <w:shd w:val="clear" w:color="auto" w:fill="D9D9D9" w:themeFill="background1" w:themeFillShade="D9"/>
            <w:tcMar>
              <w:left w:w="142" w:type="dxa"/>
              <w:right w:w="142" w:type="dxa"/>
            </w:tcMar>
            <w:vAlign w:val="center"/>
          </w:tcPr>
          <w:p w14:paraId="24900907" w14:textId="522BECDF" w:rsidR="00776D1E" w:rsidRPr="002306F1" w:rsidRDefault="00776D1E" w:rsidP="008F0453">
            <w:pPr>
              <w:spacing w:line="360" w:lineRule="auto"/>
              <w:rPr>
                <w:lang w:val="es-ES_tradnl" w:eastAsia="es-ES"/>
              </w:rPr>
            </w:pPr>
            <w:r w:rsidRPr="002306F1">
              <w:rPr>
                <w:b/>
                <w:noProof/>
                <w:color w:val="FF0000"/>
                <w:lang w:val="es-ES" w:eastAsia="es-ES"/>
              </w:rPr>
              <w:drawing>
                <wp:anchor distT="0" distB="0" distL="114300" distR="114300" simplePos="0" relativeHeight="251386880" behindDoc="1" locked="0" layoutInCell="1" allowOverlap="1" wp14:anchorId="3DA712B6" wp14:editId="08226D5E">
                  <wp:simplePos x="0" y="0"/>
                  <wp:positionH relativeFrom="column">
                    <wp:posOffset>-14118</wp:posOffset>
                  </wp:positionH>
                  <wp:positionV relativeFrom="paragraph">
                    <wp:posOffset>66394</wp:posOffset>
                  </wp:positionV>
                  <wp:extent cx="356400" cy="356400"/>
                  <wp:effectExtent l="57150" t="38100" r="0" b="6286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59"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00EB2DFB" w:rsidRPr="002306F1">
              <w:rPr>
                <w:b/>
                <w:color w:val="FF0000"/>
                <w:shd w:val="clear" w:color="auto" w:fill="D9D9D9" w:themeFill="background1" w:themeFillShade="D9"/>
                <w:lang w:val="es-ES_tradnl" w:eastAsia="es-ES"/>
              </w:rPr>
              <w:t>ATENCION</w:t>
            </w:r>
            <w:r w:rsidR="00EB2DFB" w:rsidRPr="002306F1">
              <w:rPr>
                <w:shd w:val="clear" w:color="auto" w:fill="D9D9D9" w:themeFill="background1" w:themeFillShade="D9"/>
                <w:lang w:val="es-ES_tradnl" w:eastAsia="es-ES"/>
              </w:rPr>
              <w:t xml:space="preserve">: </w:t>
            </w:r>
            <w:r w:rsidRPr="002306F1">
              <w:rPr>
                <w:shd w:val="clear" w:color="auto" w:fill="D9D9D9" w:themeFill="background1" w:themeFillShade="D9"/>
                <w:lang w:val="es-ES_tradnl" w:eastAsia="es-ES"/>
              </w:rPr>
              <w:t>Es necesario indicar que</w:t>
            </w:r>
            <w:r w:rsidR="00D16227" w:rsidRPr="002306F1">
              <w:rPr>
                <w:shd w:val="clear" w:color="auto" w:fill="D9D9D9" w:themeFill="background1" w:themeFillShade="D9"/>
                <w:lang w:val="es-ES_tradnl" w:eastAsia="es-ES"/>
              </w:rPr>
              <w:t xml:space="preserve"> en</w:t>
            </w:r>
            <w:r w:rsidRPr="002306F1">
              <w:rPr>
                <w:shd w:val="clear" w:color="auto" w:fill="D9D9D9" w:themeFill="background1" w:themeFillShade="D9"/>
                <w:lang w:val="es-ES_tradnl" w:eastAsia="es-ES"/>
              </w:rPr>
              <w:t xml:space="preserve"> la instalación de Truffle</w:t>
            </w:r>
            <w:r w:rsidR="00D16227" w:rsidRPr="002306F1">
              <w:rPr>
                <w:shd w:val="clear" w:color="auto" w:fill="D9D9D9" w:themeFill="background1" w:themeFillShade="D9"/>
                <w:lang w:val="es-ES_tradnl" w:eastAsia="es-ES"/>
              </w:rPr>
              <w:t>, se</w:t>
            </w:r>
            <w:r w:rsidRPr="002306F1">
              <w:rPr>
                <w:shd w:val="clear" w:color="auto" w:fill="D9D9D9" w:themeFill="background1" w:themeFillShade="D9"/>
                <w:lang w:val="es-ES_tradnl" w:eastAsia="es-ES"/>
              </w:rPr>
              <w:t xml:space="preserve"> requiere </w:t>
            </w:r>
            <w:r w:rsidRPr="002306F1">
              <w:rPr>
                <w:b/>
                <w:shd w:val="clear" w:color="auto" w:fill="D9D9D9" w:themeFill="background1" w:themeFillShade="D9"/>
                <w:lang w:val="es-ES_tradnl" w:eastAsia="es-ES"/>
              </w:rPr>
              <w:t>obligatoriamente</w:t>
            </w:r>
            <w:r w:rsidRPr="002306F1">
              <w:rPr>
                <w:shd w:val="clear" w:color="auto" w:fill="D9D9D9" w:themeFill="background1" w:themeFillShade="D9"/>
                <w:lang w:val="es-ES_tradnl" w:eastAsia="es-ES"/>
              </w:rPr>
              <w:t xml:space="preserve"> que la carpeta en donde se vaya a ejecutar el comando </w:t>
            </w:r>
            <w:r w:rsidRPr="002306F1">
              <w:rPr>
                <w:rFonts w:ascii="Consolas" w:hAnsi="Consolas"/>
                <w:b/>
                <w:shd w:val="clear" w:color="auto" w:fill="D9D9D9" w:themeFill="background1" w:themeFillShade="D9"/>
                <w:lang w:val="es-ES_tradnl" w:eastAsia="es-ES"/>
              </w:rPr>
              <w:t>truffle init</w:t>
            </w:r>
            <w:r w:rsidRPr="002306F1">
              <w:rPr>
                <w:shd w:val="clear" w:color="auto" w:fill="D9D9D9" w:themeFill="background1" w:themeFillShade="D9"/>
                <w:lang w:val="es-ES_tradnl" w:eastAsia="es-ES"/>
              </w:rPr>
              <w:t xml:space="preserve">, esté completamente </w:t>
            </w:r>
            <w:r w:rsidRPr="002306F1">
              <w:rPr>
                <w:b/>
                <w:shd w:val="clear" w:color="auto" w:fill="D9D9D9" w:themeFill="background1" w:themeFillShade="D9"/>
                <w:lang w:val="es-ES_tradnl" w:eastAsia="es-ES"/>
              </w:rPr>
              <w:t>vacía</w:t>
            </w:r>
            <w:r w:rsidRPr="002306F1">
              <w:rPr>
                <w:shd w:val="clear" w:color="auto" w:fill="D9D9D9" w:themeFill="background1" w:themeFillShade="D9"/>
                <w:lang w:val="es-ES_tradnl" w:eastAsia="es-ES"/>
              </w:rPr>
              <w:t xml:space="preserve">. Si no se cumple esta premisa, el framework devolverá siempre un error </w:t>
            </w:r>
            <w:r w:rsidR="00647105" w:rsidRPr="002306F1">
              <w:rPr>
                <w:shd w:val="clear" w:color="auto" w:fill="D9D9D9" w:themeFill="background1" w:themeFillShade="D9"/>
                <w:lang w:val="es-ES_tradnl" w:eastAsia="es-ES"/>
              </w:rPr>
              <w:t>indicando</w:t>
            </w:r>
            <w:r w:rsidRPr="002306F1">
              <w:rPr>
                <w:shd w:val="clear" w:color="auto" w:fill="D9D9D9" w:themeFill="background1" w:themeFillShade="D9"/>
                <w:lang w:val="es-ES_tradnl" w:eastAsia="es-ES"/>
              </w:rPr>
              <w:t xml:space="preserve"> que no es posible su instalación para evitar sobre-escrituras a proyectos ya existentes.</w:t>
            </w:r>
          </w:p>
        </w:tc>
      </w:tr>
    </w:tbl>
    <w:p w14:paraId="50B8F7ED" w14:textId="77777777" w:rsidR="00F20773" w:rsidRPr="002306F1" w:rsidRDefault="00F20773" w:rsidP="00AF0ADA">
      <w:pPr>
        <w:spacing w:line="360" w:lineRule="auto"/>
        <w:rPr>
          <w:lang w:val="es-ES_tradnl"/>
        </w:rPr>
      </w:pPr>
    </w:p>
    <w:p w14:paraId="1B297570" w14:textId="77777777" w:rsidR="00776D1E" w:rsidRPr="002306F1" w:rsidRDefault="00776D1E" w:rsidP="00776D1E">
      <w:pPr>
        <w:rPr>
          <w:lang w:val="es-ES_tradnl"/>
        </w:rPr>
      </w:pPr>
    </w:p>
    <w:p w14:paraId="1C6D017A" w14:textId="1CDE72A6" w:rsidR="00850AFF" w:rsidRPr="002306F1" w:rsidRDefault="00850AFF" w:rsidP="00AA1B81">
      <w:pPr>
        <w:pStyle w:val="Ttulo3"/>
      </w:pPr>
      <w:bookmarkStart w:id="501" w:name="_Toc19108420"/>
      <w:r w:rsidRPr="002306F1">
        <w:t>Ganache</w:t>
      </w:r>
      <w:bookmarkEnd w:id="501"/>
    </w:p>
    <w:p w14:paraId="1B5F648A" w14:textId="6E4C20DA" w:rsidR="00D24831" w:rsidRPr="002306F1" w:rsidRDefault="00D24831" w:rsidP="00D24831">
      <w:pPr>
        <w:spacing w:line="360" w:lineRule="auto"/>
        <w:ind w:firstLine="284"/>
        <w:rPr>
          <w:lang w:val="es-ES_tradnl" w:eastAsia="es-ES"/>
        </w:rPr>
      </w:pPr>
      <w:r w:rsidRPr="002306F1">
        <w:rPr>
          <w:lang w:val="es-ES_tradnl" w:eastAsia="es-ES"/>
        </w:rPr>
        <w:t>Ganache</w:t>
      </w:r>
      <w:r w:rsidR="005E7DBF" w:rsidRPr="002306F1">
        <w:rPr>
          <w:rStyle w:val="Refdenotaalpie"/>
          <w:lang w:val="es-ES_tradnl" w:eastAsia="es-ES"/>
        </w:rPr>
        <w:footnoteReference w:id="11"/>
      </w:r>
      <w:r w:rsidRPr="002306F1">
        <w:rPr>
          <w:lang w:val="es-ES_tradnl" w:eastAsia="es-ES"/>
        </w:rPr>
        <w:t xml:space="preserve"> es un componente  multiplataforma (Windows, Linux o Mac OS X), </w:t>
      </w:r>
      <w:r w:rsidR="00277334" w:rsidRPr="002306F1">
        <w:rPr>
          <w:lang w:val="es-ES_tradnl" w:eastAsia="es-ES"/>
        </w:rPr>
        <w:t>que for</w:t>
      </w:r>
      <w:r w:rsidRPr="002306F1">
        <w:rPr>
          <w:lang w:val="es-ES_tradnl" w:eastAsia="es-ES"/>
        </w:rPr>
        <w:t xml:space="preserve">ma parte del framework Truffle y su función es la </w:t>
      </w:r>
      <w:r w:rsidR="00620450" w:rsidRPr="002306F1">
        <w:rPr>
          <w:lang w:val="es-ES_tradnl" w:eastAsia="es-ES"/>
        </w:rPr>
        <w:t>trabajar</w:t>
      </w:r>
      <w:r w:rsidRPr="002306F1">
        <w:rPr>
          <w:lang w:val="es-ES_tradnl" w:eastAsia="es-ES"/>
        </w:rPr>
        <w:t xml:space="preserve"> como servidor de cuentas en una red </w:t>
      </w:r>
      <w:r w:rsidRPr="002306F1">
        <w:rPr>
          <w:lang w:val="es-ES_tradnl" w:eastAsia="es-ES"/>
        </w:rPr>
        <w:lastRenderedPageBreak/>
        <w:t>Ethereum. Es el complemento ideal para el desarrollo de aplicaciones Blockchain en entornos c</w:t>
      </w:r>
      <w:r w:rsidR="00E57056" w:rsidRPr="002306F1">
        <w:rPr>
          <w:lang w:val="es-ES_tradnl" w:eastAsia="es-ES"/>
        </w:rPr>
        <w:t>errados, locales o corporativos</w:t>
      </w:r>
      <w:r w:rsidR="00620450" w:rsidRPr="002306F1">
        <w:rPr>
          <w:lang w:val="es-ES_tradnl" w:eastAsia="es-ES"/>
        </w:rPr>
        <w:t xml:space="preserve"> no productivos o de desarrollo</w:t>
      </w:r>
      <w:r w:rsidR="00E57056" w:rsidRPr="002306F1">
        <w:rPr>
          <w:lang w:val="es-ES_tradnl" w:eastAsia="es-ES"/>
        </w:rPr>
        <w:t>, y e</w:t>
      </w:r>
      <w:r w:rsidRPr="002306F1">
        <w:rPr>
          <w:lang w:val="es-ES_tradnl" w:eastAsia="es-ES"/>
        </w:rPr>
        <w:t xml:space="preserve">stá disponible para su ejecución como herramienta de escritorio o </w:t>
      </w:r>
      <w:r w:rsidR="00460B64" w:rsidRPr="002306F1">
        <w:rPr>
          <w:lang w:val="es-ES_tradnl" w:eastAsia="es-ES"/>
        </w:rPr>
        <w:t>para invocarlo</w:t>
      </w:r>
      <w:r w:rsidRPr="002306F1">
        <w:rPr>
          <w:lang w:val="es-ES_tradnl" w:eastAsia="es-ES"/>
        </w:rPr>
        <w:t xml:space="preserve"> a través de línea de comandos</w:t>
      </w:r>
      <w:r w:rsidR="00460B64" w:rsidRPr="002306F1">
        <w:rPr>
          <w:lang w:val="es-ES_tradnl" w:eastAsia="es-ES"/>
        </w:rPr>
        <w:t xml:space="preserve"> (TestRPC).</w:t>
      </w:r>
    </w:p>
    <w:p w14:paraId="60A41B11" w14:textId="0224ADD0" w:rsidR="00460B64" w:rsidRPr="00AA1B81" w:rsidRDefault="00460B64" w:rsidP="00AA1B81">
      <w:pPr>
        <w:spacing w:before="240" w:after="120"/>
        <w:rPr>
          <w:b/>
          <w:color w:val="365F91" w:themeColor="accent1" w:themeShade="BF"/>
          <w:sz w:val="24"/>
          <w:szCs w:val="24"/>
          <w:lang w:val="es-ES_tradnl" w:eastAsia="es-ES"/>
        </w:rPr>
      </w:pPr>
      <w:bookmarkStart w:id="502" w:name="_Toc8550385"/>
      <w:bookmarkStart w:id="503" w:name="_Toc10068992"/>
      <w:bookmarkStart w:id="504" w:name="_Toc10073553"/>
      <w:bookmarkStart w:id="505" w:name="_Toc10073635"/>
      <w:bookmarkStart w:id="506" w:name="_Toc10154927"/>
      <w:bookmarkStart w:id="507" w:name="_Toc10319747"/>
      <w:bookmarkStart w:id="508" w:name="_Toc10365402"/>
      <w:bookmarkStart w:id="509" w:name="_Toc10365509"/>
      <w:bookmarkStart w:id="510" w:name="_Toc10381126"/>
      <w:bookmarkStart w:id="511" w:name="_Toc10407705"/>
      <w:bookmarkStart w:id="512" w:name="_Toc10417923"/>
      <w:bookmarkStart w:id="513" w:name="_Toc10418020"/>
      <w:bookmarkStart w:id="514" w:name="_Toc10465156"/>
      <w:bookmarkStart w:id="515" w:name="_Toc10465259"/>
      <w:bookmarkStart w:id="516" w:name="_Toc10541968"/>
      <w:bookmarkStart w:id="517" w:name="_Toc10546347"/>
      <w:bookmarkStart w:id="518" w:name="_Toc10546472"/>
      <w:bookmarkStart w:id="519" w:name="_Toc10547389"/>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r w:rsidRPr="00AA1B81">
        <w:rPr>
          <w:b/>
          <w:color w:val="365F91" w:themeColor="accent1" w:themeShade="BF"/>
          <w:sz w:val="24"/>
          <w:szCs w:val="24"/>
          <w:lang w:val="es-ES_tradnl" w:eastAsia="es-ES"/>
        </w:rPr>
        <w:t>Instalación de Ganache</w:t>
      </w:r>
    </w:p>
    <w:p w14:paraId="5F00078D" w14:textId="307E1654" w:rsidR="008F0453" w:rsidRPr="002306F1" w:rsidRDefault="005E7E92" w:rsidP="00E12B77">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431936" behindDoc="0" locked="0" layoutInCell="1" allowOverlap="1" wp14:anchorId="1C505CCA" wp14:editId="703B34F2">
                <wp:simplePos x="0" y="0"/>
                <wp:positionH relativeFrom="margin">
                  <wp:align>center</wp:align>
                </wp:positionH>
                <wp:positionV relativeFrom="paragraph">
                  <wp:posOffset>2162810</wp:posOffset>
                </wp:positionV>
                <wp:extent cx="3543300" cy="635"/>
                <wp:effectExtent l="0" t="0" r="0" b="1905"/>
                <wp:wrapTopAndBottom/>
                <wp:docPr id="37" name="Cuadro de texto 3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5B725D00" w14:textId="496AD35B" w:rsidR="009E7289" w:rsidRPr="00730AFE" w:rsidRDefault="009E7289" w:rsidP="00730AFE">
                            <w:pPr>
                              <w:pStyle w:val="Descripcin"/>
                              <w:spacing w:before="120" w:after="120"/>
                              <w:jc w:val="center"/>
                              <w:rPr>
                                <w:lang w:val="es-ES_tradnl"/>
                              </w:rPr>
                            </w:pPr>
                            <w:bookmarkStart w:id="520" w:name="_Toc19108189"/>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BA06B5">
                              <w:rPr>
                                <w:noProof/>
                                <w:lang w:val="es-ES_tradnl"/>
                              </w:rPr>
                              <w:t>26</w:t>
                            </w:r>
                            <w:r w:rsidRPr="00693FAA">
                              <w:rPr>
                                <w:lang w:val="es-ES_tradnl"/>
                              </w:rPr>
                              <w:fldChar w:fldCharType="end"/>
                            </w:r>
                            <w:r w:rsidRPr="00693FAA">
                              <w:rPr>
                                <w:lang w:val="es-ES_tradnl"/>
                              </w:rPr>
                              <w:t>: Web de Truffle framework.</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5CCA" id="Cuadro de texto 37" o:spid="_x0000_s1103" type="#_x0000_t202" style="position:absolute;left:0;text-align:left;margin-left:0;margin-top:170.3pt;width:279pt;height:.05pt;z-index:251431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" stroked="f">
                <v:textbox style="mso-fit-shape-to-text:t" inset="0,0,0,0">
                  <w:txbxContent>
                    <w:p w14:paraId="5B725D00" w14:textId="496AD35B" w:rsidR="009E7289" w:rsidRPr="00730AFE" w:rsidRDefault="009E7289" w:rsidP="00730AFE">
                      <w:pPr>
                        <w:pStyle w:val="Descripcin"/>
                        <w:spacing w:before="120" w:after="120"/>
                        <w:jc w:val="center"/>
                        <w:rPr>
                          <w:lang w:val="es-ES_tradnl"/>
                        </w:rPr>
                      </w:pPr>
                      <w:bookmarkStart w:id="521" w:name="_Toc19108189"/>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BA06B5">
                        <w:rPr>
                          <w:noProof/>
                          <w:lang w:val="es-ES_tradnl"/>
                        </w:rPr>
                        <w:t>26</w:t>
                      </w:r>
                      <w:r w:rsidRPr="00693FAA">
                        <w:rPr>
                          <w:lang w:val="es-ES_tradnl"/>
                        </w:rPr>
                        <w:fldChar w:fldCharType="end"/>
                      </w:r>
                      <w:r w:rsidRPr="00693FAA">
                        <w:rPr>
                          <w:lang w:val="es-ES_tradnl"/>
                        </w:rPr>
                        <w:t>: Web de Truffle framework.</w:t>
                      </w:r>
                      <w:bookmarkEnd w:id="521"/>
                    </w:p>
                  </w:txbxContent>
                </v:textbox>
                <w10:wrap type="topAndBottom" anchorx="margin"/>
              </v:shape>
            </w:pict>
          </mc:Fallback>
        </mc:AlternateContent>
      </w:r>
      <w:r w:rsidR="008F0453" w:rsidRPr="002306F1">
        <w:rPr>
          <w:lang w:val="es-ES_tradnl" w:eastAsia="es-ES"/>
        </w:rPr>
        <w:t xml:space="preserve">La instalación de Ganache es trivial y se realiza a través de un cásico “wizzard”. Para el presente proyecto se implementará como una herramienta de escritorio, tanto para un sistema Windows 10 y Linux Ubuntu 18.02, a través del instalador que se puede descargar desde la </w:t>
      </w:r>
      <w:r w:rsidR="00E12B77" w:rsidRPr="002306F1">
        <w:rPr>
          <w:noProof/>
          <w:lang w:val="es-ES" w:eastAsia="es-ES"/>
        </w:rPr>
        <w:drawing>
          <wp:anchor distT="0" distB="0" distL="114300" distR="114300" simplePos="0" relativeHeight="251429888" behindDoc="0" locked="0" layoutInCell="1" allowOverlap="1" wp14:anchorId="291728E7" wp14:editId="702B53D4">
            <wp:simplePos x="0" y="0"/>
            <wp:positionH relativeFrom="margin">
              <wp:posOffset>1098550</wp:posOffset>
            </wp:positionH>
            <wp:positionV relativeFrom="paragraph">
              <wp:posOffset>545465</wp:posOffset>
            </wp:positionV>
            <wp:extent cx="3284739" cy="162000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l="1" t="13238" r="1102"/>
                    <a:stretch/>
                  </pic:blipFill>
                  <pic:spPr bwMode="auto">
                    <a:xfrm>
                      <a:off x="0" y="0"/>
                      <a:ext cx="3284739" cy="16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0453" w:rsidRPr="002306F1">
        <w:rPr>
          <w:lang w:val="es-ES_tradnl" w:eastAsia="es-ES"/>
        </w:rPr>
        <w:t>página web de Truffle.</w:t>
      </w:r>
    </w:p>
    <w:p w14:paraId="395DD952" w14:textId="4A34C586" w:rsidR="00E57056" w:rsidRPr="002306F1" w:rsidRDefault="00D41E94" w:rsidP="00AA1B81">
      <w:pPr>
        <w:pStyle w:val="Ttulo3"/>
        <w:rPr>
          <w:noProof/>
        </w:rPr>
      </w:pPr>
      <w:bookmarkStart w:id="522" w:name="_Toc19108421"/>
      <w:r w:rsidRPr="002306F1">
        <w:rPr>
          <w:noProof/>
        </w:rPr>
        <w:t>Web3.js</w:t>
      </w:r>
      <w:bookmarkEnd w:id="522"/>
    </w:p>
    <w:p w14:paraId="17698267" w14:textId="5F0B8D72" w:rsidR="00DD273E" w:rsidRPr="002306F1" w:rsidRDefault="00C733C8" w:rsidP="00B213FE">
      <w:pPr>
        <w:spacing w:line="360" w:lineRule="auto"/>
        <w:ind w:firstLine="284"/>
        <w:rPr>
          <w:shd w:val="clear" w:color="auto" w:fill="auto"/>
          <w:lang w:val="es-ES_tradnl" w:eastAsia="es-ES"/>
        </w:rPr>
      </w:pPr>
      <w:r w:rsidRPr="002306F1">
        <w:rPr>
          <w:lang w:val="es-ES_tradnl" w:eastAsia="es-ES"/>
        </w:rPr>
        <w:t>Web3.js es la herramienta</w:t>
      </w:r>
      <w:r w:rsidR="00CA5105" w:rsidRPr="002306F1">
        <w:rPr>
          <w:lang w:val="es-ES_tradnl" w:eastAsia="es-ES"/>
        </w:rPr>
        <w:t xml:space="preserve"> JavaScript, open source, multiplataforma e</w:t>
      </w:r>
      <w:r w:rsidRPr="002306F1">
        <w:rPr>
          <w:lang w:val="es-ES_tradnl" w:eastAsia="es-ES"/>
        </w:rPr>
        <w:t xml:space="preserve"> imprescindible para interactuar desde </w:t>
      </w:r>
      <w:r w:rsidR="00CA5105" w:rsidRPr="002306F1">
        <w:rPr>
          <w:lang w:val="es-ES_tradnl" w:eastAsia="es-ES"/>
        </w:rPr>
        <w:t>el navegador</w:t>
      </w:r>
      <w:r w:rsidRPr="002306F1">
        <w:rPr>
          <w:lang w:val="es-ES_tradnl" w:eastAsia="es-ES"/>
        </w:rPr>
        <w:t xml:space="preserve"> con</w:t>
      </w:r>
      <w:r w:rsidR="0027220E" w:rsidRPr="002306F1">
        <w:rPr>
          <w:lang w:val="es-ES_tradnl" w:eastAsia="es-ES"/>
        </w:rPr>
        <w:t>tra nuestro servidor</w:t>
      </w:r>
      <w:r w:rsidRPr="002306F1">
        <w:rPr>
          <w:lang w:val="es-ES_tradnl" w:eastAsia="es-ES"/>
        </w:rPr>
        <w:t xml:space="preserve"> Ethereum a través del protocolo http. </w:t>
      </w:r>
      <w:r w:rsidR="0027220E" w:rsidRPr="002306F1">
        <w:rPr>
          <w:lang w:val="es-ES_tradnl" w:eastAsia="es-ES"/>
        </w:rPr>
        <w:t xml:space="preserve">Este servidor, será el que se denomine </w:t>
      </w:r>
      <w:r w:rsidR="0027220E" w:rsidRPr="00647F6F">
        <w:rPr>
          <w:i/>
          <w:lang w:val="es-ES_tradnl"/>
        </w:rPr>
        <w:t>object provider</w:t>
      </w:r>
      <w:r w:rsidR="0027220E" w:rsidRPr="002306F1">
        <w:rPr>
          <w:shd w:val="clear" w:color="auto" w:fill="auto"/>
          <w:lang w:val="es-ES_tradnl" w:eastAsia="es-ES"/>
        </w:rPr>
        <w:t>,</w:t>
      </w:r>
      <w:r w:rsidR="0027220E" w:rsidRPr="002306F1">
        <w:rPr>
          <w:rFonts w:ascii="Consolas" w:hAnsi="Consolas"/>
          <w:shd w:val="clear" w:color="auto" w:fill="auto"/>
          <w:lang w:val="es-ES_tradnl" w:eastAsia="es-ES"/>
        </w:rPr>
        <w:t xml:space="preserve"> </w:t>
      </w:r>
      <w:r w:rsidR="0027220E" w:rsidRPr="002306F1">
        <w:rPr>
          <w:shd w:val="clear" w:color="auto" w:fill="auto"/>
          <w:lang w:val="es-ES_tradnl" w:eastAsia="es-ES"/>
        </w:rPr>
        <w:t xml:space="preserve">que en nuestro caso será el servidor de cuentas Ganache. Para que exista esta comunicación entre el frontal web y el </w:t>
      </w:r>
      <w:r w:rsidR="0027220E" w:rsidRPr="002306F1">
        <w:rPr>
          <w:lang w:val="es-ES_tradnl" w:eastAsia="es-ES"/>
        </w:rPr>
        <w:t xml:space="preserve"> </w:t>
      </w:r>
      <w:r w:rsidR="0027220E" w:rsidRPr="00647F6F">
        <w:rPr>
          <w:i/>
          <w:lang w:val="es-ES_tradnl"/>
        </w:rPr>
        <w:t>object provider</w:t>
      </w:r>
      <w:r w:rsidR="0027220E" w:rsidRPr="002306F1">
        <w:rPr>
          <w:lang w:val="es-ES_tradnl" w:eastAsia="es-ES"/>
        </w:rPr>
        <w:t>, web3.js expone un</w:t>
      </w:r>
      <w:r w:rsidRPr="002306F1">
        <w:rPr>
          <w:lang w:val="es-ES_tradnl" w:eastAsia="es-ES"/>
        </w:rPr>
        <w:t xml:space="preserve"> API</w:t>
      </w:r>
      <w:r w:rsidR="00594130" w:rsidRPr="002306F1">
        <w:rPr>
          <w:rStyle w:val="Refdenotaalpie"/>
          <w:lang w:val="es-ES_tradnl" w:eastAsia="es-ES"/>
        </w:rPr>
        <w:footnoteReference w:id="12"/>
      </w:r>
      <w:r w:rsidRPr="002306F1">
        <w:rPr>
          <w:lang w:val="es-ES_tradnl" w:eastAsia="es-ES"/>
        </w:rPr>
        <w:t xml:space="preserve"> con gran cantidad de métodos </w:t>
      </w:r>
      <w:r w:rsidR="0027220E" w:rsidRPr="002306F1">
        <w:rPr>
          <w:lang w:val="es-ES_tradnl" w:eastAsia="es-ES"/>
        </w:rPr>
        <w:t>con los que comunicarse con su entorno</w:t>
      </w:r>
      <w:r w:rsidR="00DD273E" w:rsidRPr="002306F1">
        <w:rPr>
          <w:shd w:val="clear" w:color="auto" w:fill="auto"/>
          <w:lang w:val="es-ES_tradnl" w:eastAsia="es-ES"/>
        </w:rPr>
        <w:t>.</w:t>
      </w:r>
      <w:bookmarkStart w:id="523" w:name="_Toc10068995"/>
      <w:bookmarkStart w:id="524" w:name="_Toc10073556"/>
      <w:bookmarkStart w:id="525" w:name="_Toc10073638"/>
      <w:bookmarkStart w:id="526" w:name="_Toc10154930"/>
      <w:bookmarkStart w:id="527" w:name="_Toc10319750"/>
      <w:bookmarkStart w:id="528" w:name="_Toc10365405"/>
      <w:bookmarkStart w:id="529" w:name="_Toc10365512"/>
      <w:bookmarkStart w:id="530" w:name="_Toc10381129"/>
      <w:bookmarkStart w:id="531" w:name="_Toc10407708"/>
      <w:bookmarkStart w:id="532" w:name="_Toc10417926"/>
      <w:bookmarkStart w:id="533" w:name="_Toc10418023"/>
      <w:bookmarkStart w:id="534" w:name="_Toc10465159"/>
      <w:bookmarkStart w:id="535" w:name="_Toc10465262"/>
      <w:bookmarkStart w:id="536" w:name="_Toc10541971"/>
      <w:bookmarkStart w:id="537" w:name="_Toc10546350"/>
      <w:bookmarkStart w:id="538" w:name="_Toc10546475"/>
      <w:bookmarkStart w:id="539" w:name="_Toc1054739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2F22101F" w14:textId="1F4439C8" w:rsidR="00DD273E" w:rsidRPr="00AA1B81" w:rsidRDefault="00DD273E"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Instalación de Web3.js</w:t>
      </w:r>
    </w:p>
    <w:p w14:paraId="315ADD23" w14:textId="77777777" w:rsidR="00663DC4" w:rsidRPr="002306F1" w:rsidRDefault="00DD273E" w:rsidP="00E57056">
      <w:pPr>
        <w:spacing w:line="360" w:lineRule="auto"/>
        <w:ind w:firstLine="284"/>
        <w:rPr>
          <w:shd w:val="clear" w:color="auto" w:fill="auto"/>
          <w:lang w:val="es-ES_tradnl" w:eastAsia="es-ES"/>
        </w:rPr>
      </w:pPr>
      <w:r w:rsidRPr="002306F1">
        <w:rPr>
          <w:shd w:val="clear" w:color="auto" w:fill="auto"/>
          <w:lang w:val="es-ES_tradnl" w:eastAsia="es-ES"/>
        </w:rPr>
        <w:t xml:space="preserve">Esta librería está disponible de </w:t>
      </w:r>
      <w:r w:rsidR="00693FAA" w:rsidRPr="002306F1">
        <w:rPr>
          <w:shd w:val="clear" w:color="auto" w:fill="auto"/>
          <w:lang w:val="es-ES_tradnl" w:eastAsia="es-ES"/>
        </w:rPr>
        <w:t>diversos</w:t>
      </w:r>
      <w:r w:rsidRPr="002306F1">
        <w:rPr>
          <w:shd w:val="clear" w:color="auto" w:fill="auto"/>
          <w:lang w:val="es-ES_tradnl" w:eastAsia="es-ES"/>
        </w:rPr>
        <w:t xml:space="preserve"> </w:t>
      </w:r>
      <w:r w:rsidR="00693FAA" w:rsidRPr="002306F1">
        <w:rPr>
          <w:shd w:val="clear" w:color="auto" w:fill="auto"/>
          <w:lang w:val="es-ES_tradnl" w:eastAsia="es-ES"/>
        </w:rPr>
        <w:t>métodos</w:t>
      </w:r>
      <w:r w:rsidR="00663DC4" w:rsidRPr="002306F1">
        <w:rPr>
          <w:shd w:val="clear" w:color="auto" w:fill="auto"/>
          <w:lang w:val="es-ES_tradnl" w:eastAsia="es-ES"/>
        </w:rPr>
        <w:t>:</w:t>
      </w:r>
    </w:p>
    <w:p w14:paraId="3F7D04BF" w14:textId="400C2E74" w:rsidR="00663DC4" w:rsidRPr="002306F1" w:rsidRDefault="00663DC4" w:rsidP="00174F00">
      <w:pPr>
        <w:pStyle w:val="Prrafodelista"/>
        <w:numPr>
          <w:ilvl w:val="0"/>
          <w:numId w:val="6"/>
        </w:numPr>
        <w:spacing w:line="360" w:lineRule="auto"/>
        <w:rPr>
          <w:lang w:val="es-ES_tradnl"/>
        </w:rPr>
      </w:pPr>
      <w:r w:rsidRPr="002306F1">
        <w:rPr>
          <w:lang w:val="es-ES_tradnl"/>
        </w:rPr>
        <w:t>E</w:t>
      </w:r>
      <w:r w:rsidR="00DD273E" w:rsidRPr="002306F1">
        <w:rPr>
          <w:lang w:val="es-ES_tradnl"/>
        </w:rPr>
        <w:t xml:space="preserve">s posible incorporarla a nuestro proyecto como un módulo de </w:t>
      </w:r>
      <w:r w:rsidR="001C59E0" w:rsidRPr="002306F1">
        <w:rPr>
          <w:lang w:val="es-ES_tradnl"/>
        </w:rPr>
        <w:t>Node.js</w:t>
      </w:r>
      <w:r w:rsidR="00DD273E" w:rsidRPr="002306F1">
        <w:rPr>
          <w:lang w:val="es-ES_tradnl"/>
        </w:rPr>
        <w:t xml:space="preserve"> a través del comando npm</w:t>
      </w:r>
      <w:r w:rsidRPr="002306F1">
        <w:rPr>
          <w:lang w:val="es-ES_tradnl"/>
        </w:rPr>
        <w:t xml:space="preserve"> en la carpeta del proyecto, y se</w:t>
      </w:r>
      <w:r w:rsidR="00693FAA" w:rsidRPr="002306F1">
        <w:rPr>
          <w:lang w:val="es-ES_tradnl"/>
        </w:rPr>
        <w:t xml:space="preserve"> instalará como una dependencia del proyecto dentro del package.json de </w:t>
      </w:r>
      <w:r w:rsidR="001C59E0" w:rsidRPr="002306F1">
        <w:rPr>
          <w:lang w:val="es-ES_tradnl"/>
        </w:rPr>
        <w:t>Node.js</w:t>
      </w:r>
      <w:r w:rsidR="00693FAA" w:rsidRPr="002306F1">
        <w:rPr>
          <w:lang w:val="es-ES_tradnl"/>
        </w:rPr>
        <w:t>.</w:t>
      </w:r>
      <w:r w:rsidR="00753B5B" w:rsidRPr="002306F1">
        <w:rPr>
          <w:lang w:val="es-ES_tradnl"/>
        </w:rPr>
        <w:t xml:space="preserve"> Como se ha indicado en el punto 5.2.1, con el fin de evitar incompatibilidades con Truffle</w:t>
      </w:r>
      <w:r w:rsidR="00891779" w:rsidRPr="002306F1">
        <w:rPr>
          <w:lang w:val="es-ES_tradnl"/>
        </w:rPr>
        <w:t xml:space="preserve"> la versión instalada es la 0.20.6.</w:t>
      </w:r>
    </w:p>
    <w:p w14:paraId="615C7070" w14:textId="0F66F17D" w:rsidR="00891779" w:rsidRPr="00647F6F" w:rsidRDefault="00663DC4" w:rsidP="00647F6F">
      <w:pPr>
        <w:pStyle w:val="Prrafodelista"/>
        <w:numPr>
          <w:ilvl w:val="0"/>
          <w:numId w:val="6"/>
        </w:numPr>
        <w:spacing w:after="120" w:line="360" w:lineRule="auto"/>
        <w:ind w:left="743" w:hanging="357"/>
        <w:rPr>
          <w:lang w:val="es-ES_tradnl"/>
        </w:rPr>
      </w:pPr>
      <w:r w:rsidRPr="002306F1">
        <w:rPr>
          <w:lang w:val="es-ES_tradnl"/>
        </w:rPr>
        <w:lastRenderedPageBreak/>
        <w:t>También</w:t>
      </w:r>
      <w:r w:rsidR="00CA5105" w:rsidRPr="002306F1">
        <w:rPr>
          <w:lang w:val="es-ES_tradnl"/>
        </w:rPr>
        <w:t xml:space="preserve"> es posible tener disponible la librería cuando se instala el fr</w:t>
      </w:r>
      <w:r w:rsidR="00730AFE" w:rsidRPr="002306F1">
        <w:rPr>
          <w:lang w:val="es-ES_tradnl"/>
        </w:rPr>
        <w:t xml:space="preserve">amework de Truffle, dado que está incorporado como parte del paquete., la cual tiene bastantes problemas en cuanto a funcionalidades deprecadas. </w:t>
      </w:r>
    </w:p>
    <w:tbl>
      <w:tblPr>
        <w:tblStyle w:val="Tablaconcuadrcula"/>
        <w:tblW w:w="0" w:type="auto"/>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91779" w:rsidRPr="002306F1" w14:paraId="231E6D86" w14:textId="77777777" w:rsidTr="00891779">
        <w:tc>
          <w:tcPr>
            <w:tcW w:w="7938" w:type="dxa"/>
            <w:shd w:val="clear" w:color="auto" w:fill="000000" w:themeFill="text1"/>
          </w:tcPr>
          <w:p w14:paraId="765B2EC7" w14:textId="1343B3E5" w:rsidR="00891779" w:rsidRPr="002306F1" w:rsidRDefault="00891779" w:rsidP="00891779">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 npm install –g web3 –save-dev</w:t>
            </w:r>
          </w:p>
        </w:tc>
      </w:tr>
    </w:tbl>
    <w:p w14:paraId="2E5F0038" w14:textId="50D3ED1A" w:rsidR="00891779" w:rsidRPr="002306F1" w:rsidRDefault="00891779" w:rsidP="00891779">
      <w:pPr>
        <w:pStyle w:val="Descripcin"/>
        <w:spacing w:before="120" w:after="120"/>
        <w:jc w:val="center"/>
        <w:rPr>
          <w:lang w:val="es-ES_tradnl"/>
        </w:rPr>
      </w:pPr>
      <w:bookmarkStart w:id="540" w:name="_Toc19108342"/>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54</w:t>
      </w:r>
      <w:r w:rsidR="00803BC7">
        <w:rPr>
          <w:lang w:val="es-ES_tradnl"/>
        </w:rPr>
        <w:fldChar w:fldCharType="end"/>
      </w:r>
      <w:r w:rsidRPr="002306F1">
        <w:rPr>
          <w:lang w:val="es-ES_tradnl"/>
        </w:rPr>
        <w:t>: Instalación de web3.js</w:t>
      </w:r>
      <w:bookmarkEnd w:id="540"/>
    </w:p>
    <w:p w14:paraId="4D62173A" w14:textId="77777777" w:rsidR="0027220E" w:rsidRPr="002306F1" w:rsidRDefault="0027220E" w:rsidP="00AA1B81">
      <w:pPr>
        <w:pStyle w:val="Ttulo3"/>
      </w:pPr>
      <w:bookmarkStart w:id="541" w:name="_Toc19108422"/>
      <w:r w:rsidRPr="002306F1">
        <w:t>Bootstrap</w:t>
      </w:r>
      <w:bookmarkEnd w:id="541"/>
    </w:p>
    <w:p w14:paraId="281B1F5A" w14:textId="2C384DF3" w:rsidR="005C66D3" w:rsidRPr="002306F1" w:rsidRDefault="0099572C" w:rsidP="005C66D3">
      <w:pPr>
        <w:spacing w:line="360" w:lineRule="auto"/>
        <w:ind w:firstLine="284"/>
        <w:rPr>
          <w:lang w:val="es-ES_tradnl"/>
        </w:rPr>
      </w:pPr>
      <w:r w:rsidRPr="002306F1">
        <w:rPr>
          <w:lang w:val="es-ES_tradnl"/>
        </w:rPr>
        <w:t>Bootstrap</w:t>
      </w:r>
      <w:r w:rsidR="00C432C7" w:rsidRPr="002306F1">
        <w:rPr>
          <w:rStyle w:val="Refdenotaalpie"/>
          <w:lang w:val="es-ES_tradnl"/>
        </w:rPr>
        <w:footnoteReference w:id="13"/>
      </w:r>
      <w:r w:rsidR="00C432C7" w:rsidRPr="002306F1">
        <w:rPr>
          <w:lang w:val="es-ES_tradnl"/>
        </w:rPr>
        <w:t>, framework original de la empresa Twitter,</w:t>
      </w:r>
      <w:r w:rsidRPr="002306F1">
        <w:rPr>
          <w:lang w:val="es-ES_tradnl"/>
        </w:rPr>
        <w:t xml:space="preserve"> es quizás una de las librerías</w:t>
      </w:r>
      <w:r w:rsidR="005C66D3" w:rsidRPr="002306F1">
        <w:rPr>
          <w:lang w:val="es-ES_tradnl"/>
        </w:rPr>
        <w:t xml:space="preserve"> de código abierto</w:t>
      </w:r>
      <w:r w:rsidRPr="002306F1">
        <w:rPr>
          <w:lang w:val="es-ES_tradnl"/>
        </w:rPr>
        <w:t xml:space="preserve"> más conocidas en el sector del desarrollo web</w:t>
      </w:r>
      <w:r w:rsidR="005C66D3" w:rsidRPr="002306F1">
        <w:rPr>
          <w:lang w:val="es-ES_tradnl"/>
        </w:rPr>
        <w:t xml:space="preserve">. Permite crear webs, webapps y </w:t>
      </w:r>
      <w:r w:rsidR="00580BC7" w:rsidRPr="002306F1">
        <w:rPr>
          <w:lang w:val="es-ES_tradnl"/>
        </w:rPr>
        <w:t>DApp</w:t>
      </w:r>
      <w:r w:rsidR="005C66D3" w:rsidRPr="002306F1">
        <w:rPr>
          <w:lang w:val="es-ES_tradnl"/>
        </w:rPr>
        <w:t>s adaptables (</w:t>
      </w:r>
      <w:r w:rsidR="005C66D3" w:rsidRPr="002306F1">
        <w:rPr>
          <w:i/>
          <w:lang w:val="es-ES_tradnl"/>
        </w:rPr>
        <w:t>reponsive design</w:t>
      </w:r>
      <w:r w:rsidR="005C66D3" w:rsidRPr="002306F1">
        <w:rPr>
          <w:lang w:val="es-ES_tradnl"/>
        </w:rPr>
        <w:t>), multiplataforma, bajo el paradigma de “mobile first”. Con una amplísima documentación a lo largo de toda la Internet, la correcta aplicación de su</w:t>
      </w:r>
      <w:r w:rsidR="00C432C7" w:rsidRPr="002306F1">
        <w:rPr>
          <w:lang w:val="es-ES_tradnl"/>
        </w:rPr>
        <w:t xml:space="preserve"> extensa gama de </w:t>
      </w:r>
      <w:r w:rsidR="005C66D3" w:rsidRPr="002306F1">
        <w:rPr>
          <w:lang w:val="es-ES_tradnl"/>
        </w:rPr>
        <w:t>plantillas</w:t>
      </w:r>
      <w:r w:rsidR="00C432C7" w:rsidRPr="002306F1">
        <w:rPr>
          <w:lang w:val="es-ES_tradnl"/>
        </w:rPr>
        <w:t xml:space="preserve"> gratuitas</w:t>
      </w:r>
      <w:r w:rsidR="005C66D3" w:rsidRPr="002306F1">
        <w:rPr>
          <w:lang w:val="es-ES_tradnl"/>
        </w:rPr>
        <w:t xml:space="preserve">, estilos y scripts predefinidos, permiten al desarrollador el diseño de pantallas </w:t>
      </w:r>
      <w:r w:rsidR="00C432C7" w:rsidRPr="002306F1">
        <w:rPr>
          <w:lang w:val="es-ES_tradnl"/>
        </w:rPr>
        <w:t>de diseño limpio y claro</w:t>
      </w:r>
      <w:r w:rsidR="005C66D3" w:rsidRPr="002306F1">
        <w:rPr>
          <w:lang w:val="es-ES_tradnl"/>
        </w:rPr>
        <w:t>, con estilos modernos y con una extensa gama de componentes.</w:t>
      </w:r>
    </w:p>
    <w:p w14:paraId="14F061C3" w14:textId="5B1225CC" w:rsidR="005C66D3" w:rsidRPr="002306F1" w:rsidRDefault="005C66D3" w:rsidP="005C66D3">
      <w:pPr>
        <w:spacing w:line="360" w:lineRule="auto"/>
        <w:ind w:firstLine="284"/>
        <w:rPr>
          <w:lang w:val="es-ES_tradnl"/>
        </w:rPr>
      </w:pPr>
      <w:r w:rsidRPr="002306F1">
        <w:rPr>
          <w:lang w:val="es-ES_tradnl"/>
        </w:rPr>
        <w:t xml:space="preserve">Desde contenedores, menús desplegables, formularios, </w:t>
      </w:r>
      <w:r w:rsidR="00C432C7" w:rsidRPr="002306F1">
        <w:rPr>
          <w:lang w:val="es-ES_tradnl"/>
        </w:rPr>
        <w:t xml:space="preserve">validadores, componentes HTML, etc., Bootstrap ofrece un ahorro en tiempo y código a los diseñadores y programadores web, </w:t>
      </w:r>
      <w:r w:rsidR="00623DF0" w:rsidRPr="002306F1">
        <w:rPr>
          <w:lang w:val="es-ES_tradnl"/>
        </w:rPr>
        <w:t xml:space="preserve">y, </w:t>
      </w:r>
      <w:r w:rsidR="00C432C7" w:rsidRPr="002306F1">
        <w:rPr>
          <w:lang w:val="es-ES_tradnl"/>
        </w:rPr>
        <w:t xml:space="preserve">que bajo el criterio del autor, no hay duda </w:t>
      </w:r>
      <w:r w:rsidR="00273D68" w:rsidRPr="002306F1">
        <w:rPr>
          <w:lang w:val="es-ES_tradnl"/>
        </w:rPr>
        <w:t>en</w:t>
      </w:r>
      <w:r w:rsidR="00C432C7" w:rsidRPr="002306F1">
        <w:rPr>
          <w:lang w:val="es-ES_tradnl"/>
        </w:rPr>
        <w:t xml:space="preserve"> calificarla como la mejor herramienta existente en la actualidad, dentro de su dominio de aplicación.</w:t>
      </w:r>
    </w:p>
    <w:p w14:paraId="0BA47489" w14:textId="51BF875F" w:rsidR="00867566" w:rsidRPr="002306F1" w:rsidRDefault="00273D68" w:rsidP="00867566">
      <w:pPr>
        <w:spacing w:line="360" w:lineRule="auto"/>
        <w:ind w:firstLine="284"/>
        <w:rPr>
          <w:lang w:val="es-ES_tradnl"/>
        </w:rPr>
      </w:pPr>
      <w:r w:rsidRPr="002306F1">
        <w:rPr>
          <w:lang w:val="es-ES_tradnl"/>
        </w:rPr>
        <w:t xml:space="preserve">La implementación dentro de Petchain se ha realizado descargando los ficheros estáticos </w:t>
      </w:r>
      <w:r w:rsidR="00867566" w:rsidRPr="002306F1">
        <w:rPr>
          <w:lang w:val="es-ES_tradnl"/>
        </w:rPr>
        <w:t xml:space="preserve">de la web del framework, e incorporándolos a la estructura del proyecto dentro de la carpeta </w:t>
      </w:r>
      <w:r w:rsidR="00867566" w:rsidRPr="002306F1">
        <w:rPr>
          <w:i/>
          <w:lang w:val="es-ES_tradnl"/>
        </w:rPr>
        <w:t>/src/vendor/bootstrap</w:t>
      </w:r>
      <w:r w:rsidR="00B207D1" w:rsidRPr="002306F1">
        <w:rPr>
          <w:lang w:val="es-ES_tradnl"/>
        </w:rPr>
        <w:t>. Para la aplicación se descarga la última versión disponible, la 4.3.1.</w:t>
      </w:r>
    </w:p>
    <w:p w14:paraId="40D23F98" w14:textId="3DB2941E" w:rsidR="006876CB" w:rsidRPr="002306F1" w:rsidRDefault="006876CB" w:rsidP="00867566">
      <w:pPr>
        <w:spacing w:line="360" w:lineRule="auto"/>
        <w:ind w:firstLine="284"/>
        <w:rPr>
          <w:lang w:val="es-ES_tradnl"/>
        </w:rPr>
      </w:pPr>
      <w:r w:rsidRPr="002306F1">
        <w:rPr>
          <w:lang w:val="es-ES_tradnl"/>
        </w:rPr>
        <w:t>La librería de Bootstrap la incorporamos a través de un CDN de acceso público, lo que nos proporciona la ventaja de:</w:t>
      </w:r>
    </w:p>
    <w:p w14:paraId="39CF657B" w14:textId="45328203" w:rsidR="006876CB" w:rsidRPr="002306F1" w:rsidRDefault="006876CB" w:rsidP="00174F00">
      <w:pPr>
        <w:pStyle w:val="Prrafodelista"/>
        <w:numPr>
          <w:ilvl w:val="0"/>
          <w:numId w:val="28"/>
        </w:numPr>
        <w:spacing w:line="360" w:lineRule="auto"/>
        <w:rPr>
          <w:lang w:val="es-ES_tradnl"/>
        </w:rPr>
      </w:pPr>
      <w:r w:rsidRPr="002306F1">
        <w:rPr>
          <w:lang w:val="es-ES_tradnl"/>
        </w:rPr>
        <w:t>Ahorro de espacio en el proyecto, pues nos evita la descarga de ninguna clase de fichero en el directorio local.</w:t>
      </w:r>
    </w:p>
    <w:p w14:paraId="47A33558" w14:textId="1FCDB0AD" w:rsidR="00B207D1" w:rsidRPr="002306F1" w:rsidRDefault="006876CB" w:rsidP="006876CB">
      <w:pPr>
        <w:keepNext/>
        <w:spacing w:line="360" w:lineRule="auto"/>
        <w:ind w:firstLine="284"/>
        <w:rPr>
          <w:lang w:val="es-ES_tradnl"/>
        </w:rPr>
      </w:pPr>
      <w:r w:rsidRPr="002306F1">
        <w:rPr>
          <w:lang w:val="es-ES_tradnl"/>
        </w:rPr>
        <w:t xml:space="preserve">La invocación de los ficheros necesarios para tener accesible Bootstrap se realiza en </w:t>
      </w:r>
      <w:r w:rsidRPr="002306F1">
        <w:rPr>
          <w:i/>
          <w:lang w:val="es-ES_tradnl"/>
        </w:rPr>
        <w:t>/public/index.html</w:t>
      </w:r>
      <w:r w:rsidRPr="002306F1">
        <w:rPr>
          <w:lang w:val="es-ES_tradnl"/>
        </w:rPr>
        <w:t xml:space="preserve"> a través de las siguientes urls:</w:t>
      </w:r>
    </w:p>
    <w:p w14:paraId="00CBA6E1" w14:textId="13A06833" w:rsidR="006876CB" w:rsidRPr="002306F1" w:rsidRDefault="007B415C" w:rsidP="00174F00">
      <w:pPr>
        <w:pStyle w:val="Prrafodelista"/>
        <w:keepNext/>
        <w:numPr>
          <w:ilvl w:val="0"/>
          <w:numId w:val="28"/>
        </w:numPr>
        <w:spacing w:line="360" w:lineRule="auto"/>
        <w:rPr>
          <w:i/>
          <w:lang w:val="es-ES_tradnl"/>
        </w:rPr>
      </w:pPr>
      <w:hyperlink r:id="rId161" w:history="1">
        <w:r w:rsidR="006876CB" w:rsidRPr="002306F1">
          <w:rPr>
            <w:rStyle w:val="Hipervnculo"/>
            <w:i/>
            <w:lang w:val="es-ES_tradnl"/>
          </w:rPr>
          <w:t>https://maxcdn.bootstrapcdn.com/bootstrap/4.3.1/css/bootstrap.min.css</w:t>
        </w:r>
      </w:hyperlink>
      <w:r w:rsidR="006876CB" w:rsidRPr="002306F1">
        <w:rPr>
          <w:lang w:val="es-ES_tradnl"/>
        </w:rPr>
        <w:t>: para el minificado de los estilos css.</w:t>
      </w:r>
    </w:p>
    <w:p w14:paraId="16FD6F38" w14:textId="77777777" w:rsidR="006876CB" w:rsidRPr="002306F1" w:rsidRDefault="007B415C" w:rsidP="00174F00">
      <w:pPr>
        <w:pStyle w:val="Prrafodelista"/>
        <w:keepNext/>
        <w:numPr>
          <w:ilvl w:val="0"/>
          <w:numId w:val="28"/>
        </w:numPr>
        <w:spacing w:line="360" w:lineRule="auto"/>
        <w:rPr>
          <w:i/>
          <w:lang w:val="es-ES_tradnl"/>
        </w:rPr>
      </w:pPr>
      <w:hyperlink r:id="rId162" w:history="1">
        <w:r w:rsidR="00312DC2" w:rsidRPr="002306F1">
          <w:rPr>
            <w:rStyle w:val="Hipervnculo"/>
            <w:i/>
            <w:lang w:val="es-ES_tradnl"/>
          </w:rPr>
          <w:t>https://maxcdn.bootstrapcdn.com/bootstrap/4.3.1/js/bootstrap.min.js</w:t>
        </w:r>
      </w:hyperlink>
      <w:r w:rsidR="00312DC2" w:rsidRPr="002306F1">
        <w:rPr>
          <w:i/>
          <w:lang w:val="es-ES_tradnl"/>
        </w:rPr>
        <w:t xml:space="preserve">: </w:t>
      </w:r>
      <w:r w:rsidR="00312DC2" w:rsidRPr="002306F1">
        <w:rPr>
          <w:lang w:val="es-ES_tradnl"/>
        </w:rPr>
        <w:t>para el minificado con el javascript necesario para interactuar con los estilos Bootstrap.</w:t>
      </w:r>
    </w:p>
    <w:p w14:paraId="4B976854" w14:textId="77777777" w:rsidR="005E7E92" w:rsidRDefault="005E7E92" w:rsidP="005E7E92"/>
    <w:p w14:paraId="17BDDB89" w14:textId="77777777" w:rsidR="00647F6F" w:rsidRDefault="00647F6F" w:rsidP="005E7E92"/>
    <w:p w14:paraId="5B48360B" w14:textId="26BABCC2" w:rsidR="00CB57D9" w:rsidRPr="002306F1" w:rsidRDefault="00787E1D" w:rsidP="00224BCE">
      <w:pPr>
        <w:pStyle w:val="Ttulo2"/>
      </w:pPr>
      <w:bookmarkStart w:id="542" w:name="_Toc19108423"/>
      <w:r w:rsidRPr="002306F1">
        <w:lastRenderedPageBreak/>
        <w:t>Herramientas utilizadas</w:t>
      </w:r>
      <w:bookmarkStart w:id="543" w:name="_Toc10541976"/>
      <w:bookmarkStart w:id="544" w:name="_Toc10546355"/>
      <w:bookmarkStart w:id="545" w:name="_Toc10546480"/>
      <w:bookmarkStart w:id="546" w:name="_Toc10547397"/>
      <w:bookmarkStart w:id="547" w:name="_Toc10541978"/>
      <w:bookmarkStart w:id="548" w:name="_Toc10546357"/>
      <w:bookmarkStart w:id="549" w:name="_Toc10546482"/>
      <w:bookmarkStart w:id="550" w:name="_Toc10547399"/>
      <w:bookmarkEnd w:id="542"/>
      <w:bookmarkEnd w:id="543"/>
      <w:bookmarkEnd w:id="544"/>
      <w:bookmarkEnd w:id="545"/>
      <w:bookmarkEnd w:id="546"/>
      <w:bookmarkEnd w:id="547"/>
      <w:bookmarkEnd w:id="548"/>
      <w:bookmarkEnd w:id="549"/>
      <w:bookmarkEnd w:id="550"/>
    </w:p>
    <w:p w14:paraId="5FFD57F3" w14:textId="173B5C14" w:rsidR="00B01AC3" w:rsidRPr="002306F1" w:rsidRDefault="00B01AC3" w:rsidP="00CA218E">
      <w:pPr>
        <w:pStyle w:val="Ttulo3"/>
      </w:pPr>
      <w:bookmarkStart w:id="551" w:name="_Toc19108424"/>
      <w:r w:rsidRPr="002306F1">
        <w:t>Argo UML</w:t>
      </w:r>
      <w:bookmarkEnd w:id="551"/>
    </w:p>
    <w:p w14:paraId="15C3D8D7" w14:textId="1A07A5B1" w:rsidR="00CB57D9" w:rsidRPr="002306F1" w:rsidRDefault="00CB57D9" w:rsidP="00CB57D9">
      <w:pPr>
        <w:spacing w:line="360" w:lineRule="auto"/>
        <w:ind w:firstLine="284"/>
        <w:rPr>
          <w:lang w:val="es-ES_tradnl" w:eastAsia="es-ES"/>
        </w:rPr>
      </w:pPr>
      <w:r w:rsidRPr="002306F1">
        <w:rPr>
          <w:lang w:val="es-ES_tradnl" w:eastAsia="es-ES"/>
        </w:rPr>
        <w:t>Herramienta Open Source, desarrollada en Java, bajo licencia EPL y con soporte para diagramas UML ver, 1.4. Ha sido el software utilizado para el diseño de los diagramas de Casos de U</w:t>
      </w:r>
      <w:r w:rsidR="005508BC" w:rsidRPr="002306F1">
        <w:rPr>
          <w:lang w:val="es-ES_tradnl" w:eastAsia="es-ES"/>
        </w:rPr>
        <w:t>so y los Diagramas de secuencia. Se encuentra disponible para su descarga gratuita en:</w:t>
      </w:r>
      <w:r w:rsidRPr="002306F1">
        <w:rPr>
          <w:lang w:val="es-ES_tradnl" w:eastAsia="es-ES"/>
        </w:rPr>
        <w:t xml:space="preserve"> </w:t>
      </w:r>
      <w:hyperlink r:id="rId163" w:history="1">
        <w:r w:rsidR="005508BC" w:rsidRPr="003A7973">
          <w:rPr>
            <w:rStyle w:val="Hipervnculo"/>
            <w:i/>
            <w:lang w:val="es-ES_tradnl"/>
          </w:rPr>
          <w:t>http://argouml.tigris.org/</w:t>
        </w:r>
      </w:hyperlink>
      <w:r w:rsidR="005508BC" w:rsidRPr="003A7973">
        <w:rPr>
          <w:i/>
          <w:lang w:val="es-ES_tradnl"/>
        </w:rPr>
        <w:t>.</w:t>
      </w:r>
    </w:p>
    <w:p w14:paraId="7F8B6C46" w14:textId="77777777" w:rsidR="00E05F8E" w:rsidRPr="002306F1" w:rsidRDefault="00E05F8E" w:rsidP="00CA218E">
      <w:pPr>
        <w:pStyle w:val="Ttulo3"/>
      </w:pPr>
      <w:bookmarkStart w:id="552" w:name="_Toc19108425"/>
      <w:r w:rsidRPr="002306F1">
        <w:t>REM</w:t>
      </w:r>
      <w:bookmarkEnd w:id="552"/>
    </w:p>
    <w:p w14:paraId="4C5AE283" w14:textId="6085F87D" w:rsidR="00E05F8E" w:rsidRPr="002306F1" w:rsidRDefault="00E05F8E" w:rsidP="00E05F8E">
      <w:pPr>
        <w:spacing w:line="360" w:lineRule="auto"/>
        <w:ind w:firstLine="284"/>
        <w:rPr>
          <w:lang w:val="es-ES_tradnl" w:eastAsia="es-ES"/>
        </w:rPr>
      </w:pPr>
      <w:r w:rsidRPr="002306F1">
        <w:rPr>
          <w:lang w:val="es-ES_tradnl" w:eastAsia="es-ES"/>
        </w:rPr>
        <w:t>Según se cita en la web del Departamento de Lenguajes y Sistemas Informáticos de la Universidad de Sevilla (2004)</w:t>
      </w:r>
      <w:r w:rsidR="00E5377C" w:rsidRPr="002306F1">
        <w:rPr>
          <w:rStyle w:val="Refdenotaalpie"/>
          <w:lang w:val="es-ES_tradnl" w:eastAsia="es-ES"/>
        </w:rPr>
        <w:footnoteReference w:id="14"/>
      </w:r>
      <w:r w:rsidRPr="002306F1">
        <w:rPr>
          <w:lang w:val="es-ES_tradnl" w:eastAsia="es-ES"/>
        </w:rPr>
        <w:t xml:space="preserve">: </w:t>
      </w:r>
    </w:p>
    <w:p w14:paraId="22C5C360" w14:textId="17E9C695" w:rsidR="00E05F8E" w:rsidRPr="002306F1" w:rsidRDefault="00E05F8E" w:rsidP="00E05F8E">
      <w:pPr>
        <w:spacing w:line="320" w:lineRule="exact"/>
        <w:ind w:left="567" w:right="284"/>
        <w:rPr>
          <w:i/>
          <w:lang w:val="es-ES_tradnl" w:eastAsia="es-ES"/>
        </w:rPr>
      </w:pPr>
      <w:r w:rsidRPr="002306F1">
        <w:rPr>
          <w:i/>
          <w:lang w:val="es-ES_tradnl"/>
        </w:rPr>
        <w:t>REM (REquirements Management) es una herramienta experimental gratuita de Gestión de Requisitos diseñada para soportar la fase de Ingeniería de Requisitos de un proyecto de desarrollo software de acuerdo con la metodología definida en la Tesis Doctoral "Un Entorno Metodológico de Ingeniería de Requisitos para Sistemas de Información", presentada por Amador Durán en septiembre de 2000</w:t>
      </w:r>
      <w:r w:rsidRPr="002306F1">
        <w:rPr>
          <w:rFonts w:ascii="Verdana" w:hAnsi="Verdana"/>
          <w:i/>
          <w:lang w:val="es-ES_tradnl"/>
        </w:rPr>
        <w:t>.</w:t>
      </w:r>
      <w:r w:rsidRPr="002306F1">
        <w:rPr>
          <w:i/>
          <w:lang w:val="es-ES_tradnl" w:eastAsia="es-ES"/>
        </w:rPr>
        <w:t xml:space="preserve"> </w:t>
      </w:r>
    </w:p>
    <w:p w14:paraId="1523FD3E" w14:textId="5E3890FF" w:rsidR="00B01AC3" w:rsidRPr="002306F1" w:rsidRDefault="00160553" w:rsidP="00CA218E">
      <w:pPr>
        <w:pStyle w:val="Ttulo3"/>
      </w:pPr>
      <w:bookmarkStart w:id="553" w:name="_Toc19108426"/>
      <w:r w:rsidRPr="002306F1">
        <w:t>GitHub Desktop</w:t>
      </w:r>
      <w:bookmarkEnd w:id="553"/>
    </w:p>
    <w:p w14:paraId="35AD0850" w14:textId="2387BC6F" w:rsidR="00E05F8E" w:rsidRPr="002306F1" w:rsidRDefault="00E5377C" w:rsidP="00E5377C">
      <w:pPr>
        <w:spacing w:line="360" w:lineRule="auto"/>
        <w:ind w:firstLine="284"/>
        <w:rPr>
          <w:lang w:val="es-ES_tradnl" w:eastAsia="es-ES"/>
        </w:rPr>
      </w:pPr>
      <w:r w:rsidRPr="002306F1">
        <w:rPr>
          <w:lang w:val="es-ES_tradnl" w:eastAsia="es-ES"/>
        </w:rPr>
        <w:t>Cliente</w:t>
      </w:r>
      <w:r w:rsidR="00160553" w:rsidRPr="002306F1">
        <w:rPr>
          <w:lang w:val="es-ES_tradnl" w:eastAsia="es-ES"/>
        </w:rPr>
        <w:t xml:space="preserve"> gráfico</w:t>
      </w:r>
      <w:r w:rsidR="00C578B9" w:rsidRPr="002306F1">
        <w:rPr>
          <w:lang w:val="es-ES_tradnl" w:eastAsia="es-ES"/>
        </w:rPr>
        <w:t xml:space="preserve"> de GitHub,</w:t>
      </w:r>
      <w:r w:rsidRPr="002306F1">
        <w:rPr>
          <w:lang w:val="es-ES_tradnl" w:eastAsia="es-ES"/>
        </w:rPr>
        <w:t xml:space="preserve"> </w:t>
      </w:r>
      <w:r w:rsidR="00160553" w:rsidRPr="002306F1">
        <w:rPr>
          <w:lang w:val="es-ES_tradnl" w:eastAsia="es-ES"/>
        </w:rPr>
        <w:t>para la conexi</w:t>
      </w:r>
      <w:r w:rsidR="00C578B9" w:rsidRPr="002306F1">
        <w:rPr>
          <w:lang w:val="es-ES_tradnl" w:eastAsia="es-ES"/>
        </w:rPr>
        <w:t xml:space="preserve">ón al repositorio remoto de Git. Herramienta gratuita y disponible para su descarga en </w:t>
      </w:r>
      <w:hyperlink r:id="rId164" w:history="1">
        <w:r w:rsidR="00C578B9" w:rsidRPr="00F85A35">
          <w:rPr>
            <w:rStyle w:val="Hipervnculo"/>
            <w:i/>
            <w:lang w:val="es-ES_tradnl"/>
          </w:rPr>
          <w:t>https://desktop.github.com/</w:t>
        </w:r>
      </w:hyperlink>
      <w:r w:rsidR="00C578B9" w:rsidRPr="002306F1">
        <w:rPr>
          <w:lang w:val="es-ES_tradnl"/>
        </w:rPr>
        <w:t xml:space="preserve">. Se ha utilizado </w:t>
      </w:r>
      <w:r w:rsidR="00B92967" w:rsidRPr="002306F1">
        <w:rPr>
          <w:lang w:val="es-ES_tradnl"/>
        </w:rPr>
        <w:t xml:space="preserve">como </w:t>
      </w:r>
      <w:r w:rsidR="00AC586A">
        <w:rPr>
          <w:lang w:val="es-ES_tradnl"/>
        </w:rPr>
        <w:t xml:space="preserve">herramienta de almacenamiento en el </w:t>
      </w:r>
      <w:r w:rsidR="00B92967" w:rsidRPr="002306F1">
        <w:rPr>
          <w:lang w:val="es-ES_tradnl"/>
        </w:rPr>
        <w:t xml:space="preserve">repositorio </w:t>
      </w:r>
      <w:r w:rsidR="00C578B9" w:rsidRPr="002306F1">
        <w:rPr>
          <w:lang w:val="es-ES_tradnl"/>
        </w:rPr>
        <w:t>tanto para el código del proyecto</w:t>
      </w:r>
      <w:r w:rsidR="00B92967" w:rsidRPr="002306F1">
        <w:rPr>
          <w:lang w:val="es-ES_tradnl"/>
        </w:rPr>
        <w:t xml:space="preserve"> Petchain,</w:t>
      </w:r>
      <w:r w:rsidR="00C578B9" w:rsidRPr="002306F1">
        <w:rPr>
          <w:lang w:val="es-ES_tradnl"/>
        </w:rPr>
        <w:t xml:space="preserve"> como</w:t>
      </w:r>
      <w:r w:rsidR="00B92967" w:rsidRPr="002306F1">
        <w:rPr>
          <w:lang w:val="es-ES_tradnl"/>
        </w:rPr>
        <w:t xml:space="preserve"> para</w:t>
      </w:r>
      <w:r w:rsidR="00C578B9" w:rsidRPr="002306F1">
        <w:rPr>
          <w:lang w:val="es-ES_tradnl"/>
        </w:rPr>
        <w:t xml:space="preserve"> la </w:t>
      </w:r>
      <w:r w:rsidR="00B92967" w:rsidRPr="002306F1">
        <w:rPr>
          <w:lang w:val="es-ES_tradnl"/>
        </w:rPr>
        <w:t xml:space="preserve">presente </w:t>
      </w:r>
      <w:r w:rsidR="00C578B9" w:rsidRPr="002306F1">
        <w:rPr>
          <w:lang w:val="es-ES_tradnl"/>
        </w:rPr>
        <w:t>memoria.</w:t>
      </w:r>
    </w:p>
    <w:p w14:paraId="22AC297A" w14:textId="7CB4BA86" w:rsidR="00B01AC3" w:rsidRPr="002306F1" w:rsidRDefault="00B01AC3" w:rsidP="00CA218E">
      <w:pPr>
        <w:pStyle w:val="Ttulo3"/>
      </w:pPr>
      <w:bookmarkStart w:id="554" w:name="_Toc19108427"/>
      <w:r w:rsidRPr="002306F1">
        <w:t>Trello</w:t>
      </w:r>
      <w:bookmarkEnd w:id="554"/>
    </w:p>
    <w:p w14:paraId="41BFF8B3" w14:textId="39B04DA5" w:rsidR="00B01AC3" w:rsidRPr="002306F1" w:rsidRDefault="00203546" w:rsidP="00791D13">
      <w:pPr>
        <w:spacing w:line="360" w:lineRule="auto"/>
        <w:ind w:firstLine="284"/>
        <w:rPr>
          <w:lang w:val="es-ES_tradnl" w:eastAsia="es-ES"/>
        </w:rPr>
      </w:pPr>
      <w:r w:rsidRPr="002306F1">
        <w:rPr>
          <w:lang w:val="es-ES_tradnl" w:eastAsia="es-ES"/>
        </w:rPr>
        <w:t>Software para la gestión de tareas de un proyecto</w:t>
      </w:r>
      <w:r w:rsidR="00791D13" w:rsidRPr="002306F1">
        <w:rPr>
          <w:lang w:val="es-ES_tradnl" w:eastAsia="es-ES"/>
        </w:rPr>
        <w:t xml:space="preserve">, basado de una interfaz web, y que permite de modo visual llevar el control de éstas en formato de tableros con tarjetas, en donde se podrán definir, listas, comentarios, fechas de entrega, miembros de la tarea, etc. Desde el año 2017 forma parte de la lista de herramientas de la empresa Atlassian. Disponible en </w:t>
      </w:r>
      <w:hyperlink r:id="rId165" w:history="1">
        <w:r w:rsidR="00791D13" w:rsidRPr="00F85A35">
          <w:rPr>
            <w:rStyle w:val="Hipervnculo"/>
            <w:i/>
            <w:lang w:val="es-ES_tradnl"/>
          </w:rPr>
          <w:t>https://trello.com/</w:t>
        </w:r>
      </w:hyperlink>
      <w:r w:rsidR="00791D13" w:rsidRPr="00F85A35">
        <w:rPr>
          <w:i/>
          <w:lang w:val="es-ES_tradnl"/>
        </w:rPr>
        <w:t>,</w:t>
      </w:r>
      <w:r w:rsidR="00791D13" w:rsidRPr="002306F1">
        <w:rPr>
          <w:lang w:val="es-ES_tradnl"/>
        </w:rPr>
        <w:t xml:space="preserve"> dispone de licencias gratuitas y premium.</w:t>
      </w:r>
    </w:p>
    <w:p w14:paraId="6D929C30" w14:textId="325AC9D2" w:rsidR="00787E1D" w:rsidRPr="002306F1" w:rsidRDefault="00B01AC3" w:rsidP="00CA218E">
      <w:pPr>
        <w:pStyle w:val="Ttulo3"/>
      </w:pPr>
      <w:bookmarkStart w:id="555" w:name="_Toc19108428"/>
      <w:r w:rsidRPr="002306F1">
        <w:t>Visual Studio Code</w:t>
      </w:r>
      <w:bookmarkEnd w:id="555"/>
    </w:p>
    <w:p w14:paraId="4FE511FC" w14:textId="40E4744C" w:rsidR="00E10A9A" w:rsidRPr="00E10A9A" w:rsidRDefault="00B92967" w:rsidP="00E10A9A">
      <w:pPr>
        <w:spacing w:line="360" w:lineRule="auto"/>
        <w:ind w:firstLine="284"/>
        <w:rPr>
          <w:i/>
          <w:color w:val="0000FF" w:themeColor="hyperlink"/>
          <w:u w:val="single"/>
          <w:lang w:val="es-ES_tradnl"/>
        </w:rPr>
      </w:pPr>
      <w:r w:rsidRPr="002306F1">
        <w:rPr>
          <w:lang w:val="es-ES_tradnl" w:eastAsia="es-ES"/>
        </w:rPr>
        <w:t xml:space="preserve">Editor de código fuente de la empresa Microsoft, con múltiples capacidades. Disponible para las plataformas Windows, Linux y Mac OS, permite además de la edición de código, conexión con repositorios Git, depuración de código, resaltado de errores de código y con una </w:t>
      </w:r>
      <w:r w:rsidRPr="002306F1">
        <w:rPr>
          <w:lang w:val="es-ES_tradnl" w:eastAsia="es-ES"/>
        </w:rPr>
        <w:lastRenderedPageBreak/>
        <w:t>extensa lista de lenguajes soportados</w:t>
      </w:r>
      <w:r w:rsidR="004F5F97" w:rsidRPr="002306F1">
        <w:rPr>
          <w:lang w:val="es-ES_tradnl" w:eastAsia="es-ES"/>
        </w:rPr>
        <w:t xml:space="preserve"> como Javascript, Solidity, C, C++, C#, Java, Python, PHP, Go, etc</w:t>
      </w:r>
      <w:r w:rsidRPr="002306F1">
        <w:rPr>
          <w:lang w:val="es-ES_tradnl" w:eastAsia="es-ES"/>
        </w:rPr>
        <w:t xml:space="preserve">. Disponible para su descarga gratuita en: </w:t>
      </w:r>
      <w:hyperlink r:id="rId166" w:history="1">
        <w:r w:rsidRPr="00F85A35">
          <w:rPr>
            <w:rStyle w:val="Hipervnculo"/>
            <w:i/>
            <w:lang w:val="es-ES_tradnl"/>
          </w:rPr>
          <w:t>https://code.visualstudio.com/download</w:t>
        </w:r>
      </w:hyperlink>
      <w:r w:rsidR="00345D8D" w:rsidRPr="00F85A35">
        <w:rPr>
          <w:rStyle w:val="Hipervnculo"/>
          <w:i/>
          <w:lang w:val="es-ES_tradnl"/>
        </w:rPr>
        <w:t>.</w:t>
      </w:r>
    </w:p>
    <w:p w14:paraId="61501DBE" w14:textId="21EFD4E1" w:rsidR="00345D8D" w:rsidRPr="00E10A9A" w:rsidRDefault="00345D8D" w:rsidP="00E10A9A">
      <w:pPr>
        <w:pStyle w:val="Ttulo3"/>
      </w:pPr>
      <w:r w:rsidRPr="00E10A9A">
        <w:br w:type="page"/>
      </w:r>
    </w:p>
    <w:p w14:paraId="5204BCCF" w14:textId="64E33620" w:rsidR="008345A3" w:rsidRPr="002306F1" w:rsidRDefault="008345A3" w:rsidP="005B6F6B">
      <w:pPr>
        <w:pStyle w:val="Ttulo1"/>
      </w:pPr>
      <w:bookmarkStart w:id="556" w:name="_Toc10465268"/>
      <w:bookmarkStart w:id="557" w:name="_Toc10541986"/>
      <w:bookmarkStart w:id="558" w:name="_Toc10546365"/>
      <w:bookmarkStart w:id="559" w:name="_Toc10546490"/>
      <w:bookmarkStart w:id="560" w:name="_Toc10547407"/>
      <w:bookmarkStart w:id="561" w:name="_Toc19108429"/>
      <w:bookmarkEnd w:id="556"/>
      <w:bookmarkEnd w:id="557"/>
      <w:bookmarkEnd w:id="558"/>
      <w:bookmarkEnd w:id="559"/>
      <w:bookmarkEnd w:id="560"/>
      <w:r w:rsidRPr="002306F1">
        <w:lastRenderedPageBreak/>
        <w:t>Petchain. Descripción funcional</w:t>
      </w:r>
      <w:bookmarkEnd w:id="561"/>
    </w:p>
    <w:p w14:paraId="1EE21EEA" w14:textId="07035A1D" w:rsidR="007B2EB2" w:rsidRPr="002306F1" w:rsidRDefault="00C8445C" w:rsidP="007B2EB2">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807744" behindDoc="0" locked="0" layoutInCell="1" allowOverlap="1" wp14:anchorId="6F5F3C24" wp14:editId="66147393">
                <wp:simplePos x="0" y="0"/>
                <wp:positionH relativeFrom="margin">
                  <wp:posOffset>1370965</wp:posOffset>
                </wp:positionH>
                <wp:positionV relativeFrom="paragraph">
                  <wp:posOffset>3384550</wp:posOffset>
                </wp:positionV>
                <wp:extent cx="2830195" cy="166370"/>
                <wp:effectExtent l="0" t="0" r="8255" b="5080"/>
                <wp:wrapTopAndBottom/>
                <wp:docPr id="330" name="Cuadro de texto 330"/>
                <wp:cNvGraphicFramePr/>
                <a:graphic xmlns:a="http://schemas.openxmlformats.org/drawingml/2006/main">
                  <a:graphicData uri="http://schemas.microsoft.com/office/word/2010/wordprocessingShape">
                    <wps:wsp>
                      <wps:cNvSpPr txBox="1"/>
                      <wps:spPr>
                        <a:xfrm>
                          <a:off x="0" y="0"/>
                          <a:ext cx="2830195" cy="166370"/>
                        </a:xfrm>
                        <a:prstGeom prst="rect">
                          <a:avLst/>
                        </a:prstGeom>
                        <a:solidFill>
                          <a:prstClr val="white"/>
                        </a:solidFill>
                        <a:ln>
                          <a:noFill/>
                        </a:ln>
                        <a:effectLst/>
                      </wps:spPr>
                      <wps:txbx>
                        <w:txbxContent>
                          <w:p w14:paraId="52776AE7" w14:textId="62D96DAB" w:rsidR="009E7289" w:rsidRPr="006A1D67" w:rsidRDefault="009E7289" w:rsidP="00C8445C">
                            <w:pPr>
                              <w:pStyle w:val="Descripcin"/>
                              <w:jc w:val="center"/>
                              <w:rPr>
                                <w:noProof/>
                                <w:color w:val="000000"/>
                              </w:rPr>
                            </w:pPr>
                            <w:bookmarkStart w:id="562" w:name="_Toc19108190"/>
                            <w:r>
                              <w:t xml:space="preserve">Ilustración </w:t>
                            </w:r>
                            <w:r>
                              <w:fldChar w:fldCharType="begin"/>
                            </w:r>
                            <w:r>
                              <w:instrText xml:space="preserve"> SEQ Ilustración \* ARABIC </w:instrText>
                            </w:r>
                            <w:r>
                              <w:fldChar w:fldCharType="separate"/>
                            </w:r>
                            <w:r w:rsidR="00BA06B5">
                              <w:rPr>
                                <w:noProof/>
                              </w:rPr>
                              <w:t>27</w:t>
                            </w:r>
                            <w:r>
                              <w:fldChar w:fldCharType="end"/>
                            </w:r>
                            <w:r>
                              <w:t>: Pantalla principal de PetChain</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3C24" id="Cuadro de texto 330" o:spid="_x0000_s1104" type="#_x0000_t202" style="position:absolute;left:0;text-align:left;margin-left:107.95pt;margin-top:266.5pt;width:222.85pt;height:13.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" stroked="f">
                <v:textbox inset="0,0,0,0">
                  <w:txbxContent>
                    <w:p w14:paraId="52776AE7" w14:textId="62D96DAB" w:rsidR="009E7289" w:rsidRPr="006A1D67" w:rsidRDefault="009E7289" w:rsidP="00C8445C">
                      <w:pPr>
                        <w:pStyle w:val="Descripcin"/>
                        <w:jc w:val="center"/>
                        <w:rPr>
                          <w:noProof/>
                          <w:color w:val="000000"/>
                        </w:rPr>
                      </w:pPr>
                      <w:bookmarkStart w:id="563" w:name="_Toc19108190"/>
                      <w:r>
                        <w:t xml:space="preserve">Ilustración </w:t>
                      </w:r>
                      <w:r>
                        <w:fldChar w:fldCharType="begin"/>
                      </w:r>
                      <w:r>
                        <w:instrText xml:space="preserve"> SEQ Ilustración \* ARABIC </w:instrText>
                      </w:r>
                      <w:r>
                        <w:fldChar w:fldCharType="separate"/>
                      </w:r>
                      <w:r w:rsidR="00BA06B5">
                        <w:rPr>
                          <w:noProof/>
                        </w:rPr>
                        <w:t>27</w:t>
                      </w:r>
                      <w:r>
                        <w:fldChar w:fldCharType="end"/>
                      </w:r>
                      <w:r>
                        <w:t>: Pantalla principal de PetChain</w:t>
                      </w:r>
                      <w:bookmarkEnd w:id="563"/>
                    </w:p>
                  </w:txbxContent>
                </v:textbox>
                <w10:wrap type="topAndBottom" anchorx="margin"/>
              </v:shape>
            </w:pict>
          </mc:Fallback>
        </mc:AlternateContent>
      </w:r>
      <w:r w:rsidRPr="002306F1">
        <w:rPr>
          <w:noProof/>
          <w:lang w:val="es-ES" w:eastAsia="es-ES"/>
        </w:rPr>
        <w:drawing>
          <wp:anchor distT="0" distB="0" distL="114300" distR="114300" simplePos="0" relativeHeight="251805696" behindDoc="0" locked="0" layoutInCell="1" allowOverlap="1" wp14:anchorId="2FEEBF36" wp14:editId="6CAD10A8">
            <wp:simplePos x="0" y="0"/>
            <wp:positionH relativeFrom="margin">
              <wp:align>center</wp:align>
            </wp:positionH>
            <wp:positionV relativeFrom="paragraph">
              <wp:posOffset>1005923</wp:posOffset>
            </wp:positionV>
            <wp:extent cx="2715817" cy="2340000"/>
            <wp:effectExtent l="19050" t="19050" r="27940" b="2222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15817" cy="2340000"/>
                    </a:xfrm>
                    <a:prstGeom prst="rect">
                      <a:avLst/>
                    </a:prstGeom>
                    <a:noFill/>
                    <a:ln w="9525">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1D09" w:rsidRPr="002306F1">
        <w:rPr>
          <w:lang w:val="es-ES_tradnl" w:eastAsia="es-ES"/>
        </w:rPr>
        <w:t>En el capítulo anterior se introdujo de una manera detallada las características técnicas de la aplicación mostrando una visión a bajo nivel de la misma. En el presente</w:t>
      </w:r>
      <w:r w:rsidR="00120030" w:rsidRPr="002306F1">
        <w:rPr>
          <w:lang w:val="es-ES_tradnl" w:eastAsia="es-ES"/>
        </w:rPr>
        <w:t>,</w:t>
      </w:r>
      <w:r w:rsidR="00B61D09" w:rsidRPr="002306F1">
        <w:rPr>
          <w:lang w:val="es-ES_tradnl" w:eastAsia="es-ES"/>
        </w:rPr>
        <w:t xml:space="preserve"> el objetivo es que el lector obtenga una visión en profundidad de los aspectos funcionales de la aplicación con el objeto de que se familiarice con su manejo y funcionamiento.</w:t>
      </w:r>
      <w:bookmarkStart w:id="564" w:name="_Toc10546370"/>
      <w:bookmarkStart w:id="565" w:name="_Toc10546495"/>
      <w:bookmarkStart w:id="566" w:name="_Toc10547412"/>
      <w:bookmarkStart w:id="567" w:name="_Toc15167576"/>
      <w:bookmarkStart w:id="568" w:name="_Toc15235146"/>
      <w:bookmarkStart w:id="569" w:name="_Toc15684971"/>
      <w:bookmarkStart w:id="570" w:name="_Toc16445736"/>
      <w:bookmarkStart w:id="571" w:name="_Toc16452281"/>
      <w:bookmarkStart w:id="572" w:name="_Toc16891826"/>
      <w:bookmarkStart w:id="573" w:name="_Toc17047613"/>
      <w:bookmarkStart w:id="574" w:name="_Toc17058079"/>
      <w:bookmarkStart w:id="575" w:name="_Toc17838003"/>
      <w:bookmarkStart w:id="576" w:name="_Toc17840708"/>
      <w:bookmarkEnd w:id="564"/>
      <w:bookmarkEnd w:id="565"/>
      <w:bookmarkEnd w:id="566"/>
      <w:bookmarkEnd w:id="567"/>
      <w:bookmarkEnd w:id="568"/>
      <w:bookmarkEnd w:id="569"/>
      <w:bookmarkEnd w:id="570"/>
      <w:bookmarkEnd w:id="571"/>
      <w:bookmarkEnd w:id="572"/>
      <w:bookmarkEnd w:id="573"/>
      <w:bookmarkEnd w:id="574"/>
      <w:bookmarkEnd w:id="575"/>
      <w:bookmarkEnd w:id="576"/>
    </w:p>
    <w:p w14:paraId="114F8955" w14:textId="27C2A322" w:rsidR="0059644C" w:rsidRPr="002306F1" w:rsidRDefault="000C74B5" w:rsidP="000C74B5">
      <w:pPr>
        <w:pStyle w:val="Ttulo2"/>
      </w:pPr>
      <w:bookmarkStart w:id="577" w:name="_Toc19108430"/>
      <w:r w:rsidRPr="002306F1">
        <w:t>Login</w:t>
      </w:r>
      <w:bookmarkEnd w:id="577"/>
      <w:r w:rsidRPr="002306F1">
        <w:t xml:space="preserve"> </w:t>
      </w:r>
    </w:p>
    <w:p w14:paraId="1526CF8F" w14:textId="65AECD42" w:rsidR="001A0566" w:rsidRPr="002306F1" w:rsidRDefault="00C8445C" w:rsidP="0059644C">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799552" behindDoc="0" locked="0" layoutInCell="1" allowOverlap="1" wp14:anchorId="739E47A1" wp14:editId="34F6686A">
                <wp:simplePos x="0" y="0"/>
                <wp:positionH relativeFrom="margin">
                  <wp:align>center</wp:align>
                </wp:positionH>
                <wp:positionV relativeFrom="paragraph">
                  <wp:posOffset>3146894</wp:posOffset>
                </wp:positionV>
                <wp:extent cx="2695575" cy="635"/>
                <wp:effectExtent l="0" t="0" r="9525" b="1905"/>
                <wp:wrapTopAndBottom/>
                <wp:docPr id="59" name="Cuadro de texto 5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14:paraId="61FD504D" w14:textId="02F222F0" w:rsidR="009E7289" w:rsidRPr="00D51C64" w:rsidRDefault="009E7289" w:rsidP="000C74B5">
                            <w:pPr>
                              <w:pStyle w:val="Descripcin"/>
                              <w:jc w:val="center"/>
                              <w:rPr>
                                <w:b/>
                                <w:noProof/>
                                <w:color w:val="365F91"/>
                                <w:sz w:val="28"/>
                                <w:szCs w:val="32"/>
                              </w:rPr>
                            </w:pPr>
                            <w:bookmarkStart w:id="578" w:name="_Toc19108191"/>
                            <w:r>
                              <w:t xml:space="preserve">Ilustración </w:t>
                            </w:r>
                            <w:r>
                              <w:fldChar w:fldCharType="begin"/>
                            </w:r>
                            <w:r>
                              <w:instrText xml:space="preserve"> SEQ Ilustración \* ARABIC </w:instrText>
                            </w:r>
                            <w:r>
                              <w:fldChar w:fldCharType="separate"/>
                            </w:r>
                            <w:r w:rsidR="00BA06B5">
                              <w:rPr>
                                <w:noProof/>
                              </w:rPr>
                              <w:t>28</w:t>
                            </w:r>
                            <w:r>
                              <w:fldChar w:fldCharType="end"/>
                            </w:r>
                            <w:r>
                              <w:t>: Login PetChain</w:t>
                            </w:r>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47A1" id="Cuadro de texto 59" o:spid="_x0000_s1105" type="#_x0000_t202" style="position:absolute;left:0;text-align:left;margin-left:0;margin-top:247.8pt;width:212.25pt;height:.05pt;z-index:251799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" stroked="f">
                <v:textbox style="mso-fit-shape-to-text:t" inset="0,0,0,0">
                  <w:txbxContent>
                    <w:p w14:paraId="61FD504D" w14:textId="02F222F0" w:rsidR="009E7289" w:rsidRPr="00D51C64" w:rsidRDefault="009E7289" w:rsidP="000C74B5">
                      <w:pPr>
                        <w:pStyle w:val="Descripcin"/>
                        <w:jc w:val="center"/>
                        <w:rPr>
                          <w:b/>
                          <w:noProof/>
                          <w:color w:val="365F91"/>
                          <w:sz w:val="28"/>
                          <w:szCs w:val="32"/>
                        </w:rPr>
                      </w:pPr>
                      <w:bookmarkStart w:id="579" w:name="_Toc19108191"/>
                      <w:r>
                        <w:t xml:space="preserve">Ilustración </w:t>
                      </w:r>
                      <w:r>
                        <w:fldChar w:fldCharType="begin"/>
                      </w:r>
                      <w:r>
                        <w:instrText xml:space="preserve"> SEQ Ilustración \* ARABIC </w:instrText>
                      </w:r>
                      <w:r>
                        <w:fldChar w:fldCharType="separate"/>
                      </w:r>
                      <w:r w:rsidR="00BA06B5">
                        <w:rPr>
                          <w:noProof/>
                        </w:rPr>
                        <w:t>28</w:t>
                      </w:r>
                      <w:r>
                        <w:fldChar w:fldCharType="end"/>
                      </w:r>
                      <w:r>
                        <w:t>: Login PetChain</w:t>
                      </w:r>
                      <w:bookmarkEnd w:id="579"/>
                    </w:p>
                  </w:txbxContent>
                </v:textbox>
                <w10:wrap type="topAndBottom" anchorx="margin"/>
              </v:shape>
            </w:pict>
          </mc:Fallback>
        </mc:AlternateContent>
      </w:r>
      <w:r w:rsidRPr="002306F1">
        <w:rPr>
          <w:noProof/>
          <w:lang w:val="es-ES" w:eastAsia="es-ES"/>
        </w:rPr>
        <w:drawing>
          <wp:anchor distT="0" distB="0" distL="114300" distR="114300" simplePos="0" relativeHeight="251797504" behindDoc="0" locked="0" layoutInCell="1" allowOverlap="1" wp14:anchorId="5CF88F99" wp14:editId="6C1088D7">
            <wp:simplePos x="0" y="0"/>
            <wp:positionH relativeFrom="margin">
              <wp:posOffset>1998980</wp:posOffset>
            </wp:positionH>
            <wp:positionV relativeFrom="paragraph">
              <wp:posOffset>1214120</wp:posOffset>
            </wp:positionV>
            <wp:extent cx="1779270" cy="1995170"/>
            <wp:effectExtent l="0" t="0" r="0" b="508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l="31211" t="19785" r="30495" b="3804"/>
                    <a:stretch/>
                  </pic:blipFill>
                  <pic:spPr bwMode="auto">
                    <a:xfrm>
                      <a:off x="0" y="0"/>
                      <a:ext cx="177927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66D" w:rsidRPr="002306F1">
        <w:rPr>
          <w:lang w:val="es-ES_tradnl" w:eastAsia="es-ES"/>
        </w:rPr>
        <w:t>En correspondencia al FRQ</w:t>
      </w:r>
      <w:r w:rsidR="00620450" w:rsidRPr="002306F1">
        <w:rPr>
          <w:lang w:val="es-ES_tradnl" w:eastAsia="es-ES"/>
        </w:rPr>
        <w:t>-</w:t>
      </w:r>
      <w:r w:rsidR="0042166D" w:rsidRPr="002306F1">
        <w:rPr>
          <w:lang w:val="es-ES_tradnl" w:eastAsia="es-ES"/>
        </w:rPr>
        <w:t>001</w:t>
      </w:r>
      <w:r w:rsidR="0042166D" w:rsidRPr="002306F1">
        <w:rPr>
          <w:rStyle w:val="Refdenotaalpie"/>
          <w:lang w:val="es-ES_tradnl" w:eastAsia="es-ES"/>
        </w:rPr>
        <w:footnoteReference w:id="15"/>
      </w:r>
      <w:r w:rsidR="0042166D" w:rsidRPr="002306F1">
        <w:rPr>
          <w:lang w:val="es-ES_tradnl" w:eastAsia="es-ES"/>
        </w:rPr>
        <w:t>, e</w:t>
      </w:r>
      <w:r w:rsidR="0059644C" w:rsidRPr="002306F1">
        <w:rPr>
          <w:lang w:val="es-ES_tradnl" w:eastAsia="es-ES"/>
        </w:rPr>
        <w:t>l acceso a la aplicación está securizado, mediante usuario y contraseña a través de la pantalla de login, en donde el usuario debe de estar registrado previamente en el fichero /src/data/user.json.</w:t>
      </w:r>
      <w:r w:rsidR="001A0566" w:rsidRPr="002306F1">
        <w:rPr>
          <w:lang w:val="es-ES_tradnl" w:eastAsia="es-ES"/>
        </w:rPr>
        <w:t xml:space="preserve"> En caso de no introducirse las credenciales correctamente el sistema lo indicará con un mensaje de “Usuario no encontrado”, en color rojo y situado la zona superior del formulario de entrada.</w:t>
      </w:r>
    </w:p>
    <w:p w14:paraId="49507DA9" w14:textId="2D240F06" w:rsidR="0053199E" w:rsidRPr="002306F1" w:rsidRDefault="00FB3AF4" w:rsidP="00AE26C5">
      <w:pPr>
        <w:pStyle w:val="Descripcin"/>
        <w:spacing w:before="120" w:after="120" w:line="360" w:lineRule="auto"/>
        <w:ind w:firstLine="284"/>
        <w:rPr>
          <w:lang w:val="es-ES_tradnl" w:eastAsia="es-ES"/>
        </w:rPr>
      </w:pPr>
      <w:r w:rsidRPr="002306F1">
        <w:rPr>
          <w:i w:val="0"/>
          <w:iCs w:val="0"/>
          <w:noProof/>
          <w:color w:val="000000"/>
          <w:sz w:val="22"/>
          <w:szCs w:val="22"/>
          <w:lang w:val="es-ES" w:eastAsia="es-ES"/>
        </w:rPr>
        <w:lastRenderedPageBreak/>
        <mc:AlternateContent>
          <mc:Choice Requires="wps">
            <w:drawing>
              <wp:anchor distT="0" distB="0" distL="114300" distR="114300" simplePos="0" relativeHeight="251809792" behindDoc="0" locked="0" layoutInCell="1" allowOverlap="1" wp14:anchorId="45F7173E" wp14:editId="5F856FD2">
                <wp:simplePos x="0" y="0"/>
                <wp:positionH relativeFrom="margin">
                  <wp:align>center</wp:align>
                </wp:positionH>
                <wp:positionV relativeFrom="paragraph">
                  <wp:posOffset>2211705</wp:posOffset>
                </wp:positionV>
                <wp:extent cx="1884045" cy="635"/>
                <wp:effectExtent l="0" t="0" r="1905" b="1905"/>
                <wp:wrapTopAndBottom/>
                <wp:docPr id="331" name="Cuadro de texto 331"/>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14:paraId="225C4978" w14:textId="663A0501" w:rsidR="009E7289" w:rsidRPr="00C45C5A" w:rsidRDefault="009E7289" w:rsidP="00C8445C">
                            <w:pPr>
                              <w:pStyle w:val="Descripcin"/>
                              <w:spacing w:after="120"/>
                              <w:jc w:val="center"/>
                              <w:rPr>
                                <w:noProof/>
                              </w:rPr>
                            </w:pPr>
                            <w:bookmarkStart w:id="580" w:name="_Toc19108192"/>
                            <w:r>
                              <w:t xml:space="preserve">Ilustración </w:t>
                            </w:r>
                            <w:r>
                              <w:fldChar w:fldCharType="begin"/>
                            </w:r>
                            <w:r>
                              <w:instrText xml:space="preserve"> SEQ Ilustración \* ARABIC </w:instrText>
                            </w:r>
                            <w:r>
                              <w:fldChar w:fldCharType="separate"/>
                            </w:r>
                            <w:r w:rsidR="00BA06B5">
                              <w:rPr>
                                <w:noProof/>
                              </w:rPr>
                              <w:t>29</w:t>
                            </w:r>
                            <w:r>
                              <w:fldChar w:fldCharType="end"/>
                            </w:r>
                            <w:r>
                              <w:t>: Login incorrecto.</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7173E" id="Cuadro de texto 331" o:spid="_x0000_s1106" type="#_x0000_t202" style="position:absolute;left:0;text-align:left;margin-left:0;margin-top:174.15pt;width:148.35pt;height:.05pt;z-index:251809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" stroked="f">
                <v:textbox style="mso-fit-shape-to-text:t" inset="0,0,0,0">
                  <w:txbxContent>
                    <w:p w14:paraId="225C4978" w14:textId="663A0501" w:rsidR="009E7289" w:rsidRPr="00C45C5A" w:rsidRDefault="009E7289" w:rsidP="00C8445C">
                      <w:pPr>
                        <w:pStyle w:val="Descripcin"/>
                        <w:spacing w:after="120"/>
                        <w:jc w:val="center"/>
                        <w:rPr>
                          <w:noProof/>
                        </w:rPr>
                      </w:pPr>
                      <w:bookmarkStart w:id="581" w:name="_Toc19108192"/>
                      <w:r>
                        <w:t xml:space="preserve">Ilustración </w:t>
                      </w:r>
                      <w:r>
                        <w:fldChar w:fldCharType="begin"/>
                      </w:r>
                      <w:r>
                        <w:instrText xml:space="preserve"> SEQ Ilustración \* ARABIC </w:instrText>
                      </w:r>
                      <w:r>
                        <w:fldChar w:fldCharType="separate"/>
                      </w:r>
                      <w:r w:rsidR="00BA06B5">
                        <w:rPr>
                          <w:noProof/>
                        </w:rPr>
                        <w:t>29</w:t>
                      </w:r>
                      <w:r>
                        <w:fldChar w:fldCharType="end"/>
                      </w:r>
                      <w:r>
                        <w:t>: Login incorrecto.</w:t>
                      </w:r>
                      <w:bookmarkEnd w:id="581"/>
                    </w:p>
                  </w:txbxContent>
                </v:textbox>
                <w10:wrap type="topAndBottom" anchorx="margin"/>
              </v:shape>
            </w:pict>
          </mc:Fallback>
        </mc:AlternateContent>
      </w:r>
      <w:r w:rsidRPr="002306F1">
        <w:rPr>
          <w:i w:val="0"/>
          <w:iCs w:val="0"/>
          <w:noProof/>
          <w:color w:val="000000"/>
          <w:sz w:val="22"/>
          <w:szCs w:val="22"/>
          <w:lang w:val="es-ES" w:eastAsia="es-ES"/>
        </w:rPr>
        <w:drawing>
          <wp:anchor distT="0" distB="0" distL="114300" distR="114300" simplePos="0" relativeHeight="251800576" behindDoc="0" locked="0" layoutInCell="1" allowOverlap="1" wp14:anchorId="14546DE0" wp14:editId="5B611772">
            <wp:simplePos x="0" y="0"/>
            <wp:positionH relativeFrom="margin">
              <wp:align>center</wp:align>
            </wp:positionH>
            <wp:positionV relativeFrom="paragraph">
              <wp:posOffset>67945</wp:posOffset>
            </wp:positionV>
            <wp:extent cx="1884045" cy="2088515"/>
            <wp:effectExtent l="0" t="0" r="1905" b="698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_ko.png"/>
                    <pic:cNvPicPr/>
                  </pic:nvPicPr>
                  <pic:blipFill rotWithShape="1">
                    <a:blip r:embed="rId169" cstate="print">
                      <a:extLst>
                        <a:ext uri="{28A0092B-C50C-407E-A947-70E740481C1C}">
                          <a14:useLocalDpi xmlns:a14="http://schemas.microsoft.com/office/drawing/2010/main" val="0"/>
                        </a:ext>
                      </a:extLst>
                    </a:blip>
                    <a:srcRect l="-1" r="-1373" b="464"/>
                    <a:stretch/>
                  </pic:blipFill>
                  <pic:spPr bwMode="auto">
                    <a:xfrm>
                      <a:off x="0" y="0"/>
                      <a:ext cx="1884045"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6C5" w:rsidRPr="002306F1">
        <w:rPr>
          <w:i w:val="0"/>
          <w:iCs w:val="0"/>
          <w:color w:val="000000"/>
          <w:sz w:val="22"/>
          <w:szCs w:val="22"/>
          <w:lang w:val="es-ES_tradnl" w:eastAsia="es-ES"/>
        </w:rPr>
        <w:t>Tal y como muestra la imagen anterior</w:t>
      </w:r>
      <w:r w:rsidR="002E4D82" w:rsidRPr="002306F1">
        <w:rPr>
          <w:i w:val="0"/>
          <w:iCs w:val="0"/>
          <w:color w:val="000000"/>
          <w:sz w:val="22"/>
          <w:szCs w:val="22"/>
          <w:lang w:val="es-ES_tradnl" w:eastAsia="es-ES"/>
        </w:rPr>
        <w:t>, en caso de no recordar la contraseña,</w:t>
      </w:r>
      <w:r w:rsidR="007C41B1" w:rsidRPr="002306F1">
        <w:rPr>
          <w:i w:val="0"/>
          <w:iCs w:val="0"/>
          <w:color w:val="000000"/>
          <w:sz w:val="22"/>
          <w:szCs w:val="22"/>
          <w:lang w:val="es-ES_tradnl" w:eastAsia="es-ES"/>
        </w:rPr>
        <w:t xml:space="preserve"> en la zona inferior de ventana de login existe un enlace que permite al</w:t>
      </w:r>
      <w:r w:rsidR="002E4D82" w:rsidRPr="002306F1">
        <w:rPr>
          <w:i w:val="0"/>
          <w:iCs w:val="0"/>
          <w:color w:val="000000"/>
          <w:sz w:val="22"/>
          <w:szCs w:val="22"/>
          <w:lang w:val="es-ES_tradnl" w:eastAsia="es-ES"/>
        </w:rPr>
        <w:t xml:space="preserve"> usuario la posibilidad de solicitar al sistema, a través del envío de un correo electrónico a la dirección </w:t>
      </w:r>
      <w:r w:rsidR="00015B84" w:rsidRPr="002306F1">
        <w:rPr>
          <w:i w:val="0"/>
          <w:iCs w:val="0"/>
          <w:color w:val="000000"/>
          <w:sz w:val="22"/>
          <w:szCs w:val="22"/>
          <w:lang w:val="es-ES_tradnl" w:eastAsia="es-ES"/>
        </w:rPr>
        <w:t>que introduzca</w:t>
      </w:r>
      <w:r w:rsidR="002E4D82" w:rsidRPr="002306F1">
        <w:rPr>
          <w:i w:val="0"/>
          <w:iCs w:val="0"/>
          <w:color w:val="000000"/>
          <w:sz w:val="22"/>
          <w:szCs w:val="22"/>
          <w:lang w:val="es-ES_tradnl" w:eastAsia="es-ES"/>
        </w:rPr>
        <w:t xml:space="preserve">, </w:t>
      </w:r>
      <w:r w:rsidR="00015B84" w:rsidRPr="002306F1">
        <w:rPr>
          <w:i w:val="0"/>
          <w:iCs w:val="0"/>
          <w:color w:val="000000"/>
          <w:sz w:val="22"/>
          <w:szCs w:val="22"/>
          <w:lang w:val="es-ES_tradnl" w:eastAsia="es-ES"/>
        </w:rPr>
        <w:t xml:space="preserve">un recordatorio con </w:t>
      </w:r>
      <w:r w:rsidR="002E4D82" w:rsidRPr="002306F1">
        <w:rPr>
          <w:i w:val="0"/>
          <w:iCs w:val="0"/>
          <w:color w:val="000000"/>
          <w:sz w:val="22"/>
          <w:szCs w:val="22"/>
          <w:lang w:val="es-ES_tradnl" w:eastAsia="es-ES"/>
        </w:rPr>
        <w:t>la contraseña que tiene registrada en el sistema</w:t>
      </w:r>
      <w:r w:rsidR="002E4D82" w:rsidRPr="002306F1">
        <w:rPr>
          <w:lang w:val="es-ES_tradnl" w:eastAsia="es-ES"/>
        </w:rPr>
        <w:t>.</w:t>
      </w:r>
    </w:p>
    <w:p w14:paraId="3FFF38D8" w14:textId="552900A1" w:rsidR="00015B84" w:rsidRPr="002306F1" w:rsidRDefault="00913FBB" w:rsidP="0053199E">
      <w:pPr>
        <w:spacing w:line="360" w:lineRule="auto"/>
        <w:ind w:firstLine="284"/>
        <w:rPr>
          <w:noProof/>
          <w:lang w:val="es-ES_tradnl" w:eastAsia="es-ES"/>
        </w:rPr>
      </w:pPr>
      <w:r w:rsidRPr="002306F1">
        <w:rPr>
          <w:noProof/>
          <w:lang w:val="es-ES" w:eastAsia="es-ES"/>
        </w:rPr>
        <mc:AlternateContent>
          <mc:Choice Requires="wps">
            <w:drawing>
              <wp:anchor distT="0" distB="0" distL="114300" distR="114300" simplePos="0" relativeHeight="251803648" behindDoc="0" locked="0" layoutInCell="1" allowOverlap="1" wp14:anchorId="5BDDB9DA" wp14:editId="6128E53E">
                <wp:simplePos x="0" y="0"/>
                <wp:positionH relativeFrom="margin">
                  <wp:align>center</wp:align>
                </wp:positionH>
                <wp:positionV relativeFrom="paragraph">
                  <wp:posOffset>2044700</wp:posOffset>
                </wp:positionV>
                <wp:extent cx="2779395" cy="635"/>
                <wp:effectExtent l="0" t="0" r="1905" b="1905"/>
                <wp:wrapTopAndBottom/>
                <wp:docPr id="82" name="Cuadro de texto 82"/>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a:effectLst/>
                      </wps:spPr>
                      <wps:txbx>
                        <w:txbxContent>
                          <w:p w14:paraId="3856C660" w14:textId="51E851E9" w:rsidR="009E7289" w:rsidRPr="00EF54CB" w:rsidRDefault="009E7289" w:rsidP="0053199E">
                            <w:pPr>
                              <w:pStyle w:val="Descripcin"/>
                              <w:rPr>
                                <w:noProof/>
                                <w:color w:val="000000"/>
                              </w:rPr>
                            </w:pPr>
                            <w:bookmarkStart w:id="582" w:name="_Toc19108193"/>
                            <w:r>
                              <w:t xml:space="preserve">Ilustración </w:t>
                            </w:r>
                            <w:r>
                              <w:fldChar w:fldCharType="begin"/>
                            </w:r>
                            <w:r>
                              <w:instrText xml:space="preserve"> SEQ Ilustración \* ARABIC </w:instrText>
                            </w:r>
                            <w:r>
                              <w:fldChar w:fldCharType="separate"/>
                            </w:r>
                            <w:r w:rsidR="00BA06B5">
                              <w:rPr>
                                <w:noProof/>
                              </w:rPr>
                              <w:t>30</w:t>
                            </w:r>
                            <w:r>
                              <w:fldChar w:fldCharType="end"/>
                            </w:r>
                            <w:r>
                              <w:t>: Ventana recordatorio de contraseña.</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DB9DA" id="Cuadro de texto 82" o:spid="_x0000_s1107" type="#_x0000_t202" style="position:absolute;left:0;text-align:left;margin-left:0;margin-top:161pt;width:218.8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" stroked="f">
                <v:textbox style="mso-fit-shape-to-text:t" inset="0,0,0,0">
                  <w:txbxContent>
                    <w:p w14:paraId="3856C660" w14:textId="51E851E9" w:rsidR="009E7289" w:rsidRPr="00EF54CB" w:rsidRDefault="009E7289" w:rsidP="0053199E">
                      <w:pPr>
                        <w:pStyle w:val="Descripcin"/>
                        <w:rPr>
                          <w:noProof/>
                          <w:color w:val="000000"/>
                        </w:rPr>
                      </w:pPr>
                      <w:bookmarkStart w:id="583" w:name="_Toc19108193"/>
                      <w:r>
                        <w:t xml:space="preserve">Ilustración </w:t>
                      </w:r>
                      <w:r>
                        <w:fldChar w:fldCharType="begin"/>
                      </w:r>
                      <w:r>
                        <w:instrText xml:space="preserve"> SEQ Ilustración \* ARABIC </w:instrText>
                      </w:r>
                      <w:r>
                        <w:fldChar w:fldCharType="separate"/>
                      </w:r>
                      <w:r w:rsidR="00BA06B5">
                        <w:rPr>
                          <w:noProof/>
                        </w:rPr>
                        <w:t>30</w:t>
                      </w:r>
                      <w:r>
                        <w:fldChar w:fldCharType="end"/>
                      </w:r>
                      <w:r>
                        <w:t>: Ventana recordatorio de contraseña.</w:t>
                      </w:r>
                      <w:bookmarkEnd w:id="583"/>
                    </w:p>
                  </w:txbxContent>
                </v:textbox>
                <w10:wrap type="topAndBottom" anchorx="margin"/>
              </v:shape>
            </w:pict>
          </mc:Fallback>
        </mc:AlternateContent>
      </w:r>
      <w:r w:rsidRPr="002306F1">
        <w:rPr>
          <w:noProof/>
          <w:lang w:val="es-ES" w:eastAsia="es-ES"/>
        </w:rPr>
        <w:drawing>
          <wp:anchor distT="0" distB="0" distL="114300" distR="114300" simplePos="0" relativeHeight="251801600" behindDoc="0" locked="0" layoutInCell="1" allowOverlap="1" wp14:anchorId="0C4BEAC5" wp14:editId="3DB49E48">
            <wp:simplePos x="0" y="0"/>
            <wp:positionH relativeFrom="margin">
              <wp:align>center</wp:align>
            </wp:positionH>
            <wp:positionV relativeFrom="paragraph">
              <wp:posOffset>943334</wp:posOffset>
            </wp:positionV>
            <wp:extent cx="2299335" cy="1025525"/>
            <wp:effectExtent l="19050" t="19050" r="24765" b="222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9-08-29 20-42-59.png"/>
                    <pic:cNvPicPr/>
                  </pic:nvPicPr>
                  <pic:blipFill rotWithShape="1">
                    <a:blip r:embed="rId170" cstate="print">
                      <a:extLst>
                        <a:ext uri="{28A0092B-C50C-407E-A947-70E740481C1C}">
                          <a14:useLocalDpi xmlns:a14="http://schemas.microsoft.com/office/drawing/2010/main" val="0"/>
                        </a:ext>
                      </a:extLst>
                    </a:blip>
                    <a:srcRect l="4185" t="8538" r="4080" b="7231"/>
                    <a:stretch/>
                  </pic:blipFill>
                  <pic:spPr bwMode="auto">
                    <a:xfrm>
                      <a:off x="0" y="0"/>
                      <a:ext cx="2299335" cy="1025525"/>
                    </a:xfrm>
                    <a:prstGeom prst="rect">
                      <a:avLst/>
                    </a:prstGeom>
                    <a:ln w="12700">
                      <a:solidFill>
                        <a:schemeClr val="bg1">
                          <a:lumMod val="65000"/>
                        </a:schemeClr>
                      </a:solid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B84" w:rsidRPr="002306F1">
        <w:rPr>
          <w:noProof/>
          <w:lang w:val="es-ES_tradnl" w:eastAsia="es-ES"/>
        </w:rPr>
        <w:t xml:space="preserve">La ventana muestra un campo </w:t>
      </w:r>
      <w:r w:rsidR="003006ED" w:rsidRPr="002306F1">
        <w:rPr>
          <w:noProof/>
          <w:lang w:val="es-ES_tradnl" w:eastAsia="es-ES"/>
        </w:rPr>
        <w:t>“input”</w:t>
      </w:r>
      <w:r w:rsidR="00015B84" w:rsidRPr="002306F1">
        <w:rPr>
          <w:noProof/>
          <w:lang w:val="es-ES_tradnl" w:eastAsia="es-ES"/>
        </w:rPr>
        <w:t xml:space="preserve"> de tipo “email”, que no necesita validación adicional a la que ofrece HTML5, de modo que mientras el valor introducido no cumpla con las reglas que se establecen por defecto, el formulario no enviará el correo para la recuperación de la contraseña.</w:t>
      </w:r>
    </w:p>
    <w:p w14:paraId="79955031" w14:textId="3E18588D" w:rsidR="00620450" w:rsidRPr="002306F1" w:rsidRDefault="00620450" w:rsidP="00CA218E">
      <w:pPr>
        <w:pStyle w:val="Ttulo3"/>
      </w:pPr>
      <w:bookmarkStart w:id="584" w:name="_Toc19108431"/>
      <w:r w:rsidRPr="002306F1">
        <w:t>Registro en la Blockchain</w:t>
      </w:r>
      <w:bookmarkEnd w:id="584"/>
    </w:p>
    <w:p w14:paraId="076EBB69" w14:textId="11472E47" w:rsidR="00620450" w:rsidRPr="002306F1" w:rsidRDefault="00620450" w:rsidP="00620450">
      <w:pPr>
        <w:spacing w:before="120" w:line="360" w:lineRule="auto"/>
        <w:ind w:firstLine="284"/>
        <w:rPr>
          <w:noProof/>
          <w:lang w:val="es-ES_tradnl" w:eastAsia="es-ES"/>
        </w:rPr>
      </w:pPr>
      <w:r w:rsidRPr="002306F1">
        <w:rPr>
          <w:noProof/>
          <w:lang w:val="es-ES_tradnl" w:eastAsia="es-ES"/>
        </w:rPr>
        <w:t>En correspondencia al requisito FRQ-0012</w:t>
      </w:r>
      <w:r w:rsidRPr="002306F1">
        <w:rPr>
          <w:noProof/>
          <w:vertAlign w:val="superscript"/>
          <w:lang w:val="es-ES_tradnl"/>
        </w:rPr>
        <w:footnoteReference w:id="16"/>
      </w:r>
      <w:r w:rsidRPr="002306F1">
        <w:rPr>
          <w:noProof/>
          <w:lang w:val="es-ES_tradnl" w:eastAsia="es-ES"/>
        </w:rPr>
        <w:t xml:space="preserve"> la aplicación solicitará al usuario, la primera vez que ingresa en la pantalla principal de Petchain su registro en la cadena de bloques. Esta acción se realizará a través de una ventana modal que impedirá seleccionar cualquier opción de navegación, hasta que el usuario ingrese en el formulario que se muestra, la dirección de correo eléctronico con la que ha accedido al sistema.</w:t>
      </w:r>
    </w:p>
    <w:p w14:paraId="72C715F5" w14:textId="4D05C1CC" w:rsidR="00620450" w:rsidRPr="002306F1" w:rsidRDefault="00FB3AF4" w:rsidP="00620450">
      <w:pPr>
        <w:spacing w:before="120" w:line="360" w:lineRule="auto"/>
        <w:ind w:firstLine="284"/>
        <w:rPr>
          <w:noProof/>
          <w:lang w:val="es-ES_tradnl" w:eastAsia="es-ES"/>
        </w:rPr>
      </w:pPr>
      <w:r w:rsidRPr="002306F1">
        <w:rPr>
          <w:noProof/>
          <w:lang w:val="es-ES" w:eastAsia="es-ES"/>
        </w:rPr>
        <w:lastRenderedPageBreak/>
        <mc:AlternateContent>
          <mc:Choice Requires="wps">
            <w:drawing>
              <wp:anchor distT="0" distB="0" distL="114300" distR="114300" simplePos="0" relativeHeight="251825152" behindDoc="0" locked="0" layoutInCell="1" allowOverlap="1" wp14:anchorId="2F0FE323" wp14:editId="0AEA76EB">
                <wp:simplePos x="0" y="0"/>
                <wp:positionH relativeFrom="margin">
                  <wp:align>center</wp:align>
                </wp:positionH>
                <wp:positionV relativeFrom="paragraph">
                  <wp:posOffset>2332355</wp:posOffset>
                </wp:positionV>
                <wp:extent cx="3933190" cy="635"/>
                <wp:effectExtent l="0" t="0" r="0" b="1905"/>
                <wp:wrapTopAndBottom/>
                <wp:docPr id="341" name="Cuadro de texto 341"/>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14:paraId="1094CD09" w14:textId="4ABE3F38" w:rsidR="009E7289" w:rsidRPr="00A761FE" w:rsidRDefault="009E7289" w:rsidP="00F864D1">
                            <w:pPr>
                              <w:pStyle w:val="Descripcin"/>
                              <w:spacing w:after="120"/>
                              <w:jc w:val="center"/>
                              <w:rPr>
                                <w:noProof/>
                                <w:color w:val="000000"/>
                              </w:rPr>
                            </w:pPr>
                            <w:bookmarkStart w:id="585" w:name="_Toc19108194"/>
                            <w:r>
                              <w:t xml:space="preserve">Ilustración </w:t>
                            </w:r>
                            <w:r>
                              <w:fldChar w:fldCharType="begin"/>
                            </w:r>
                            <w:r>
                              <w:instrText xml:space="preserve"> SEQ Ilustración \* ARABIC </w:instrText>
                            </w:r>
                            <w:r>
                              <w:fldChar w:fldCharType="separate"/>
                            </w:r>
                            <w:r w:rsidR="00BA06B5">
                              <w:rPr>
                                <w:noProof/>
                              </w:rPr>
                              <w:t>31</w:t>
                            </w:r>
                            <w:r>
                              <w:fldChar w:fldCharType="end"/>
                            </w:r>
                            <w:r>
                              <w:t>: Ventana de registro en la Blockchain.</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E323" id="Cuadro de texto 341" o:spid="_x0000_s1108" type="#_x0000_t202" style="position:absolute;left:0;text-align:left;margin-left:0;margin-top:183.65pt;width:309.7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" stroked="f">
                <v:textbox style="mso-fit-shape-to-text:t" inset="0,0,0,0">
                  <w:txbxContent>
                    <w:p w14:paraId="1094CD09" w14:textId="4ABE3F38" w:rsidR="009E7289" w:rsidRPr="00A761FE" w:rsidRDefault="009E7289" w:rsidP="00F864D1">
                      <w:pPr>
                        <w:pStyle w:val="Descripcin"/>
                        <w:spacing w:after="120"/>
                        <w:jc w:val="center"/>
                        <w:rPr>
                          <w:noProof/>
                          <w:color w:val="000000"/>
                        </w:rPr>
                      </w:pPr>
                      <w:bookmarkStart w:id="586" w:name="_Toc19108194"/>
                      <w:r>
                        <w:t xml:space="preserve">Ilustración </w:t>
                      </w:r>
                      <w:r>
                        <w:fldChar w:fldCharType="begin"/>
                      </w:r>
                      <w:r>
                        <w:instrText xml:space="preserve"> SEQ Ilustración \* ARABIC </w:instrText>
                      </w:r>
                      <w:r>
                        <w:fldChar w:fldCharType="separate"/>
                      </w:r>
                      <w:r w:rsidR="00BA06B5">
                        <w:rPr>
                          <w:noProof/>
                        </w:rPr>
                        <w:t>31</w:t>
                      </w:r>
                      <w:r>
                        <w:fldChar w:fldCharType="end"/>
                      </w:r>
                      <w:r>
                        <w:t>: Ventana de registro en la Blockchain.</w:t>
                      </w:r>
                      <w:bookmarkEnd w:id="586"/>
                    </w:p>
                  </w:txbxContent>
                </v:textbox>
                <w10:wrap type="topAndBottom" anchorx="margin"/>
              </v:shape>
            </w:pict>
          </mc:Fallback>
        </mc:AlternateContent>
      </w:r>
      <w:r w:rsidR="00F864D1" w:rsidRPr="002306F1">
        <w:rPr>
          <w:noProof/>
          <w:lang w:val="es-ES" w:eastAsia="es-ES"/>
        </w:rPr>
        <w:drawing>
          <wp:anchor distT="0" distB="0" distL="114300" distR="114300" simplePos="0" relativeHeight="251823104" behindDoc="0" locked="0" layoutInCell="1" allowOverlap="1" wp14:anchorId="39EF816D" wp14:editId="635CEF55">
            <wp:simplePos x="0" y="0"/>
            <wp:positionH relativeFrom="margin">
              <wp:align>center</wp:align>
            </wp:positionH>
            <wp:positionV relativeFrom="paragraph">
              <wp:posOffset>652013</wp:posOffset>
            </wp:positionV>
            <wp:extent cx="3387860" cy="1620000"/>
            <wp:effectExtent l="19050" t="19050" r="22225" b="18415"/>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5091" t="19990" r="1290" b="338"/>
                    <a:stretch/>
                  </pic:blipFill>
                  <pic:spPr bwMode="auto">
                    <a:xfrm>
                      <a:off x="0" y="0"/>
                      <a:ext cx="3387860" cy="1620000"/>
                    </a:xfrm>
                    <a:prstGeom prst="rect">
                      <a:avLst/>
                    </a:prstGeom>
                    <a:noFill/>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450" w:rsidRPr="002306F1">
        <w:rPr>
          <w:noProof/>
          <w:lang w:val="es-ES_tradnl" w:eastAsia="es-ES"/>
        </w:rPr>
        <w:t xml:space="preserve">La acción de </w:t>
      </w:r>
      <w:r w:rsidR="00F864D1" w:rsidRPr="002306F1">
        <w:rPr>
          <w:noProof/>
          <w:lang w:val="es-ES_tradnl" w:eastAsia="es-ES"/>
        </w:rPr>
        <w:t>cerrar la ventana, redirigira al usuario de nuevo a la ventana de Login incial, impidiendo la navegación por el sistema.</w:t>
      </w:r>
    </w:p>
    <w:p w14:paraId="69936BAB" w14:textId="103E9C7B" w:rsidR="00F864D1" w:rsidRPr="002306F1" w:rsidRDefault="00F864D1" w:rsidP="00F864D1">
      <w:pPr>
        <w:spacing w:before="120" w:line="360" w:lineRule="auto"/>
        <w:ind w:firstLine="284"/>
        <w:rPr>
          <w:noProof/>
          <w:lang w:val="es-ES_tradnl" w:eastAsia="es-ES"/>
        </w:rPr>
      </w:pPr>
      <w:r w:rsidRPr="002306F1">
        <w:rPr>
          <w:noProof/>
          <w:lang w:val="es-ES_tradnl" w:eastAsia="es-ES"/>
        </w:rPr>
        <w:t>Señalar por último que una vez realizado el registro correctamente, esta ventana emergente ya no se mostrará en lo sucesivo mas veces</w:t>
      </w:r>
      <w:r w:rsidR="00F63C44" w:rsidRPr="002306F1">
        <w:rPr>
          <w:noProof/>
          <w:lang w:val="es-ES_tradnl" w:eastAsia="es-ES"/>
        </w:rPr>
        <w:t xml:space="preserve"> a este usuario</w:t>
      </w:r>
      <w:r w:rsidRPr="002306F1">
        <w:rPr>
          <w:noProof/>
          <w:lang w:val="es-ES_tradnl" w:eastAsia="es-ES"/>
        </w:rPr>
        <w:t>.</w:t>
      </w:r>
    </w:p>
    <w:p w14:paraId="78D87974" w14:textId="7269F753" w:rsidR="007B2EB2" w:rsidRPr="002306F1" w:rsidRDefault="007B2EB2" w:rsidP="007B2EB2">
      <w:pPr>
        <w:pStyle w:val="Ttulo2"/>
      </w:pPr>
      <w:bookmarkStart w:id="587" w:name="_Toc19108432"/>
      <w:r w:rsidRPr="002306F1">
        <w:t>Pantalla principal</w:t>
      </w:r>
      <w:bookmarkEnd w:id="587"/>
    </w:p>
    <w:p w14:paraId="1A759383" w14:textId="3A9C2FCC" w:rsidR="00FE19A6" w:rsidRPr="002306F1" w:rsidRDefault="00D7490E" w:rsidP="00C8445C">
      <w:pPr>
        <w:spacing w:before="120" w:line="360" w:lineRule="auto"/>
        <w:ind w:firstLine="284"/>
        <w:rPr>
          <w:noProof/>
          <w:lang w:val="es-ES_tradnl" w:eastAsia="es-ES"/>
        </w:rPr>
      </w:pPr>
      <w:r w:rsidRPr="002306F1">
        <w:rPr>
          <w:noProof/>
          <w:lang w:val="es-ES_tradnl" w:eastAsia="es-ES"/>
        </w:rPr>
        <w:t>La pantalla principal es, como en cualquier tipo de aplicación web, una recepción al usuario, y en ella se agrupan las funcionalidades ofrecidas, tanto en formato de enlaces en el área central, como en el menú que se sitúa en la zona superior de la aplicación y que estará presente durtante todo el proceso de navegación.</w:t>
      </w:r>
      <w:r w:rsidR="00C8445C" w:rsidRPr="002306F1">
        <w:rPr>
          <w:noProof/>
          <w:lang w:val="es-ES_tradnl" w:eastAsia="es-ES"/>
        </w:rPr>
        <w:t xml:space="preserve"> </w:t>
      </w:r>
    </w:p>
    <w:p w14:paraId="04519EF2" w14:textId="724E7D3D" w:rsidR="0053199E" w:rsidRPr="002306F1" w:rsidRDefault="0053199E" w:rsidP="00C8445C">
      <w:pPr>
        <w:spacing w:before="120" w:line="360" w:lineRule="auto"/>
        <w:ind w:firstLine="284"/>
        <w:rPr>
          <w:noProof/>
          <w:lang w:val="es-ES_tradnl" w:eastAsia="es-ES"/>
        </w:rPr>
      </w:pPr>
      <w:r w:rsidRPr="002306F1">
        <w:rPr>
          <w:noProof/>
          <w:lang w:val="es-ES_tradnl" w:eastAsia="es-ES"/>
        </w:rPr>
        <w:t>Tal y como se muestra en la imagen que ilustra el inicio del presente capítulo se ha pretendido diseñar una pantalla sencilla, evitando contrastes de colores muy fuertes y con imágenes en las que dominen las líneas sencillas y los colores pastel, con el objeto de evitar al usuario una “fatiga visual”. Por otro lado</w:t>
      </w:r>
      <w:r w:rsidR="006742C7" w:rsidRPr="002306F1">
        <w:rPr>
          <w:noProof/>
          <w:lang w:val="es-ES_tradnl" w:eastAsia="es-ES"/>
        </w:rPr>
        <w:t>,</w:t>
      </w:r>
      <w:r w:rsidRPr="002306F1">
        <w:rPr>
          <w:noProof/>
          <w:lang w:val="es-ES_tradnl" w:eastAsia="es-ES"/>
        </w:rPr>
        <w:t xml:space="preserve"> se han buscado imágenes, siempre dentro del catálogo existente, que tengan cierta relación visual con el texto de enlace y la opción a la que va a navegar.</w:t>
      </w:r>
    </w:p>
    <w:p w14:paraId="50E99519" w14:textId="77777777" w:rsidR="006742C7" w:rsidRPr="002306F1" w:rsidRDefault="00FE19A6" w:rsidP="006742C7">
      <w:pPr>
        <w:keepNext/>
        <w:spacing w:before="120" w:line="360" w:lineRule="auto"/>
        <w:ind w:firstLine="284"/>
        <w:jc w:val="center"/>
        <w:rPr>
          <w:lang w:val="es-ES_tradnl"/>
        </w:rPr>
      </w:pPr>
      <w:r w:rsidRPr="002306F1">
        <w:rPr>
          <w:noProof/>
          <w:lang w:val="es-ES" w:eastAsia="es-ES"/>
        </w:rPr>
        <w:drawing>
          <wp:inline distT="0" distB="0" distL="0" distR="0" wp14:anchorId="5971EA11" wp14:editId="661B8CE7">
            <wp:extent cx="4474845" cy="2048510"/>
            <wp:effectExtent l="19050" t="19050" r="20955" b="279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74845" cy="2048510"/>
                    </a:xfrm>
                    <a:prstGeom prst="rect">
                      <a:avLst/>
                    </a:prstGeom>
                    <a:noFill/>
                    <a:ln>
                      <a:solidFill>
                        <a:schemeClr val="bg1">
                          <a:lumMod val="75000"/>
                        </a:schemeClr>
                      </a:solidFill>
                    </a:ln>
                  </pic:spPr>
                </pic:pic>
              </a:graphicData>
            </a:graphic>
          </wp:inline>
        </w:drawing>
      </w:r>
    </w:p>
    <w:p w14:paraId="2DE1C78D" w14:textId="42E6FE81" w:rsidR="00FE19A6" w:rsidRPr="002306F1" w:rsidRDefault="006742C7" w:rsidP="006742C7">
      <w:pPr>
        <w:pStyle w:val="Descripcin"/>
        <w:jc w:val="center"/>
        <w:rPr>
          <w:noProof/>
          <w:lang w:val="es-ES_tradnl" w:eastAsia="es-ES"/>
        </w:rPr>
      </w:pPr>
      <w:bookmarkStart w:id="588" w:name="_Toc19108195"/>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32</w:t>
      </w:r>
      <w:r w:rsidRPr="002306F1">
        <w:rPr>
          <w:lang w:val="es-ES_tradnl"/>
        </w:rPr>
        <w:fldChar w:fldCharType="end"/>
      </w:r>
      <w:r w:rsidRPr="002306F1">
        <w:rPr>
          <w:lang w:val="es-ES_tradnl"/>
        </w:rPr>
        <w:t>: Opciones de navegación</w:t>
      </w:r>
      <w:bookmarkEnd w:id="588"/>
    </w:p>
    <w:p w14:paraId="482771A4" w14:textId="77777777" w:rsidR="006742C7" w:rsidRPr="002306F1" w:rsidRDefault="006742C7" w:rsidP="006742C7">
      <w:pPr>
        <w:rPr>
          <w:noProof/>
          <w:lang w:val="es-ES_tradnl"/>
        </w:rPr>
      </w:pPr>
    </w:p>
    <w:p w14:paraId="4AD44416" w14:textId="029079F4" w:rsidR="006742C7" w:rsidRPr="002306F1" w:rsidRDefault="006742C7" w:rsidP="006742C7">
      <w:pPr>
        <w:spacing w:before="120" w:line="360" w:lineRule="auto"/>
        <w:ind w:firstLine="284"/>
        <w:rPr>
          <w:noProof/>
          <w:lang w:val="es-ES_tradnl" w:eastAsia="es-ES"/>
        </w:rPr>
      </w:pPr>
      <w:r w:rsidRPr="002306F1">
        <w:rPr>
          <w:noProof/>
          <w:lang w:val="es-ES_tradnl" w:eastAsia="es-ES"/>
        </w:rPr>
        <w:lastRenderedPageBreak/>
        <w:t xml:space="preserve">De este modo, tal y como representa la imagen anterior, en la zona central se encuentran las opciones principales de navegación dentro de la aplicación, que están directamente relacionadas con las existentes en el menú superior. Aunque en este paso se encuentren duplicadas, durante la fase de diseño se consideró que dado que esta duplicidad estaba sólo en este punto, </w:t>
      </w:r>
      <w:r w:rsidR="00F35B22">
        <w:rPr>
          <w:noProof/>
          <w:lang w:val="es-ES_tradnl" w:eastAsia="es-ES"/>
        </w:rPr>
        <w:t>estos elementos</w:t>
      </w:r>
      <w:r w:rsidRPr="002306F1">
        <w:rPr>
          <w:noProof/>
          <w:lang w:val="es-ES_tradnl" w:eastAsia="es-ES"/>
        </w:rPr>
        <w:t xml:space="preserve"> eran lo suficientemente representativos como para que no supusiese un problem</w:t>
      </w:r>
      <w:r w:rsidR="007411C7" w:rsidRPr="002306F1">
        <w:rPr>
          <w:noProof/>
          <w:lang w:val="es-ES_tradnl" w:eastAsia="es-ES"/>
        </w:rPr>
        <w:t>a de usabilidad para el usuario.</w:t>
      </w:r>
    </w:p>
    <w:p w14:paraId="2D601B42" w14:textId="57218292" w:rsidR="007411C7" w:rsidRPr="002306F1" w:rsidRDefault="007411C7" w:rsidP="00CA218E">
      <w:pPr>
        <w:pStyle w:val="Ttulo3"/>
        <w:rPr>
          <w:noProof/>
        </w:rPr>
      </w:pPr>
      <w:bookmarkStart w:id="589" w:name="_Toc19108433"/>
      <w:r w:rsidRPr="002306F1">
        <w:rPr>
          <w:noProof/>
        </w:rPr>
        <w:t>Menú de navegación</w:t>
      </w:r>
      <w:bookmarkEnd w:id="589"/>
    </w:p>
    <w:p w14:paraId="3B9AFFF8" w14:textId="1D208D92" w:rsidR="007411C7" w:rsidRPr="002306F1" w:rsidRDefault="007411C7" w:rsidP="00E749E4">
      <w:pPr>
        <w:spacing w:before="120" w:line="360" w:lineRule="auto"/>
        <w:ind w:firstLine="284"/>
        <w:rPr>
          <w:noProof/>
          <w:lang w:val="es-ES_tradnl" w:eastAsia="es-ES"/>
        </w:rPr>
      </w:pPr>
      <w:r w:rsidRPr="002306F1">
        <w:rPr>
          <w:noProof/>
          <w:lang w:val="es-ES_tradnl" w:eastAsia="es-ES"/>
        </w:rPr>
        <w:t>Como ya se ha comentado estará presente durante toda la navegación, pues las opciones centrales de alta, modificación,</w:t>
      </w:r>
      <w:r w:rsidR="00EC6ACE">
        <w:rPr>
          <w:noProof/>
          <w:lang w:val="es-ES_tradnl" w:eastAsia="es-ES"/>
        </w:rPr>
        <w:t xml:space="preserve"> consulta,</w:t>
      </w:r>
      <w:r w:rsidRPr="002306F1">
        <w:rPr>
          <w:noProof/>
          <w:lang w:val="es-ES_tradnl" w:eastAsia="es-ES"/>
        </w:rPr>
        <w:t xml:space="preserve"> baja de mascotas y las transferencias con sus imágenes asociadas sólo van a estar </w:t>
      </w:r>
      <w:r w:rsidR="00E749E4" w:rsidRPr="002306F1">
        <w:rPr>
          <w:noProof/>
          <w:lang w:val="es-ES_tradnl" w:eastAsia="es-ES"/>
        </w:rPr>
        <w:t>visibles</w:t>
      </w:r>
      <w:r w:rsidRPr="002306F1">
        <w:rPr>
          <w:noProof/>
          <w:lang w:val="es-ES_tradnl" w:eastAsia="es-ES"/>
        </w:rPr>
        <w:t xml:space="preserve"> e</w:t>
      </w:r>
      <w:r w:rsidR="00E749E4" w:rsidRPr="002306F1">
        <w:rPr>
          <w:noProof/>
          <w:lang w:val="es-ES_tradnl" w:eastAsia="es-ES"/>
        </w:rPr>
        <w:t>n esta pantalla, en el resto de</w:t>
      </w:r>
      <w:r w:rsidRPr="002306F1">
        <w:rPr>
          <w:noProof/>
          <w:lang w:val="es-ES_tradnl" w:eastAsia="es-ES"/>
        </w:rPr>
        <w:t xml:space="preserve"> la aplicación desaparecen.</w:t>
      </w:r>
    </w:p>
    <w:p w14:paraId="2197E806" w14:textId="4F95FC60" w:rsidR="00E749E4" w:rsidRPr="002306F1" w:rsidRDefault="00E749E4" w:rsidP="00E749E4">
      <w:pPr>
        <w:spacing w:before="120" w:line="360" w:lineRule="auto"/>
        <w:ind w:firstLine="284"/>
        <w:rPr>
          <w:noProof/>
          <w:lang w:val="es-ES_tradnl" w:eastAsia="es-ES"/>
        </w:rPr>
      </w:pPr>
      <w:r w:rsidRPr="002306F1">
        <w:rPr>
          <w:noProof/>
          <w:lang w:val="es-ES_tradnl" w:eastAsia="es-ES"/>
        </w:rPr>
        <w:t>Se ha definido un men</w:t>
      </w:r>
      <w:r w:rsidR="00FA6D36" w:rsidRPr="002306F1">
        <w:rPr>
          <w:noProof/>
          <w:lang w:val="es-ES_tradnl" w:eastAsia="es-ES"/>
        </w:rPr>
        <w:t>ú simple en opciones y</w:t>
      </w:r>
      <w:r w:rsidRPr="002306F1">
        <w:rPr>
          <w:noProof/>
          <w:lang w:val="es-ES_tradnl" w:eastAsia="es-ES"/>
        </w:rPr>
        <w:t xml:space="preserve"> con comportamiento 100% responsive</w:t>
      </w:r>
      <w:r w:rsidR="00FA6D36" w:rsidRPr="002306F1">
        <w:rPr>
          <w:noProof/>
          <w:lang w:val="es-ES_tradnl" w:eastAsia="es-ES"/>
        </w:rPr>
        <w:t>, gracias al uso del framework Bootstrap 4, que establece este tipo de comportamiento de manera muy sencilla de implementar.</w:t>
      </w:r>
    </w:p>
    <w:p w14:paraId="0637A7D7" w14:textId="202E8C78" w:rsidR="00FE19A6" w:rsidRPr="002306F1" w:rsidRDefault="00FE19A6" w:rsidP="00CA218E">
      <w:pPr>
        <w:pStyle w:val="Ttulo3"/>
        <w:rPr>
          <w:noProof/>
        </w:rPr>
      </w:pPr>
      <w:bookmarkStart w:id="590" w:name="_Toc19108434"/>
      <w:r w:rsidRPr="002306F1">
        <w:rPr>
          <w:noProof/>
        </w:rPr>
        <w:t>Footer (pie de pantalla)</w:t>
      </w:r>
      <w:bookmarkEnd w:id="590"/>
    </w:p>
    <w:p w14:paraId="7ECDA802" w14:textId="47F07D3E" w:rsidR="00C8445C" w:rsidRPr="002306F1" w:rsidRDefault="00C8445C" w:rsidP="00C8445C">
      <w:pPr>
        <w:spacing w:before="120" w:line="360" w:lineRule="auto"/>
        <w:ind w:firstLine="284"/>
        <w:rPr>
          <w:noProof/>
          <w:lang w:val="es-ES_tradnl" w:eastAsia="es-ES"/>
        </w:rPr>
      </w:pPr>
      <w:r w:rsidRPr="002306F1">
        <w:rPr>
          <w:noProof/>
          <w:lang w:val="es-ES_tradnl" w:eastAsia="es-ES"/>
        </w:rPr>
        <w:t>Asimismo, en la zona inferior se sitúa el “footer”</w:t>
      </w:r>
      <w:r w:rsidR="007411C7" w:rsidRPr="002306F1">
        <w:rPr>
          <w:noProof/>
          <w:lang w:val="es-ES_tradnl" w:eastAsia="es-ES"/>
        </w:rPr>
        <w:t xml:space="preserve"> o pie de pantalla,</w:t>
      </w:r>
      <w:r w:rsidR="00FE19A6" w:rsidRPr="002306F1">
        <w:rPr>
          <w:noProof/>
          <w:lang w:val="es-ES_tradnl" w:eastAsia="es-ES"/>
        </w:rPr>
        <w:t xml:space="preserve"> que</w:t>
      </w:r>
      <w:r w:rsidR="007411C7" w:rsidRPr="002306F1">
        <w:rPr>
          <w:noProof/>
          <w:lang w:val="es-ES_tradnl" w:eastAsia="es-ES"/>
        </w:rPr>
        <w:t xml:space="preserve"> al igual que el menú</w:t>
      </w:r>
      <w:r w:rsidR="00FE19A6" w:rsidRPr="002306F1">
        <w:rPr>
          <w:noProof/>
          <w:lang w:val="es-ES_tradnl" w:eastAsia="es-ES"/>
        </w:rPr>
        <w:t xml:space="preserve"> también estará presente durante todo el proceso de navegación, pues en el se </w:t>
      </w:r>
      <w:r w:rsidR="007411C7" w:rsidRPr="002306F1">
        <w:rPr>
          <w:noProof/>
          <w:lang w:val="es-ES_tradnl" w:eastAsia="es-ES"/>
        </w:rPr>
        <w:t>sitúan</w:t>
      </w:r>
      <w:r w:rsidR="00FE19A6" w:rsidRPr="002306F1">
        <w:rPr>
          <w:noProof/>
          <w:lang w:val="es-ES_tradnl" w:eastAsia="es-ES"/>
        </w:rPr>
        <w:t xml:space="preserve"> dos elementos que pueden pasar desapercibidos para el usuario, pero que de cara al desarrollo del presente trabajo son de considerable importancia.</w:t>
      </w:r>
    </w:p>
    <w:p w14:paraId="47282AAF" w14:textId="04071023" w:rsidR="00FE19A6" w:rsidRPr="002306F1" w:rsidRDefault="00FE19A6" w:rsidP="00174F00">
      <w:pPr>
        <w:pStyle w:val="Prrafodelista"/>
        <w:numPr>
          <w:ilvl w:val="0"/>
          <w:numId w:val="29"/>
        </w:numPr>
        <w:spacing w:before="120" w:line="360" w:lineRule="auto"/>
        <w:rPr>
          <w:noProof/>
          <w:lang w:val="es-ES_tradnl" w:eastAsia="es-ES"/>
        </w:rPr>
      </w:pPr>
      <w:r w:rsidRPr="002306F1">
        <w:rPr>
          <w:noProof/>
          <w:lang w:val="es-ES_tradnl" w:eastAsia="es-ES"/>
        </w:rPr>
        <w:t>Información del tipo de licencia Creative Commons seleccionada: Para el desarrollo de PetChain se ha seleccionado el modelo de licenciamiento CC BY-NC-SA 4.0</w:t>
      </w:r>
      <w:r w:rsidR="00C9244C" w:rsidRPr="002306F1">
        <w:rPr>
          <w:rStyle w:val="Refdenotaalpie"/>
          <w:noProof/>
          <w:lang w:val="es-ES_tradnl" w:eastAsia="es-ES"/>
        </w:rPr>
        <w:footnoteReference w:id="17"/>
      </w:r>
      <w:r w:rsidRPr="002306F1">
        <w:rPr>
          <w:noProof/>
          <w:lang w:val="es-ES_tradnl" w:eastAsia="es-ES"/>
        </w:rPr>
        <w:t>, el cual permite:</w:t>
      </w:r>
    </w:p>
    <w:p w14:paraId="535C4AF9" w14:textId="474F305F" w:rsidR="00FE19A6" w:rsidRPr="002306F1" w:rsidRDefault="00FE19A6" w:rsidP="00174F00">
      <w:pPr>
        <w:pStyle w:val="Prrafodelista"/>
        <w:numPr>
          <w:ilvl w:val="1"/>
          <w:numId w:val="29"/>
        </w:numPr>
        <w:spacing w:before="120" w:line="360" w:lineRule="auto"/>
        <w:rPr>
          <w:noProof/>
          <w:lang w:val="es-ES_tradnl" w:eastAsia="es-ES"/>
        </w:rPr>
      </w:pPr>
      <w:r w:rsidRPr="002306F1">
        <w:rPr>
          <w:noProof/>
          <w:lang w:val="es-ES_tradnl" w:eastAsia="es-ES"/>
        </w:rPr>
        <w:t xml:space="preserve">BY: Cualquier persona o institución es libre de usar </w:t>
      </w:r>
      <w:r w:rsidR="006552FA" w:rsidRPr="002306F1">
        <w:rPr>
          <w:noProof/>
          <w:lang w:val="es-ES_tradnl" w:eastAsia="es-ES"/>
        </w:rPr>
        <w:t>la aplicación, con la obligación de citar al autor.</w:t>
      </w:r>
    </w:p>
    <w:p w14:paraId="51E45E46" w14:textId="43FF88AD" w:rsidR="006552FA" w:rsidRPr="002306F1" w:rsidRDefault="006552FA" w:rsidP="00174F00">
      <w:pPr>
        <w:pStyle w:val="Prrafodelista"/>
        <w:numPr>
          <w:ilvl w:val="1"/>
          <w:numId w:val="29"/>
        </w:numPr>
        <w:spacing w:before="120" w:line="360" w:lineRule="auto"/>
        <w:rPr>
          <w:noProof/>
          <w:lang w:val="es-ES_tradnl" w:eastAsia="es-ES"/>
        </w:rPr>
      </w:pPr>
      <w:r w:rsidRPr="002306F1">
        <w:rPr>
          <w:noProof/>
          <w:lang w:val="es-ES_tradnl" w:eastAsia="es-ES"/>
        </w:rPr>
        <w:t>NC: No Commercial. No se permite el uso comercial de la aplicación.</w:t>
      </w:r>
    </w:p>
    <w:p w14:paraId="138BDC83" w14:textId="00A7FADA" w:rsidR="006552FA" w:rsidRPr="002306F1" w:rsidRDefault="006552FA" w:rsidP="00174F00">
      <w:pPr>
        <w:pStyle w:val="Prrafodelista"/>
        <w:numPr>
          <w:ilvl w:val="1"/>
          <w:numId w:val="29"/>
        </w:numPr>
        <w:spacing w:before="120" w:line="360" w:lineRule="auto"/>
        <w:rPr>
          <w:noProof/>
          <w:lang w:val="es-ES_tradnl" w:eastAsia="es-ES"/>
        </w:rPr>
      </w:pPr>
      <w:r w:rsidRPr="002306F1">
        <w:rPr>
          <w:noProof/>
          <w:lang w:val="es-ES_tradnl" w:eastAsia="es-ES"/>
        </w:rPr>
        <w:t>SA: Share Alike: En caso de usar este mismo material, modificarlo y distribuirlo, es obligatorio realizarlo bajo el mismo tipo de licencia que el original.</w:t>
      </w:r>
    </w:p>
    <w:p w14:paraId="50808275" w14:textId="666BDEDD" w:rsidR="004C5EDB" w:rsidRPr="002306F1" w:rsidRDefault="006552FA" w:rsidP="00174F00">
      <w:pPr>
        <w:pStyle w:val="Prrafodelista"/>
        <w:numPr>
          <w:ilvl w:val="0"/>
          <w:numId w:val="29"/>
        </w:numPr>
        <w:spacing w:before="120" w:line="360" w:lineRule="auto"/>
        <w:rPr>
          <w:noProof/>
          <w:lang w:val="es-ES_tradnl" w:eastAsia="es-ES"/>
        </w:rPr>
      </w:pPr>
      <w:r w:rsidRPr="002306F1">
        <w:rPr>
          <w:noProof/>
          <w:lang w:val="es-ES_tradnl" w:eastAsia="es-ES"/>
        </w:rPr>
        <w:t xml:space="preserve">Freepick from </w:t>
      </w:r>
      <w:r w:rsidR="00F85A35" w:rsidRPr="00F85A35">
        <w:rPr>
          <w:rStyle w:val="Hipervnculo"/>
          <w:i/>
        </w:rPr>
        <w:t>http://</w:t>
      </w:r>
      <w:hyperlink r:id="rId173" w:history="1">
        <w:r w:rsidRPr="00F85A35">
          <w:rPr>
            <w:rStyle w:val="Hipervnculo"/>
            <w:i/>
            <w:noProof/>
            <w:lang w:val="es-ES_tradnl" w:eastAsia="es-ES"/>
          </w:rPr>
          <w:t>www.flaticon.com</w:t>
        </w:r>
      </w:hyperlink>
      <w:r w:rsidRPr="002306F1">
        <w:rPr>
          <w:noProof/>
          <w:lang w:val="es-ES_tradnl" w:eastAsia="es-ES"/>
        </w:rPr>
        <w:t xml:space="preserve">: Todos los iconos utilizados para ilustrar la aplicación proceden de esta web, la cual permite la descarga gratuita de miles de imágenes en formato svg y png, con la única obligación de citar el origen de los </w:t>
      </w:r>
      <w:r w:rsidRPr="002306F1">
        <w:rPr>
          <w:noProof/>
          <w:lang w:val="es-ES_tradnl" w:eastAsia="es-ES"/>
        </w:rPr>
        <w:lastRenderedPageBreak/>
        <w:t>mismos a trav</w:t>
      </w:r>
      <w:r w:rsidR="00C45793" w:rsidRPr="002306F1">
        <w:rPr>
          <w:noProof/>
          <w:lang w:val="es-ES_tradnl" w:eastAsia="es-ES"/>
        </w:rPr>
        <w:t>és</w:t>
      </w:r>
      <w:r w:rsidRPr="002306F1">
        <w:rPr>
          <w:noProof/>
          <w:lang w:val="es-ES_tradnl" w:eastAsia="es-ES"/>
        </w:rPr>
        <w:t xml:space="preserve"> del enlace que se encuentra situado en esta zona de la pantalla y que como se ha indicado anteriormente está presente durante toda la navegación.</w:t>
      </w:r>
    </w:p>
    <w:p w14:paraId="7CBC0705" w14:textId="4310020B" w:rsidR="004C5EDB" w:rsidRPr="002306F1" w:rsidRDefault="006229F4" w:rsidP="004C5EDB">
      <w:pPr>
        <w:pStyle w:val="Ttulo2"/>
      </w:pPr>
      <w:bookmarkStart w:id="591" w:name="_Toc19108435"/>
      <w:r>
        <w:rPr>
          <w:noProof/>
          <w:lang w:val="es-ES"/>
        </w:rPr>
        <mc:AlternateContent>
          <mc:Choice Requires="wps">
            <w:drawing>
              <wp:anchor distT="0" distB="0" distL="114300" distR="114300" simplePos="0" relativeHeight="251893760" behindDoc="0" locked="0" layoutInCell="1" allowOverlap="1" wp14:anchorId="6F5D8B94" wp14:editId="6D17A70A">
                <wp:simplePos x="0" y="0"/>
                <wp:positionH relativeFrom="margin">
                  <wp:align>center</wp:align>
                </wp:positionH>
                <wp:positionV relativeFrom="paragraph">
                  <wp:posOffset>2140197</wp:posOffset>
                </wp:positionV>
                <wp:extent cx="3300730" cy="635"/>
                <wp:effectExtent l="0" t="0" r="0" b="1905"/>
                <wp:wrapTopAndBottom/>
                <wp:docPr id="163" name="Cuadro de texto 163"/>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a:effectLst/>
                      </wps:spPr>
                      <wps:txbx>
                        <w:txbxContent>
                          <w:p w14:paraId="5F30D779" w14:textId="1278D978" w:rsidR="009E7289" w:rsidRPr="00326596" w:rsidRDefault="009E7289" w:rsidP="00B12E0E">
                            <w:pPr>
                              <w:pStyle w:val="Descripcin"/>
                              <w:jc w:val="center"/>
                              <w:rPr>
                                <w:b/>
                                <w:noProof/>
                                <w:color w:val="365F91"/>
                                <w:sz w:val="28"/>
                                <w:szCs w:val="32"/>
                              </w:rPr>
                            </w:pPr>
                            <w:bookmarkStart w:id="592" w:name="_Toc19108196"/>
                            <w:r>
                              <w:t xml:space="preserve">Ilustración </w:t>
                            </w:r>
                            <w:r>
                              <w:fldChar w:fldCharType="begin"/>
                            </w:r>
                            <w:r>
                              <w:instrText xml:space="preserve"> SEQ Ilustración \* ARABIC </w:instrText>
                            </w:r>
                            <w:r>
                              <w:fldChar w:fldCharType="separate"/>
                            </w:r>
                            <w:r w:rsidR="00BA06B5">
                              <w:rPr>
                                <w:noProof/>
                              </w:rPr>
                              <w:t>33</w:t>
                            </w:r>
                            <w:r>
                              <w:fldChar w:fldCharType="end"/>
                            </w:r>
                            <w:r>
                              <w:t>:Pantalla de Alta de mascotas</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D8B94" id="Cuadro de texto 163" o:spid="_x0000_s1109" type="#_x0000_t202" style="position:absolute;left:0;text-align:left;margin-left:0;margin-top:168.5pt;width:259.9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" stroked="f">
                <v:textbox style="mso-fit-shape-to-text:t" inset="0,0,0,0">
                  <w:txbxContent>
                    <w:p w14:paraId="5F30D779" w14:textId="1278D978" w:rsidR="009E7289" w:rsidRPr="00326596" w:rsidRDefault="009E7289" w:rsidP="00B12E0E">
                      <w:pPr>
                        <w:pStyle w:val="Descripcin"/>
                        <w:jc w:val="center"/>
                        <w:rPr>
                          <w:b/>
                          <w:noProof/>
                          <w:color w:val="365F91"/>
                          <w:sz w:val="28"/>
                          <w:szCs w:val="32"/>
                        </w:rPr>
                      </w:pPr>
                      <w:bookmarkStart w:id="593" w:name="_Toc19108196"/>
                      <w:r>
                        <w:t xml:space="preserve">Ilustración </w:t>
                      </w:r>
                      <w:r>
                        <w:fldChar w:fldCharType="begin"/>
                      </w:r>
                      <w:r>
                        <w:instrText xml:space="preserve"> SEQ Ilustración \* ARABIC </w:instrText>
                      </w:r>
                      <w:r>
                        <w:fldChar w:fldCharType="separate"/>
                      </w:r>
                      <w:r w:rsidR="00BA06B5">
                        <w:rPr>
                          <w:noProof/>
                        </w:rPr>
                        <w:t>33</w:t>
                      </w:r>
                      <w:r>
                        <w:fldChar w:fldCharType="end"/>
                      </w:r>
                      <w:r>
                        <w:t>:Pantalla de Alta de mascotas</w:t>
                      </w:r>
                      <w:bookmarkEnd w:id="593"/>
                    </w:p>
                  </w:txbxContent>
                </v:textbox>
                <w10:wrap type="topAndBottom" anchorx="margin"/>
              </v:shape>
            </w:pict>
          </mc:Fallback>
        </mc:AlternateContent>
      </w:r>
      <w:r>
        <w:rPr>
          <w:noProof/>
          <w:lang w:val="es-ES"/>
        </w:rPr>
        <w:drawing>
          <wp:anchor distT="0" distB="0" distL="114300" distR="114300" simplePos="0" relativeHeight="251890688" behindDoc="0" locked="0" layoutInCell="1" allowOverlap="1" wp14:anchorId="4C4EDE35" wp14:editId="031D51C9">
            <wp:simplePos x="0" y="0"/>
            <wp:positionH relativeFrom="margin">
              <wp:align>center</wp:align>
            </wp:positionH>
            <wp:positionV relativeFrom="paragraph">
              <wp:posOffset>427536</wp:posOffset>
            </wp:positionV>
            <wp:extent cx="3301040" cy="1620000"/>
            <wp:effectExtent l="0" t="0" r="0"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01040" cy="1620000"/>
                    </a:xfrm>
                    <a:prstGeom prst="rect">
                      <a:avLst/>
                    </a:prstGeom>
                    <a:noFill/>
                  </pic:spPr>
                </pic:pic>
              </a:graphicData>
            </a:graphic>
            <wp14:sizeRelH relativeFrom="margin">
              <wp14:pctWidth>0</wp14:pctWidth>
            </wp14:sizeRelH>
            <wp14:sizeRelV relativeFrom="margin">
              <wp14:pctHeight>0</wp14:pctHeight>
            </wp14:sizeRelV>
          </wp:anchor>
        </w:drawing>
      </w:r>
      <w:r w:rsidR="004C5EDB" w:rsidRPr="002306F1">
        <w:t>Alta de mascotas</w:t>
      </w:r>
      <w:bookmarkEnd w:id="591"/>
    </w:p>
    <w:p w14:paraId="2E7F04B5" w14:textId="6BC36BEB" w:rsidR="000D0819" w:rsidRDefault="000D0819" w:rsidP="007B2EB2">
      <w:pPr>
        <w:rPr>
          <w:noProof/>
          <w:lang w:val="es-ES" w:eastAsia="es-ES"/>
        </w:rPr>
      </w:pPr>
    </w:p>
    <w:p w14:paraId="71FFE014" w14:textId="59E15A0B" w:rsidR="004C5EDB" w:rsidRDefault="006229F4" w:rsidP="00B12E0E">
      <w:pPr>
        <w:spacing w:before="120" w:line="360" w:lineRule="auto"/>
        <w:ind w:firstLine="284"/>
        <w:rPr>
          <w:noProof/>
          <w:lang w:val="es-ES_tradnl" w:eastAsia="es-ES"/>
        </w:rPr>
      </w:pPr>
      <w:r>
        <w:rPr>
          <w:noProof/>
          <w:lang w:val="es-ES" w:eastAsia="es-ES"/>
        </w:rPr>
        <mc:AlternateContent>
          <mc:Choice Requires="wps">
            <w:drawing>
              <wp:anchor distT="0" distB="0" distL="114300" distR="114300" simplePos="0" relativeHeight="251895808" behindDoc="0" locked="0" layoutInCell="1" allowOverlap="1" wp14:anchorId="3935699F" wp14:editId="67C10F5F">
                <wp:simplePos x="0" y="0"/>
                <wp:positionH relativeFrom="margin">
                  <wp:align>center</wp:align>
                </wp:positionH>
                <wp:positionV relativeFrom="paragraph">
                  <wp:posOffset>2099945</wp:posOffset>
                </wp:positionV>
                <wp:extent cx="2004060" cy="635"/>
                <wp:effectExtent l="0" t="0" r="0" b="1905"/>
                <wp:wrapTopAndBottom/>
                <wp:docPr id="164" name="Cuadro de texto 164"/>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AC5B792" w14:textId="36D93E2D" w:rsidR="009E7289" w:rsidRPr="000E262F" w:rsidRDefault="009E7289" w:rsidP="00B12E0E">
                            <w:pPr>
                              <w:pStyle w:val="Descripcin"/>
                              <w:jc w:val="center"/>
                              <w:rPr>
                                <w:noProof/>
                                <w:color w:val="000000"/>
                              </w:rPr>
                            </w:pPr>
                            <w:bookmarkStart w:id="594" w:name="_Toc19108197"/>
                            <w:r>
                              <w:t xml:space="preserve">Ilustración </w:t>
                            </w:r>
                            <w:r>
                              <w:fldChar w:fldCharType="begin"/>
                            </w:r>
                            <w:r>
                              <w:instrText xml:space="preserve"> SEQ Ilustración \* ARABIC </w:instrText>
                            </w:r>
                            <w:r>
                              <w:fldChar w:fldCharType="separate"/>
                            </w:r>
                            <w:r w:rsidR="00BA06B5">
                              <w:rPr>
                                <w:noProof/>
                              </w:rPr>
                              <w:t>34</w:t>
                            </w:r>
                            <w:r>
                              <w:fldChar w:fldCharType="end"/>
                            </w:r>
                            <w:r>
                              <w:t>: Ventana de aviso/error</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5699F" id="Cuadro de texto 164" o:spid="_x0000_s1110" type="#_x0000_t202" style="position:absolute;left:0;text-align:left;margin-left:0;margin-top:165.35pt;width:157.8pt;height:.05pt;z-index:251895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" stroked="f">
                <v:textbox style="mso-fit-shape-to-text:t" inset="0,0,0,0">
                  <w:txbxContent>
                    <w:p w14:paraId="2AC5B792" w14:textId="36D93E2D" w:rsidR="009E7289" w:rsidRPr="000E262F" w:rsidRDefault="009E7289" w:rsidP="00B12E0E">
                      <w:pPr>
                        <w:pStyle w:val="Descripcin"/>
                        <w:jc w:val="center"/>
                        <w:rPr>
                          <w:noProof/>
                          <w:color w:val="000000"/>
                        </w:rPr>
                      </w:pPr>
                      <w:bookmarkStart w:id="595" w:name="_Toc19108197"/>
                      <w:r>
                        <w:t xml:space="preserve">Ilustración </w:t>
                      </w:r>
                      <w:r>
                        <w:fldChar w:fldCharType="begin"/>
                      </w:r>
                      <w:r>
                        <w:instrText xml:space="preserve"> SEQ Ilustración \* ARABIC </w:instrText>
                      </w:r>
                      <w:r>
                        <w:fldChar w:fldCharType="separate"/>
                      </w:r>
                      <w:r w:rsidR="00BA06B5">
                        <w:rPr>
                          <w:noProof/>
                        </w:rPr>
                        <w:t>34</w:t>
                      </w:r>
                      <w:r>
                        <w:fldChar w:fldCharType="end"/>
                      </w:r>
                      <w:r>
                        <w:t>: Ventana de aviso/error</w:t>
                      </w:r>
                      <w:bookmarkEnd w:id="595"/>
                    </w:p>
                  </w:txbxContent>
                </v:textbox>
                <w10:wrap type="topAndBottom" anchorx="margin"/>
              </v:shape>
            </w:pict>
          </mc:Fallback>
        </mc:AlternateContent>
      </w:r>
      <w:r>
        <w:rPr>
          <w:noProof/>
          <w:lang w:val="es-ES" w:eastAsia="es-ES"/>
        </w:rPr>
        <w:drawing>
          <wp:anchor distT="0" distB="0" distL="114300" distR="114300" simplePos="0" relativeHeight="251891712" behindDoc="0" locked="0" layoutInCell="1" allowOverlap="1" wp14:anchorId="02E760F8" wp14:editId="35483116">
            <wp:simplePos x="0" y="0"/>
            <wp:positionH relativeFrom="margin">
              <wp:align>center</wp:align>
            </wp:positionH>
            <wp:positionV relativeFrom="paragraph">
              <wp:posOffset>1375410</wp:posOffset>
            </wp:positionV>
            <wp:extent cx="2004060" cy="667385"/>
            <wp:effectExtent l="19050" t="19050" r="15240" b="18415"/>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9-07 12-00-31.png"/>
                    <pic:cNvPicPr/>
                  </pic:nvPicPr>
                  <pic:blipFill rotWithShape="1">
                    <a:blip r:embed="rId175" cstate="print">
                      <a:extLst>
                        <a:ext uri="{28A0092B-C50C-407E-A947-70E740481C1C}">
                          <a14:useLocalDpi xmlns:a14="http://schemas.microsoft.com/office/drawing/2010/main" val="0"/>
                        </a:ext>
                      </a:extLst>
                    </a:blip>
                    <a:srcRect l="28481" t="45574" r="24570" b="26624"/>
                    <a:stretch/>
                  </pic:blipFill>
                  <pic:spPr bwMode="auto">
                    <a:xfrm>
                      <a:off x="0" y="0"/>
                      <a:ext cx="2004060" cy="66738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819" w:rsidRPr="00B12E0E">
        <w:rPr>
          <w:noProof/>
          <w:lang w:val="es-ES_tradnl" w:eastAsia="es-ES"/>
        </w:rPr>
        <w:t>El proceso de alta de una mascota en el sistema se realiza a través de un formulario tradicional, en el que se realizan las validaciones de campos obligatorios, formato y reglas de negocio. Todos los errores relacionados con este punto, como la obligatoriedad de que la fecha de nacimiento sea anterior a la de implantación del chip, se muestran e</w:t>
      </w:r>
      <w:r w:rsidR="00B12E0E" w:rsidRPr="00B12E0E">
        <w:rPr>
          <w:noProof/>
          <w:lang w:val="es-ES_tradnl" w:eastAsia="es-ES"/>
        </w:rPr>
        <w:t>n ventanas emergentes reutiliza</w:t>
      </w:r>
      <w:r w:rsidR="00B12E0E">
        <w:rPr>
          <w:noProof/>
          <w:lang w:val="es-ES_tradnl" w:eastAsia="es-ES"/>
        </w:rPr>
        <w:t>bles, tal y como se muestra en la siguiente imagen.</w:t>
      </w:r>
    </w:p>
    <w:p w14:paraId="77267812" w14:textId="33C50243" w:rsidR="00B12E0E" w:rsidRDefault="006229F4" w:rsidP="00B12E0E">
      <w:pPr>
        <w:spacing w:before="120" w:line="360" w:lineRule="auto"/>
        <w:ind w:firstLine="284"/>
        <w:rPr>
          <w:noProof/>
          <w:lang w:val="es-ES_tradnl" w:eastAsia="es-ES"/>
        </w:rPr>
      </w:pPr>
      <w:r>
        <w:rPr>
          <w:noProof/>
          <w:lang w:val="es-ES" w:eastAsia="es-ES"/>
        </w:rPr>
        <w:drawing>
          <wp:anchor distT="0" distB="0" distL="114300" distR="114300" simplePos="0" relativeHeight="251896832" behindDoc="0" locked="0" layoutInCell="1" allowOverlap="1" wp14:anchorId="6344CEA5" wp14:editId="17065C0E">
            <wp:simplePos x="0" y="0"/>
            <wp:positionH relativeFrom="page">
              <wp:posOffset>1819242</wp:posOffset>
            </wp:positionH>
            <wp:positionV relativeFrom="paragraph">
              <wp:posOffset>2329114</wp:posOffset>
            </wp:positionV>
            <wp:extent cx="4798060" cy="780415"/>
            <wp:effectExtent l="0" t="0" r="2540" b="635"/>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8060" cy="780415"/>
                    </a:xfrm>
                    <a:prstGeom prst="rect">
                      <a:avLst/>
                    </a:prstGeom>
                    <a:noFill/>
                  </pic:spPr>
                </pic:pic>
              </a:graphicData>
            </a:graphic>
          </wp:anchor>
        </w:drawing>
      </w:r>
      <w:r>
        <w:rPr>
          <w:noProof/>
          <w:lang w:val="es-ES" w:eastAsia="es-ES"/>
        </w:rPr>
        <mc:AlternateContent>
          <mc:Choice Requires="wps">
            <w:drawing>
              <wp:anchor distT="0" distB="0" distL="114300" distR="114300" simplePos="0" relativeHeight="251898880" behindDoc="0" locked="0" layoutInCell="1" allowOverlap="1" wp14:anchorId="0A568DD2" wp14:editId="27F49C3C">
                <wp:simplePos x="0" y="0"/>
                <wp:positionH relativeFrom="margin">
                  <wp:align>center</wp:align>
                </wp:positionH>
                <wp:positionV relativeFrom="paragraph">
                  <wp:posOffset>3190240</wp:posOffset>
                </wp:positionV>
                <wp:extent cx="4798060" cy="635"/>
                <wp:effectExtent l="0" t="0" r="2540" b="1905"/>
                <wp:wrapTopAndBottom/>
                <wp:docPr id="170" name="Cuadro de texto 170"/>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a:effectLst/>
                      </wps:spPr>
                      <wps:txbx>
                        <w:txbxContent>
                          <w:p w14:paraId="45FA4E69" w14:textId="1AE76835" w:rsidR="009E7289" w:rsidRPr="00B636CD" w:rsidRDefault="009E7289" w:rsidP="002E675D">
                            <w:pPr>
                              <w:pStyle w:val="Descripcin"/>
                              <w:jc w:val="center"/>
                              <w:rPr>
                                <w:noProof/>
                                <w:color w:val="000000"/>
                              </w:rPr>
                            </w:pPr>
                            <w:bookmarkStart w:id="596" w:name="_Toc19108198"/>
                            <w:r>
                              <w:t xml:space="preserve">Ilustración </w:t>
                            </w:r>
                            <w:r>
                              <w:fldChar w:fldCharType="begin"/>
                            </w:r>
                            <w:r>
                              <w:instrText xml:space="preserve"> SEQ Ilustración \* ARABIC </w:instrText>
                            </w:r>
                            <w:r>
                              <w:fldChar w:fldCharType="separate"/>
                            </w:r>
                            <w:r w:rsidR="00BA06B5">
                              <w:rPr>
                                <w:noProof/>
                              </w:rPr>
                              <w:t>35</w:t>
                            </w:r>
                            <w:r>
                              <w:fldChar w:fldCharType="end"/>
                            </w:r>
                            <w:r>
                              <w:t>: Ventanas de confirmación y finalización.</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68DD2" id="Cuadro de texto 170" o:spid="_x0000_s1111" type="#_x0000_t202" style="position:absolute;left:0;text-align:left;margin-left:0;margin-top:251.2pt;width:377.8pt;height:.0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" stroked="f">
                <v:textbox style="mso-fit-shape-to-text:t" inset="0,0,0,0">
                  <w:txbxContent>
                    <w:p w14:paraId="45FA4E69" w14:textId="1AE76835" w:rsidR="009E7289" w:rsidRPr="00B636CD" w:rsidRDefault="009E7289" w:rsidP="002E675D">
                      <w:pPr>
                        <w:pStyle w:val="Descripcin"/>
                        <w:jc w:val="center"/>
                        <w:rPr>
                          <w:noProof/>
                          <w:color w:val="000000"/>
                        </w:rPr>
                      </w:pPr>
                      <w:bookmarkStart w:id="597" w:name="_Toc19108198"/>
                      <w:r>
                        <w:t xml:space="preserve">Ilustración </w:t>
                      </w:r>
                      <w:r>
                        <w:fldChar w:fldCharType="begin"/>
                      </w:r>
                      <w:r>
                        <w:instrText xml:space="preserve"> SEQ Ilustración \* ARABIC </w:instrText>
                      </w:r>
                      <w:r>
                        <w:fldChar w:fldCharType="separate"/>
                      </w:r>
                      <w:r w:rsidR="00BA06B5">
                        <w:rPr>
                          <w:noProof/>
                        </w:rPr>
                        <w:t>35</w:t>
                      </w:r>
                      <w:r>
                        <w:fldChar w:fldCharType="end"/>
                      </w:r>
                      <w:r>
                        <w:t>: Ventanas de confirmación y finalización.</w:t>
                      </w:r>
                      <w:bookmarkEnd w:id="597"/>
                    </w:p>
                  </w:txbxContent>
                </v:textbox>
                <w10:wrap type="topAndBottom" anchorx="margin"/>
              </v:shape>
            </w:pict>
          </mc:Fallback>
        </mc:AlternateContent>
      </w:r>
      <w:r w:rsidR="00B12E0E">
        <w:rPr>
          <w:noProof/>
          <w:lang w:val="es-ES_tradnl" w:eastAsia="es-ES"/>
        </w:rPr>
        <w:t>Todas las validaciones de campos obligatorios son controladas, por HTML5, con lo que no difieren de cualquier otro modelo existente. Por último cuando el formulario est</w:t>
      </w:r>
      <w:r w:rsidR="002E675D">
        <w:rPr>
          <w:noProof/>
          <w:lang w:val="es-ES_tradnl" w:eastAsia="es-ES"/>
        </w:rPr>
        <w:t>á</w:t>
      </w:r>
      <w:r w:rsidR="00B12E0E">
        <w:rPr>
          <w:noProof/>
          <w:lang w:val="es-ES_tradnl" w:eastAsia="es-ES"/>
        </w:rPr>
        <w:t>´correctamente cumplimentado, al activar el alta el sistema siempre avisará al usuario para la confirmación de la acción, así como de su correcta finalizaci</w:t>
      </w:r>
      <w:r w:rsidR="002E675D">
        <w:rPr>
          <w:noProof/>
          <w:lang w:val="es-ES_tradnl" w:eastAsia="es-ES"/>
        </w:rPr>
        <w:t>ón</w:t>
      </w:r>
      <w:r w:rsidR="00B12E0E">
        <w:rPr>
          <w:noProof/>
          <w:lang w:val="es-ES_tradnl" w:eastAsia="es-ES"/>
        </w:rPr>
        <w:t xml:space="preserve"> mediante sendos mensajes en ventanas emergentes.</w:t>
      </w:r>
    </w:p>
    <w:p w14:paraId="004461CC" w14:textId="77777777" w:rsidR="004C5EDB" w:rsidRPr="002306F1" w:rsidRDefault="004C5EDB" w:rsidP="007B2EB2">
      <w:pPr>
        <w:rPr>
          <w:lang w:val="es-ES_tradnl"/>
        </w:rPr>
      </w:pPr>
    </w:p>
    <w:p w14:paraId="54CB7165" w14:textId="77777777" w:rsidR="004C5EDB" w:rsidRPr="002306F1" w:rsidRDefault="004C5EDB" w:rsidP="004C5EDB">
      <w:pPr>
        <w:pStyle w:val="Ttulo2"/>
      </w:pPr>
      <w:bookmarkStart w:id="598" w:name="_Toc19108436"/>
      <w:r w:rsidRPr="002306F1">
        <w:t>Modificación de mascotas</w:t>
      </w:r>
      <w:bookmarkEnd w:id="598"/>
    </w:p>
    <w:p w14:paraId="593C3663" w14:textId="7D92B343" w:rsidR="004C5EDB" w:rsidRDefault="006229F4" w:rsidP="006229F4">
      <w:pPr>
        <w:spacing w:before="120" w:line="360" w:lineRule="auto"/>
        <w:ind w:firstLine="284"/>
        <w:rPr>
          <w:noProof/>
          <w:lang w:val="es-ES_tradnl" w:eastAsia="es-ES"/>
        </w:rPr>
      </w:pPr>
      <w:r>
        <w:rPr>
          <w:noProof/>
          <w:lang w:val="es-ES_tradnl" w:eastAsia="es-ES"/>
        </w:rPr>
        <w:t xml:space="preserve">Para el proceso de modificación, siguiendo criterios de reutilización para no repetir código y de usabilidad para mantener el mismo formato de formulario, se ha empleado el mismo fichero que el del Alta. Para ello se han aprovechado a fondo las funcionalidades </w:t>
      </w:r>
      <w:r w:rsidR="00C66438">
        <w:rPr>
          <w:noProof/>
          <w:lang w:val="es-ES_tradnl" w:eastAsia="es-ES"/>
        </w:rPr>
        <w:t>de l</w:t>
      </w:r>
      <w:r w:rsidR="00D0099D">
        <w:rPr>
          <w:noProof/>
          <w:lang w:val="es-ES_tradnl" w:eastAsia="es-ES"/>
        </w:rPr>
        <w:t>a</w:t>
      </w:r>
      <w:r w:rsidR="00C66438">
        <w:rPr>
          <w:noProof/>
          <w:lang w:val="es-ES_tradnl" w:eastAsia="es-ES"/>
        </w:rPr>
        <w:t>s</w:t>
      </w:r>
      <w:r w:rsidR="00D0099D">
        <w:rPr>
          <w:noProof/>
          <w:lang w:val="es-ES_tradnl" w:eastAsia="es-ES"/>
        </w:rPr>
        <w:t xml:space="preserve"> vistas </w:t>
      </w:r>
      <w:r w:rsidR="00D0099D">
        <w:rPr>
          <w:noProof/>
          <w:lang w:val="es-ES_tradnl" w:eastAsia="es-ES"/>
        </w:rPr>
        <w:lastRenderedPageBreak/>
        <w:t>y los componentes</w:t>
      </w:r>
      <w:r w:rsidR="00C66438">
        <w:rPr>
          <w:noProof/>
          <w:lang w:val="es-ES_tradnl" w:eastAsia="es-ES"/>
        </w:rPr>
        <w:t xml:space="preserve"> que ofrece Vue.js, pudiendo con ello ahorrarse tiempo de desarrollo y testing.</w:t>
      </w:r>
    </w:p>
    <w:p w14:paraId="2F5609C6" w14:textId="262A1D33" w:rsidR="00C66438" w:rsidRDefault="00D0099D" w:rsidP="006229F4">
      <w:pPr>
        <w:spacing w:before="120" w:line="360" w:lineRule="auto"/>
        <w:ind w:firstLine="284"/>
        <w:rPr>
          <w:noProof/>
          <w:lang w:val="es-ES_tradnl" w:eastAsia="es-ES"/>
        </w:rPr>
      </w:pPr>
      <w:r>
        <w:rPr>
          <w:noProof/>
          <w:lang w:val="es-ES_tradnl" w:eastAsia="es-ES"/>
        </w:rPr>
        <w:t>Como ya se ha comentado, e</w:t>
      </w:r>
      <w:r w:rsidR="00C66438">
        <w:rPr>
          <w:noProof/>
          <w:lang w:val="es-ES_tradnl" w:eastAsia="es-ES"/>
        </w:rPr>
        <w:t>l formula</w:t>
      </w:r>
      <w:r>
        <w:rPr>
          <w:noProof/>
          <w:lang w:val="es-ES_tradnl" w:eastAsia="es-ES"/>
        </w:rPr>
        <w:t>rio es similar al del Alta</w:t>
      </w:r>
      <w:r w:rsidR="00C66438">
        <w:rPr>
          <w:noProof/>
          <w:lang w:val="es-ES_tradnl" w:eastAsia="es-ES"/>
        </w:rPr>
        <w:t xml:space="preserve"> pero con la particularidad de </w:t>
      </w:r>
      <w:r>
        <w:rPr>
          <w:noProof/>
          <w:lang w:val="es-ES_tradnl" w:eastAsia="es-ES"/>
        </w:rPr>
        <w:t>la existencia de</w:t>
      </w:r>
      <w:r w:rsidR="00C66438">
        <w:rPr>
          <w:noProof/>
          <w:lang w:val="es-ES_tradnl" w:eastAsia="es-ES"/>
        </w:rPr>
        <w:t xml:space="preserve"> campos</w:t>
      </w:r>
      <w:r>
        <w:rPr>
          <w:noProof/>
          <w:lang w:val="es-ES_tradnl" w:eastAsia="es-ES"/>
        </w:rPr>
        <w:t xml:space="preserve"> deshabilitados</w:t>
      </w:r>
      <w:r w:rsidR="00C66438">
        <w:rPr>
          <w:noProof/>
          <w:lang w:val="es-ES_tradnl" w:eastAsia="es-ES"/>
        </w:rPr>
        <w:t xml:space="preserve"> que, obviamente, no pueden ser modificados, como la fecha de nacimiento, fecha de impalntación del chip, raza, nombre, género, pelo</w:t>
      </w:r>
      <w:r>
        <w:rPr>
          <w:noProof/>
          <w:lang w:val="es-ES_tradnl" w:eastAsia="es-ES"/>
        </w:rPr>
        <w:t xml:space="preserve"> o aptitud. Por otro lado aparece en este proceso la figura del veterinario modificador, que puede ser igual o distinto al identificador, fundamental este punto para la realización de transferencias en ETH, en caso de realizarse algún cambio sobre la mascota o el propietario. </w:t>
      </w:r>
    </w:p>
    <w:p w14:paraId="12CEE4BF" w14:textId="797058DC" w:rsidR="00D0099D" w:rsidRDefault="00D0099D" w:rsidP="006229F4">
      <w:pPr>
        <w:spacing w:before="120" w:line="360" w:lineRule="auto"/>
        <w:ind w:firstLine="284"/>
        <w:rPr>
          <w:noProof/>
          <w:lang w:val="es-ES_tradnl" w:eastAsia="es-ES"/>
        </w:rPr>
      </w:pPr>
      <w:r>
        <w:rPr>
          <w:noProof/>
          <w:lang w:val="es-ES" w:eastAsia="es-ES"/>
        </w:rPr>
        <mc:AlternateContent>
          <mc:Choice Requires="wps">
            <w:drawing>
              <wp:anchor distT="0" distB="0" distL="114300" distR="114300" simplePos="0" relativeHeight="251901952" behindDoc="0" locked="0" layoutInCell="1" allowOverlap="1" wp14:anchorId="660DEEEC" wp14:editId="666F301A">
                <wp:simplePos x="0" y="0"/>
                <wp:positionH relativeFrom="column">
                  <wp:posOffset>1193800</wp:posOffset>
                </wp:positionH>
                <wp:positionV relativeFrom="paragraph">
                  <wp:posOffset>2258695</wp:posOffset>
                </wp:positionV>
                <wp:extent cx="336486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3364865" cy="635"/>
                        </a:xfrm>
                        <a:prstGeom prst="rect">
                          <a:avLst/>
                        </a:prstGeom>
                        <a:solidFill>
                          <a:prstClr val="white"/>
                        </a:solidFill>
                        <a:ln>
                          <a:noFill/>
                        </a:ln>
                        <a:effectLst/>
                      </wps:spPr>
                      <wps:txbx>
                        <w:txbxContent>
                          <w:p w14:paraId="7D0CE851" w14:textId="7B13F2F1" w:rsidR="009E7289" w:rsidRPr="007C12D8" w:rsidRDefault="009E7289" w:rsidP="00D0099D">
                            <w:pPr>
                              <w:pStyle w:val="Descripcin"/>
                              <w:jc w:val="center"/>
                              <w:rPr>
                                <w:noProof/>
                                <w:color w:val="000000"/>
                              </w:rPr>
                            </w:pPr>
                            <w:bookmarkStart w:id="599" w:name="_Toc19108199"/>
                            <w:r>
                              <w:t xml:space="preserve">Ilustración </w:t>
                            </w:r>
                            <w:r>
                              <w:fldChar w:fldCharType="begin"/>
                            </w:r>
                            <w:r>
                              <w:instrText xml:space="preserve"> SEQ Ilustración \* ARABIC </w:instrText>
                            </w:r>
                            <w:r>
                              <w:fldChar w:fldCharType="separate"/>
                            </w:r>
                            <w:r w:rsidR="00BA06B5">
                              <w:rPr>
                                <w:noProof/>
                              </w:rPr>
                              <w:t>36</w:t>
                            </w:r>
                            <w:r>
                              <w:fldChar w:fldCharType="end"/>
                            </w:r>
                            <w:r>
                              <w:t>: Pantalla de Modificación de mascotas</w:t>
                            </w:r>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DEEEC" id="Cuadro de texto 173" o:spid="_x0000_s1112" type="#_x0000_t202" style="position:absolute;left:0;text-align:left;margin-left:94pt;margin-top:177.85pt;width:264.9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" stroked="f">
                <v:textbox style="mso-fit-shape-to-text:t" inset="0,0,0,0">
                  <w:txbxContent>
                    <w:p w14:paraId="7D0CE851" w14:textId="7B13F2F1" w:rsidR="009E7289" w:rsidRPr="007C12D8" w:rsidRDefault="009E7289" w:rsidP="00D0099D">
                      <w:pPr>
                        <w:pStyle w:val="Descripcin"/>
                        <w:jc w:val="center"/>
                        <w:rPr>
                          <w:noProof/>
                          <w:color w:val="000000"/>
                        </w:rPr>
                      </w:pPr>
                      <w:bookmarkStart w:id="600" w:name="_Toc19108199"/>
                      <w:r>
                        <w:t xml:space="preserve">Ilustración </w:t>
                      </w:r>
                      <w:r>
                        <w:fldChar w:fldCharType="begin"/>
                      </w:r>
                      <w:r>
                        <w:instrText xml:space="preserve"> SEQ Ilustración \* ARABIC </w:instrText>
                      </w:r>
                      <w:r>
                        <w:fldChar w:fldCharType="separate"/>
                      </w:r>
                      <w:r w:rsidR="00BA06B5">
                        <w:rPr>
                          <w:noProof/>
                        </w:rPr>
                        <w:t>36</w:t>
                      </w:r>
                      <w:r>
                        <w:fldChar w:fldCharType="end"/>
                      </w:r>
                      <w:r>
                        <w:t>: Pantalla de Modificación de mascotas</w:t>
                      </w:r>
                      <w:bookmarkEnd w:id="600"/>
                    </w:p>
                  </w:txbxContent>
                </v:textbox>
                <w10:wrap type="topAndBottom"/>
              </v:shape>
            </w:pict>
          </mc:Fallback>
        </mc:AlternateContent>
      </w:r>
      <w:r>
        <w:rPr>
          <w:noProof/>
          <w:lang w:val="es-ES" w:eastAsia="es-ES"/>
        </w:rPr>
        <w:drawing>
          <wp:anchor distT="0" distB="0" distL="114300" distR="114300" simplePos="0" relativeHeight="251899904" behindDoc="0" locked="0" layoutInCell="1" allowOverlap="1" wp14:anchorId="3F5380D1" wp14:editId="16C456EC">
            <wp:simplePos x="0" y="0"/>
            <wp:positionH relativeFrom="margin">
              <wp:align>center</wp:align>
            </wp:positionH>
            <wp:positionV relativeFrom="paragraph">
              <wp:posOffset>581660</wp:posOffset>
            </wp:positionV>
            <wp:extent cx="3364986" cy="1620000"/>
            <wp:effectExtent l="19050" t="19050" r="26035" b="1841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9-09 13-39-31.png"/>
                    <pic:cNvPicPr/>
                  </pic:nvPicPr>
                  <pic:blipFill rotWithShape="1">
                    <a:blip r:embed="rId177" cstate="print">
                      <a:extLst>
                        <a:ext uri="{28A0092B-C50C-407E-A947-70E740481C1C}">
                          <a14:useLocalDpi xmlns:a14="http://schemas.microsoft.com/office/drawing/2010/main" val="0"/>
                        </a:ext>
                      </a:extLst>
                    </a:blip>
                    <a:srcRect l="4961" t="19416" r="937"/>
                    <a:stretch/>
                  </pic:blipFill>
                  <pic:spPr bwMode="auto">
                    <a:xfrm>
                      <a:off x="0" y="0"/>
                      <a:ext cx="3364986" cy="1620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anchor>
        </w:drawing>
      </w:r>
      <w:r>
        <w:rPr>
          <w:noProof/>
          <w:lang w:val="es-ES_tradnl" w:eastAsia="es-ES"/>
        </w:rPr>
        <w:t>Por último, al igual que en el proceso anterior, cualquier modificación realizada debe ser confirmada por el usuario.</w:t>
      </w:r>
    </w:p>
    <w:p w14:paraId="4F8DD662" w14:textId="77777777" w:rsidR="00FF6F56" w:rsidRPr="00FF6F56" w:rsidRDefault="00FF6F56" w:rsidP="001518DF"/>
    <w:p w14:paraId="5F0241E0" w14:textId="418D17E8" w:rsidR="004C5EDB" w:rsidRPr="002306F1" w:rsidRDefault="000D0819" w:rsidP="004C5EDB">
      <w:pPr>
        <w:pStyle w:val="Ttulo2"/>
      </w:pPr>
      <w:bookmarkStart w:id="601" w:name="_Toc19108437"/>
      <w:r>
        <w:rPr>
          <w:noProof/>
          <w:lang w:val="es-ES"/>
        </w:rPr>
        <w:drawing>
          <wp:anchor distT="0" distB="0" distL="114300" distR="114300" simplePos="0" relativeHeight="251866112" behindDoc="0" locked="0" layoutInCell="1" allowOverlap="1" wp14:anchorId="69707E36" wp14:editId="28C78DFC">
            <wp:simplePos x="0" y="0"/>
            <wp:positionH relativeFrom="margin">
              <wp:align>center</wp:align>
            </wp:positionH>
            <wp:positionV relativeFrom="paragraph">
              <wp:posOffset>462767</wp:posOffset>
            </wp:positionV>
            <wp:extent cx="3384000" cy="1631594"/>
            <wp:effectExtent l="0" t="0" r="6985" b="698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from 2019-09-07 11-08-16.png"/>
                    <pic:cNvPicPr/>
                  </pic:nvPicPr>
                  <pic:blipFill rotWithShape="1">
                    <a:blip r:embed="rId178" cstate="print">
                      <a:extLst>
                        <a:ext uri="{28A0092B-C50C-407E-A947-70E740481C1C}">
                          <a14:useLocalDpi xmlns:a14="http://schemas.microsoft.com/office/drawing/2010/main" val="0"/>
                        </a:ext>
                      </a:extLst>
                    </a:blip>
                    <a:srcRect l="5326" t="19416" r="771"/>
                    <a:stretch/>
                  </pic:blipFill>
                  <pic:spPr bwMode="auto">
                    <a:xfrm>
                      <a:off x="0" y="0"/>
                      <a:ext cx="3384000" cy="1631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95E">
        <w:rPr>
          <w:noProof/>
          <w:lang w:val="es-ES"/>
        </w:rPr>
        <mc:AlternateContent>
          <mc:Choice Requires="wps">
            <w:drawing>
              <wp:anchor distT="0" distB="0" distL="114300" distR="114300" simplePos="0" relativeHeight="251868160" behindDoc="0" locked="0" layoutInCell="1" allowOverlap="1" wp14:anchorId="542DF2A5" wp14:editId="5CDAF646">
                <wp:simplePos x="0" y="0"/>
                <wp:positionH relativeFrom="page">
                  <wp:align>center</wp:align>
                </wp:positionH>
                <wp:positionV relativeFrom="paragraph">
                  <wp:posOffset>2249805</wp:posOffset>
                </wp:positionV>
                <wp:extent cx="4781550" cy="635"/>
                <wp:effectExtent l="0" t="0" r="0" b="1905"/>
                <wp:wrapTopAndBottom/>
                <wp:docPr id="85" name="Cuadro de texto 8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D0CC2A3" w14:textId="60821AB9" w:rsidR="009E7289" w:rsidRPr="0084130A" w:rsidRDefault="009E7289" w:rsidP="008E280F">
                            <w:pPr>
                              <w:pStyle w:val="Descripcin"/>
                              <w:jc w:val="center"/>
                              <w:rPr>
                                <w:b/>
                                <w:noProof/>
                                <w:color w:val="365F91"/>
                                <w:sz w:val="28"/>
                                <w:szCs w:val="32"/>
                              </w:rPr>
                            </w:pPr>
                            <w:bookmarkStart w:id="602" w:name="_Toc19108200"/>
                            <w:r>
                              <w:t xml:space="preserve">Ilustración </w:t>
                            </w:r>
                            <w:r>
                              <w:fldChar w:fldCharType="begin"/>
                            </w:r>
                            <w:r>
                              <w:instrText xml:space="preserve"> SEQ Ilustración \* ARABIC </w:instrText>
                            </w:r>
                            <w:r>
                              <w:fldChar w:fldCharType="separate"/>
                            </w:r>
                            <w:r w:rsidR="00BA06B5">
                              <w:rPr>
                                <w:noProof/>
                              </w:rPr>
                              <w:t>37</w:t>
                            </w:r>
                            <w:r>
                              <w:fldChar w:fldCharType="end"/>
                            </w:r>
                            <w:r>
                              <w:t>: Pantalla de Baja de mascotas</w:t>
                            </w:r>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DF2A5" id="Cuadro de texto 85" o:spid="_x0000_s1113" type="#_x0000_t202" style="position:absolute;left:0;text-align:left;margin-left:0;margin-top:177.15pt;width:376.5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" stroked="f">
                <v:textbox style="mso-fit-shape-to-text:t" inset="0,0,0,0">
                  <w:txbxContent>
                    <w:p w14:paraId="6D0CC2A3" w14:textId="60821AB9" w:rsidR="009E7289" w:rsidRPr="0084130A" w:rsidRDefault="009E7289" w:rsidP="008E280F">
                      <w:pPr>
                        <w:pStyle w:val="Descripcin"/>
                        <w:jc w:val="center"/>
                        <w:rPr>
                          <w:b/>
                          <w:noProof/>
                          <w:color w:val="365F91"/>
                          <w:sz w:val="28"/>
                          <w:szCs w:val="32"/>
                        </w:rPr>
                      </w:pPr>
                      <w:bookmarkStart w:id="603" w:name="_Toc19108200"/>
                      <w:r>
                        <w:t xml:space="preserve">Ilustración </w:t>
                      </w:r>
                      <w:r>
                        <w:fldChar w:fldCharType="begin"/>
                      </w:r>
                      <w:r>
                        <w:instrText xml:space="preserve"> SEQ Ilustración \* ARABIC </w:instrText>
                      </w:r>
                      <w:r>
                        <w:fldChar w:fldCharType="separate"/>
                      </w:r>
                      <w:r w:rsidR="00BA06B5">
                        <w:rPr>
                          <w:noProof/>
                        </w:rPr>
                        <w:t>37</w:t>
                      </w:r>
                      <w:r>
                        <w:fldChar w:fldCharType="end"/>
                      </w:r>
                      <w:r>
                        <w:t>: Pantalla de Baja de mascotas</w:t>
                      </w:r>
                      <w:bookmarkEnd w:id="603"/>
                    </w:p>
                  </w:txbxContent>
                </v:textbox>
                <w10:wrap type="topAndBottom" anchorx="page"/>
              </v:shape>
            </w:pict>
          </mc:Fallback>
        </mc:AlternateContent>
      </w:r>
      <w:r w:rsidR="004C5EDB" w:rsidRPr="002306F1">
        <w:t>Baja de mascotas</w:t>
      </w:r>
      <w:bookmarkEnd w:id="601"/>
    </w:p>
    <w:p w14:paraId="67CED087" w14:textId="759BEC87" w:rsidR="008E280F" w:rsidRDefault="008E280F" w:rsidP="007B2EB2">
      <w:pPr>
        <w:rPr>
          <w:noProof/>
          <w:lang w:val="es-ES" w:eastAsia="es-ES"/>
        </w:rPr>
      </w:pPr>
    </w:p>
    <w:p w14:paraId="1428C28B" w14:textId="2DD28A11" w:rsidR="004C5EDB" w:rsidRPr="002306F1" w:rsidRDefault="00AE26C5" w:rsidP="006C2970">
      <w:pPr>
        <w:spacing w:before="120" w:line="360" w:lineRule="auto"/>
        <w:ind w:firstLine="284"/>
        <w:rPr>
          <w:noProof/>
          <w:lang w:val="es-ES_tradnl" w:eastAsia="es-ES"/>
        </w:rPr>
      </w:pPr>
      <w:r w:rsidRPr="002306F1">
        <w:rPr>
          <w:noProof/>
          <w:lang w:val="es-ES_tradnl" w:eastAsia="es-ES"/>
        </w:rPr>
        <w:t>Funcionalmente esta pantalla tiene un comportamiento muy sencillo e intuitivo, tan s</w:t>
      </w:r>
      <w:r w:rsidR="006C2970" w:rsidRPr="002306F1">
        <w:rPr>
          <w:noProof/>
          <w:lang w:val="es-ES_tradnl" w:eastAsia="es-ES"/>
        </w:rPr>
        <w:t xml:space="preserve">ólo solicita al usuario el identificador de la mascota a la que se desea dar de baja del sistema, </w:t>
      </w:r>
      <w:r w:rsidR="00DF278B">
        <w:rPr>
          <w:noProof/>
          <w:lang w:val="es-ES_tradnl" w:eastAsia="es-ES"/>
        </w:rPr>
        <w:t>e indicar el motivo del fallecimiento de la misma. El resto de los campos son de tipo informativo y se encuentran deshabilitados</w:t>
      </w:r>
      <w:r w:rsidR="006C2970" w:rsidRPr="002306F1">
        <w:rPr>
          <w:noProof/>
          <w:lang w:val="es-ES_tradnl" w:eastAsia="es-ES"/>
        </w:rPr>
        <w:t>.</w:t>
      </w:r>
    </w:p>
    <w:p w14:paraId="41BE4979" w14:textId="34516C6F" w:rsidR="006C2970" w:rsidRPr="002306F1" w:rsidRDefault="006C2970" w:rsidP="006C2970">
      <w:pPr>
        <w:spacing w:before="120" w:line="360" w:lineRule="auto"/>
        <w:ind w:firstLine="284"/>
        <w:rPr>
          <w:noProof/>
          <w:lang w:val="es-ES_tradnl" w:eastAsia="es-ES"/>
        </w:rPr>
      </w:pPr>
      <w:r w:rsidRPr="002306F1">
        <w:rPr>
          <w:noProof/>
          <w:lang w:val="es-ES_tradnl" w:eastAsia="es-ES"/>
        </w:rPr>
        <w:t xml:space="preserve">Al introducir el identificador, o por el campo asociado o a través de la ventana emergente que se muestra al seleccionar el elemento de búsqueda de la lupa, tal y como se realiza en la </w:t>
      </w:r>
      <w:r w:rsidRPr="002306F1">
        <w:rPr>
          <w:noProof/>
          <w:lang w:val="es-ES_tradnl" w:eastAsia="es-ES"/>
        </w:rPr>
        <w:lastRenderedPageBreak/>
        <w:t>Modificación de mascotas, el sistema de</w:t>
      </w:r>
      <w:r w:rsidR="00907E06">
        <w:rPr>
          <w:noProof/>
          <w:lang w:val="es-ES_tradnl" w:eastAsia="es-ES"/>
        </w:rPr>
        <w:t xml:space="preserve">vuelve la información del mismo, </w:t>
      </w:r>
      <w:r w:rsidRPr="002306F1">
        <w:rPr>
          <w:noProof/>
          <w:lang w:val="es-ES_tradnl" w:eastAsia="es-ES"/>
        </w:rPr>
        <w:t xml:space="preserve">recuperando los datos del </w:t>
      </w:r>
      <w:r w:rsidR="00DF278B">
        <w:rPr>
          <w:noProof/>
          <w:lang w:val="es-ES_tradnl" w:eastAsia="es-ES"/>
        </w:rPr>
        <w:t>hash</w:t>
      </w:r>
      <w:r w:rsidRPr="002306F1">
        <w:rPr>
          <w:noProof/>
          <w:lang w:val="es-ES_tradnl" w:eastAsia="es-ES"/>
        </w:rPr>
        <w:t xml:space="preserve"> almacenado en el  Smarcontract y yendo a recuperar el fichero a la IPFS.</w:t>
      </w:r>
    </w:p>
    <w:p w14:paraId="069BAE46" w14:textId="65AB85CC" w:rsidR="000F6553" w:rsidRDefault="000D0819" w:rsidP="006C2970">
      <w:pPr>
        <w:spacing w:before="120" w:line="360" w:lineRule="auto"/>
        <w:ind w:firstLine="284"/>
        <w:rPr>
          <w:noProof/>
          <w:lang w:val="es-ES_tradnl" w:eastAsia="es-ES"/>
        </w:rPr>
      </w:pPr>
      <w:r>
        <w:rPr>
          <w:noProof/>
          <w:lang w:val="es-ES" w:eastAsia="es-ES"/>
        </w:rPr>
        <w:drawing>
          <wp:anchor distT="0" distB="0" distL="114300" distR="114300" simplePos="0" relativeHeight="251869184" behindDoc="0" locked="0" layoutInCell="1" allowOverlap="1" wp14:anchorId="333EDE19" wp14:editId="1DEBF87A">
            <wp:simplePos x="0" y="0"/>
            <wp:positionH relativeFrom="page">
              <wp:align>center</wp:align>
            </wp:positionH>
            <wp:positionV relativeFrom="paragraph">
              <wp:posOffset>558165</wp:posOffset>
            </wp:positionV>
            <wp:extent cx="3447480" cy="1656000"/>
            <wp:effectExtent l="0" t="0" r="635" b="190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from 2019-09-07 11-25-45.png"/>
                    <pic:cNvPicPr/>
                  </pic:nvPicPr>
                  <pic:blipFill rotWithShape="1">
                    <a:blip r:embed="rId179" cstate="print">
                      <a:extLst>
                        <a:ext uri="{28A0092B-C50C-407E-A947-70E740481C1C}">
                          <a14:useLocalDpi xmlns:a14="http://schemas.microsoft.com/office/drawing/2010/main" val="0"/>
                        </a:ext>
                      </a:extLst>
                    </a:blip>
                    <a:srcRect l="4796" t="19710" r="1268"/>
                    <a:stretch/>
                  </pic:blipFill>
                  <pic:spPr bwMode="auto">
                    <a:xfrm>
                      <a:off x="0" y="0"/>
                      <a:ext cx="3447480" cy="16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970" w:rsidRPr="002306F1">
        <w:rPr>
          <w:noProof/>
          <w:lang w:val="es-ES_tradnl" w:eastAsia="es-ES"/>
        </w:rPr>
        <w:t>Una vez recuperados los datos y pulsado el botón de eliminar, el sistema nos soli</w:t>
      </w:r>
      <w:r w:rsidR="000F6553" w:rsidRPr="002306F1">
        <w:rPr>
          <w:noProof/>
          <w:lang w:val="es-ES_tradnl" w:eastAsia="es-ES"/>
        </w:rPr>
        <w:t>ci</w:t>
      </w:r>
      <w:r w:rsidR="006C2970" w:rsidRPr="002306F1">
        <w:rPr>
          <w:noProof/>
          <w:lang w:val="es-ES_tradnl" w:eastAsia="es-ES"/>
        </w:rPr>
        <w:t>tará la confirmación sobre la eliminaci</w:t>
      </w:r>
      <w:r w:rsidR="000F6553" w:rsidRPr="002306F1">
        <w:rPr>
          <w:noProof/>
          <w:lang w:val="es-ES_tradnl" w:eastAsia="es-ES"/>
        </w:rPr>
        <w:t>ón, para dar de baja al animal del sistema.</w:t>
      </w:r>
    </w:p>
    <w:p w14:paraId="2AE731C4" w14:textId="17F8C3E9" w:rsidR="006C2970" w:rsidRPr="002306F1" w:rsidRDefault="00DF278B" w:rsidP="006C2970">
      <w:pPr>
        <w:spacing w:before="120" w:line="360" w:lineRule="auto"/>
        <w:ind w:firstLine="284"/>
        <w:rPr>
          <w:noProof/>
          <w:lang w:val="es-ES_tradnl" w:eastAsia="es-ES"/>
        </w:rPr>
      </w:pPr>
      <w:r>
        <w:rPr>
          <w:noProof/>
          <w:lang w:val="es-ES" w:eastAsia="es-ES"/>
        </w:rPr>
        <mc:AlternateContent>
          <mc:Choice Requires="wps">
            <w:drawing>
              <wp:anchor distT="0" distB="0" distL="114300" distR="114300" simplePos="0" relativeHeight="251871232" behindDoc="0" locked="0" layoutInCell="1" allowOverlap="1" wp14:anchorId="23736CA1" wp14:editId="100E3148">
                <wp:simplePos x="0" y="0"/>
                <wp:positionH relativeFrom="column">
                  <wp:posOffset>709930</wp:posOffset>
                </wp:positionH>
                <wp:positionV relativeFrom="paragraph">
                  <wp:posOffset>1795780</wp:posOffset>
                </wp:positionV>
                <wp:extent cx="361950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2DCDE0D2" w14:textId="6956127B" w:rsidR="009E7289" w:rsidRPr="001158FC" w:rsidRDefault="009E7289" w:rsidP="00DF278B">
                            <w:pPr>
                              <w:pStyle w:val="Descripcin"/>
                              <w:jc w:val="center"/>
                              <w:rPr>
                                <w:noProof/>
                                <w:color w:val="000000"/>
                              </w:rPr>
                            </w:pPr>
                            <w:bookmarkStart w:id="604" w:name="_Toc19108201"/>
                            <w:r>
                              <w:t xml:space="preserve">Ilustración </w:t>
                            </w:r>
                            <w:r>
                              <w:fldChar w:fldCharType="begin"/>
                            </w:r>
                            <w:r>
                              <w:instrText xml:space="preserve"> SEQ Ilustración \* ARABIC </w:instrText>
                            </w:r>
                            <w:r>
                              <w:fldChar w:fldCharType="separate"/>
                            </w:r>
                            <w:r w:rsidR="00BA06B5">
                              <w:rPr>
                                <w:noProof/>
                              </w:rPr>
                              <w:t>38</w:t>
                            </w:r>
                            <w:r>
                              <w:fldChar w:fldCharType="end"/>
                            </w:r>
                            <w:r>
                              <w:t>: Confirmación de la Baja de una mascota.</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36CA1" id="Cuadro de texto 87" o:spid="_x0000_s1114" type="#_x0000_t202" style="position:absolute;left:0;text-align:left;margin-left:55.9pt;margin-top:141.4pt;width:2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54OgIAAHwEAAAOAAAAZHJzL2Uyb0RvYy54bWysVMFu2zAMvQ/YPwi6L05aJOu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" stroked="f">
                <v:textbox style="mso-fit-shape-to-text:t" inset="0,0,0,0">
                  <w:txbxContent>
                    <w:p w14:paraId="2DCDE0D2" w14:textId="6956127B" w:rsidR="009E7289" w:rsidRPr="001158FC" w:rsidRDefault="009E7289" w:rsidP="00DF278B">
                      <w:pPr>
                        <w:pStyle w:val="Descripcin"/>
                        <w:jc w:val="center"/>
                        <w:rPr>
                          <w:noProof/>
                          <w:color w:val="000000"/>
                        </w:rPr>
                      </w:pPr>
                      <w:bookmarkStart w:id="605" w:name="_Toc19108201"/>
                      <w:r>
                        <w:t xml:space="preserve">Ilustración </w:t>
                      </w:r>
                      <w:r>
                        <w:fldChar w:fldCharType="begin"/>
                      </w:r>
                      <w:r>
                        <w:instrText xml:space="preserve"> SEQ Ilustración \* ARABIC </w:instrText>
                      </w:r>
                      <w:r>
                        <w:fldChar w:fldCharType="separate"/>
                      </w:r>
                      <w:r w:rsidR="00BA06B5">
                        <w:rPr>
                          <w:noProof/>
                        </w:rPr>
                        <w:t>38</w:t>
                      </w:r>
                      <w:r>
                        <w:fldChar w:fldCharType="end"/>
                      </w:r>
                      <w:r>
                        <w:t>: Confirmación de la Baja de una mascota.</w:t>
                      </w:r>
                      <w:bookmarkEnd w:id="605"/>
                    </w:p>
                  </w:txbxContent>
                </v:textbox>
                <w10:wrap type="topAndBottom"/>
              </v:shape>
            </w:pict>
          </mc:Fallback>
        </mc:AlternateContent>
      </w:r>
      <w:r w:rsidR="000F6553" w:rsidRPr="002306F1">
        <w:rPr>
          <w:noProof/>
          <w:lang w:val="es-ES_tradnl" w:eastAsia="es-ES"/>
        </w:rPr>
        <w:t xml:space="preserve">Esta acción no eliminará los datos de manera permanente, dado que siempre quedarán almacenados en la IPFS y a través del </w:t>
      </w:r>
      <w:r w:rsidR="00F25881">
        <w:rPr>
          <w:noProof/>
          <w:lang w:val="es-ES_tradnl" w:eastAsia="es-ES"/>
        </w:rPr>
        <w:t>hash</w:t>
      </w:r>
      <w:r w:rsidR="000F6553" w:rsidRPr="002306F1">
        <w:rPr>
          <w:noProof/>
          <w:lang w:val="es-ES_tradnl" w:eastAsia="es-ES"/>
        </w:rPr>
        <w:t xml:space="preserve"> es posible su recuperación.</w:t>
      </w:r>
    </w:p>
    <w:p w14:paraId="245F1914" w14:textId="22E66557" w:rsidR="004C5EDB" w:rsidRPr="002306F1" w:rsidRDefault="004C5EDB" w:rsidP="004C5EDB">
      <w:pPr>
        <w:pStyle w:val="Ttulo2"/>
      </w:pPr>
      <w:bookmarkStart w:id="606" w:name="_Toc19108438"/>
      <w:r w:rsidRPr="002306F1">
        <w:t>Transferencia</w:t>
      </w:r>
      <w:r w:rsidR="006C1431">
        <w:t>s y saldo</w:t>
      </w:r>
      <w:r w:rsidRPr="002306F1">
        <w:t xml:space="preserve"> de ETHERS</w:t>
      </w:r>
      <w:bookmarkEnd w:id="606"/>
    </w:p>
    <w:p w14:paraId="321FF02F" w14:textId="3448BA56" w:rsidR="006C1431" w:rsidRDefault="006C1431" w:rsidP="006C1431">
      <w:pPr>
        <w:spacing w:before="120" w:line="360" w:lineRule="auto"/>
        <w:ind w:firstLine="284"/>
        <w:rPr>
          <w:noProof/>
          <w:lang w:val="es-ES_tradnl" w:eastAsia="es-ES"/>
        </w:rPr>
      </w:pPr>
      <w:r>
        <w:rPr>
          <w:noProof/>
          <w:lang w:val="es-ES_tradnl" w:eastAsia="es-ES"/>
        </w:rPr>
        <w:t>En correspondencia con el FRQ-0008 es necesario visualizar en una pantalla las transferencias realizadas entre el veterinario que hubiese hecho alguna modificación a una mascota dada de alta por otro diferente. Es decir, tiene que existir una transferencia en ETH del verinario modificador a favor del identificador.</w:t>
      </w:r>
    </w:p>
    <w:p w14:paraId="699C975E" w14:textId="74CD85DB" w:rsidR="00780B4E" w:rsidRDefault="00780B4E" w:rsidP="006C1431">
      <w:pPr>
        <w:spacing w:before="120" w:line="360" w:lineRule="auto"/>
        <w:ind w:firstLine="284"/>
        <w:rPr>
          <w:noProof/>
          <w:lang w:val="es-ES_tradnl" w:eastAsia="es-ES"/>
        </w:rPr>
      </w:pPr>
      <w:r>
        <w:rPr>
          <w:noProof/>
          <w:lang w:val="es-ES" w:eastAsia="es-ES"/>
        </w:rPr>
        <mc:AlternateContent>
          <mc:Choice Requires="wps">
            <w:drawing>
              <wp:anchor distT="0" distB="0" distL="114300" distR="114300" simplePos="0" relativeHeight="251889664" behindDoc="0" locked="0" layoutInCell="1" allowOverlap="1" wp14:anchorId="0B95283C" wp14:editId="7BD54E92">
                <wp:simplePos x="0" y="0"/>
                <wp:positionH relativeFrom="column">
                  <wp:posOffset>412750</wp:posOffset>
                </wp:positionH>
                <wp:positionV relativeFrom="paragraph">
                  <wp:posOffset>2875280</wp:posOffset>
                </wp:positionV>
                <wp:extent cx="4924425" cy="635"/>
                <wp:effectExtent l="0" t="0" r="0" b="0"/>
                <wp:wrapNone/>
                <wp:docPr id="348" name="Cuadro de texto 348"/>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14:paraId="6C4E0B7A" w14:textId="3D55A133" w:rsidR="009E7289" w:rsidRPr="00CE07EC" w:rsidRDefault="009E7289" w:rsidP="00780B4E">
                            <w:pPr>
                              <w:pStyle w:val="Descripcin"/>
                              <w:jc w:val="center"/>
                              <w:rPr>
                                <w:noProof/>
                                <w:color w:val="000000"/>
                              </w:rPr>
                            </w:pPr>
                            <w:bookmarkStart w:id="607" w:name="_Toc19108202"/>
                            <w:r>
                              <w:t xml:space="preserve">Ilustración </w:t>
                            </w:r>
                            <w:r>
                              <w:fldChar w:fldCharType="begin"/>
                            </w:r>
                            <w:r>
                              <w:instrText xml:space="preserve"> SEQ Ilustración \* ARABIC </w:instrText>
                            </w:r>
                            <w:r>
                              <w:fldChar w:fldCharType="separate"/>
                            </w:r>
                            <w:r w:rsidR="00BA06B5">
                              <w:rPr>
                                <w:noProof/>
                              </w:rPr>
                              <w:t>39</w:t>
                            </w:r>
                            <w:r>
                              <w:fldChar w:fldCharType="end"/>
                            </w:r>
                            <w:r>
                              <w:t>: Tranferencias de ETH</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5283C" id="Cuadro de texto 348" o:spid="_x0000_s1115" type="#_x0000_t202" style="position:absolute;left:0;text-align:left;margin-left:32.5pt;margin-top:226.4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" stroked="f">
                <v:textbox style="mso-fit-shape-to-text:t" inset="0,0,0,0">
                  <w:txbxContent>
                    <w:p w14:paraId="6C4E0B7A" w14:textId="3D55A133" w:rsidR="009E7289" w:rsidRPr="00CE07EC" w:rsidRDefault="009E7289" w:rsidP="00780B4E">
                      <w:pPr>
                        <w:pStyle w:val="Descripcin"/>
                        <w:jc w:val="center"/>
                        <w:rPr>
                          <w:noProof/>
                          <w:color w:val="000000"/>
                        </w:rPr>
                      </w:pPr>
                      <w:bookmarkStart w:id="608" w:name="_Toc19108202"/>
                      <w:r>
                        <w:t xml:space="preserve">Ilustración </w:t>
                      </w:r>
                      <w:r>
                        <w:fldChar w:fldCharType="begin"/>
                      </w:r>
                      <w:r>
                        <w:instrText xml:space="preserve"> SEQ Ilustración \* ARABIC </w:instrText>
                      </w:r>
                      <w:r>
                        <w:fldChar w:fldCharType="separate"/>
                      </w:r>
                      <w:r w:rsidR="00BA06B5">
                        <w:rPr>
                          <w:noProof/>
                        </w:rPr>
                        <w:t>39</w:t>
                      </w:r>
                      <w:r>
                        <w:fldChar w:fldCharType="end"/>
                      </w:r>
                      <w:r>
                        <w:t>: Tranferencias de ETH</w:t>
                      </w:r>
                      <w:bookmarkEnd w:id="608"/>
                    </w:p>
                  </w:txbxContent>
                </v:textbox>
              </v:shape>
            </w:pict>
          </mc:Fallback>
        </mc:AlternateContent>
      </w:r>
      <w:r>
        <w:rPr>
          <w:noProof/>
          <w:shd w:val="clear" w:color="auto" w:fill="auto"/>
          <w:lang w:val="es-ES" w:eastAsia="es-ES"/>
        </w:rPr>
        <mc:AlternateContent>
          <mc:Choice Requires="wpg">
            <w:drawing>
              <wp:anchor distT="0" distB="0" distL="114300" distR="114300" simplePos="0" relativeHeight="251887616" behindDoc="0" locked="0" layoutInCell="1" allowOverlap="1" wp14:anchorId="42DE7E75" wp14:editId="57F3FA8A">
                <wp:simplePos x="0" y="0"/>
                <wp:positionH relativeFrom="margin">
                  <wp:align>center</wp:align>
                </wp:positionH>
                <wp:positionV relativeFrom="paragraph">
                  <wp:posOffset>102235</wp:posOffset>
                </wp:positionV>
                <wp:extent cx="4925022" cy="2715904"/>
                <wp:effectExtent l="19050" t="19050" r="28575" b="27305"/>
                <wp:wrapNone/>
                <wp:docPr id="347" name="Grupo 347"/>
                <wp:cNvGraphicFramePr/>
                <a:graphic xmlns:a="http://schemas.openxmlformats.org/drawingml/2006/main">
                  <a:graphicData uri="http://schemas.microsoft.com/office/word/2010/wordprocessingGroup">
                    <wpg:wgp>
                      <wpg:cNvGrpSpPr/>
                      <wpg:grpSpPr>
                        <a:xfrm>
                          <a:off x="0" y="0"/>
                          <a:ext cx="4925022" cy="2715904"/>
                          <a:chOff x="0" y="0"/>
                          <a:chExt cx="5730612" cy="3033670"/>
                        </a:xfrm>
                      </wpg:grpSpPr>
                      <pic:pic xmlns:pic="http://schemas.openxmlformats.org/drawingml/2006/picture">
                        <pic:nvPicPr>
                          <pic:cNvPr id="300" name="Imagen 300"/>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1837427" y="0"/>
                            <a:ext cx="3893185" cy="1852295"/>
                          </a:xfrm>
                          <a:prstGeom prst="rect">
                            <a:avLst/>
                          </a:prstGeom>
                          <a:noFill/>
                          <a:ln>
                            <a:solidFill>
                              <a:schemeClr val="bg1">
                                <a:lumMod val="75000"/>
                              </a:schemeClr>
                            </a:solidFill>
                          </a:ln>
                        </pic:spPr>
                      </pic:pic>
                      <pic:pic xmlns:pic="http://schemas.openxmlformats.org/drawingml/2006/picture">
                        <pic:nvPicPr>
                          <pic:cNvPr id="70" name="Imagen 70"/>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1009290"/>
                            <a:ext cx="3550285" cy="2024380"/>
                          </a:xfrm>
                          <a:prstGeom prst="rect">
                            <a:avLst/>
                          </a:prstGeom>
                          <a:noFill/>
                          <a:ln>
                            <a:solidFill>
                              <a:schemeClr val="bg1">
                                <a:lumMod val="75000"/>
                              </a:schemeClr>
                            </a:solidFill>
                          </a:ln>
                        </pic:spPr>
                      </pic:pic>
                      <wps:wsp>
                        <wps:cNvPr id="88" name="Rectángulo 88"/>
                        <wps:cNvSpPr/>
                        <wps:spPr>
                          <a:xfrm>
                            <a:off x="0" y="1656271"/>
                            <a:ext cx="1868557" cy="1431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2225616" y="552090"/>
                            <a:ext cx="1868557" cy="1431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ector angular 92"/>
                        <wps:cNvCnPr/>
                        <wps:spPr>
                          <a:xfrm flipV="1">
                            <a:off x="862642" y="612475"/>
                            <a:ext cx="1367624" cy="1041621"/>
                          </a:xfrm>
                          <a:prstGeom prst="bentConnector3">
                            <a:avLst>
                              <a:gd name="adj1" fmla="val -17"/>
                            </a:avLst>
                          </a:prstGeom>
                          <a:ln w="19050">
                            <a:solidFill>
                              <a:schemeClr val="accent1">
                                <a:lumMod val="75000"/>
                              </a:schemeClr>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93" name="Rectángulo 93"/>
                        <wps:cNvSpPr/>
                        <wps:spPr>
                          <a:xfrm>
                            <a:off x="8627" y="2544792"/>
                            <a:ext cx="1868557" cy="143123"/>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3562710" y="1061049"/>
                            <a:ext cx="1020445" cy="142875"/>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4822166" y="1345720"/>
                            <a:ext cx="481930" cy="142875"/>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Conector angular 342"/>
                        <wps:cNvCnPr/>
                        <wps:spPr>
                          <a:xfrm flipV="1">
                            <a:off x="1880559" y="1216324"/>
                            <a:ext cx="2210267" cy="1385625"/>
                          </a:xfrm>
                          <a:prstGeom prst="bentConnector3">
                            <a:avLst>
                              <a:gd name="adj1" fmla="val 99989"/>
                            </a:avLst>
                          </a:prstGeom>
                          <a:ln w="19050">
                            <a:solidFill>
                              <a:schemeClr val="accent1">
                                <a:lumMod val="75000"/>
                              </a:schemeClr>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3" name="Conector recto de flecha 343"/>
                        <wps:cNvCnPr/>
                        <wps:spPr>
                          <a:xfrm>
                            <a:off x="4088921" y="1440611"/>
                            <a:ext cx="723666" cy="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F7AD7D" id="Grupo 347" o:spid="_x0000_s1026" style="position:absolute;margin-left:0;margin-top:8.05pt;width:387.8pt;height:213.85pt;z-index:251887616;mso-position-horizontal:center;mso-position-horizontal-relative:margin;mso-width-relative:margin;mso-height-relative:margin" coordsize="57306,3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">
                <v:shape id="Imagen 300" o:spid="_x0000_s1027" type="#_x0000_t75" style="position:absolute;left:18374;width:38932;height:18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vfYzCAAAA3AAAAA8AAABkcnMvZG93bnJldi54bWxET8uKwjAU3QvzD+EOuNN0VMTpGEUE8bWy&#10;OoK7O82dttjclCbW+vdmIbg8nPd03ppSNFS7wrKCr34Egji1uuBMwem46k1AOI+ssbRMCh7kYD77&#10;6Ewx1vbOB2oSn4kQwi5GBbn3VSylS3My6Pq2Ig7cv60N+gDrTOoa7yHclHIQRWNpsODQkGNFy5zS&#10;a3IzCr5Hl8X5l8q/3Wk/WG/p2hy3E6lU97Nd/IDw1Pq3+OXeaAXDKMwPZ8IR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b32MwgAAANwAAAAPAAAAAAAAAAAAAAAAAJ8C&#10;AABkcnMvZG93bnJldi54bWxQSwUGAAAAAAQABAD3AAAAjgMAAAAA&#10;" stroked="t" strokecolor="#bfbfbf [2412]">
                  <v:imagedata r:id="rId182" o:title=""/>
                  <v:path arrowok="t"/>
                </v:shape>
                <v:shape id="Imagen 70" o:spid="_x0000_s1028" type="#_x0000_t75" style="position:absolute;top:10092;width:35502;height:20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aGDBAAAA2wAAAA8AAABkcnMvZG93bnJldi54bWxET89rwjAUvgv7H8IbeNN0E51Uo2yCsIkg&#10;Uy/eHs2zrTYvJUlr/e/NQfD48f2eLztTiZacLy0r+BgmIIgzq0vOFRwP68EUhA/IGivLpOBOHpaL&#10;t94cU21v/E/tPuQihrBPUUERQp1K6bOCDPqhrYkjd7bOYIjQ5VI7vMVwU8nPJJlIgyXHhgJrWhWU&#10;XfeNUeDWp59dMiKzxYtcbQ7Hv6Zpx0r137vvGYhAXXiJn+5freArro9f4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XsaGDBAAAA2wAAAA8AAAAAAAAAAAAAAAAAnwIA&#10;AGRycy9kb3ducmV2LnhtbFBLBQYAAAAABAAEAPcAAACNAwAAAAA=&#10;" stroked="t" strokecolor="#bfbfbf [2412]">
                  <v:imagedata r:id="rId183" o:title=""/>
                  <v:path arrowok="t"/>
                </v:shape>
                <v:rect id="Rectángulo 88" o:spid="_x0000_s1029" style="position:absolute;top:16562;width:18685;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mK5MIA&#10;AADbAAAADwAAAGRycy9kb3ducmV2LnhtbERPy4rCMBTdC/MP4Q64EU1VEOkYZVB8ogOjA4O7S3Nt&#10;i81NbaLWvzcLweXhvEeT2hTiRpXLLSvodiIQxInVOacK/g7z9hCE88gaC8uk4EEOJuOPxghjbe/8&#10;S7e9T0UIYRejgsz7MpbSJRkZdB1bEgfuZCuDPsAqlbrCewg3hexF0UAazDk0ZFjSNKPkvL8aBf/1&#10;Yrddtx4JnX56tLnMlsfjoq9U87P+/gLhqfZv8cu90gqGYWz4En6AH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YrkwgAAANsAAAAPAAAAAAAAAAAAAAAAAJgCAABkcnMvZG93&#10;bnJldi54bWxQSwUGAAAAAAQABAD1AAAAhwMAAAAA&#10;" filled="f" strokecolor="red" strokeweight="1.25pt"/>
                <v:rect id="Rectángulo 89" o:spid="_x0000_s1030" style="position:absolute;left:22256;top:5520;width:18685;height: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vf8YA&#10;AADbAAAADwAAAGRycy9kb3ducmV2LnhtbESPQWvCQBSE74L/YXmCl1I3WhCbuopUtCoqqAXx9sg+&#10;k9Ds2zS7avz3XaHgcZiZb5jhuDaFuFLlcssKup0IBHFidc6pgu/D7HUAwnlkjYVlUnAnB+NRszHE&#10;WNsb7+i696kIEHYxKsi8L2MpXZKRQdexJXHwzrYy6IOsUqkrvAW4KWQvivrSYM5hIcOSPjNKfvYX&#10;o+BYzzfr5cs9ofO2R6vf6dfpNH9Tqt2qJx8gPNX+Gf5vL7SCwTs8voQfIE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Uvf8YAAADbAAAADwAAAAAAAAAAAAAAAACYAgAAZHJz&#10;L2Rvd25yZXYueG1sUEsFBgAAAAAEAAQA9QAAAIsDAAAAAA==&#10;" filled="f" strokecolor="red" strokeweight="1.25pt"/>
                <v:shape id="Conector angular 92" o:spid="_x0000_s1031" type="#_x0000_t34" style="position:absolute;left:8626;top:6124;width:13676;height:1041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EzsMAAADbAAAADwAAAGRycy9kb3ducmV2LnhtbESPQWvCQBSE74X+h+UVeqsbU6g1dZUi&#10;KIGetOL5kX1Ngtm3afaZxH/vCoLHYWa+YRar0TWqpy7Ung1MJwko4sLbmksDh9/N2yeoIMgWG89k&#10;4EIBVsvnpwVm1g+8o34vpYoQDhkaqETaTOtQVOQwTHxLHL0/3zmUKLtS2w6HCHeNTpPkQzusOS5U&#10;2NK6ouK0PzsDXg7Ddv0+P0uez/779ucY0t3RmNeX8fsLlNAoj/C9nVsD8xRuX+IP0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EhM7DAAAA2wAAAA8AAAAAAAAAAAAA&#10;AAAAoQIAAGRycy9kb3ducmV2LnhtbFBLBQYAAAAABAAEAPkAAACRAwAAAAA=&#10;" adj="-4" strokecolor="#365f91 [2404]" strokeweight="1.5pt">
                  <v:stroke startarrow="block" endarrow="block"/>
                </v:shape>
                <v:rect id="Rectángulo 93" o:spid="_x0000_s1032" style="position:absolute;left:86;top:25447;width:18685;height: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LcsQA&#10;AADbAAAADwAAAGRycy9kb3ducmV2LnhtbESPT2vCQBTE7wW/w/KE3urGC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4i3LEAAAA2wAAAA8AAAAAAAAAAAAAAAAAmAIAAGRycy9k&#10;b3ducmV2LnhtbFBLBQYAAAAABAAEAPUAAACJAwAAAAA=&#10;" filled="f" strokecolor="#ffc000" strokeweight="1.25pt"/>
                <v:rect id="Rectángulo 94" o:spid="_x0000_s1033" style="position:absolute;left:35627;top:10610;width:1020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TBsQA&#10;AADbAAAADwAAAGRycy9kb3ducmV2LnhtbESPT2vCQBTE7wW/w/KE3urGI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REwbEAAAA2wAAAA8AAAAAAAAAAAAAAAAAmAIAAGRycy9k&#10;b3ducmV2LnhtbFBLBQYAAAAABAAEAPUAAACJAwAAAAA=&#10;" filled="f" strokecolor="#ffc000" strokeweight="1.25pt"/>
                <v:rect id="Rectángulo 95" o:spid="_x0000_s1034" style="position:absolute;left:48221;top:13457;width:481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22ncQA&#10;AADbAAAADwAAAGRycy9kb3ducmV2LnhtbESPT2vCQBTE7wW/w/KE3urGg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dtp3EAAAA2wAAAA8AAAAAAAAAAAAAAAAAmAIAAGRycy9k&#10;b3ducmV2LnhtbFBLBQYAAAAABAAEAPUAAACJAwAAAAA=&#10;" filled="f" strokecolor="#ffc000" strokeweight="1.25pt"/>
                <v:shape id="Conector angular 342" o:spid="_x0000_s1035" type="#_x0000_t34" style="position:absolute;left:18805;top:12163;width:22103;height:1385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Bbp8MAAADcAAAADwAAAGRycy9kb3ducmV2LnhtbESPX2vCMBTF34V9h3AHvmmqExmdUVQY&#10;DETEtnu/a+7azuama6Kt394Igo+H8+fHWax6U4sLta6yrGAyjkAQ51ZXXCjI0s/ROwjnkTXWlknB&#10;lRysli+DBcbadnykS+ILEUbYxaig9L6JpXR5SQbd2DbEwfu1rUEfZFtI3WIXxk0tp1E0lwYrDoQS&#10;G9qWlJ+SswlcS/+bQzYpsi7d01+lf/LvZKfU8LVff4Dw1Ptn+NH+0greZlO4nw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gW6fDAAAA3AAAAA8AAAAAAAAAAAAA&#10;AAAAoQIAAGRycy9kb3ducmV2LnhtbFBLBQYAAAAABAAEAPkAAACRAwAAAAA=&#10;" adj="21598" strokecolor="#365f91 [2404]" strokeweight="1.5pt">
                  <v:stroke startarrow="block" endarrow="block"/>
                </v:shape>
                <v:shape id="Conector recto de flecha 343" o:spid="_x0000_s1036" type="#_x0000_t32" style="position:absolute;left:40889;top:14406;width:72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6aJ8QAAADcAAAADwAAAGRycy9kb3ducmV2LnhtbESPX2vCQBDE3wt+h2MFX0Q3rdJK9JRS&#10;ELQPFf/g85Jbk2huL+ROjd++VxD6OMzMb5jZorWVunHjSycaXocJKJbMmVJyDYf9cjAB5QOJocoJ&#10;a3iwh8W88zKj1Li7bPm2C7mKEPEpaShCqFNEnxVsyQ9dzRK9k2sshSibHE1D9wi3Fb4lyTtaKiUu&#10;FFTzV8HZZXe1GvBn8+2upj2P3Xa/7MsRw/oDte51288pqMBt+A8/2yujYTQewd+ZeARw/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ponxAAAANwAAAAPAAAAAAAAAAAA&#10;AAAAAKECAABkcnMvZG93bnJldi54bWxQSwUGAAAAAAQABAD5AAAAkgMAAAAA&#10;" strokecolor="#365f91 [2404]" strokeweight="1.5pt">
                  <v:stroke startarrowwidth="narrow" startarrowlength="short" endarrow="block"/>
                </v:shape>
                <w10:wrap anchorx="margin"/>
              </v:group>
            </w:pict>
          </mc:Fallback>
        </mc:AlternateContent>
      </w:r>
    </w:p>
    <w:p w14:paraId="3767F28D" w14:textId="011A9A7B" w:rsidR="00780B4E" w:rsidRDefault="00780B4E" w:rsidP="006C1431">
      <w:pPr>
        <w:spacing w:before="120" w:line="360" w:lineRule="auto"/>
        <w:ind w:firstLine="284"/>
        <w:rPr>
          <w:noProof/>
          <w:lang w:val="es-ES_tradnl" w:eastAsia="es-ES"/>
        </w:rPr>
      </w:pPr>
    </w:p>
    <w:p w14:paraId="29D0D94D" w14:textId="6AEF8B4F" w:rsidR="00780B4E" w:rsidRDefault="00780B4E" w:rsidP="006C1431">
      <w:pPr>
        <w:spacing w:before="120" w:line="360" w:lineRule="auto"/>
        <w:ind w:firstLine="284"/>
        <w:rPr>
          <w:noProof/>
          <w:lang w:val="es-ES_tradnl" w:eastAsia="es-ES"/>
        </w:rPr>
      </w:pPr>
    </w:p>
    <w:p w14:paraId="64506303" w14:textId="2ED69897" w:rsidR="00425150" w:rsidRDefault="00425150" w:rsidP="006C1431">
      <w:pPr>
        <w:spacing w:before="120" w:line="360" w:lineRule="auto"/>
        <w:ind w:firstLine="284"/>
        <w:rPr>
          <w:noProof/>
          <w:lang w:val="es-ES" w:eastAsia="es-ES"/>
        </w:rPr>
      </w:pPr>
    </w:p>
    <w:p w14:paraId="75FC2134" w14:textId="4D2F9472" w:rsidR="00425150" w:rsidRDefault="00425150" w:rsidP="006C1431">
      <w:pPr>
        <w:spacing w:before="120" w:line="360" w:lineRule="auto"/>
        <w:ind w:firstLine="284"/>
        <w:rPr>
          <w:noProof/>
          <w:lang w:val="es-ES" w:eastAsia="es-ES"/>
        </w:rPr>
      </w:pPr>
    </w:p>
    <w:p w14:paraId="0408979F" w14:textId="75E25E08" w:rsidR="00425150" w:rsidRDefault="00425150" w:rsidP="006C1431">
      <w:pPr>
        <w:spacing w:before="120" w:line="360" w:lineRule="auto"/>
        <w:ind w:firstLine="284"/>
        <w:rPr>
          <w:noProof/>
          <w:lang w:val="es-ES" w:eastAsia="es-ES"/>
        </w:rPr>
      </w:pPr>
    </w:p>
    <w:p w14:paraId="50A885F6" w14:textId="77777777" w:rsidR="00780B4E" w:rsidRDefault="00780B4E" w:rsidP="006C1431">
      <w:pPr>
        <w:spacing w:before="120" w:line="360" w:lineRule="auto"/>
        <w:ind w:firstLine="284"/>
        <w:rPr>
          <w:lang w:val="es-ES_tradnl" w:eastAsia="es-ES"/>
        </w:rPr>
      </w:pPr>
    </w:p>
    <w:p w14:paraId="6C280E33" w14:textId="77777777" w:rsidR="00780B4E" w:rsidRDefault="00780B4E" w:rsidP="006C1431">
      <w:pPr>
        <w:spacing w:before="120" w:line="360" w:lineRule="auto"/>
        <w:ind w:firstLine="284"/>
        <w:rPr>
          <w:lang w:val="es-ES_tradnl" w:eastAsia="es-ES"/>
        </w:rPr>
      </w:pPr>
    </w:p>
    <w:p w14:paraId="57B5A094" w14:textId="77777777" w:rsidR="00780B4E" w:rsidRDefault="00780B4E" w:rsidP="006C1431">
      <w:pPr>
        <w:spacing w:before="120" w:line="360" w:lineRule="auto"/>
        <w:ind w:firstLine="284"/>
        <w:rPr>
          <w:lang w:val="es-ES_tradnl" w:eastAsia="es-ES"/>
        </w:rPr>
      </w:pPr>
    </w:p>
    <w:p w14:paraId="6DDE36E3" w14:textId="77777777" w:rsidR="00780B4E" w:rsidRDefault="00780B4E" w:rsidP="006C1431">
      <w:pPr>
        <w:spacing w:before="120" w:line="360" w:lineRule="auto"/>
        <w:ind w:firstLine="284"/>
        <w:rPr>
          <w:lang w:val="es-ES_tradnl" w:eastAsia="es-ES"/>
        </w:rPr>
      </w:pPr>
    </w:p>
    <w:p w14:paraId="00EC9C9A" w14:textId="77777777" w:rsidR="00780B4E" w:rsidRDefault="00780B4E" w:rsidP="006C1431">
      <w:pPr>
        <w:spacing w:before="120" w:line="360" w:lineRule="auto"/>
        <w:ind w:firstLine="284"/>
        <w:rPr>
          <w:lang w:val="es-ES_tradnl" w:eastAsia="es-ES"/>
        </w:rPr>
      </w:pPr>
    </w:p>
    <w:p w14:paraId="0E6A94EC" w14:textId="75974A58" w:rsidR="002F395E" w:rsidRDefault="00780B4E" w:rsidP="006C1431">
      <w:pPr>
        <w:spacing w:before="120" w:line="360" w:lineRule="auto"/>
        <w:ind w:firstLine="284"/>
        <w:rPr>
          <w:lang w:val="es-ES_tradnl" w:eastAsia="es-ES"/>
        </w:rPr>
      </w:pPr>
      <w:r>
        <w:rPr>
          <w:lang w:val="es-ES_tradnl" w:eastAsia="es-ES"/>
        </w:rPr>
        <w:lastRenderedPageBreak/>
        <w:t>En la imagen anterior se observa que por la realización de 4 modificaciones desde la cuenta modificadora (en amarillo) se ha realizado una transferencia de 3 ETH a la cuenta identificadora (en rojo)</w:t>
      </w:r>
      <w:r w:rsidR="00EB6FDA">
        <w:rPr>
          <w:lang w:val="es-ES_tradnl" w:eastAsia="es-ES"/>
        </w:rPr>
        <w:t>, por cada una de ellas</w:t>
      </w:r>
      <w:r>
        <w:rPr>
          <w:lang w:val="es-ES_tradnl" w:eastAsia="es-ES"/>
        </w:rPr>
        <w:t>, su registro dentro la Blockchain</w:t>
      </w:r>
      <w:r w:rsidR="00EB6FDA">
        <w:rPr>
          <w:lang w:val="es-ES_tradnl" w:eastAsia="es-ES"/>
        </w:rPr>
        <w:t xml:space="preserve"> y</w:t>
      </w:r>
      <w:r>
        <w:rPr>
          <w:lang w:val="es-ES_tradnl" w:eastAsia="es-ES"/>
        </w:rPr>
        <w:t xml:space="preserve"> </w:t>
      </w:r>
      <w:r w:rsidR="00EB29F7">
        <w:rPr>
          <w:lang w:val="es-ES_tradnl" w:eastAsia="es-ES"/>
        </w:rPr>
        <w:t>su</w:t>
      </w:r>
      <w:r>
        <w:rPr>
          <w:lang w:val="es-ES_tradnl" w:eastAsia="es-ES"/>
        </w:rPr>
        <w:t xml:space="preserve"> saldo total a favor de ésta última.</w:t>
      </w:r>
      <w:r w:rsidR="002F395E">
        <w:rPr>
          <w:lang w:val="es-ES_tradnl" w:eastAsia="es-ES"/>
        </w:rPr>
        <w:br w:type="page"/>
      </w:r>
    </w:p>
    <w:p w14:paraId="1F69FE59" w14:textId="77777777" w:rsidR="00780B4E" w:rsidRDefault="00780B4E" w:rsidP="006C1431">
      <w:pPr>
        <w:spacing w:before="120" w:line="360" w:lineRule="auto"/>
        <w:ind w:firstLine="284"/>
        <w:rPr>
          <w:lang w:val="es-ES_tradnl" w:eastAsia="es-ES"/>
        </w:rPr>
      </w:pPr>
    </w:p>
    <w:p w14:paraId="4AC73399" w14:textId="75EB7B04" w:rsidR="00F20773" w:rsidRPr="002306F1" w:rsidRDefault="0059644C" w:rsidP="005B6F6B">
      <w:pPr>
        <w:pStyle w:val="Ttulo1"/>
      </w:pPr>
      <w:bookmarkStart w:id="609" w:name="_Toc19108439"/>
      <w:r w:rsidRPr="002306F1">
        <w:t>Test de código.</w:t>
      </w:r>
      <w:bookmarkEnd w:id="609"/>
    </w:p>
    <w:p w14:paraId="4BDB1005" w14:textId="3A3B3137" w:rsidR="00655078" w:rsidRPr="002306F1" w:rsidRDefault="00655078" w:rsidP="00655078">
      <w:pPr>
        <w:spacing w:line="360" w:lineRule="auto"/>
        <w:ind w:firstLine="284"/>
        <w:rPr>
          <w:lang w:val="es-ES_tradnl"/>
        </w:rPr>
      </w:pPr>
      <w:r w:rsidRPr="002306F1">
        <w:rPr>
          <w:lang w:val="es-ES_tradnl"/>
        </w:rPr>
        <w:t>El objetivo de esta sección es comprobar como el código desarrollado cumple con las expectativas, requisitos y criterios técnicos definidos.</w:t>
      </w:r>
      <w:r w:rsidR="00293AFB" w:rsidRPr="002306F1">
        <w:rPr>
          <w:lang w:val="es-ES_tradnl"/>
        </w:rPr>
        <w:t xml:space="preserve"> En concreto se van a realizar los siguientes test para la validación de la aplicación:</w:t>
      </w:r>
    </w:p>
    <w:p w14:paraId="72CCEA08" w14:textId="1D2E5D8B" w:rsidR="00293AFB" w:rsidRPr="002306F1" w:rsidRDefault="00293AFB" w:rsidP="00174F00">
      <w:pPr>
        <w:pStyle w:val="Prrafodelista"/>
        <w:numPr>
          <w:ilvl w:val="0"/>
          <w:numId w:val="15"/>
        </w:numPr>
        <w:spacing w:line="360" w:lineRule="auto"/>
        <w:rPr>
          <w:lang w:val="es-ES_tradnl"/>
        </w:rPr>
      </w:pPr>
      <w:r w:rsidRPr="002306F1">
        <w:rPr>
          <w:lang w:val="es-ES_tradnl"/>
        </w:rPr>
        <w:t>Validación de código.</w:t>
      </w:r>
    </w:p>
    <w:p w14:paraId="325EACD1" w14:textId="7089EC61" w:rsidR="00293AFB" w:rsidRPr="002306F1" w:rsidRDefault="00293AFB" w:rsidP="00174F00">
      <w:pPr>
        <w:pStyle w:val="Prrafodelista"/>
        <w:numPr>
          <w:ilvl w:val="0"/>
          <w:numId w:val="15"/>
        </w:numPr>
        <w:spacing w:line="360" w:lineRule="auto"/>
        <w:rPr>
          <w:lang w:val="es-ES_tradnl"/>
        </w:rPr>
      </w:pPr>
      <w:r w:rsidRPr="002306F1">
        <w:rPr>
          <w:lang w:val="es-ES_tradnl"/>
        </w:rPr>
        <w:t>Test de Smartcontracts.</w:t>
      </w:r>
    </w:p>
    <w:p w14:paraId="6BD8A048" w14:textId="4C3A65F9" w:rsidR="00293AFB" w:rsidRPr="002306F1" w:rsidRDefault="00293AFB" w:rsidP="00174F00">
      <w:pPr>
        <w:pStyle w:val="Prrafodelista"/>
        <w:numPr>
          <w:ilvl w:val="0"/>
          <w:numId w:val="15"/>
        </w:numPr>
        <w:spacing w:line="360" w:lineRule="auto"/>
        <w:rPr>
          <w:lang w:val="es-ES_tradnl"/>
        </w:rPr>
      </w:pPr>
      <w:r w:rsidRPr="002306F1">
        <w:rPr>
          <w:lang w:val="es-ES_tradnl"/>
        </w:rPr>
        <w:t>Validación de objetos JSON.</w:t>
      </w:r>
    </w:p>
    <w:p w14:paraId="31CE782B" w14:textId="5F8C9C53" w:rsidR="00C860DC" w:rsidRPr="002306F1" w:rsidRDefault="00C860DC" w:rsidP="00174F00">
      <w:pPr>
        <w:pStyle w:val="Prrafodelista"/>
        <w:numPr>
          <w:ilvl w:val="0"/>
          <w:numId w:val="15"/>
        </w:numPr>
        <w:spacing w:line="360" w:lineRule="auto"/>
        <w:rPr>
          <w:lang w:val="es-ES_tradnl"/>
        </w:rPr>
      </w:pPr>
      <w:r w:rsidRPr="002306F1">
        <w:rPr>
          <w:lang w:val="es-ES_tradnl"/>
        </w:rPr>
        <w:t>Visualización en diferentes dispositivos.</w:t>
      </w:r>
    </w:p>
    <w:p w14:paraId="0C4B73EC"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610" w:name="_Toc10465170"/>
      <w:bookmarkStart w:id="611" w:name="_Toc10465277"/>
      <w:bookmarkStart w:id="612" w:name="_Toc10541992"/>
      <w:bookmarkStart w:id="613" w:name="_Toc10546373"/>
      <w:bookmarkStart w:id="614" w:name="_Toc10546498"/>
      <w:bookmarkStart w:id="615" w:name="_Toc10547415"/>
      <w:bookmarkStart w:id="616" w:name="_Toc15167579"/>
      <w:bookmarkStart w:id="617" w:name="_Toc15235149"/>
      <w:bookmarkStart w:id="618" w:name="_Toc15684974"/>
      <w:bookmarkStart w:id="619" w:name="_Toc16445739"/>
      <w:bookmarkStart w:id="620" w:name="_Toc16452284"/>
      <w:bookmarkStart w:id="621" w:name="_Toc16891829"/>
      <w:bookmarkStart w:id="622" w:name="_Toc17047616"/>
      <w:bookmarkStart w:id="623" w:name="_Toc17058082"/>
      <w:bookmarkStart w:id="624" w:name="_Toc17838006"/>
      <w:bookmarkStart w:id="625" w:name="_Toc17840711"/>
      <w:bookmarkStart w:id="626" w:name="_Toc17931038"/>
      <w:bookmarkStart w:id="627" w:name="_Toc18019012"/>
      <w:bookmarkStart w:id="628" w:name="_Toc18442533"/>
      <w:bookmarkStart w:id="629" w:name="_Toc18442645"/>
      <w:bookmarkStart w:id="630" w:name="_Toc18660326"/>
      <w:bookmarkStart w:id="631" w:name="_Toc18781529"/>
      <w:bookmarkStart w:id="632" w:name="_Toc18786434"/>
      <w:bookmarkStart w:id="633" w:name="_Toc18948216"/>
      <w:bookmarkStart w:id="634" w:name="_Toc19101098"/>
      <w:bookmarkStart w:id="635" w:name="_Toc19108440"/>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14:paraId="468E7D48"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636" w:name="_Toc10465171"/>
      <w:bookmarkStart w:id="637" w:name="_Toc10465278"/>
      <w:bookmarkStart w:id="638" w:name="_Toc10541993"/>
      <w:bookmarkStart w:id="639" w:name="_Toc10546374"/>
      <w:bookmarkStart w:id="640" w:name="_Toc10546499"/>
      <w:bookmarkStart w:id="641" w:name="_Toc10547416"/>
      <w:bookmarkStart w:id="642" w:name="_Toc15167580"/>
      <w:bookmarkStart w:id="643" w:name="_Toc15235150"/>
      <w:bookmarkStart w:id="644" w:name="_Toc15684975"/>
      <w:bookmarkStart w:id="645" w:name="_Toc16445740"/>
      <w:bookmarkStart w:id="646" w:name="_Toc16452285"/>
      <w:bookmarkStart w:id="647" w:name="_Toc16891830"/>
      <w:bookmarkStart w:id="648" w:name="_Toc17047617"/>
      <w:bookmarkStart w:id="649" w:name="_Toc17058083"/>
      <w:bookmarkStart w:id="650" w:name="_Toc17838007"/>
      <w:bookmarkStart w:id="651" w:name="_Toc17840712"/>
      <w:bookmarkStart w:id="652" w:name="_Toc17931039"/>
      <w:bookmarkStart w:id="653" w:name="_Toc18019013"/>
      <w:bookmarkStart w:id="654" w:name="_Toc18442534"/>
      <w:bookmarkStart w:id="655" w:name="_Toc18442646"/>
      <w:bookmarkStart w:id="656" w:name="_Toc18660327"/>
      <w:bookmarkStart w:id="657" w:name="_Toc18781530"/>
      <w:bookmarkStart w:id="658" w:name="_Toc18786435"/>
      <w:bookmarkStart w:id="659" w:name="_Toc18948217"/>
      <w:bookmarkStart w:id="660" w:name="_Toc19101099"/>
      <w:bookmarkStart w:id="661" w:name="_Toc19108441"/>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p>
    <w:p w14:paraId="2FB52282" w14:textId="45AADA88" w:rsidR="00585FDB" w:rsidRPr="002306F1" w:rsidRDefault="00585FDB" w:rsidP="005F12FE">
      <w:pPr>
        <w:pStyle w:val="Ttulo2"/>
      </w:pPr>
      <w:bookmarkStart w:id="662" w:name="_Toc19108442"/>
      <w:r w:rsidRPr="002306F1">
        <w:t>Validación de código</w:t>
      </w:r>
      <w:bookmarkEnd w:id="662"/>
    </w:p>
    <w:p w14:paraId="52F9A16E" w14:textId="67EC838B" w:rsidR="00585FDB" w:rsidRPr="002306F1" w:rsidRDefault="00293AFB" w:rsidP="00293AFB">
      <w:pPr>
        <w:spacing w:line="360" w:lineRule="auto"/>
        <w:ind w:firstLine="284"/>
        <w:rPr>
          <w:lang w:val="es-ES_tradnl"/>
        </w:rPr>
      </w:pPr>
      <w:r w:rsidRPr="002306F1">
        <w:rPr>
          <w:lang w:val="es-ES_tradnl"/>
        </w:rPr>
        <w:t>En el capítulo 3</w:t>
      </w:r>
      <w:r w:rsidR="00BA06B5">
        <w:rPr>
          <w:lang w:val="es-ES_tradnl"/>
        </w:rPr>
        <w:t xml:space="preserve"> (PetChain. Especificación de requisitos)</w:t>
      </w:r>
      <w:r w:rsidRPr="002306F1">
        <w:rPr>
          <w:lang w:val="es-ES_tradnl"/>
        </w:rPr>
        <w:t xml:space="preserve"> se hizo una enumeración de los requisitos necesarios para la implementación de Petchain, en concreto dentro de los requisitos no funcionales, se estableció la necesidad de la validación del código según los estándares del W3C (NFR</w:t>
      </w:r>
      <w:r w:rsidR="00521D3D">
        <w:rPr>
          <w:lang w:val="es-ES_tradnl"/>
        </w:rPr>
        <w:t>-</w:t>
      </w:r>
      <w:r w:rsidRPr="002306F1">
        <w:rPr>
          <w:lang w:val="es-ES_tradnl"/>
        </w:rPr>
        <w:t>0008)</w:t>
      </w:r>
      <w:r w:rsidR="0096633D" w:rsidRPr="002306F1">
        <w:rPr>
          <w:lang w:val="es-ES_tradnl"/>
        </w:rPr>
        <w:t>.</w:t>
      </w:r>
    </w:p>
    <w:p w14:paraId="6BB109FC" w14:textId="77777777" w:rsidR="0096633D" w:rsidRPr="002306F1" w:rsidRDefault="0096633D" w:rsidP="00293AFB">
      <w:pPr>
        <w:spacing w:line="360" w:lineRule="auto"/>
        <w:ind w:firstLine="284"/>
        <w:rPr>
          <w:lang w:val="es-ES_tradnl"/>
        </w:rPr>
      </w:pPr>
      <w:r w:rsidRPr="002306F1">
        <w:rPr>
          <w:lang w:val="es-ES_tradnl"/>
        </w:rPr>
        <w:t>Para la realización de estas pruebas se han cargado los ficheros estáticos (</w:t>
      </w:r>
      <w:r w:rsidRPr="002306F1">
        <w:rPr>
          <w:i/>
          <w:lang w:val="es-ES_tradnl"/>
        </w:rPr>
        <w:t>*.html y *.css</w:t>
      </w:r>
      <w:r w:rsidRPr="002306F1">
        <w:rPr>
          <w:lang w:val="es-ES_tradnl"/>
        </w:rPr>
        <w:t xml:space="preserve">) en la página web </w:t>
      </w:r>
      <w:hyperlink r:id="rId184" w:anchor="file" w:history="1">
        <w:r w:rsidRPr="00D23A06">
          <w:rPr>
            <w:i/>
            <w:color w:val="0000FF"/>
            <w:u w:val="single"/>
            <w:lang w:val="es-ES_tradnl"/>
          </w:rPr>
          <w:t>https://validator.w3.org/nu/#file</w:t>
        </w:r>
      </w:hyperlink>
      <w:r w:rsidRPr="002306F1">
        <w:rPr>
          <w:lang w:val="es-ES_tradnl"/>
        </w:rPr>
        <w:t xml:space="preserve"> con el objeto de conocer el nivel de cumplimiento del código desarrollado. </w:t>
      </w:r>
    </w:p>
    <w:p w14:paraId="2480B8D5" w14:textId="30457779" w:rsidR="0096633D" w:rsidRPr="002306F1" w:rsidRDefault="0096633D" w:rsidP="00CA218E">
      <w:pPr>
        <w:pStyle w:val="Ttulo3"/>
      </w:pPr>
      <w:bookmarkStart w:id="663" w:name="_Toc10465173"/>
      <w:bookmarkStart w:id="664" w:name="_Toc10465280"/>
      <w:bookmarkStart w:id="665" w:name="_Toc10541995"/>
      <w:bookmarkStart w:id="666" w:name="_Toc10546376"/>
      <w:bookmarkStart w:id="667" w:name="_Toc10546501"/>
      <w:bookmarkStart w:id="668" w:name="_Toc10547418"/>
      <w:bookmarkStart w:id="669" w:name="_Toc10546502"/>
      <w:bookmarkStart w:id="670" w:name="_Toc10547419"/>
      <w:bookmarkStart w:id="671" w:name="_Toc10546503"/>
      <w:bookmarkStart w:id="672" w:name="_Toc10547420"/>
      <w:bookmarkStart w:id="673" w:name="_Toc10546504"/>
      <w:bookmarkStart w:id="674" w:name="_Toc10547421"/>
      <w:bookmarkStart w:id="675" w:name="_Toc19108443"/>
      <w:bookmarkEnd w:id="663"/>
      <w:bookmarkEnd w:id="664"/>
      <w:bookmarkEnd w:id="665"/>
      <w:bookmarkEnd w:id="666"/>
      <w:bookmarkEnd w:id="667"/>
      <w:bookmarkEnd w:id="668"/>
      <w:bookmarkEnd w:id="669"/>
      <w:bookmarkEnd w:id="670"/>
      <w:bookmarkEnd w:id="671"/>
      <w:bookmarkEnd w:id="672"/>
      <w:bookmarkEnd w:id="673"/>
      <w:bookmarkEnd w:id="674"/>
      <w:r w:rsidRPr="002306F1">
        <w:t>Validación inicial</w:t>
      </w:r>
      <w:r w:rsidR="0044456C" w:rsidRPr="002306F1">
        <w:t xml:space="preserve"> (*.html)</w:t>
      </w:r>
      <w:bookmarkEnd w:id="675"/>
    </w:p>
    <w:p w14:paraId="12A13260" w14:textId="099729D5" w:rsidR="0096633D" w:rsidRPr="002306F1" w:rsidRDefault="0096633D" w:rsidP="00293AFB">
      <w:pPr>
        <w:spacing w:line="360" w:lineRule="auto"/>
        <w:ind w:firstLine="284"/>
        <w:rPr>
          <w:lang w:val="es-ES_tradnl"/>
        </w:rPr>
      </w:pPr>
      <w:r w:rsidRPr="002306F1">
        <w:rPr>
          <w:lang w:val="es-ES_tradnl"/>
        </w:rPr>
        <w:t>Basándonos en las pruebas realizadas, los ficheros *.html de Petchain arrojan los siguientes resultados:</w:t>
      </w:r>
    </w:p>
    <w:tbl>
      <w:tblPr>
        <w:tblStyle w:val="Tablaconcuadrcula"/>
        <w:tblW w:w="0" w:type="auto"/>
        <w:tblInd w:w="562" w:type="dxa"/>
        <w:tblLayout w:type="fixed"/>
        <w:tblLook w:val="04A0" w:firstRow="1" w:lastRow="0" w:firstColumn="1" w:lastColumn="0" w:noHBand="0" w:noVBand="1"/>
      </w:tblPr>
      <w:tblGrid>
        <w:gridCol w:w="1843"/>
        <w:gridCol w:w="4253"/>
        <w:gridCol w:w="1134"/>
      </w:tblGrid>
      <w:tr w:rsidR="0096633D" w:rsidRPr="002306F1" w14:paraId="7F9871F5" w14:textId="77777777" w:rsidTr="007C0C99">
        <w:trPr>
          <w:tblHeader/>
        </w:trPr>
        <w:tc>
          <w:tcPr>
            <w:tcW w:w="7230" w:type="dxa"/>
            <w:gridSpan w:val="3"/>
            <w:shd w:val="clear" w:color="auto" w:fill="BFBFBF" w:themeFill="background1" w:themeFillShade="BF"/>
          </w:tcPr>
          <w:p w14:paraId="578E0D13" w14:textId="5219670D" w:rsidR="0096633D" w:rsidRPr="002306F1" w:rsidRDefault="0096633D" w:rsidP="00C117E0">
            <w:pPr>
              <w:spacing w:before="120" w:after="120"/>
              <w:jc w:val="center"/>
              <w:rPr>
                <w:b/>
                <w:color w:val="FFFFFF"/>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(*.html)</w:t>
            </w:r>
          </w:p>
        </w:tc>
      </w:tr>
      <w:tr w:rsidR="004B7F61" w:rsidRPr="002306F1" w14:paraId="5A49F455" w14:textId="77777777" w:rsidTr="007C0C99">
        <w:tc>
          <w:tcPr>
            <w:tcW w:w="1843" w:type="dxa"/>
            <w:vAlign w:val="center"/>
          </w:tcPr>
          <w:p w14:paraId="1658BEF7" w14:textId="2EC0F120" w:rsidR="004B7F61" w:rsidRPr="002306F1" w:rsidRDefault="004B7F61" w:rsidP="004B7F61">
            <w:pPr>
              <w:jc w:val="left"/>
              <w:rPr>
                <w:lang w:val="es-ES_tradnl"/>
              </w:rPr>
            </w:pPr>
            <w:r w:rsidRPr="002306F1">
              <w:rPr>
                <w:lang w:val="es-ES_tradnl"/>
              </w:rPr>
              <w:t>Login.html</w:t>
            </w:r>
          </w:p>
        </w:tc>
        <w:tc>
          <w:tcPr>
            <w:tcW w:w="4253" w:type="dxa"/>
            <w:tcBorders>
              <w:right w:val="single" w:sz="4" w:space="0" w:color="auto"/>
            </w:tcBorders>
            <w:vAlign w:val="center"/>
          </w:tcPr>
          <w:p w14:paraId="65A2C00D" w14:textId="050AF691" w:rsidR="004B7F61" w:rsidRPr="002306F1" w:rsidRDefault="004B7F61" w:rsidP="00174F00">
            <w:pPr>
              <w:pStyle w:val="Prrafodelista"/>
              <w:numPr>
                <w:ilvl w:val="0"/>
                <w:numId w:val="16"/>
              </w:numPr>
              <w:jc w:val="left"/>
              <w:rPr>
                <w:b/>
                <w:noProof/>
                <w:color w:val="00B050"/>
                <w:lang w:val="es-ES_tradnl" w:eastAsia="es-ES"/>
              </w:rPr>
            </w:pPr>
            <w:r w:rsidRPr="002306F1">
              <w:rPr>
                <w:b/>
                <w:noProof/>
                <w:color w:val="00B050"/>
                <w:lang w:val="es-ES_tradnl" w:eastAsia="es-ES"/>
              </w:rPr>
              <w:t>OK</w:t>
            </w:r>
          </w:p>
        </w:tc>
        <w:tc>
          <w:tcPr>
            <w:tcW w:w="1134" w:type="dxa"/>
            <w:tcBorders>
              <w:left w:val="single" w:sz="4" w:space="0" w:color="auto"/>
            </w:tcBorders>
            <w:vAlign w:val="center"/>
          </w:tcPr>
          <w:p w14:paraId="2FAEA703" w14:textId="07A8EA89" w:rsidR="004B7F61" w:rsidRPr="002306F1" w:rsidRDefault="004B7F61" w:rsidP="004B7F61">
            <w:pPr>
              <w:spacing w:line="240" w:lineRule="atLeast"/>
              <w:jc w:val="center"/>
              <w:rPr>
                <w:lang w:val="es-ES_tradnl"/>
              </w:rPr>
            </w:pPr>
            <w:r w:rsidRPr="002306F1">
              <w:rPr>
                <w:noProof/>
                <w:lang w:val="es-ES" w:eastAsia="es-ES"/>
              </w:rPr>
              <w:drawing>
                <wp:inline distT="0" distB="0" distL="0" distR="0" wp14:anchorId="763A4E67" wp14:editId="04F8C8CC">
                  <wp:extent cx="247650" cy="247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2010184B" w14:textId="77777777" w:rsidTr="007C0C99">
        <w:trPr>
          <w:trHeight w:val="486"/>
        </w:trPr>
        <w:tc>
          <w:tcPr>
            <w:tcW w:w="1843" w:type="dxa"/>
            <w:vAlign w:val="center"/>
          </w:tcPr>
          <w:p w14:paraId="622F3D57" w14:textId="3AEF1877" w:rsidR="004B7F61" w:rsidRPr="002306F1" w:rsidRDefault="004B7F61" w:rsidP="004B7F61">
            <w:pPr>
              <w:jc w:val="left"/>
              <w:rPr>
                <w:lang w:val="es-ES_tradnl"/>
              </w:rPr>
            </w:pPr>
            <w:r w:rsidRPr="002306F1">
              <w:rPr>
                <w:lang w:val="es-ES_tradnl"/>
              </w:rPr>
              <w:t>Contacto.html</w:t>
            </w:r>
          </w:p>
        </w:tc>
        <w:tc>
          <w:tcPr>
            <w:tcW w:w="4253" w:type="dxa"/>
            <w:vAlign w:val="center"/>
          </w:tcPr>
          <w:p w14:paraId="5340BCCD" w14:textId="77777777"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6</w:t>
            </w:r>
          </w:p>
          <w:p w14:paraId="495111FD" w14:textId="3678512F" w:rsidR="004B7F61" w:rsidRPr="002306F1" w:rsidRDefault="004B7F61" w:rsidP="00174F00">
            <w:pPr>
              <w:pStyle w:val="Prrafodelista"/>
              <w:numPr>
                <w:ilvl w:val="0"/>
                <w:numId w:val="17"/>
              </w:numPr>
              <w:ind w:left="714" w:hanging="357"/>
              <w:jc w:val="left"/>
              <w:rPr>
                <w:lang w:val="es-ES_tradnl"/>
              </w:rPr>
            </w:pPr>
            <w:r w:rsidRPr="002306F1">
              <w:rPr>
                <w:b/>
                <w:noProof/>
                <w:color w:val="0070C0"/>
                <w:lang w:val="es-ES_tradnl" w:eastAsia="es-ES"/>
              </w:rPr>
              <w:t>Warnings: 6</w:t>
            </w:r>
          </w:p>
        </w:tc>
        <w:tc>
          <w:tcPr>
            <w:tcW w:w="1134" w:type="dxa"/>
            <w:vAlign w:val="center"/>
          </w:tcPr>
          <w:p w14:paraId="462BF984" w14:textId="3A81B191" w:rsidR="004B7F61" w:rsidRPr="002306F1" w:rsidRDefault="004B7F61" w:rsidP="004B7F61">
            <w:pPr>
              <w:spacing w:line="240" w:lineRule="atLeast"/>
              <w:jc w:val="center"/>
              <w:rPr>
                <w:lang w:val="es-ES_tradnl"/>
              </w:rPr>
            </w:pPr>
            <w:r w:rsidRPr="002306F1">
              <w:rPr>
                <w:noProof/>
                <w:lang w:val="es-ES" w:eastAsia="es-ES"/>
              </w:rPr>
              <w:drawing>
                <wp:inline distT="0" distB="0" distL="0" distR="0" wp14:anchorId="1C85CD83" wp14:editId="573C002B">
                  <wp:extent cx="247650" cy="247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oss-sign.gif"/>
                          <pic:cNvPicPr/>
                        </pic:nvPicPr>
                        <pic:blipFill>
                          <a:blip r:embed="rId186">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64955208" w14:textId="77777777" w:rsidTr="007C0C99">
        <w:tc>
          <w:tcPr>
            <w:tcW w:w="1843" w:type="dxa"/>
            <w:vAlign w:val="center"/>
          </w:tcPr>
          <w:p w14:paraId="0FCA33DD" w14:textId="3512CCB5" w:rsidR="004B7F61" w:rsidRPr="002306F1" w:rsidRDefault="004B7F61" w:rsidP="004B7F61">
            <w:pPr>
              <w:jc w:val="left"/>
              <w:rPr>
                <w:lang w:val="es-ES_tradnl"/>
              </w:rPr>
            </w:pPr>
            <w:r w:rsidRPr="002306F1">
              <w:rPr>
                <w:lang w:val="es-ES_tradnl"/>
              </w:rPr>
              <w:t>Addpet.html</w:t>
            </w:r>
          </w:p>
        </w:tc>
        <w:tc>
          <w:tcPr>
            <w:tcW w:w="4253" w:type="dxa"/>
            <w:vAlign w:val="center"/>
          </w:tcPr>
          <w:p w14:paraId="60F3EEBA" w14:textId="77777777"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9</w:t>
            </w:r>
          </w:p>
          <w:p w14:paraId="5B346460" w14:textId="6AE8624D" w:rsidR="004B7F61" w:rsidRPr="002306F1" w:rsidRDefault="004B7F61" w:rsidP="00174F00">
            <w:pPr>
              <w:pStyle w:val="Prrafodelista"/>
              <w:numPr>
                <w:ilvl w:val="0"/>
                <w:numId w:val="17"/>
              </w:numPr>
              <w:ind w:left="714" w:hanging="357"/>
              <w:jc w:val="left"/>
              <w:rPr>
                <w:b/>
                <w:noProof/>
                <w:lang w:val="es-ES_tradnl" w:eastAsia="es-ES"/>
              </w:rPr>
            </w:pPr>
            <w:r w:rsidRPr="002306F1">
              <w:rPr>
                <w:b/>
                <w:noProof/>
                <w:color w:val="0070C0"/>
                <w:lang w:val="es-ES_tradnl" w:eastAsia="es-ES"/>
              </w:rPr>
              <w:t>Warnings: 6</w:t>
            </w:r>
          </w:p>
        </w:tc>
        <w:tc>
          <w:tcPr>
            <w:tcW w:w="1134" w:type="dxa"/>
            <w:vAlign w:val="center"/>
          </w:tcPr>
          <w:p w14:paraId="03FB8E78" w14:textId="1949AC14"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2A34153C" wp14:editId="33DF4518">
                  <wp:extent cx="250190" cy="2501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490863E5" w14:textId="77777777" w:rsidTr="007C0C99">
        <w:tc>
          <w:tcPr>
            <w:tcW w:w="1843" w:type="dxa"/>
            <w:vAlign w:val="center"/>
          </w:tcPr>
          <w:p w14:paraId="3D3EFDE2" w14:textId="49429754" w:rsidR="004B7F61" w:rsidRPr="002306F1" w:rsidRDefault="004B7F61" w:rsidP="004B7F61">
            <w:pPr>
              <w:jc w:val="left"/>
              <w:rPr>
                <w:lang w:val="es-ES_tradnl"/>
              </w:rPr>
            </w:pPr>
            <w:r w:rsidRPr="002306F1">
              <w:rPr>
                <w:lang w:val="es-ES_tradnl"/>
              </w:rPr>
              <w:t>Deletepet.html</w:t>
            </w:r>
          </w:p>
        </w:tc>
        <w:tc>
          <w:tcPr>
            <w:tcW w:w="4253" w:type="dxa"/>
            <w:vAlign w:val="center"/>
          </w:tcPr>
          <w:p w14:paraId="6F82F06A" w14:textId="77777777"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9</w:t>
            </w:r>
          </w:p>
          <w:p w14:paraId="349EA1C4" w14:textId="0D4DFF15" w:rsidR="004B7F61" w:rsidRPr="002306F1" w:rsidRDefault="004B7F61" w:rsidP="00174F00">
            <w:pPr>
              <w:pStyle w:val="Prrafodelista"/>
              <w:numPr>
                <w:ilvl w:val="0"/>
                <w:numId w:val="17"/>
              </w:numPr>
              <w:ind w:left="714" w:hanging="357"/>
              <w:jc w:val="left"/>
              <w:rPr>
                <w:b/>
                <w:noProof/>
                <w:lang w:val="es-ES_tradnl" w:eastAsia="es-ES"/>
              </w:rPr>
            </w:pPr>
            <w:r w:rsidRPr="002306F1">
              <w:rPr>
                <w:b/>
                <w:noProof/>
                <w:color w:val="0070C0"/>
                <w:lang w:val="es-ES_tradnl" w:eastAsia="es-ES"/>
              </w:rPr>
              <w:t>Warnings: 4</w:t>
            </w:r>
          </w:p>
        </w:tc>
        <w:tc>
          <w:tcPr>
            <w:tcW w:w="1134" w:type="dxa"/>
            <w:vAlign w:val="center"/>
          </w:tcPr>
          <w:p w14:paraId="44B0ADCD" w14:textId="795E5674"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3327A6A3" wp14:editId="176A6A89">
                  <wp:extent cx="250190" cy="2501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7AD398C" w14:textId="77777777" w:rsidTr="007C0C99">
        <w:tc>
          <w:tcPr>
            <w:tcW w:w="1843" w:type="dxa"/>
            <w:vAlign w:val="center"/>
          </w:tcPr>
          <w:p w14:paraId="6ECAD1FB" w14:textId="1873741B" w:rsidR="004B7F61" w:rsidRPr="002306F1" w:rsidRDefault="004B7F61" w:rsidP="004B7F61">
            <w:pPr>
              <w:jc w:val="left"/>
              <w:rPr>
                <w:lang w:val="es-ES_tradnl"/>
              </w:rPr>
            </w:pPr>
            <w:r w:rsidRPr="002306F1">
              <w:rPr>
                <w:lang w:val="es-ES_tradnl"/>
              </w:rPr>
              <w:t>Updatepet.html</w:t>
            </w:r>
          </w:p>
        </w:tc>
        <w:tc>
          <w:tcPr>
            <w:tcW w:w="4253" w:type="dxa"/>
            <w:vAlign w:val="center"/>
          </w:tcPr>
          <w:p w14:paraId="0DDD026C" w14:textId="5EE204F5"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12</w:t>
            </w:r>
          </w:p>
          <w:p w14:paraId="75E680CB" w14:textId="32CEE36C"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0070C0"/>
                <w:lang w:val="es-ES_tradnl" w:eastAsia="es-ES"/>
              </w:rPr>
              <w:t>Warnings: 6</w:t>
            </w:r>
          </w:p>
        </w:tc>
        <w:tc>
          <w:tcPr>
            <w:tcW w:w="1134" w:type="dxa"/>
            <w:vAlign w:val="center"/>
          </w:tcPr>
          <w:p w14:paraId="26E7DA44" w14:textId="32C789FC"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2C054BC2" wp14:editId="6885C1D0">
                  <wp:extent cx="250190" cy="250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1C4515BF" w14:textId="77777777" w:rsidTr="007C0C99">
        <w:tc>
          <w:tcPr>
            <w:tcW w:w="1843" w:type="dxa"/>
            <w:vAlign w:val="center"/>
          </w:tcPr>
          <w:p w14:paraId="2C3FD0EA" w14:textId="3821B297" w:rsidR="004B7F61" w:rsidRPr="002306F1" w:rsidRDefault="004B7F61" w:rsidP="004B7F61">
            <w:pPr>
              <w:jc w:val="left"/>
              <w:rPr>
                <w:lang w:val="es-ES_tradnl"/>
              </w:rPr>
            </w:pPr>
            <w:r w:rsidRPr="002306F1">
              <w:rPr>
                <w:lang w:val="es-ES_tradnl"/>
              </w:rPr>
              <w:t>Licencia.html</w:t>
            </w:r>
          </w:p>
        </w:tc>
        <w:tc>
          <w:tcPr>
            <w:tcW w:w="4253" w:type="dxa"/>
            <w:vAlign w:val="center"/>
          </w:tcPr>
          <w:p w14:paraId="473535CF" w14:textId="77777777"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p w14:paraId="273E6545" w14:textId="3A83FFD9"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0070C0"/>
                <w:lang w:val="es-ES_tradnl" w:eastAsia="es-ES"/>
              </w:rPr>
              <w:t>Warnings: 6</w:t>
            </w:r>
          </w:p>
        </w:tc>
        <w:tc>
          <w:tcPr>
            <w:tcW w:w="1134" w:type="dxa"/>
            <w:vAlign w:val="center"/>
          </w:tcPr>
          <w:p w14:paraId="1FBFCDC1" w14:textId="0C5D60CB"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755700B8" wp14:editId="6E6943AB">
                  <wp:extent cx="250190" cy="2501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055EA8A" w14:textId="77777777" w:rsidTr="007C0C99">
        <w:trPr>
          <w:trHeight w:val="530"/>
        </w:trPr>
        <w:tc>
          <w:tcPr>
            <w:tcW w:w="1843" w:type="dxa"/>
            <w:vAlign w:val="center"/>
          </w:tcPr>
          <w:p w14:paraId="02A7F350" w14:textId="2B83482C" w:rsidR="004B7F61" w:rsidRPr="002306F1" w:rsidRDefault="004B7F61" w:rsidP="004B7F61">
            <w:pPr>
              <w:jc w:val="left"/>
              <w:rPr>
                <w:lang w:val="es-ES_tradnl"/>
              </w:rPr>
            </w:pPr>
            <w:r w:rsidRPr="002306F1">
              <w:rPr>
                <w:lang w:val="es-ES_tradnl"/>
              </w:rPr>
              <w:t>index.html</w:t>
            </w:r>
          </w:p>
        </w:tc>
        <w:tc>
          <w:tcPr>
            <w:tcW w:w="4253" w:type="dxa"/>
            <w:vAlign w:val="center"/>
          </w:tcPr>
          <w:p w14:paraId="002DF6A5" w14:textId="66747C4D"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6</w:t>
            </w:r>
          </w:p>
        </w:tc>
        <w:tc>
          <w:tcPr>
            <w:tcW w:w="1134" w:type="dxa"/>
            <w:vAlign w:val="center"/>
          </w:tcPr>
          <w:p w14:paraId="7E5BBC5B" w14:textId="1DD17848" w:rsidR="004B7F61" w:rsidRPr="002306F1" w:rsidRDefault="004B7F61" w:rsidP="00BA06B5">
            <w:pPr>
              <w:keepNext/>
              <w:spacing w:line="240" w:lineRule="atLeast"/>
              <w:jc w:val="center"/>
              <w:rPr>
                <w:noProof/>
                <w:lang w:val="es-ES_tradnl" w:eastAsia="es-ES"/>
              </w:rPr>
            </w:pPr>
            <w:r w:rsidRPr="002306F1">
              <w:rPr>
                <w:noProof/>
                <w:lang w:val="es-ES" w:eastAsia="es-ES"/>
              </w:rPr>
              <w:drawing>
                <wp:inline distT="0" distB="0" distL="0" distR="0" wp14:anchorId="080021A0" wp14:editId="5755E1AB">
                  <wp:extent cx="250190" cy="2501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5C5402E7" w14:textId="3B3CA747" w:rsidR="00BA06B5" w:rsidRDefault="00BA06B5" w:rsidP="00BA06B5">
      <w:pPr>
        <w:pStyle w:val="Descripcin"/>
        <w:jc w:val="center"/>
      </w:pPr>
      <w:bookmarkStart w:id="676" w:name="_Toc19108343"/>
      <w:r>
        <w:t xml:space="preserve">Tabla </w:t>
      </w:r>
      <w:r>
        <w:fldChar w:fldCharType="begin"/>
      </w:r>
      <w:r>
        <w:instrText xml:space="preserve"> SEQ Tabla \* ARABIC </w:instrText>
      </w:r>
      <w:r>
        <w:fldChar w:fldCharType="separate"/>
      </w:r>
      <w:r w:rsidR="000C7064">
        <w:rPr>
          <w:noProof/>
        </w:rPr>
        <w:t>55</w:t>
      </w:r>
      <w:r>
        <w:fldChar w:fldCharType="end"/>
      </w:r>
      <w:r>
        <w:t xml:space="preserve">: </w:t>
      </w:r>
      <w:r w:rsidRPr="00043337">
        <w:t>Resultados de la validación inicial de los ficheros html</w:t>
      </w:r>
      <w:bookmarkEnd w:id="676"/>
    </w:p>
    <w:p w14:paraId="2F6B2635" w14:textId="5FD4E54E" w:rsidR="00B04A7C" w:rsidRPr="002306F1" w:rsidRDefault="00BA06B5" w:rsidP="00BA06B5">
      <w:pPr>
        <w:pStyle w:val="Descripcin"/>
        <w:spacing w:before="120" w:after="120"/>
        <w:rPr>
          <w:lang w:val="es-ES_tradnl"/>
        </w:rPr>
      </w:pPr>
      <w:r>
        <w:rPr>
          <w:noProof/>
        </w:rPr>
        <w:lastRenderedPageBreak/>
        <mc:AlternateContent>
          <mc:Choice Requires="wps">
            <w:drawing>
              <wp:anchor distT="0" distB="0" distL="114300" distR="114300" simplePos="0" relativeHeight="251915264" behindDoc="0" locked="0" layoutInCell="1" allowOverlap="1" wp14:anchorId="1FDBF54D" wp14:editId="17BB1CEB">
                <wp:simplePos x="0" y="0"/>
                <wp:positionH relativeFrom="column">
                  <wp:posOffset>365125</wp:posOffset>
                </wp:positionH>
                <wp:positionV relativeFrom="paragraph">
                  <wp:posOffset>2660650</wp:posOffset>
                </wp:positionV>
                <wp:extent cx="502920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6B4437D1" w14:textId="1A300F14" w:rsidR="00BA06B5" w:rsidRPr="00AC4E25" w:rsidRDefault="00BA06B5" w:rsidP="00BA06B5">
                            <w:pPr>
                              <w:pStyle w:val="Descripcin"/>
                              <w:rPr>
                                <w:noProof/>
                              </w:rPr>
                            </w:pPr>
                            <w:bookmarkStart w:id="677" w:name="_Toc19108203"/>
                            <w:r>
                              <w:t xml:space="preserve">Ilustración </w:t>
                            </w:r>
                            <w:r>
                              <w:fldChar w:fldCharType="begin"/>
                            </w:r>
                            <w:r>
                              <w:instrText xml:space="preserve"> SEQ Ilustración \* ARABIC </w:instrText>
                            </w:r>
                            <w:r>
                              <w:fldChar w:fldCharType="separate"/>
                            </w:r>
                            <w:r>
                              <w:rPr>
                                <w:noProof/>
                              </w:rPr>
                              <w:t>40</w:t>
                            </w:r>
                            <w:r>
                              <w:fldChar w:fldCharType="end"/>
                            </w:r>
                            <w:r>
                              <w:t xml:space="preserve">: </w:t>
                            </w:r>
                            <w:r w:rsidRPr="00CF71B2">
                              <w:t>: Resultados W3C de la validación de index.html (Fuente: https://validator.w3.org/</w:t>
                            </w:r>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BF54D" id="Cuadro de texto 160" o:spid="_x0000_s1116" type="#_x0000_t202" style="position:absolute;left:0;text-align:left;margin-left:28.75pt;margin-top:209.5pt;width:396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" stroked="f">
                <v:textbox style="mso-fit-shape-to-text:t" inset="0,0,0,0">
                  <w:txbxContent>
                    <w:p w14:paraId="6B4437D1" w14:textId="1A300F14" w:rsidR="00BA06B5" w:rsidRPr="00AC4E25" w:rsidRDefault="00BA06B5" w:rsidP="00BA06B5">
                      <w:pPr>
                        <w:pStyle w:val="Descripcin"/>
                        <w:rPr>
                          <w:noProof/>
                        </w:rPr>
                      </w:pPr>
                      <w:bookmarkStart w:id="678" w:name="_Toc19108203"/>
                      <w:r>
                        <w:t xml:space="preserve">Ilustración </w:t>
                      </w:r>
                      <w:r>
                        <w:fldChar w:fldCharType="begin"/>
                      </w:r>
                      <w:r>
                        <w:instrText xml:space="preserve"> SEQ Ilustración \* ARABIC </w:instrText>
                      </w:r>
                      <w:r>
                        <w:fldChar w:fldCharType="separate"/>
                      </w:r>
                      <w:r>
                        <w:rPr>
                          <w:noProof/>
                        </w:rPr>
                        <w:t>40</w:t>
                      </w:r>
                      <w:r>
                        <w:fldChar w:fldCharType="end"/>
                      </w:r>
                      <w:r>
                        <w:t xml:space="preserve">: </w:t>
                      </w:r>
                      <w:r w:rsidRPr="00CF71B2">
                        <w:t>: Resultados W3C de la validación de index.html (Fuente: https://validator.w3.org/</w:t>
                      </w:r>
                      <w:bookmarkEnd w:id="678"/>
                    </w:p>
                  </w:txbxContent>
                </v:textbox>
                <w10:wrap type="topAndBottom"/>
              </v:shape>
            </w:pict>
          </mc:Fallback>
        </mc:AlternateContent>
      </w:r>
      <w:r w:rsidRPr="002306F1">
        <w:rPr>
          <w:noProof/>
          <w:lang w:val="es-ES" w:eastAsia="es-ES"/>
        </w:rPr>
        <w:drawing>
          <wp:anchor distT="0" distB="0" distL="114300" distR="114300" simplePos="0" relativeHeight="251872256" behindDoc="0" locked="0" layoutInCell="1" allowOverlap="1" wp14:anchorId="1D510719" wp14:editId="17D4BFD7">
            <wp:simplePos x="0" y="0"/>
            <wp:positionH relativeFrom="margin">
              <wp:align>center</wp:align>
            </wp:positionH>
            <wp:positionV relativeFrom="paragraph">
              <wp:posOffset>19110</wp:posOffset>
            </wp:positionV>
            <wp:extent cx="5029200" cy="2584488"/>
            <wp:effectExtent l="19050" t="19050" r="19050" b="2540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l="2585" t="13463" r="3622" b="799"/>
                    <a:stretch/>
                  </pic:blipFill>
                  <pic:spPr bwMode="auto">
                    <a:xfrm>
                      <a:off x="0" y="0"/>
                      <a:ext cx="5029200" cy="2584488"/>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anchor>
        </w:drawing>
      </w:r>
    </w:p>
    <w:p w14:paraId="1B4CC0ED" w14:textId="77777777" w:rsidR="00D72B4E" w:rsidRPr="002306F1" w:rsidRDefault="00B04A7C" w:rsidP="00B04A7C">
      <w:pPr>
        <w:spacing w:line="360" w:lineRule="auto"/>
        <w:ind w:firstLine="284"/>
        <w:rPr>
          <w:lang w:val="es-ES_tradnl"/>
        </w:rPr>
      </w:pPr>
      <w:r w:rsidRPr="002306F1">
        <w:rPr>
          <w:lang w:val="es-ES_tradnl"/>
        </w:rPr>
        <w:t>Los errores detectados en los ficheros html corresponden a</w:t>
      </w:r>
      <w:r w:rsidR="00D72B4E" w:rsidRPr="002306F1">
        <w:rPr>
          <w:lang w:val="es-ES_tradnl"/>
        </w:rPr>
        <w:t xml:space="preserve">: </w:t>
      </w:r>
    </w:p>
    <w:p w14:paraId="18F9D632" w14:textId="021250E3" w:rsidR="00B949C1" w:rsidRPr="002306F1" w:rsidRDefault="00D72B4E" w:rsidP="00174F00">
      <w:pPr>
        <w:pStyle w:val="Prrafodelista"/>
        <w:numPr>
          <w:ilvl w:val="0"/>
          <w:numId w:val="17"/>
        </w:numPr>
        <w:spacing w:line="360" w:lineRule="auto"/>
        <w:rPr>
          <w:lang w:val="es-ES_tradnl"/>
        </w:rPr>
      </w:pPr>
      <w:r w:rsidRPr="002306F1">
        <w:rPr>
          <w:lang w:val="es-ES_tradnl"/>
        </w:rPr>
        <w:t>E</w:t>
      </w:r>
      <w:r w:rsidR="00B04A7C" w:rsidRPr="002306F1">
        <w:rPr>
          <w:lang w:val="es-ES_tradnl"/>
        </w:rPr>
        <w:t xml:space="preserve">l uso deprecado o desaconsejado de atributos definidos en </w:t>
      </w:r>
      <w:r w:rsidR="00AA20B6" w:rsidRPr="002306F1">
        <w:rPr>
          <w:lang w:val="es-ES_tradnl"/>
        </w:rPr>
        <w:t>línea</w:t>
      </w:r>
      <w:r w:rsidR="00B949C1" w:rsidRPr="002306F1">
        <w:rPr>
          <w:lang w:val="es-ES_tradnl"/>
        </w:rPr>
        <w:t xml:space="preserve"> sin un valor numérico explícito, es decir usando “px” o “%”</w:t>
      </w:r>
      <w:r w:rsidR="00B04A7C" w:rsidRPr="002306F1">
        <w:rPr>
          <w:lang w:val="es-ES_tradnl"/>
        </w:rPr>
        <w:t xml:space="preserve"> den</w:t>
      </w:r>
      <w:r w:rsidR="00B949C1" w:rsidRPr="002306F1">
        <w:rPr>
          <w:lang w:val="es-ES_tradnl"/>
        </w:rPr>
        <w:t>tro de las etiquetas.</w:t>
      </w:r>
      <w:r w:rsidR="00AA20B6" w:rsidRPr="002306F1">
        <w:rPr>
          <w:lang w:val="es-ES_tradnl"/>
        </w:rPr>
        <w:t xml:space="preserve"> </w:t>
      </w:r>
      <w:r w:rsidR="00B949C1" w:rsidRPr="002306F1">
        <w:rPr>
          <w:lang w:val="es-ES_tradnl"/>
        </w:rPr>
        <w:t>P</w:t>
      </w:r>
      <w:r w:rsidR="00AA20B6" w:rsidRPr="002306F1">
        <w:rPr>
          <w:lang w:val="es-ES_tradnl"/>
        </w:rPr>
        <w:t xml:space="preserve">or ejemplo como se muestra en la imagen anterior, para la definición de atributos alto y ancho se aconseja el uso de estilos css (inline o en una clase) </w:t>
      </w:r>
      <w:r w:rsidR="00B949C1" w:rsidRPr="002306F1">
        <w:rPr>
          <w:lang w:val="es-ES_tradnl"/>
        </w:rPr>
        <w:t>o bien la definición de un valor numérico sin modificadores en píxeles o porcentaje</w:t>
      </w:r>
      <w:r w:rsidR="00AA20B6" w:rsidRPr="002306F1">
        <w:rPr>
          <w:lang w:val="es-ES_tradnl"/>
        </w:rPr>
        <w:t>.</w:t>
      </w:r>
    </w:p>
    <w:p w14:paraId="16C69744" w14:textId="63B651B7" w:rsidR="00AA20B6" w:rsidRPr="002306F1" w:rsidRDefault="00B949C1" w:rsidP="00174F00">
      <w:pPr>
        <w:pStyle w:val="Prrafodelista"/>
        <w:numPr>
          <w:ilvl w:val="0"/>
          <w:numId w:val="17"/>
        </w:numPr>
        <w:spacing w:line="360" w:lineRule="auto"/>
        <w:rPr>
          <w:lang w:val="es-ES_tradnl"/>
        </w:rPr>
      </w:pPr>
      <w:r w:rsidRPr="002306F1">
        <w:rPr>
          <w:lang w:val="es-ES_tradnl"/>
        </w:rPr>
        <w:t>En la línea del punto anterior, el uso de estos mismos atributos dentro de la definición del iframe, para determinar su alto y ancho.</w:t>
      </w:r>
      <w:r w:rsidR="00AA20B6" w:rsidRPr="002306F1">
        <w:rPr>
          <w:lang w:val="es-ES_tradnl"/>
        </w:rPr>
        <w:t xml:space="preserve"> </w:t>
      </w:r>
    </w:p>
    <w:p w14:paraId="76BF88A2" w14:textId="42D50D84" w:rsidR="00D72B4E" w:rsidRPr="002306F1" w:rsidRDefault="00D72B4E" w:rsidP="00174F00">
      <w:pPr>
        <w:pStyle w:val="Prrafodelista"/>
        <w:numPr>
          <w:ilvl w:val="0"/>
          <w:numId w:val="17"/>
        </w:numPr>
        <w:spacing w:line="360" w:lineRule="auto"/>
        <w:rPr>
          <w:lang w:val="es-ES_tradnl"/>
        </w:rPr>
      </w:pPr>
      <w:r w:rsidRPr="002306F1">
        <w:rPr>
          <w:lang w:val="es-ES_tradnl"/>
        </w:rPr>
        <w:t xml:space="preserve">Definición de etiquetas </w:t>
      </w:r>
      <w:r w:rsidRPr="002306F1">
        <w:rPr>
          <w:rFonts w:ascii="Consolas" w:hAnsi="Consolas"/>
          <w:sz w:val="20"/>
          <w:szCs w:val="20"/>
          <w:lang w:val="es-ES_tradnl"/>
        </w:rPr>
        <w:t>&lt;option value=””&gt;</w:t>
      </w:r>
      <w:r w:rsidRPr="002306F1">
        <w:rPr>
          <w:lang w:val="es-ES_tradnl"/>
        </w:rPr>
        <w:t>, en donde el atributo “value” no puede contener un valor vacío aunque sea el elemento inicial que actúa a modo de etiqueta descriptiva. Se aconseja siempre la definición de un valor</w:t>
      </w:r>
      <w:r w:rsidR="000334CE" w:rsidRPr="002306F1">
        <w:rPr>
          <w:lang w:val="es-ES_tradnl"/>
        </w:rPr>
        <w:t xml:space="preserve"> dentro de cualquier atributo html.</w:t>
      </w:r>
    </w:p>
    <w:p w14:paraId="2020E314" w14:textId="77777777" w:rsidR="00D72B4E" w:rsidRPr="002306F1" w:rsidRDefault="00AA20B6" w:rsidP="00D72B4E">
      <w:pPr>
        <w:spacing w:before="120" w:line="360" w:lineRule="auto"/>
        <w:ind w:firstLine="284"/>
        <w:rPr>
          <w:lang w:val="es-ES_tradnl"/>
        </w:rPr>
      </w:pPr>
      <w:r w:rsidRPr="002306F1">
        <w:rPr>
          <w:lang w:val="es-ES_tradnl"/>
        </w:rPr>
        <w:t xml:space="preserve">Por otro lado, el validador muestra advertencias o </w:t>
      </w:r>
      <w:r w:rsidRPr="002306F1">
        <w:rPr>
          <w:i/>
          <w:lang w:val="es-ES_tradnl"/>
        </w:rPr>
        <w:t>warnings</w:t>
      </w:r>
      <w:r w:rsidRPr="002306F1">
        <w:rPr>
          <w:lang w:val="es-ES_tradnl"/>
        </w:rPr>
        <w:t xml:space="preserve"> sobre elementos que, a pesar de no considerarlos correctos, no invalidan el código en su totalidad. Como ejemplo de este tipo de avisos </w:t>
      </w:r>
      <w:r w:rsidR="00D72B4E" w:rsidRPr="002306F1">
        <w:rPr>
          <w:lang w:val="es-ES_tradnl"/>
        </w:rPr>
        <w:t>tenemos:</w:t>
      </w:r>
    </w:p>
    <w:p w14:paraId="3CA578E0" w14:textId="67CC4E6E" w:rsidR="00B04A7C" w:rsidRPr="002306F1" w:rsidRDefault="00D72B4E" w:rsidP="00174F00">
      <w:pPr>
        <w:pStyle w:val="Prrafodelista"/>
        <w:numPr>
          <w:ilvl w:val="0"/>
          <w:numId w:val="27"/>
        </w:numPr>
        <w:spacing w:line="360" w:lineRule="auto"/>
        <w:rPr>
          <w:lang w:val="es-ES_tradnl"/>
        </w:rPr>
      </w:pPr>
      <w:r w:rsidRPr="002306F1">
        <w:rPr>
          <w:lang w:val="es-ES_tradnl"/>
        </w:rPr>
        <w:t>L</w:t>
      </w:r>
      <w:r w:rsidR="00AA20B6" w:rsidRPr="002306F1">
        <w:rPr>
          <w:lang w:val="es-ES_tradnl"/>
        </w:rPr>
        <w:t>os genera</w:t>
      </w:r>
      <w:r w:rsidRPr="002306F1">
        <w:rPr>
          <w:lang w:val="es-ES_tradnl"/>
        </w:rPr>
        <w:t>dos</w:t>
      </w:r>
      <w:r w:rsidR="00AA20B6" w:rsidRPr="002306F1">
        <w:rPr>
          <w:lang w:val="es-ES_tradnl"/>
        </w:rPr>
        <w:t xml:space="preserve"> por el uso</w:t>
      </w:r>
      <w:r w:rsidR="00462973" w:rsidRPr="002306F1">
        <w:rPr>
          <w:lang w:val="es-ES_tradnl"/>
        </w:rPr>
        <w:t xml:space="preserve"> innecesario</w:t>
      </w:r>
      <w:r w:rsidR="00AA20B6" w:rsidRPr="002306F1">
        <w:rPr>
          <w:lang w:val="es-ES_tradnl"/>
        </w:rPr>
        <w:t xml:space="preserve"> del atributo </w:t>
      </w:r>
      <w:r w:rsidR="00AA20B6" w:rsidRPr="002306F1">
        <w:rPr>
          <w:rFonts w:ascii="Consolas" w:hAnsi="Consolas"/>
          <w:sz w:val="20"/>
          <w:szCs w:val="20"/>
          <w:lang w:val="es-ES_tradnl"/>
        </w:rPr>
        <w:t>type=”text/javascript”</w:t>
      </w:r>
      <w:r w:rsidR="00AA20B6" w:rsidRPr="002306F1">
        <w:rPr>
          <w:rFonts w:ascii="Consolas" w:hAnsi="Consolas"/>
          <w:i/>
          <w:lang w:val="es-ES_tradnl"/>
        </w:rPr>
        <w:t xml:space="preserve"> </w:t>
      </w:r>
      <w:r w:rsidR="00AA20B6" w:rsidRPr="002306F1">
        <w:rPr>
          <w:lang w:val="es-ES_tradnl"/>
        </w:rPr>
        <w:t>de</w:t>
      </w:r>
      <w:r w:rsidR="006B72B1" w:rsidRPr="002306F1">
        <w:rPr>
          <w:lang w:val="es-ES_tradnl"/>
        </w:rPr>
        <w:t>ntro de</w:t>
      </w:r>
      <w:r w:rsidR="00AA20B6" w:rsidRPr="002306F1">
        <w:rPr>
          <w:lang w:val="es-ES_tradnl"/>
        </w:rPr>
        <w:t xml:space="preserve"> la</w:t>
      </w:r>
      <w:r w:rsidR="006B72B1" w:rsidRPr="002306F1">
        <w:rPr>
          <w:lang w:val="es-ES_tradnl"/>
        </w:rPr>
        <w:t>s</w:t>
      </w:r>
      <w:r w:rsidR="00AA20B6" w:rsidRPr="002306F1">
        <w:rPr>
          <w:lang w:val="es-ES_tradnl"/>
        </w:rPr>
        <w:t xml:space="preserve"> etiquet</w:t>
      </w:r>
      <w:r w:rsidR="006B72B1" w:rsidRPr="002306F1">
        <w:rPr>
          <w:lang w:val="es-ES_tradnl"/>
        </w:rPr>
        <w:t xml:space="preserve">as </w:t>
      </w:r>
      <w:r w:rsidR="006B72B1" w:rsidRPr="002306F1">
        <w:rPr>
          <w:rFonts w:ascii="Consolas" w:hAnsi="Consolas"/>
          <w:sz w:val="20"/>
          <w:szCs w:val="20"/>
          <w:lang w:val="es-ES_tradnl"/>
        </w:rPr>
        <w:t>&lt;script type=”text/javascript”&gt;</w:t>
      </w:r>
      <w:r w:rsidR="006B72B1" w:rsidRPr="002306F1">
        <w:rPr>
          <w:rFonts w:ascii="Consolas" w:hAnsi="Consolas"/>
          <w:lang w:val="es-ES_tradnl"/>
        </w:rPr>
        <w:t>.</w:t>
      </w:r>
      <w:r w:rsidR="00AA20B6" w:rsidRPr="002306F1">
        <w:rPr>
          <w:lang w:val="es-ES_tradnl"/>
        </w:rPr>
        <w:t xml:space="preserve"> </w:t>
      </w:r>
      <w:r w:rsidR="006B72B1" w:rsidRPr="002306F1">
        <w:rPr>
          <w:lang w:val="es-ES_tradnl"/>
        </w:rPr>
        <w:t>El problema de este tipo de atributos</w:t>
      </w:r>
      <w:r w:rsidR="00462973" w:rsidRPr="002306F1">
        <w:rPr>
          <w:lang w:val="es-ES_tradnl"/>
        </w:rPr>
        <w:t>,</w:t>
      </w:r>
      <w:r w:rsidR="006B72B1" w:rsidRPr="002306F1">
        <w:rPr>
          <w:lang w:val="es-ES_tradnl"/>
        </w:rPr>
        <w:t xml:space="preserve"> es que son autogenerados por el framework Vue.js en cada proceso de compilación y no es posible eliminarlo, con lo que se ha optado por no cambiar nada en la configuración de Vue y asumir este tipo de mensajes.</w:t>
      </w:r>
    </w:p>
    <w:p w14:paraId="7CF78304" w14:textId="31C9D928" w:rsidR="00D72B4E" w:rsidRPr="002306F1" w:rsidRDefault="00D72B4E" w:rsidP="00174F00">
      <w:pPr>
        <w:pStyle w:val="Prrafodelista"/>
        <w:numPr>
          <w:ilvl w:val="0"/>
          <w:numId w:val="27"/>
        </w:numPr>
        <w:spacing w:line="360" w:lineRule="auto"/>
        <w:rPr>
          <w:lang w:val="es-ES_tradnl"/>
        </w:rPr>
      </w:pPr>
      <w:r w:rsidRPr="002306F1">
        <w:rPr>
          <w:lang w:val="es-ES_tradnl"/>
        </w:rPr>
        <w:t>Advertencias</w:t>
      </w:r>
      <w:r w:rsidR="00D118A3" w:rsidRPr="002306F1">
        <w:rPr>
          <w:lang w:val="es-ES_tradnl"/>
        </w:rPr>
        <w:t xml:space="preserve"> por el uso del atributo “date” dentro de las etiquetas “input” que se usan para la definición de los campos de los formularios: </w:t>
      </w:r>
      <w:r w:rsidR="00D118A3" w:rsidRPr="002306F1">
        <w:rPr>
          <w:rFonts w:ascii="Consolas" w:hAnsi="Consolas"/>
          <w:sz w:val="20"/>
          <w:szCs w:val="20"/>
          <w:lang w:val="es-ES_tradnl"/>
        </w:rPr>
        <w:t>&lt;input type=”date” …/&gt;.</w:t>
      </w:r>
      <w:r w:rsidRPr="002306F1">
        <w:rPr>
          <w:lang w:val="es-ES_tradnl"/>
        </w:rPr>
        <w:t xml:space="preserve"> </w:t>
      </w:r>
      <w:r w:rsidR="00D118A3" w:rsidRPr="002306F1">
        <w:rPr>
          <w:lang w:val="es-ES_tradnl"/>
        </w:rPr>
        <w:t xml:space="preserve">En este caso el validador las desaconseja debido a que no están soportadas </w:t>
      </w:r>
      <w:r w:rsidR="00D118A3" w:rsidRPr="002306F1">
        <w:rPr>
          <w:lang w:val="es-ES_tradnl"/>
        </w:rPr>
        <w:lastRenderedPageBreak/>
        <w:t>todavía por el 100% de los navegadores. En esta ocasión, también se asume esta advertencia debido a que se quiere mostrar en pantalla un control de tipo calendario que sea lo más sencillo posible, en lugar de usar algún plugin de terceros que necesitase la carga de una librería externa.</w:t>
      </w:r>
    </w:p>
    <w:p w14:paraId="480AEC4B" w14:textId="47FF99B4" w:rsidR="009254F8" w:rsidRPr="002306F1" w:rsidRDefault="0002476F" w:rsidP="005F4057">
      <w:pPr>
        <w:spacing w:before="120" w:line="360" w:lineRule="auto"/>
        <w:ind w:firstLine="284"/>
        <w:rPr>
          <w:lang w:val="es-ES_tradnl"/>
        </w:rPr>
      </w:pPr>
      <w:r w:rsidRPr="002306F1">
        <w:rPr>
          <w:lang w:val="es-ES_tradnl"/>
        </w:rPr>
        <w:t>Tras la revisión del código y realizadas las correcciones que propone el W3C</w:t>
      </w:r>
      <w:r w:rsidR="005F4057" w:rsidRPr="002306F1">
        <w:rPr>
          <w:lang w:val="es-ES_tradnl"/>
        </w:rPr>
        <w:t>, el resultado es el siguiente:</w:t>
      </w:r>
    </w:p>
    <w:tbl>
      <w:tblPr>
        <w:tblStyle w:val="Tablaconcuadrcula"/>
        <w:tblW w:w="0" w:type="auto"/>
        <w:tblInd w:w="575" w:type="dxa"/>
        <w:tblCellMar>
          <w:top w:w="57" w:type="dxa"/>
          <w:bottom w:w="57" w:type="dxa"/>
        </w:tblCellMar>
        <w:tblLook w:val="04A0" w:firstRow="1" w:lastRow="0" w:firstColumn="1" w:lastColumn="0" w:noHBand="0" w:noVBand="1"/>
      </w:tblPr>
      <w:tblGrid>
        <w:gridCol w:w="1708"/>
        <w:gridCol w:w="1266"/>
        <w:gridCol w:w="376"/>
        <w:gridCol w:w="3029"/>
        <w:gridCol w:w="1195"/>
      </w:tblGrid>
      <w:tr w:rsidR="0002476F" w:rsidRPr="002306F1" w14:paraId="640D4ACD" w14:textId="77777777" w:rsidTr="004B7F61">
        <w:trPr>
          <w:tblHeader/>
        </w:trPr>
        <w:tc>
          <w:tcPr>
            <w:tcW w:w="7574" w:type="dxa"/>
            <w:gridSpan w:val="5"/>
            <w:shd w:val="clear" w:color="auto" w:fill="BFBFBF" w:themeFill="background1" w:themeFillShade="BF"/>
          </w:tcPr>
          <w:p w14:paraId="289B2CAA" w14:textId="314C2AF9" w:rsidR="0002476F" w:rsidRPr="002306F1" w:rsidRDefault="0002476F"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(*.html)</w:t>
            </w:r>
          </w:p>
        </w:tc>
      </w:tr>
      <w:tr w:rsidR="00E01A47" w:rsidRPr="002306F1" w14:paraId="19A5E1DE" w14:textId="77777777" w:rsidTr="004B7F61">
        <w:tc>
          <w:tcPr>
            <w:tcW w:w="1708" w:type="dxa"/>
            <w:vAlign w:val="center"/>
          </w:tcPr>
          <w:p w14:paraId="6CFB7A87" w14:textId="7BF8F5C7" w:rsidR="00E01A47" w:rsidRPr="002306F1" w:rsidRDefault="00E01A47" w:rsidP="00E01A47">
            <w:pPr>
              <w:jc w:val="left"/>
              <w:rPr>
                <w:lang w:val="es-ES_tradnl"/>
              </w:rPr>
            </w:pPr>
            <w:r w:rsidRPr="002306F1">
              <w:rPr>
                <w:lang w:val="es-ES_tradnl"/>
              </w:rPr>
              <w:t>Login.html</w:t>
            </w:r>
          </w:p>
        </w:tc>
        <w:tc>
          <w:tcPr>
            <w:tcW w:w="1642" w:type="dxa"/>
            <w:gridSpan w:val="2"/>
            <w:tcBorders>
              <w:right w:val="nil"/>
            </w:tcBorders>
            <w:vAlign w:val="center"/>
          </w:tcPr>
          <w:p w14:paraId="28C1C922" w14:textId="2130D71A" w:rsidR="00E01A47" w:rsidRPr="002306F1" w:rsidRDefault="00E01A47" w:rsidP="00174F00">
            <w:pPr>
              <w:pStyle w:val="Prrafodelista"/>
              <w:numPr>
                <w:ilvl w:val="0"/>
                <w:numId w:val="16"/>
              </w:numPr>
              <w:jc w:val="left"/>
              <w:rPr>
                <w:lang w:val="es-ES_tradnl"/>
              </w:rPr>
            </w:pPr>
            <w:r w:rsidRPr="002306F1">
              <w:rPr>
                <w:b/>
                <w:noProof/>
                <w:color w:val="00B050"/>
                <w:lang w:val="es-ES_tradnl" w:eastAsia="es-ES"/>
              </w:rPr>
              <w:t>OK</w:t>
            </w:r>
          </w:p>
        </w:tc>
        <w:tc>
          <w:tcPr>
            <w:tcW w:w="3029" w:type="dxa"/>
            <w:tcBorders>
              <w:left w:val="nil"/>
            </w:tcBorders>
            <w:vAlign w:val="center"/>
          </w:tcPr>
          <w:p w14:paraId="06988801" w14:textId="6C2DC7AF" w:rsidR="00E01A47" w:rsidRPr="002306F1" w:rsidRDefault="00E01A47" w:rsidP="009254F8">
            <w:pPr>
              <w:pStyle w:val="Descripcin"/>
              <w:rPr>
                <w:lang w:val="es-ES_tradnl"/>
              </w:rPr>
            </w:pPr>
          </w:p>
        </w:tc>
        <w:tc>
          <w:tcPr>
            <w:tcW w:w="1195" w:type="dxa"/>
            <w:vAlign w:val="center"/>
          </w:tcPr>
          <w:p w14:paraId="24A644B0" w14:textId="77777777" w:rsidR="00E01A47" w:rsidRPr="002306F1" w:rsidRDefault="00E01A47" w:rsidP="00403793">
            <w:pPr>
              <w:jc w:val="center"/>
              <w:rPr>
                <w:lang w:val="es-ES_tradnl"/>
              </w:rPr>
            </w:pPr>
            <w:r w:rsidRPr="002306F1">
              <w:rPr>
                <w:noProof/>
                <w:lang w:val="es-ES" w:eastAsia="es-ES"/>
              </w:rPr>
              <w:drawing>
                <wp:inline distT="0" distB="0" distL="0" distR="0" wp14:anchorId="2B5A9A8C" wp14:editId="08613963">
                  <wp:extent cx="247650" cy="247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79F0BB7D" w14:textId="77777777" w:rsidTr="004B7F61">
        <w:trPr>
          <w:trHeight w:val="576"/>
        </w:trPr>
        <w:tc>
          <w:tcPr>
            <w:tcW w:w="1708" w:type="dxa"/>
            <w:vAlign w:val="center"/>
          </w:tcPr>
          <w:p w14:paraId="0BD6B188" w14:textId="344EA8B0" w:rsidR="0002476F" w:rsidRPr="002306F1" w:rsidRDefault="0002476F" w:rsidP="00E01A47">
            <w:pPr>
              <w:jc w:val="left"/>
              <w:rPr>
                <w:lang w:val="es-ES_tradnl"/>
              </w:rPr>
            </w:pPr>
            <w:r w:rsidRPr="002306F1">
              <w:rPr>
                <w:lang w:val="es-ES_tradnl"/>
              </w:rPr>
              <w:t>Contact</w:t>
            </w:r>
            <w:r w:rsidR="00AA4B30" w:rsidRPr="002306F1">
              <w:rPr>
                <w:lang w:val="es-ES_tradnl"/>
              </w:rPr>
              <w:t>o</w:t>
            </w:r>
            <w:r w:rsidRPr="002306F1">
              <w:rPr>
                <w:lang w:val="es-ES_tradnl"/>
              </w:rPr>
              <w:t>.html</w:t>
            </w:r>
          </w:p>
        </w:tc>
        <w:tc>
          <w:tcPr>
            <w:tcW w:w="4671" w:type="dxa"/>
            <w:gridSpan w:val="3"/>
            <w:vAlign w:val="center"/>
          </w:tcPr>
          <w:p w14:paraId="46656481" w14:textId="4ABD17A4" w:rsidR="00AA4B30" w:rsidRPr="002306F1" w:rsidRDefault="00AA4B30" w:rsidP="00174F00">
            <w:pPr>
              <w:pStyle w:val="Prrafodelista"/>
              <w:numPr>
                <w:ilvl w:val="0"/>
                <w:numId w:val="17"/>
              </w:numPr>
              <w:jc w:val="left"/>
              <w:rPr>
                <w:lang w:val="es-ES_tradnl"/>
              </w:rPr>
            </w:pPr>
            <w:r w:rsidRPr="002306F1">
              <w:rPr>
                <w:b/>
                <w:noProof/>
                <w:color w:val="0070C0"/>
                <w:lang w:val="es-ES_tradnl" w:eastAsia="es-ES"/>
              </w:rPr>
              <w:t>Warnings: 1</w:t>
            </w:r>
          </w:p>
        </w:tc>
        <w:tc>
          <w:tcPr>
            <w:tcW w:w="1195" w:type="dxa"/>
            <w:vAlign w:val="center"/>
          </w:tcPr>
          <w:p w14:paraId="3ACD883F" w14:textId="4AB1FE14" w:rsidR="0002476F" w:rsidRPr="002306F1" w:rsidRDefault="00AA4B30" w:rsidP="00403793">
            <w:pPr>
              <w:jc w:val="center"/>
              <w:rPr>
                <w:lang w:val="es-ES_tradnl"/>
              </w:rPr>
            </w:pPr>
            <w:r w:rsidRPr="002306F1">
              <w:rPr>
                <w:noProof/>
                <w:lang w:val="es-ES" w:eastAsia="es-ES"/>
              </w:rPr>
              <w:drawing>
                <wp:inline distT="0" distB="0" distL="0" distR="0" wp14:anchorId="296D1238" wp14:editId="14E33168">
                  <wp:extent cx="247650" cy="2476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52E6E775" w14:textId="77777777" w:rsidTr="004B7F61">
        <w:tc>
          <w:tcPr>
            <w:tcW w:w="1708" w:type="dxa"/>
            <w:vAlign w:val="center"/>
          </w:tcPr>
          <w:p w14:paraId="2355AC1D" w14:textId="77777777" w:rsidR="0002476F" w:rsidRPr="002306F1" w:rsidRDefault="0002476F" w:rsidP="00E01A47">
            <w:pPr>
              <w:jc w:val="left"/>
              <w:rPr>
                <w:lang w:val="es-ES_tradnl"/>
              </w:rPr>
            </w:pPr>
            <w:r w:rsidRPr="002306F1">
              <w:rPr>
                <w:lang w:val="es-ES_tradnl"/>
              </w:rPr>
              <w:t>Addpet.html</w:t>
            </w:r>
          </w:p>
        </w:tc>
        <w:tc>
          <w:tcPr>
            <w:tcW w:w="4671" w:type="dxa"/>
            <w:gridSpan w:val="3"/>
            <w:vAlign w:val="center"/>
          </w:tcPr>
          <w:p w14:paraId="4CB390D4" w14:textId="1671E4BD" w:rsidR="0002476F" w:rsidRPr="002306F1" w:rsidRDefault="0002476F" w:rsidP="00174F00">
            <w:pPr>
              <w:pStyle w:val="Prrafodelista"/>
              <w:numPr>
                <w:ilvl w:val="0"/>
                <w:numId w:val="17"/>
              </w:numPr>
              <w:jc w:val="left"/>
              <w:rPr>
                <w:b/>
                <w:noProof/>
                <w:lang w:val="es-ES_tradnl" w:eastAsia="es-ES"/>
              </w:rPr>
            </w:pPr>
            <w:r w:rsidRPr="002306F1">
              <w:rPr>
                <w:b/>
                <w:noProof/>
                <w:color w:val="0070C0"/>
                <w:lang w:val="es-ES_tradnl" w:eastAsia="es-ES"/>
              </w:rPr>
              <w:t>W</w:t>
            </w:r>
            <w:r w:rsidR="005C1142" w:rsidRPr="002306F1">
              <w:rPr>
                <w:b/>
                <w:noProof/>
                <w:color w:val="0070C0"/>
                <w:lang w:val="es-ES_tradnl" w:eastAsia="es-ES"/>
              </w:rPr>
              <w:t>arnings: 4</w:t>
            </w:r>
          </w:p>
        </w:tc>
        <w:tc>
          <w:tcPr>
            <w:tcW w:w="1195" w:type="dxa"/>
            <w:vAlign w:val="center"/>
          </w:tcPr>
          <w:p w14:paraId="1FC7E69D" w14:textId="3460B7D0" w:rsidR="0002476F" w:rsidRPr="002306F1" w:rsidRDefault="00744F9A" w:rsidP="00403793">
            <w:pPr>
              <w:jc w:val="center"/>
              <w:rPr>
                <w:noProof/>
                <w:lang w:val="es-ES_tradnl" w:eastAsia="es-ES"/>
              </w:rPr>
            </w:pPr>
            <w:r w:rsidRPr="002306F1">
              <w:rPr>
                <w:noProof/>
                <w:lang w:val="es-ES" w:eastAsia="es-ES"/>
              </w:rPr>
              <w:drawing>
                <wp:inline distT="0" distB="0" distL="0" distR="0" wp14:anchorId="7D786CEB" wp14:editId="6AEB1D39">
                  <wp:extent cx="247650" cy="2476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4DD48E93" w14:textId="77777777" w:rsidTr="004B7F61">
        <w:tc>
          <w:tcPr>
            <w:tcW w:w="1708" w:type="dxa"/>
            <w:vAlign w:val="center"/>
          </w:tcPr>
          <w:p w14:paraId="7F4A45D9" w14:textId="77777777" w:rsidR="0002476F" w:rsidRPr="002306F1" w:rsidRDefault="0002476F" w:rsidP="00E01A47">
            <w:pPr>
              <w:jc w:val="left"/>
              <w:rPr>
                <w:lang w:val="es-ES_tradnl"/>
              </w:rPr>
            </w:pPr>
            <w:r w:rsidRPr="002306F1">
              <w:rPr>
                <w:lang w:val="es-ES_tradnl"/>
              </w:rPr>
              <w:t>Deletepet.html</w:t>
            </w:r>
          </w:p>
        </w:tc>
        <w:tc>
          <w:tcPr>
            <w:tcW w:w="4671" w:type="dxa"/>
            <w:gridSpan w:val="3"/>
            <w:vAlign w:val="center"/>
          </w:tcPr>
          <w:p w14:paraId="7B6BE20C" w14:textId="3D4180A2" w:rsidR="0002476F" w:rsidRPr="002306F1" w:rsidRDefault="0002476F" w:rsidP="00174F00">
            <w:pPr>
              <w:pStyle w:val="Prrafodelista"/>
              <w:numPr>
                <w:ilvl w:val="0"/>
                <w:numId w:val="17"/>
              </w:numPr>
              <w:jc w:val="left"/>
              <w:rPr>
                <w:b/>
                <w:noProof/>
                <w:lang w:val="es-ES_tradnl" w:eastAsia="es-ES"/>
              </w:rPr>
            </w:pPr>
            <w:r w:rsidRPr="002306F1">
              <w:rPr>
                <w:b/>
                <w:noProof/>
                <w:color w:val="0070C0"/>
                <w:lang w:val="es-ES_tradnl" w:eastAsia="es-ES"/>
              </w:rPr>
              <w:t>W</w:t>
            </w:r>
            <w:r w:rsidR="00744F9A" w:rsidRPr="002306F1">
              <w:rPr>
                <w:b/>
                <w:noProof/>
                <w:color w:val="0070C0"/>
                <w:lang w:val="es-ES_tradnl" w:eastAsia="es-ES"/>
              </w:rPr>
              <w:t>arnings: 2</w:t>
            </w:r>
          </w:p>
        </w:tc>
        <w:tc>
          <w:tcPr>
            <w:tcW w:w="1195" w:type="dxa"/>
            <w:vAlign w:val="center"/>
          </w:tcPr>
          <w:p w14:paraId="74CBE9C8" w14:textId="0AD3208A" w:rsidR="0002476F" w:rsidRPr="002306F1" w:rsidRDefault="00744F9A" w:rsidP="00403793">
            <w:pPr>
              <w:jc w:val="center"/>
              <w:rPr>
                <w:noProof/>
                <w:lang w:val="es-ES_tradnl" w:eastAsia="es-ES"/>
              </w:rPr>
            </w:pPr>
            <w:r w:rsidRPr="002306F1">
              <w:rPr>
                <w:noProof/>
                <w:lang w:val="es-ES" w:eastAsia="es-ES"/>
              </w:rPr>
              <w:drawing>
                <wp:inline distT="0" distB="0" distL="0" distR="0" wp14:anchorId="60941025" wp14:editId="58CD079F">
                  <wp:extent cx="247650" cy="2476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685803E9" w14:textId="77777777" w:rsidTr="004B7F61">
        <w:tc>
          <w:tcPr>
            <w:tcW w:w="1708" w:type="dxa"/>
            <w:vAlign w:val="center"/>
          </w:tcPr>
          <w:p w14:paraId="6E6E6D0C" w14:textId="77777777" w:rsidR="0002476F" w:rsidRPr="002306F1" w:rsidRDefault="0002476F" w:rsidP="00E01A47">
            <w:pPr>
              <w:jc w:val="left"/>
              <w:rPr>
                <w:lang w:val="es-ES_tradnl"/>
              </w:rPr>
            </w:pPr>
            <w:r w:rsidRPr="002306F1">
              <w:rPr>
                <w:lang w:val="es-ES_tradnl"/>
              </w:rPr>
              <w:t>Updatepet.html</w:t>
            </w:r>
          </w:p>
        </w:tc>
        <w:tc>
          <w:tcPr>
            <w:tcW w:w="4671" w:type="dxa"/>
            <w:gridSpan w:val="3"/>
            <w:vAlign w:val="center"/>
          </w:tcPr>
          <w:p w14:paraId="3072B193" w14:textId="7DBBEAFB" w:rsidR="0002476F" w:rsidRPr="002306F1" w:rsidRDefault="00744F9A" w:rsidP="00174F00">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3B1323FA" w14:textId="0F7967F0" w:rsidR="0002476F" w:rsidRPr="002306F1" w:rsidRDefault="00744F9A" w:rsidP="00403793">
            <w:pPr>
              <w:jc w:val="center"/>
              <w:rPr>
                <w:noProof/>
                <w:lang w:val="es-ES_tradnl" w:eastAsia="es-ES"/>
              </w:rPr>
            </w:pPr>
            <w:r w:rsidRPr="002306F1">
              <w:rPr>
                <w:noProof/>
                <w:lang w:val="es-ES" w:eastAsia="es-ES"/>
              </w:rPr>
              <w:drawing>
                <wp:inline distT="0" distB="0" distL="0" distR="0" wp14:anchorId="3F95210D" wp14:editId="4CAA389A">
                  <wp:extent cx="247650" cy="247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16601724" w14:textId="77777777" w:rsidTr="004B7F61">
        <w:tc>
          <w:tcPr>
            <w:tcW w:w="1708" w:type="dxa"/>
            <w:vAlign w:val="center"/>
          </w:tcPr>
          <w:p w14:paraId="139AF689" w14:textId="525BA28C" w:rsidR="0002476F" w:rsidRPr="002306F1" w:rsidRDefault="0002476F" w:rsidP="00E01A47">
            <w:pPr>
              <w:jc w:val="left"/>
              <w:rPr>
                <w:lang w:val="es-ES_tradnl"/>
              </w:rPr>
            </w:pPr>
            <w:r w:rsidRPr="002306F1">
              <w:rPr>
                <w:lang w:val="es-ES_tradnl"/>
              </w:rPr>
              <w:t>L</w:t>
            </w:r>
            <w:r w:rsidR="00744F9A" w:rsidRPr="002306F1">
              <w:rPr>
                <w:lang w:val="es-ES_tradnl"/>
              </w:rPr>
              <w:t>icencia</w:t>
            </w:r>
            <w:r w:rsidRPr="002306F1">
              <w:rPr>
                <w:lang w:val="es-ES_tradnl"/>
              </w:rPr>
              <w:t>.html</w:t>
            </w:r>
          </w:p>
        </w:tc>
        <w:tc>
          <w:tcPr>
            <w:tcW w:w="4671" w:type="dxa"/>
            <w:gridSpan w:val="3"/>
            <w:vAlign w:val="center"/>
          </w:tcPr>
          <w:p w14:paraId="3D44BFC3" w14:textId="7B75D8CD" w:rsidR="0002476F" w:rsidRPr="002306F1" w:rsidRDefault="00744F9A" w:rsidP="00174F00">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117D7E39" w14:textId="557116BD" w:rsidR="0002476F" w:rsidRPr="002306F1" w:rsidRDefault="00744F9A" w:rsidP="00403793">
            <w:pPr>
              <w:jc w:val="center"/>
              <w:rPr>
                <w:noProof/>
                <w:lang w:val="es-ES_tradnl" w:eastAsia="es-ES"/>
              </w:rPr>
            </w:pPr>
            <w:r w:rsidRPr="002306F1">
              <w:rPr>
                <w:noProof/>
                <w:lang w:val="es-ES" w:eastAsia="es-ES"/>
              </w:rPr>
              <w:drawing>
                <wp:inline distT="0" distB="0" distL="0" distR="0" wp14:anchorId="6E824492" wp14:editId="394A3D9E">
                  <wp:extent cx="247650" cy="2476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744F9A" w:rsidRPr="002306F1" w14:paraId="18C13A2B" w14:textId="77777777" w:rsidTr="004B7F61">
        <w:tc>
          <w:tcPr>
            <w:tcW w:w="1708" w:type="dxa"/>
            <w:vAlign w:val="center"/>
          </w:tcPr>
          <w:p w14:paraId="7F649006" w14:textId="77777777" w:rsidR="00744F9A" w:rsidRPr="002306F1" w:rsidRDefault="00744F9A" w:rsidP="00E01A47">
            <w:pPr>
              <w:jc w:val="left"/>
              <w:rPr>
                <w:lang w:val="es-ES_tradnl"/>
              </w:rPr>
            </w:pPr>
            <w:r w:rsidRPr="002306F1">
              <w:rPr>
                <w:lang w:val="es-ES_tradnl"/>
              </w:rPr>
              <w:t>index.html</w:t>
            </w:r>
          </w:p>
        </w:tc>
        <w:tc>
          <w:tcPr>
            <w:tcW w:w="1266" w:type="dxa"/>
            <w:tcBorders>
              <w:right w:val="nil"/>
            </w:tcBorders>
            <w:vAlign w:val="center"/>
          </w:tcPr>
          <w:p w14:paraId="40769185" w14:textId="77777777" w:rsidR="00744F9A" w:rsidRPr="002306F1" w:rsidRDefault="00744F9A" w:rsidP="00174F00">
            <w:pPr>
              <w:pStyle w:val="Prrafodelista"/>
              <w:numPr>
                <w:ilvl w:val="0"/>
                <w:numId w:val="16"/>
              </w:numPr>
              <w:jc w:val="left"/>
              <w:rPr>
                <w:noProof/>
                <w:lang w:val="es-ES_tradnl" w:eastAsia="es-ES"/>
              </w:rPr>
            </w:pPr>
            <w:r w:rsidRPr="002306F1">
              <w:rPr>
                <w:b/>
                <w:noProof/>
                <w:color w:val="00B050"/>
                <w:lang w:val="es-ES_tradnl" w:eastAsia="es-ES"/>
              </w:rPr>
              <w:t>OK</w:t>
            </w:r>
          </w:p>
        </w:tc>
        <w:tc>
          <w:tcPr>
            <w:tcW w:w="3405" w:type="dxa"/>
            <w:gridSpan w:val="2"/>
            <w:tcBorders>
              <w:left w:val="nil"/>
            </w:tcBorders>
            <w:vAlign w:val="center"/>
          </w:tcPr>
          <w:p w14:paraId="0F697911" w14:textId="5CDB578B" w:rsidR="00E01A47" w:rsidRPr="002306F1" w:rsidRDefault="00E01A47" w:rsidP="00E01A47">
            <w:pPr>
              <w:keepNext/>
              <w:jc w:val="center"/>
              <w:rPr>
                <w:lang w:val="es-ES_tradnl"/>
              </w:rPr>
            </w:pPr>
          </w:p>
          <w:p w14:paraId="4FF62F1D" w14:textId="74698268" w:rsidR="00744F9A" w:rsidRPr="002306F1" w:rsidRDefault="00744F9A" w:rsidP="00E01A47">
            <w:pPr>
              <w:pStyle w:val="Descripcin"/>
              <w:jc w:val="center"/>
              <w:rPr>
                <w:i w:val="0"/>
                <w:noProof/>
                <w:color w:val="00B050"/>
                <w:lang w:val="es-ES_tradnl" w:eastAsia="es-ES"/>
              </w:rPr>
            </w:pPr>
          </w:p>
        </w:tc>
        <w:tc>
          <w:tcPr>
            <w:tcW w:w="1195" w:type="dxa"/>
            <w:vAlign w:val="center"/>
          </w:tcPr>
          <w:p w14:paraId="327A4BF8" w14:textId="332ED668" w:rsidR="00744F9A" w:rsidRPr="002306F1" w:rsidRDefault="00744F9A" w:rsidP="00E01A47">
            <w:pPr>
              <w:keepNext/>
              <w:jc w:val="center"/>
              <w:rPr>
                <w:noProof/>
                <w:lang w:val="es-ES_tradnl" w:eastAsia="es-ES"/>
              </w:rPr>
            </w:pPr>
            <w:r w:rsidRPr="002306F1">
              <w:rPr>
                <w:noProof/>
                <w:lang w:val="es-ES" w:eastAsia="es-ES"/>
              </w:rPr>
              <w:drawing>
                <wp:inline distT="0" distB="0" distL="0" distR="0" wp14:anchorId="26E41964" wp14:editId="702AAFC9">
                  <wp:extent cx="247650" cy="247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40CDFDA0" w14:textId="60405AA5" w:rsidR="0002476F" w:rsidRPr="002306F1" w:rsidRDefault="00E01A47" w:rsidP="00E01A47">
      <w:pPr>
        <w:pStyle w:val="Descripcin"/>
        <w:jc w:val="center"/>
        <w:rPr>
          <w:lang w:val="es-ES_tradnl"/>
        </w:rPr>
      </w:pPr>
      <w:bookmarkStart w:id="679" w:name="_Toc19108344"/>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56</w:t>
      </w:r>
      <w:r w:rsidR="00803BC7">
        <w:rPr>
          <w:lang w:val="es-ES_tradnl"/>
        </w:rPr>
        <w:fldChar w:fldCharType="end"/>
      </w:r>
      <w:r w:rsidRPr="002306F1">
        <w:rPr>
          <w:lang w:val="es-ES_tradnl"/>
        </w:rPr>
        <w:t>: Resultados del código html validado</w:t>
      </w:r>
      <w:bookmarkEnd w:id="679"/>
    </w:p>
    <w:p w14:paraId="0AE2864D" w14:textId="77777777" w:rsidR="00E01A47" w:rsidRPr="002306F1" w:rsidRDefault="00E01A47" w:rsidP="00E01A47">
      <w:pPr>
        <w:rPr>
          <w:lang w:val="es-ES_tradnl"/>
        </w:rPr>
      </w:pPr>
    </w:p>
    <w:p w14:paraId="62ACE44E" w14:textId="77777777" w:rsidR="009254F8" w:rsidRPr="002306F1" w:rsidRDefault="009254F8" w:rsidP="009254F8">
      <w:pPr>
        <w:keepNext/>
        <w:jc w:val="center"/>
        <w:rPr>
          <w:lang w:val="es-ES_tradnl"/>
        </w:rPr>
      </w:pPr>
      <w:r w:rsidRPr="002306F1">
        <w:rPr>
          <w:noProof/>
          <w:lang w:val="es-ES" w:eastAsia="es-ES"/>
        </w:rPr>
        <w:drawing>
          <wp:inline distT="0" distB="0" distL="0" distR="0" wp14:anchorId="4D6F0128" wp14:editId="30A6A69C">
            <wp:extent cx="3533775" cy="1987506"/>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53812" cy="1998775"/>
                    </a:xfrm>
                    <a:prstGeom prst="rect">
                      <a:avLst/>
                    </a:prstGeom>
                    <a:noFill/>
                  </pic:spPr>
                </pic:pic>
              </a:graphicData>
            </a:graphic>
          </wp:inline>
        </w:drawing>
      </w:r>
    </w:p>
    <w:p w14:paraId="2F46FF28" w14:textId="794C510D" w:rsidR="00E01A47" w:rsidRPr="002306F1" w:rsidRDefault="009254F8" w:rsidP="009254F8">
      <w:pPr>
        <w:pStyle w:val="Descripcin"/>
        <w:jc w:val="center"/>
        <w:rPr>
          <w:lang w:val="es-ES_tradnl"/>
        </w:rPr>
      </w:pPr>
      <w:bookmarkStart w:id="680" w:name="_Toc19108204"/>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BA06B5">
        <w:rPr>
          <w:noProof/>
          <w:lang w:val="es-ES_tradnl"/>
        </w:rPr>
        <w:t>41</w:t>
      </w:r>
      <w:r w:rsidRPr="002306F1">
        <w:rPr>
          <w:lang w:val="es-ES_tradnl"/>
        </w:rPr>
        <w:fldChar w:fldCharType="end"/>
      </w:r>
      <w:r w:rsidRPr="002306F1">
        <w:rPr>
          <w:lang w:val="es-ES_tradnl"/>
        </w:rPr>
        <w:t>: Validación W3C index.html</w:t>
      </w:r>
      <w:r w:rsidR="00A96198" w:rsidRPr="002306F1">
        <w:rPr>
          <w:lang w:val="es-ES_tradnl"/>
        </w:rPr>
        <w:t>(Fuente: https://validator.w3.org/)</w:t>
      </w:r>
      <w:bookmarkEnd w:id="680"/>
    </w:p>
    <w:p w14:paraId="669C5EE3" w14:textId="77777777" w:rsidR="0044456C" w:rsidRPr="002306F1" w:rsidRDefault="0044456C" w:rsidP="00CA218E">
      <w:pPr>
        <w:pStyle w:val="Ttulo3"/>
      </w:pPr>
      <w:bookmarkStart w:id="681" w:name="_Toc19108444"/>
      <w:r w:rsidRPr="002306F1">
        <w:t>Validación inicial (*.css)</w:t>
      </w:r>
      <w:bookmarkEnd w:id="681"/>
    </w:p>
    <w:p w14:paraId="72CC9431" w14:textId="77777777" w:rsidR="0044456C" w:rsidRPr="002306F1" w:rsidRDefault="0044456C" w:rsidP="0044456C">
      <w:pPr>
        <w:spacing w:line="360" w:lineRule="auto"/>
        <w:ind w:firstLine="284"/>
        <w:rPr>
          <w:lang w:val="es-ES_tradnl"/>
        </w:rPr>
      </w:pPr>
      <w:r w:rsidRPr="002306F1">
        <w:rPr>
          <w:lang w:val="es-ES_tradnl"/>
        </w:rPr>
        <w:t>Los resultados de las pruebas realizadas a estos ficheros se muestran a continuación en el cuadro resumen.</w:t>
      </w:r>
    </w:p>
    <w:tbl>
      <w:tblPr>
        <w:tblStyle w:val="Tablaconcuadrcula"/>
        <w:tblpPr w:leftFromText="141" w:rightFromText="141" w:vertAnchor="text" w:horzAnchor="margin" w:tblpY="37"/>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AD4376" w:rsidRPr="002306F1" w14:paraId="020FC399" w14:textId="77777777" w:rsidTr="00AD4376">
        <w:trPr>
          <w:trHeight w:val="985"/>
        </w:trPr>
        <w:tc>
          <w:tcPr>
            <w:tcW w:w="9060" w:type="dxa"/>
            <w:shd w:val="clear" w:color="auto" w:fill="D9D9D9" w:themeFill="background1" w:themeFillShade="D9"/>
            <w:tcMar>
              <w:left w:w="142" w:type="dxa"/>
              <w:right w:w="142" w:type="dxa"/>
            </w:tcMar>
            <w:vAlign w:val="center"/>
          </w:tcPr>
          <w:p w14:paraId="127733ED" w14:textId="5345A3E2" w:rsidR="00AD4376" w:rsidRPr="002306F1" w:rsidRDefault="00AD4376" w:rsidP="00AD4376">
            <w:pPr>
              <w:spacing w:line="360" w:lineRule="auto"/>
              <w:rPr>
                <w:lang w:val="es-ES_tradnl" w:eastAsia="es-ES"/>
              </w:rPr>
            </w:pPr>
            <w:r w:rsidRPr="002306F1">
              <w:rPr>
                <w:b/>
                <w:noProof/>
                <w:color w:val="FF0000"/>
                <w:lang w:val="es-ES" w:eastAsia="es-ES"/>
              </w:rPr>
              <w:drawing>
                <wp:anchor distT="0" distB="0" distL="114300" distR="114300" simplePos="0" relativeHeight="251451392" behindDoc="1" locked="0" layoutInCell="1" allowOverlap="1" wp14:anchorId="31CF7669" wp14:editId="04527A6E">
                  <wp:simplePos x="0" y="0"/>
                  <wp:positionH relativeFrom="column">
                    <wp:posOffset>-14118</wp:posOffset>
                  </wp:positionH>
                  <wp:positionV relativeFrom="paragraph">
                    <wp:posOffset>66394</wp:posOffset>
                  </wp:positionV>
                  <wp:extent cx="356400" cy="356400"/>
                  <wp:effectExtent l="57150" t="38100" r="0" b="6286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59"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2306F1">
              <w:rPr>
                <w:b/>
                <w:color w:val="FF0000"/>
                <w:shd w:val="clear" w:color="auto" w:fill="D9D9D9" w:themeFill="background1" w:themeFillShade="D9"/>
                <w:lang w:val="es-ES_tradnl" w:eastAsia="es-ES"/>
              </w:rPr>
              <w:t>ATENCION</w:t>
            </w:r>
            <w:r w:rsidRPr="002306F1">
              <w:rPr>
                <w:shd w:val="clear" w:color="auto" w:fill="D9D9D9" w:themeFill="background1" w:themeFillShade="D9"/>
                <w:lang w:val="es-ES_tradnl" w:eastAsia="es-ES"/>
              </w:rPr>
              <w:t>: No es objeto del presente análisis el realizar pruebas de validación a ficheros *.css pertenecientes al framework Bootstrap</w:t>
            </w:r>
            <w:r w:rsidR="00404402" w:rsidRPr="002306F1">
              <w:rPr>
                <w:shd w:val="clear" w:color="auto" w:fill="D9D9D9" w:themeFill="background1" w:themeFillShade="D9"/>
                <w:lang w:val="es-ES_tradnl" w:eastAsia="es-ES"/>
              </w:rPr>
              <w:t xml:space="preserve"> 4</w:t>
            </w:r>
            <w:r w:rsidR="00D72B4E" w:rsidRPr="002306F1">
              <w:rPr>
                <w:shd w:val="clear" w:color="auto" w:fill="D9D9D9" w:themeFill="background1" w:themeFillShade="D9"/>
                <w:lang w:val="es-ES_tradnl" w:eastAsia="es-ES"/>
              </w:rPr>
              <w:t>.</w:t>
            </w:r>
          </w:p>
        </w:tc>
      </w:tr>
    </w:tbl>
    <w:p w14:paraId="242925DE" w14:textId="77777777" w:rsidR="00AD4376" w:rsidRPr="002306F1" w:rsidRDefault="00AD4376" w:rsidP="0044456C">
      <w:pPr>
        <w:spacing w:line="360" w:lineRule="auto"/>
        <w:ind w:firstLine="284"/>
        <w:rPr>
          <w:lang w:val="es-ES_tradnl"/>
        </w:rPr>
      </w:pPr>
    </w:p>
    <w:tbl>
      <w:tblPr>
        <w:tblStyle w:val="Tablaconcuadrcula"/>
        <w:tblW w:w="0" w:type="auto"/>
        <w:tblCellMar>
          <w:top w:w="57" w:type="dxa"/>
          <w:bottom w:w="57" w:type="dxa"/>
        </w:tblCellMar>
        <w:tblLook w:val="04A0" w:firstRow="1" w:lastRow="0" w:firstColumn="1" w:lastColumn="0" w:noHBand="0" w:noVBand="1"/>
      </w:tblPr>
      <w:tblGrid>
        <w:gridCol w:w="1158"/>
        <w:gridCol w:w="6917"/>
        <w:gridCol w:w="985"/>
      </w:tblGrid>
      <w:tr w:rsidR="00AD4376" w:rsidRPr="002306F1" w14:paraId="3FF39D0E" w14:textId="77777777" w:rsidTr="00C117E0">
        <w:trPr>
          <w:tblHeader/>
        </w:trPr>
        <w:tc>
          <w:tcPr>
            <w:tcW w:w="9060" w:type="dxa"/>
            <w:gridSpan w:val="3"/>
            <w:shd w:val="clear" w:color="auto" w:fill="BFBFBF" w:themeFill="background1" w:themeFillShade="BF"/>
          </w:tcPr>
          <w:p w14:paraId="73C74D76" w14:textId="485CDAA0" w:rsidR="00AD4376" w:rsidRPr="002306F1" w:rsidRDefault="00AD4376"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lastRenderedPageBreak/>
              <w:t>Pruebas de validación de código (*.css)</w:t>
            </w:r>
          </w:p>
        </w:tc>
      </w:tr>
      <w:tr w:rsidR="00AD4376" w:rsidRPr="002306F1" w14:paraId="4BC9D7E4" w14:textId="77777777" w:rsidTr="00AD4376">
        <w:tc>
          <w:tcPr>
            <w:tcW w:w="1158" w:type="dxa"/>
            <w:vAlign w:val="center"/>
          </w:tcPr>
          <w:p w14:paraId="7FDCFF38" w14:textId="1DAB2480" w:rsidR="00AD4376" w:rsidRPr="002306F1" w:rsidRDefault="00AD4376" w:rsidP="00AD4376">
            <w:pPr>
              <w:jc w:val="left"/>
              <w:rPr>
                <w:lang w:val="es-ES_tradnl"/>
              </w:rPr>
            </w:pPr>
            <w:r w:rsidRPr="002306F1">
              <w:rPr>
                <w:lang w:val="es-ES_tradnl"/>
              </w:rPr>
              <w:t>main.css</w:t>
            </w:r>
          </w:p>
        </w:tc>
        <w:tc>
          <w:tcPr>
            <w:tcW w:w="6917" w:type="dxa"/>
            <w:vAlign w:val="center"/>
          </w:tcPr>
          <w:p w14:paraId="5C37FF14" w14:textId="402ED16C" w:rsidR="00AD4376" w:rsidRPr="002306F1" w:rsidRDefault="00AD4376"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tc>
        <w:tc>
          <w:tcPr>
            <w:tcW w:w="985" w:type="dxa"/>
            <w:vAlign w:val="center"/>
          </w:tcPr>
          <w:p w14:paraId="6B41864B" w14:textId="49847FF8" w:rsidR="00AD4376" w:rsidRPr="002306F1" w:rsidRDefault="00AD4376" w:rsidP="00F5792A">
            <w:pPr>
              <w:keepNext/>
              <w:jc w:val="center"/>
              <w:rPr>
                <w:lang w:val="es-ES_tradnl"/>
              </w:rPr>
            </w:pPr>
            <w:r w:rsidRPr="002306F1">
              <w:rPr>
                <w:noProof/>
                <w:lang w:val="es-ES" w:eastAsia="es-ES"/>
              </w:rPr>
              <w:drawing>
                <wp:inline distT="0" distB="0" distL="0" distR="0" wp14:anchorId="7B2E2CD9" wp14:editId="6B2F7393">
                  <wp:extent cx="250190" cy="2501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7F02A7BB" w14:textId="13BBC602" w:rsidR="00F5792A" w:rsidRPr="002306F1" w:rsidRDefault="00F5792A" w:rsidP="00665A71">
      <w:pPr>
        <w:pStyle w:val="Descripcin"/>
        <w:spacing w:before="120" w:after="120"/>
        <w:jc w:val="center"/>
        <w:rPr>
          <w:lang w:val="es-ES_tradnl"/>
        </w:rPr>
      </w:pPr>
      <w:bookmarkStart w:id="682" w:name="_Toc19108345"/>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57</w:t>
      </w:r>
      <w:r w:rsidR="00803BC7">
        <w:rPr>
          <w:lang w:val="es-ES_tradnl"/>
        </w:rPr>
        <w:fldChar w:fldCharType="end"/>
      </w:r>
      <w:r w:rsidRPr="002306F1">
        <w:rPr>
          <w:lang w:val="es-ES_tradnl"/>
        </w:rPr>
        <w:t>: Resultados de la validación de main.css</w:t>
      </w:r>
      <w:bookmarkEnd w:id="682"/>
    </w:p>
    <w:p w14:paraId="0BFCFB4A" w14:textId="5340A3D3" w:rsidR="00AC3266" w:rsidRPr="002306F1" w:rsidRDefault="00FA3C4C" w:rsidP="00AC3266">
      <w:pPr>
        <w:rPr>
          <w:lang w:val="es-ES_tradnl"/>
        </w:rPr>
      </w:pPr>
      <w:r w:rsidRPr="002306F1">
        <w:rPr>
          <w:noProof/>
          <w:lang w:val="es-ES" w:eastAsia="es-ES"/>
        </w:rPr>
        <mc:AlternateContent>
          <mc:Choice Requires="wps">
            <w:drawing>
              <wp:anchor distT="0" distB="0" distL="114300" distR="114300" simplePos="0" relativeHeight="251835392" behindDoc="0" locked="0" layoutInCell="1" allowOverlap="1" wp14:anchorId="71D9C97D" wp14:editId="1671AF4A">
                <wp:simplePos x="0" y="0"/>
                <wp:positionH relativeFrom="column">
                  <wp:posOffset>317500</wp:posOffset>
                </wp:positionH>
                <wp:positionV relativeFrom="paragraph">
                  <wp:posOffset>1285875</wp:posOffset>
                </wp:positionV>
                <wp:extent cx="5114925" cy="635"/>
                <wp:effectExtent l="0" t="0" r="0" b="0"/>
                <wp:wrapTopAndBottom/>
                <wp:docPr id="169" name="Cuadro de texto 169"/>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7A2442B5" w14:textId="7E0DFA68" w:rsidR="009E7289" w:rsidRPr="004E5933" w:rsidRDefault="009E7289" w:rsidP="00FA3C4C">
                            <w:pPr>
                              <w:pStyle w:val="Descripcin"/>
                              <w:jc w:val="center"/>
                              <w:rPr>
                                <w:noProof/>
                                <w:color w:val="000000"/>
                              </w:rPr>
                            </w:pPr>
                            <w:bookmarkStart w:id="683" w:name="_Toc19108205"/>
                            <w:r>
                              <w:t xml:space="preserve">Ilustración </w:t>
                            </w:r>
                            <w:r>
                              <w:fldChar w:fldCharType="begin"/>
                            </w:r>
                            <w:r>
                              <w:instrText xml:space="preserve"> SEQ Ilustración \* ARABIC </w:instrText>
                            </w:r>
                            <w:r>
                              <w:fldChar w:fldCharType="separate"/>
                            </w:r>
                            <w:r w:rsidR="00BA06B5">
                              <w:rPr>
                                <w:noProof/>
                              </w:rPr>
                              <w:t>42</w:t>
                            </w:r>
                            <w:r>
                              <w:fldChar w:fldCharType="end"/>
                            </w:r>
                            <w:r>
                              <w:t xml:space="preserve">: </w:t>
                            </w:r>
                            <w:r w:rsidRPr="00C46109">
                              <w:t>Resultados W3C de main.css</w:t>
                            </w:r>
                            <w:r>
                              <w:t xml:space="preserve"> (Fuente: </w:t>
                            </w:r>
                            <w:r w:rsidRPr="00A96198">
                              <w:t>https://validator.w3.org/</w:t>
                            </w:r>
                            <w:r>
                              <w:t>)</w:t>
                            </w:r>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9C97D" id="Cuadro de texto 169" o:spid="_x0000_s1117" type="#_x0000_t202" style="position:absolute;left:0;text-align:left;margin-left:25pt;margin-top:101.25pt;width:402.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" stroked="f">
                <v:textbox style="mso-fit-shape-to-text:t" inset="0,0,0,0">
                  <w:txbxContent>
                    <w:p w14:paraId="7A2442B5" w14:textId="7E0DFA68" w:rsidR="009E7289" w:rsidRPr="004E5933" w:rsidRDefault="009E7289" w:rsidP="00FA3C4C">
                      <w:pPr>
                        <w:pStyle w:val="Descripcin"/>
                        <w:jc w:val="center"/>
                        <w:rPr>
                          <w:noProof/>
                          <w:color w:val="000000"/>
                        </w:rPr>
                      </w:pPr>
                      <w:bookmarkStart w:id="684" w:name="_Toc19108205"/>
                      <w:r>
                        <w:t xml:space="preserve">Ilustración </w:t>
                      </w:r>
                      <w:r>
                        <w:fldChar w:fldCharType="begin"/>
                      </w:r>
                      <w:r>
                        <w:instrText xml:space="preserve"> SEQ Ilustración \* ARABIC </w:instrText>
                      </w:r>
                      <w:r>
                        <w:fldChar w:fldCharType="separate"/>
                      </w:r>
                      <w:r w:rsidR="00BA06B5">
                        <w:rPr>
                          <w:noProof/>
                        </w:rPr>
                        <w:t>42</w:t>
                      </w:r>
                      <w:r>
                        <w:fldChar w:fldCharType="end"/>
                      </w:r>
                      <w:r>
                        <w:t xml:space="preserve">: </w:t>
                      </w:r>
                      <w:r w:rsidRPr="00C46109">
                        <w:t>Resultados W3C de main.css</w:t>
                      </w:r>
                      <w:r>
                        <w:t xml:space="preserve"> (Fuente: </w:t>
                      </w:r>
                      <w:r w:rsidRPr="00A96198">
                        <w:t>https://validator.w3.org/</w:t>
                      </w:r>
                      <w:r>
                        <w:t>)</w:t>
                      </w:r>
                      <w:bookmarkEnd w:id="684"/>
                    </w:p>
                  </w:txbxContent>
                </v:textbox>
                <w10:wrap type="topAndBottom"/>
              </v:shape>
            </w:pict>
          </mc:Fallback>
        </mc:AlternateContent>
      </w:r>
      <w:r w:rsidRPr="002306F1">
        <w:rPr>
          <w:noProof/>
          <w:lang w:val="es-ES" w:eastAsia="es-ES"/>
        </w:rPr>
        <w:drawing>
          <wp:anchor distT="0" distB="0" distL="114300" distR="114300" simplePos="0" relativeHeight="251794432" behindDoc="0" locked="0" layoutInCell="1" allowOverlap="1" wp14:anchorId="2BF9A074" wp14:editId="225E581E">
            <wp:simplePos x="0" y="0"/>
            <wp:positionH relativeFrom="margin">
              <wp:align>center</wp:align>
            </wp:positionH>
            <wp:positionV relativeFrom="paragraph">
              <wp:posOffset>155575</wp:posOffset>
            </wp:positionV>
            <wp:extent cx="5114925" cy="1073150"/>
            <wp:effectExtent l="19050" t="19050" r="28575" b="1270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l="2769" t="43018" r="4896" b="22496"/>
                    <a:stretch/>
                  </pic:blipFill>
                  <pic:spPr bwMode="auto">
                    <a:xfrm>
                      <a:off x="0" y="0"/>
                      <a:ext cx="5114925" cy="107315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D681B" w14:textId="182D7CAD" w:rsidR="00AD0A1A" w:rsidRPr="002306F1" w:rsidRDefault="00AD0A1A" w:rsidP="006B7134">
      <w:pPr>
        <w:spacing w:before="120" w:line="360" w:lineRule="auto"/>
        <w:ind w:firstLine="284"/>
        <w:rPr>
          <w:lang w:val="es-ES_tradnl"/>
        </w:rPr>
      </w:pPr>
      <w:r w:rsidRPr="002306F1">
        <w:rPr>
          <w:lang w:val="es-ES_tradnl"/>
        </w:rPr>
        <w:t>La pseudoclase “:placeholder”, empleada como modificador del comportamiento dentro de un css, no está definida en la especificación CSS3 del W3C. Sin embargo si está en fase de estudio para incorporarla a la definición que vendrá de CSS4, que en la actualidad está desarrollando el CSSW</w:t>
      </w:r>
      <w:r w:rsidR="003D5110">
        <w:rPr>
          <w:lang w:val="es-ES_tradnl"/>
        </w:rPr>
        <w:t>G</w:t>
      </w:r>
      <w:r w:rsidRPr="002306F1">
        <w:rPr>
          <w:rStyle w:val="Refdenotaalpie"/>
          <w:lang w:val="es-ES_tradnl"/>
        </w:rPr>
        <w:footnoteReference w:id="18"/>
      </w:r>
      <w:r w:rsidRPr="002306F1">
        <w:rPr>
          <w:lang w:val="es-ES_tradnl"/>
        </w:rPr>
        <w:t xml:space="preserve"> , por este motivo, se permite incorporarla:</w:t>
      </w:r>
    </w:p>
    <w:p w14:paraId="3CC9661D" w14:textId="18D09866" w:rsidR="00AD0A1A" w:rsidRPr="002306F1" w:rsidRDefault="00AD0A1A" w:rsidP="00174F00">
      <w:pPr>
        <w:pStyle w:val="Prrafodelista"/>
        <w:numPr>
          <w:ilvl w:val="0"/>
          <w:numId w:val="16"/>
        </w:numPr>
        <w:spacing w:line="360" w:lineRule="auto"/>
        <w:rPr>
          <w:lang w:val="es-ES_tradnl"/>
        </w:rPr>
      </w:pPr>
      <w:r w:rsidRPr="002306F1">
        <w:rPr>
          <w:lang w:val="es-ES_tradnl"/>
        </w:rPr>
        <w:t>Con el prefijo</w:t>
      </w:r>
      <w:r w:rsidR="005B355B" w:rsidRPr="002306F1">
        <w:rPr>
          <w:lang w:val="es-ES_tradnl"/>
        </w:rPr>
        <w:t xml:space="preserve"> –ms,</w:t>
      </w:r>
      <w:r w:rsidRPr="002306F1">
        <w:rPr>
          <w:lang w:val="es-ES_tradnl"/>
        </w:rPr>
        <w:t xml:space="preserve"> –moz</w:t>
      </w:r>
      <w:r w:rsidR="006B7134" w:rsidRPr="002306F1">
        <w:rPr>
          <w:lang w:val="es-ES_tradnl"/>
        </w:rPr>
        <w:t xml:space="preserve"> o -webkit</w:t>
      </w:r>
      <w:r w:rsidRPr="002306F1">
        <w:rPr>
          <w:lang w:val="es-ES_tradnl"/>
        </w:rPr>
        <w:t>: para</w:t>
      </w:r>
      <w:r w:rsidR="006B7134" w:rsidRPr="002306F1">
        <w:rPr>
          <w:lang w:val="es-ES_tradnl"/>
        </w:rPr>
        <w:t xml:space="preserve"> restringir su uso a</w:t>
      </w:r>
      <w:r w:rsidRPr="002306F1">
        <w:rPr>
          <w:lang w:val="es-ES_tradnl"/>
        </w:rPr>
        <w:t xml:space="preserve"> navegadores</w:t>
      </w:r>
      <w:r w:rsidR="006B7134" w:rsidRPr="002306F1">
        <w:rPr>
          <w:lang w:val="es-ES_tradnl"/>
        </w:rPr>
        <w:t xml:space="preserve"> de la familia </w:t>
      </w:r>
      <w:r w:rsidR="005B355B" w:rsidRPr="002306F1">
        <w:rPr>
          <w:lang w:val="es-ES_tradnl"/>
        </w:rPr>
        <w:t xml:space="preserve">Microsoft, </w:t>
      </w:r>
      <w:r w:rsidR="006B7134" w:rsidRPr="002306F1">
        <w:rPr>
          <w:lang w:val="es-ES_tradnl"/>
        </w:rPr>
        <w:t xml:space="preserve">Mozilla </w:t>
      </w:r>
      <w:r w:rsidR="005B355B" w:rsidRPr="002306F1">
        <w:rPr>
          <w:lang w:val="es-ES_tradnl"/>
        </w:rPr>
        <w:t>o Chrome, indicándole al validador que es una característica propia de ellos, y que por lo tanto la de por válida</w:t>
      </w:r>
      <w:r w:rsidR="006B7134" w:rsidRPr="002306F1">
        <w:rPr>
          <w:lang w:val="es-ES_tradnl"/>
        </w:rPr>
        <w:t>.</w:t>
      </w:r>
    </w:p>
    <w:p w14:paraId="4A198755" w14:textId="12F5231F" w:rsidR="006B7134" w:rsidRPr="002306F1" w:rsidRDefault="006B7134" w:rsidP="00174F00">
      <w:pPr>
        <w:pStyle w:val="Prrafodelista"/>
        <w:numPr>
          <w:ilvl w:val="0"/>
          <w:numId w:val="16"/>
        </w:numPr>
        <w:spacing w:line="360" w:lineRule="auto"/>
        <w:rPr>
          <w:lang w:val="es-ES_tradnl"/>
        </w:rPr>
      </w:pPr>
      <w:r w:rsidRPr="002306F1">
        <w:rPr>
          <w:lang w:val="es-ES_tradnl"/>
        </w:rPr>
        <w:t xml:space="preserve">Con el prefijo </w:t>
      </w:r>
      <w:r w:rsidR="00120030" w:rsidRPr="002306F1">
        <w:rPr>
          <w:lang w:val="es-ES_tradnl"/>
        </w:rPr>
        <w:t>‘</w:t>
      </w:r>
      <w:r w:rsidRPr="002306F1">
        <w:rPr>
          <w:b/>
          <w:lang w:val="es-ES_tradnl"/>
        </w:rPr>
        <w:t>::</w:t>
      </w:r>
      <w:r w:rsidR="00120030" w:rsidRPr="002306F1">
        <w:rPr>
          <w:b/>
          <w:lang w:val="es-ES_tradnl"/>
        </w:rPr>
        <w:t>’</w:t>
      </w:r>
      <w:r w:rsidRPr="002306F1">
        <w:rPr>
          <w:b/>
          <w:lang w:val="es-ES_tradnl"/>
        </w:rPr>
        <w:t xml:space="preserve">, </w:t>
      </w:r>
      <w:r w:rsidRPr="002306F1">
        <w:rPr>
          <w:lang w:val="es-ES_tradnl"/>
        </w:rPr>
        <w:t>para</w:t>
      </w:r>
      <w:r w:rsidRPr="002306F1">
        <w:rPr>
          <w:b/>
          <w:lang w:val="es-ES_tradnl"/>
        </w:rPr>
        <w:t xml:space="preserve"> </w:t>
      </w:r>
      <w:r w:rsidRPr="002306F1">
        <w:rPr>
          <w:lang w:val="es-ES_tradnl"/>
        </w:rPr>
        <w:t>definirla como un pseudoelemento en lugar de pseudoclase</w:t>
      </w:r>
      <w:r w:rsidR="005B355B" w:rsidRPr="002306F1">
        <w:rPr>
          <w:lang w:val="es-ES_tradnl"/>
        </w:rPr>
        <w:t>.</w:t>
      </w:r>
      <w:r w:rsidRPr="002306F1">
        <w:rPr>
          <w:b/>
          <w:lang w:val="es-ES_tradnl"/>
        </w:rPr>
        <w:t xml:space="preserve"> </w:t>
      </w:r>
    </w:p>
    <w:p w14:paraId="16E9EE8B" w14:textId="72DBD445" w:rsidR="005B355B" w:rsidRPr="002306F1" w:rsidRDefault="006B7134" w:rsidP="00723218">
      <w:pPr>
        <w:spacing w:before="120" w:line="360" w:lineRule="auto"/>
        <w:ind w:firstLine="284"/>
        <w:rPr>
          <w:lang w:val="es-ES_tradnl"/>
        </w:rPr>
      </w:pPr>
      <w:r w:rsidRPr="002306F1">
        <w:rPr>
          <w:lang w:val="es-ES_tradnl"/>
        </w:rPr>
        <w:t>Modificando el estilo con la primera opción,</w:t>
      </w:r>
      <w:r w:rsidR="005B355B" w:rsidRPr="002306F1">
        <w:rPr>
          <w:lang w:val="es-ES_tradnl"/>
        </w:rPr>
        <w:t xml:space="preserve"> obtenemos el resultado esperado.</w:t>
      </w:r>
    </w:p>
    <w:tbl>
      <w:tblPr>
        <w:tblStyle w:val="Tablaconcuadrcula"/>
        <w:tblW w:w="0" w:type="auto"/>
        <w:tblInd w:w="846" w:type="dxa"/>
        <w:tblCellMar>
          <w:top w:w="57" w:type="dxa"/>
          <w:bottom w:w="57" w:type="dxa"/>
        </w:tblCellMar>
        <w:tblLook w:val="04A0" w:firstRow="1" w:lastRow="0" w:firstColumn="1" w:lastColumn="0" w:noHBand="0" w:noVBand="1"/>
      </w:tblPr>
      <w:tblGrid>
        <w:gridCol w:w="1084"/>
        <w:gridCol w:w="5720"/>
        <w:gridCol w:w="1292"/>
      </w:tblGrid>
      <w:tr w:rsidR="005B355B" w:rsidRPr="002306F1" w14:paraId="516ABA98" w14:textId="77777777" w:rsidTr="005B355B">
        <w:trPr>
          <w:tblHeader/>
        </w:trPr>
        <w:tc>
          <w:tcPr>
            <w:tcW w:w="8096" w:type="dxa"/>
            <w:gridSpan w:val="3"/>
            <w:shd w:val="clear" w:color="auto" w:fill="BFBFBF" w:themeFill="background1" w:themeFillShade="BF"/>
          </w:tcPr>
          <w:p w14:paraId="6D3CD2AA" w14:textId="77777777" w:rsidR="005B355B" w:rsidRPr="002306F1" w:rsidRDefault="005B355B" w:rsidP="00403793">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 (*.css)</w:t>
            </w:r>
          </w:p>
        </w:tc>
      </w:tr>
      <w:tr w:rsidR="005B355B" w:rsidRPr="002306F1" w14:paraId="6125BBD0" w14:textId="77777777" w:rsidTr="005B355B">
        <w:tc>
          <w:tcPr>
            <w:tcW w:w="1084" w:type="dxa"/>
            <w:vAlign w:val="center"/>
          </w:tcPr>
          <w:p w14:paraId="0685365C" w14:textId="77777777" w:rsidR="005B355B" w:rsidRPr="002306F1" w:rsidRDefault="005B355B" w:rsidP="00403793">
            <w:pPr>
              <w:jc w:val="left"/>
              <w:rPr>
                <w:lang w:val="es-ES_tradnl"/>
              </w:rPr>
            </w:pPr>
            <w:r w:rsidRPr="002306F1">
              <w:rPr>
                <w:lang w:val="es-ES_tradnl"/>
              </w:rPr>
              <w:t>main.css</w:t>
            </w:r>
          </w:p>
        </w:tc>
        <w:tc>
          <w:tcPr>
            <w:tcW w:w="5720" w:type="dxa"/>
            <w:vAlign w:val="center"/>
          </w:tcPr>
          <w:p w14:paraId="3F83126E" w14:textId="52D676FE" w:rsidR="005B355B" w:rsidRPr="002306F1" w:rsidRDefault="005B355B" w:rsidP="00174F00">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292" w:type="dxa"/>
            <w:vAlign w:val="center"/>
          </w:tcPr>
          <w:p w14:paraId="2266E9D8" w14:textId="172706DB" w:rsidR="005B355B" w:rsidRPr="002306F1" w:rsidRDefault="005B355B" w:rsidP="005B355B">
            <w:pPr>
              <w:keepNext/>
              <w:jc w:val="center"/>
              <w:rPr>
                <w:lang w:val="es-ES_tradnl"/>
              </w:rPr>
            </w:pPr>
            <w:r w:rsidRPr="002306F1">
              <w:rPr>
                <w:noProof/>
                <w:lang w:val="es-ES" w:eastAsia="es-ES"/>
              </w:rPr>
              <w:drawing>
                <wp:inline distT="0" distB="0" distL="0" distR="0" wp14:anchorId="4F3ECE9B" wp14:editId="18672D26">
                  <wp:extent cx="247650" cy="24765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13F85C64" w14:textId="3B4636A8" w:rsidR="005B355B" w:rsidRPr="002306F1" w:rsidRDefault="001B55FB" w:rsidP="005B355B">
      <w:pPr>
        <w:pStyle w:val="Descripcin"/>
        <w:spacing w:before="120"/>
        <w:jc w:val="center"/>
        <w:rPr>
          <w:noProof/>
          <w:lang w:val="es-ES_tradnl" w:eastAsia="es-ES"/>
        </w:rPr>
      </w:pPr>
      <w:bookmarkStart w:id="685" w:name="_Toc19108346"/>
      <w:r w:rsidRPr="002306F1">
        <w:rPr>
          <w:noProof/>
          <w:sz w:val="16"/>
          <w:szCs w:val="16"/>
          <w:lang w:val="es-ES" w:eastAsia="es-ES"/>
        </w:rPr>
        <mc:AlternateContent>
          <mc:Choice Requires="wps">
            <w:drawing>
              <wp:anchor distT="0" distB="0" distL="114300" distR="114300" simplePos="0" relativeHeight="251796480" behindDoc="0" locked="0" layoutInCell="1" allowOverlap="1" wp14:anchorId="6F823525" wp14:editId="493BD1C3">
                <wp:simplePos x="0" y="0"/>
                <wp:positionH relativeFrom="margin">
                  <wp:posOffset>454025</wp:posOffset>
                </wp:positionH>
                <wp:positionV relativeFrom="paragraph">
                  <wp:posOffset>2275840</wp:posOffset>
                </wp:positionV>
                <wp:extent cx="5143500" cy="635"/>
                <wp:effectExtent l="0" t="0" r="0" b="1905"/>
                <wp:wrapTopAndBottom/>
                <wp:docPr id="324" name="Cuadro de texto 32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a:effectLst/>
                      </wps:spPr>
                      <wps:txbx>
                        <w:txbxContent>
                          <w:p w14:paraId="7E9957CB" w14:textId="72F4195F" w:rsidR="009E7289" w:rsidRPr="001A29A5" w:rsidRDefault="009E7289" w:rsidP="005B32F8">
                            <w:pPr>
                              <w:pStyle w:val="Descripcin"/>
                              <w:rPr>
                                <w:noProof/>
                                <w:color w:val="000000"/>
                              </w:rPr>
                            </w:pPr>
                            <w:bookmarkStart w:id="686" w:name="_Toc19108206"/>
                            <w:r>
                              <w:t xml:space="preserve">Ilustración </w:t>
                            </w:r>
                            <w:r>
                              <w:fldChar w:fldCharType="begin"/>
                            </w:r>
                            <w:r>
                              <w:instrText xml:space="preserve"> SEQ Ilustración \* ARABIC </w:instrText>
                            </w:r>
                            <w:r>
                              <w:fldChar w:fldCharType="separate"/>
                            </w:r>
                            <w:r w:rsidR="00BA06B5">
                              <w:rPr>
                                <w:noProof/>
                              </w:rPr>
                              <w:t>43</w:t>
                            </w:r>
                            <w:r>
                              <w:fldChar w:fldCharType="end"/>
                            </w:r>
                            <w:r>
                              <w:t xml:space="preserve">: </w:t>
                            </w:r>
                            <w:r w:rsidRPr="00D81E69">
                              <w:t>Resultado final del W3C de la validación de main.css</w:t>
                            </w:r>
                            <w:r>
                              <w:t xml:space="preserve"> (Fuente: </w:t>
                            </w:r>
                            <w:r w:rsidRPr="00A96198">
                              <w:t>https://validator.w3.org/</w:t>
                            </w:r>
                            <w:r>
                              <w:t>)</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23525" id="Cuadro de texto 324" o:spid="_x0000_s1118" type="#_x0000_t202" style="position:absolute;left:0;text-align:left;margin-left:35.75pt;margin-top:179.2pt;width:40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" stroked="f">
                <v:textbox style="mso-fit-shape-to-text:t" inset="0,0,0,0">
                  <w:txbxContent>
                    <w:p w14:paraId="7E9957CB" w14:textId="72F4195F" w:rsidR="009E7289" w:rsidRPr="001A29A5" w:rsidRDefault="009E7289" w:rsidP="005B32F8">
                      <w:pPr>
                        <w:pStyle w:val="Descripcin"/>
                        <w:rPr>
                          <w:noProof/>
                          <w:color w:val="000000"/>
                        </w:rPr>
                      </w:pPr>
                      <w:bookmarkStart w:id="687" w:name="_Toc19108206"/>
                      <w:r>
                        <w:t xml:space="preserve">Ilustración </w:t>
                      </w:r>
                      <w:r>
                        <w:fldChar w:fldCharType="begin"/>
                      </w:r>
                      <w:r>
                        <w:instrText xml:space="preserve"> SEQ Ilustración \* ARABIC </w:instrText>
                      </w:r>
                      <w:r>
                        <w:fldChar w:fldCharType="separate"/>
                      </w:r>
                      <w:r w:rsidR="00BA06B5">
                        <w:rPr>
                          <w:noProof/>
                        </w:rPr>
                        <w:t>43</w:t>
                      </w:r>
                      <w:r>
                        <w:fldChar w:fldCharType="end"/>
                      </w:r>
                      <w:r>
                        <w:t xml:space="preserve">: </w:t>
                      </w:r>
                      <w:r w:rsidRPr="00D81E69">
                        <w:t>Resultado final del W3C de la validación de main.css</w:t>
                      </w:r>
                      <w:r>
                        <w:t xml:space="preserve"> (Fuente: </w:t>
                      </w:r>
                      <w:r w:rsidRPr="00A96198">
                        <w:t>https://validator.w3.org/</w:t>
                      </w:r>
                      <w:r>
                        <w:t>)</w:t>
                      </w:r>
                      <w:bookmarkEnd w:id="687"/>
                    </w:p>
                  </w:txbxContent>
                </v:textbox>
                <w10:wrap type="topAndBottom" anchorx="margin"/>
              </v:shape>
            </w:pict>
          </mc:Fallback>
        </mc:AlternateContent>
      </w:r>
      <w:r w:rsidRPr="002306F1">
        <w:rPr>
          <w:noProof/>
          <w:sz w:val="16"/>
          <w:szCs w:val="16"/>
          <w:lang w:val="es-ES" w:eastAsia="es-ES"/>
        </w:rPr>
        <w:drawing>
          <wp:anchor distT="0" distB="0" distL="114300" distR="114300" simplePos="0" relativeHeight="251793408" behindDoc="0" locked="0" layoutInCell="1" allowOverlap="1" wp14:anchorId="77602BE1" wp14:editId="16EB0035">
            <wp:simplePos x="0" y="0"/>
            <wp:positionH relativeFrom="margin">
              <wp:align>center</wp:align>
            </wp:positionH>
            <wp:positionV relativeFrom="paragraph">
              <wp:posOffset>345440</wp:posOffset>
            </wp:positionV>
            <wp:extent cx="3067050" cy="1842135"/>
            <wp:effectExtent l="0" t="0" r="0" b="5715"/>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t="14538" r="55513" b="37930"/>
                    <a:stretch/>
                  </pic:blipFill>
                  <pic:spPr bwMode="auto">
                    <a:xfrm>
                      <a:off x="0" y="0"/>
                      <a:ext cx="3067050"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55B"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58</w:t>
      </w:r>
      <w:r w:rsidR="00803BC7">
        <w:rPr>
          <w:lang w:val="es-ES_tradnl"/>
        </w:rPr>
        <w:fldChar w:fldCharType="end"/>
      </w:r>
      <w:r w:rsidR="005B355B" w:rsidRPr="002306F1">
        <w:rPr>
          <w:lang w:val="es-ES_tradnl"/>
        </w:rPr>
        <w:t>: Resultado de la validación de main.css</w:t>
      </w:r>
      <w:bookmarkEnd w:id="685"/>
    </w:p>
    <w:p w14:paraId="3A9E550C" w14:textId="77777777" w:rsidR="00C340C0" w:rsidRDefault="00C340C0" w:rsidP="00C340C0"/>
    <w:p w14:paraId="102E8227" w14:textId="24E52348" w:rsidR="00755094" w:rsidRPr="002306F1" w:rsidRDefault="00462973" w:rsidP="005F12FE">
      <w:pPr>
        <w:pStyle w:val="Ttulo2"/>
      </w:pPr>
      <w:bookmarkStart w:id="688" w:name="_Toc19108445"/>
      <w:r w:rsidRPr="002306F1">
        <w:lastRenderedPageBreak/>
        <w:t>Test Smartcontracts</w:t>
      </w:r>
      <w:bookmarkEnd w:id="688"/>
    </w:p>
    <w:p w14:paraId="5D3EC8FA" w14:textId="3E18615F" w:rsidR="00462973" w:rsidRPr="002306F1" w:rsidRDefault="003D5504" w:rsidP="00FD7505">
      <w:pPr>
        <w:spacing w:line="360" w:lineRule="auto"/>
        <w:ind w:firstLine="284"/>
        <w:rPr>
          <w:lang w:val="es-ES_tradnl"/>
        </w:rPr>
      </w:pPr>
      <w:r w:rsidRPr="002306F1">
        <w:rPr>
          <w:lang w:val="es-ES_tradnl"/>
        </w:rPr>
        <w:t xml:space="preserve">Los test de los Smarcontracts desplegados en la Blockchain se van a realizar sobre </w:t>
      </w:r>
      <w:r w:rsidR="00FD7505" w:rsidRPr="002306F1">
        <w:rPr>
          <w:lang w:val="es-ES_tradnl"/>
        </w:rPr>
        <w:t>aquellos</w:t>
      </w:r>
      <w:r w:rsidR="005A7C48" w:rsidRPr="002306F1">
        <w:rPr>
          <w:lang w:val="es-ES_tradnl"/>
        </w:rPr>
        <w:t xml:space="preserve"> métodos</w:t>
      </w:r>
      <w:r w:rsidR="00FD7505" w:rsidRPr="002306F1">
        <w:rPr>
          <w:lang w:val="es-ES_tradnl"/>
        </w:rPr>
        <w:t xml:space="preserve"> que </w:t>
      </w:r>
      <w:r w:rsidR="000303B0" w:rsidRPr="002306F1">
        <w:rPr>
          <w:lang w:val="es-ES_tradnl"/>
        </w:rPr>
        <w:t>devuelven datos y</w:t>
      </w:r>
      <w:r w:rsidR="00FD7505" w:rsidRPr="002306F1">
        <w:rPr>
          <w:lang w:val="es-ES_tradnl"/>
        </w:rPr>
        <w:t xml:space="preserve"> observando que éstos se ajustan</w:t>
      </w:r>
      <w:r w:rsidR="000303B0" w:rsidRPr="002306F1">
        <w:rPr>
          <w:lang w:val="es-ES_tradnl"/>
        </w:rPr>
        <w:t xml:space="preserve"> al resultado </w:t>
      </w:r>
      <w:r w:rsidR="005A7C48" w:rsidRPr="002306F1">
        <w:rPr>
          <w:lang w:val="es-ES_tradnl"/>
        </w:rPr>
        <w:t>esperado</w:t>
      </w:r>
      <w:r w:rsidR="00FD7505" w:rsidRPr="002306F1">
        <w:rPr>
          <w:lang w:val="es-ES_tradnl"/>
        </w:rPr>
        <w:t xml:space="preserve"> en base a los par</w:t>
      </w:r>
      <w:r w:rsidR="000303B0" w:rsidRPr="002306F1">
        <w:rPr>
          <w:lang w:val="es-ES_tradnl"/>
        </w:rPr>
        <w:t>ámetros de entrada suministrados.</w:t>
      </w:r>
    </w:p>
    <w:p w14:paraId="6E98C9AD" w14:textId="0FC892D0" w:rsidR="00C340C0" w:rsidRDefault="005A7C48" w:rsidP="00FD7505">
      <w:pPr>
        <w:spacing w:line="360" w:lineRule="auto"/>
        <w:ind w:firstLine="284"/>
        <w:rPr>
          <w:lang w:val="es-ES_tradnl"/>
        </w:rPr>
      </w:pPr>
      <w:r w:rsidRPr="002306F1">
        <w:rPr>
          <w:lang w:val="es-ES_tradnl"/>
        </w:rPr>
        <w:t xml:space="preserve">La ejecución de los test se realizará sobre la herramienta existente en la red, y destinada para este propósito, que se encuentra disponible de manera gratuita en la url </w:t>
      </w:r>
      <w:hyperlink r:id="rId192" w:history="1">
        <w:r w:rsidRPr="002306F1">
          <w:rPr>
            <w:rStyle w:val="Hipervnculo"/>
            <w:i/>
            <w:lang w:val="es-ES_tradnl"/>
          </w:rPr>
          <w:t>https://remix,ethereum.org</w:t>
        </w:r>
      </w:hyperlink>
      <w:r w:rsidRPr="002306F1">
        <w:rPr>
          <w:lang w:val="es-ES_tradnl"/>
        </w:rPr>
        <w:t xml:space="preserve">. Aquí se encuentra un IDE y un entorno de ejecución tipo SANDBOX, que permite diseñar, compilar y ejecutar Smarcontract sobre múltiples versiones del compilador de Solidity y entornos de ejecución como </w:t>
      </w:r>
      <w:r w:rsidR="00400A30" w:rsidRPr="002306F1">
        <w:rPr>
          <w:lang w:val="es-ES_tradnl"/>
        </w:rPr>
        <w:t>VM Javascript o Web3.js</w:t>
      </w:r>
      <w:r w:rsidR="00AD47B6" w:rsidRPr="002306F1">
        <w:rPr>
          <w:lang w:val="es-ES_tradnl"/>
        </w:rPr>
        <w:t>.</w:t>
      </w:r>
      <w:r w:rsidR="00C340C0">
        <w:rPr>
          <w:lang w:val="es-ES_tradnl"/>
        </w:rPr>
        <w:t xml:space="preserve"> </w:t>
      </w:r>
    </w:p>
    <w:p w14:paraId="7DABFC74" w14:textId="4D34ED9C" w:rsidR="005A7C48" w:rsidRDefault="00400A30" w:rsidP="00FD7505">
      <w:pPr>
        <w:spacing w:line="360" w:lineRule="auto"/>
        <w:ind w:firstLine="284"/>
        <w:rPr>
          <w:lang w:val="es-ES_tradnl"/>
        </w:rPr>
      </w:pPr>
      <w:r w:rsidRPr="002306F1">
        <w:rPr>
          <w:lang w:val="es-ES_tradnl"/>
        </w:rPr>
        <w:t xml:space="preserve">Para nuestras pruebas, tal y como se muestra en la cabecera de todos los ficheros Solidity, la versión del compilador empleada es la 0.4.24 y el entorno de ejecución es la máquina virtual de Javascript. </w:t>
      </w:r>
    </w:p>
    <w:p w14:paraId="5EEDB59D" w14:textId="028C56BD" w:rsidR="00C340C0" w:rsidRPr="002306F1" w:rsidRDefault="00C340C0" w:rsidP="00FD7505">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831296" behindDoc="0" locked="0" layoutInCell="1" allowOverlap="1" wp14:anchorId="7720CAFF" wp14:editId="5073A6FA">
                <wp:simplePos x="0" y="0"/>
                <wp:positionH relativeFrom="column">
                  <wp:posOffset>577850</wp:posOffset>
                </wp:positionH>
                <wp:positionV relativeFrom="paragraph">
                  <wp:posOffset>2157095</wp:posOffset>
                </wp:positionV>
                <wp:extent cx="4276725" cy="635"/>
                <wp:effectExtent l="0" t="0" r="9525" b="1905"/>
                <wp:wrapTopAndBottom/>
                <wp:docPr id="345" name="Cuadro de texto 34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14:paraId="61F6C452" w14:textId="098E7A0C" w:rsidR="009E7289" w:rsidRPr="004B3A65" w:rsidRDefault="009E7289" w:rsidP="00AD47B6">
                            <w:pPr>
                              <w:pStyle w:val="Descripcin"/>
                              <w:jc w:val="center"/>
                              <w:rPr>
                                <w:noProof/>
                                <w:color w:val="000000"/>
                              </w:rPr>
                            </w:pPr>
                            <w:bookmarkStart w:id="689" w:name="_Toc19108207"/>
                            <w:r>
                              <w:t xml:space="preserve">Ilustración </w:t>
                            </w:r>
                            <w:r>
                              <w:fldChar w:fldCharType="begin"/>
                            </w:r>
                            <w:r>
                              <w:instrText xml:space="preserve"> SEQ Ilustración \* ARABIC </w:instrText>
                            </w:r>
                            <w:r>
                              <w:fldChar w:fldCharType="separate"/>
                            </w:r>
                            <w:r w:rsidR="00BA06B5">
                              <w:rPr>
                                <w:noProof/>
                              </w:rPr>
                              <w:t>44</w:t>
                            </w:r>
                            <w:r>
                              <w:fldChar w:fldCharType="end"/>
                            </w:r>
                            <w:r>
                              <w:t>: remix.ethereum.org IDE (Fuente: https://remix.ethereum.org)</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0CAFF" id="Cuadro de texto 345" o:spid="_x0000_s1119" type="#_x0000_t202" style="position:absolute;left:0;text-align:left;margin-left:45.5pt;margin-top:169.85pt;width:336.75pt;height:.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" stroked="f">
                <v:textbox style="mso-fit-shape-to-text:t" inset="0,0,0,0">
                  <w:txbxContent>
                    <w:p w14:paraId="61F6C452" w14:textId="098E7A0C" w:rsidR="009E7289" w:rsidRPr="004B3A65" w:rsidRDefault="009E7289" w:rsidP="00AD47B6">
                      <w:pPr>
                        <w:pStyle w:val="Descripcin"/>
                        <w:jc w:val="center"/>
                        <w:rPr>
                          <w:noProof/>
                          <w:color w:val="000000"/>
                        </w:rPr>
                      </w:pPr>
                      <w:bookmarkStart w:id="690" w:name="_Toc19108207"/>
                      <w:r>
                        <w:t xml:space="preserve">Ilustración </w:t>
                      </w:r>
                      <w:r>
                        <w:fldChar w:fldCharType="begin"/>
                      </w:r>
                      <w:r>
                        <w:instrText xml:space="preserve"> SEQ Ilustración \* ARABIC </w:instrText>
                      </w:r>
                      <w:r>
                        <w:fldChar w:fldCharType="separate"/>
                      </w:r>
                      <w:r w:rsidR="00BA06B5">
                        <w:rPr>
                          <w:noProof/>
                        </w:rPr>
                        <w:t>44</w:t>
                      </w:r>
                      <w:r>
                        <w:fldChar w:fldCharType="end"/>
                      </w:r>
                      <w:r>
                        <w:t>: remix.ethereum.org IDE (Fuente: https://remix.ethereum.org)</w:t>
                      </w:r>
                      <w:bookmarkEnd w:id="690"/>
                    </w:p>
                  </w:txbxContent>
                </v:textbox>
                <w10:wrap type="topAndBottom"/>
              </v:shape>
            </w:pict>
          </mc:Fallback>
        </mc:AlternateContent>
      </w:r>
      <w:r w:rsidRPr="002306F1">
        <w:rPr>
          <w:noProof/>
          <w:lang w:val="es-ES" w:eastAsia="es-ES"/>
        </w:rPr>
        <w:drawing>
          <wp:anchor distT="0" distB="0" distL="114300" distR="114300" simplePos="0" relativeHeight="251829248" behindDoc="0" locked="0" layoutInCell="1" allowOverlap="1" wp14:anchorId="3F535087" wp14:editId="7FD9A7B9">
            <wp:simplePos x="0" y="0"/>
            <wp:positionH relativeFrom="page">
              <wp:posOffset>2143125</wp:posOffset>
            </wp:positionH>
            <wp:positionV relativeFrom="paragraph">
              <wp:posOffset>224790</wp:posOffset>
            </wp:positionV>
            <wp:extent cx="3743960" cy="1819275"/>
            <wp:effectExtent l="19050" t="19050" r="27940" b="2857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val="0"/>
                        </a:ext>
                      </a:extLst>
                    </a:blip>
                    <a:srcRect t="13580"/>
                    <a:stretch/>
                  </pic:blipFill>
                  <pic:spPr bwMode="auto">
                    <a:xfrm>
                      <a:off x="0" y="0"/>
                      <a:ext cx="3743960" cy="1819275"/>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62BB84" w14:textId="0D7A15ED" w:rsidR="00462973" w:rsidRPr="002306F1" w:rsidRDefault="00AD47B6" w:rsidP="00CA218E">
      <w:pPr>
        <w:pStyle w:val="Ttulo3"/>
      </w:pPr>
      <w:bookmarkStart w:id="691" w:name="_Toc19108446"/>
      <w:r w:rsidRPr="002306F1">
        <w:t>Test JoinedUser.sol</w:t>
      </w:r>
      <w:bookmarkEnd w:id="691"/>
    </w:p>
    <w:p w14:paraId="0770CD21" w14:textId="40F7C3CF" w:rsidR="00AD47B6" w:rsidRPr="002306F1" w:rsidRDefault="005847B4" w:rsidP="005847B4">
      <w:pPr>
        <w:spacing w:line="360" w:lineRule="auto"/>
        <w:ind w:firstLine="284"/>
        <w:rPr>
          <w:lang w:val="es-ES_tradnl"/>
        </w:rPr>
      </w:pPr>
      <w:r w:rsidRPr="002306F1">
        <w:rPr>
          <w:lang w:val="es-ES_tradnl"/>
        </w:rPr>
        <w:t xml:space="preserve">En este fichero de Solidity tenemos el Smartcontract </w:t>
      </w:r>
      <w:r w:rsidRPr="002306F1">
        <w:rPr>
          <w:i/>
          <w:lang w:val="es-ES_tradnl"/>
        </w:rPr>
        <w:t>JoinedUser</w:t>
      </w:r>
      <w:r w:rsidRPr="002306F1">
        <w:rPr>
          <w:lang w:val="es-ES_tradnl"/>
        </w:rPr>
        <w:t>, que es el encargado de registrar a los usuarios en la Blockchain en ejecución. Para ello cuenta con los métodos siguientes:</w:t>
      </w:r>
    </w:p>
    <w:tbl>
      <w:tblPr>
        <w:tblStyle w:val="Tablaconcuadrcula"/>
        <w:tblpPr w:leftFromText="141" w:rightFromText="141" w:vertAnchor="text" w:horzAnchor="page" w:tblpX="3511" w:tblpY="40"/>
        <w:tblW w:w="0" w:type="auto"/>
        <w:tblLook w:val="04A0" w:firstRow="1" w:lastRow="0" w:firstColumn="1" w:lastColumn="0" w:noHBand="0" w:noVBand="1"/>
      </w:tblPr>
      <w:tblGrid>
        <w:gridCol w:w="1984"/>
        <w:gridCol w:w="2410"/>
        <w:gridCol w:w="1843"/>
      </w:tblGrid>
      <w:tr w:rsidR="001B55FB" w:rsidRPr="002306F1" w14:paraId="37FEAF92" w14:textId="77777777" w:rsidTr="001B55FB">
        <w:tc>
          <w:tcPr>
            <w:tcW w:w="6237" w:type="dxa"/>
            <w:gridSpan w:val="3"/>
            <w:shd w:val="clear" w:color="auto" w:fill="BFBFBF" w:themeFill="background1" w:themeFillShade="BF"/>
          </w:tcPr>
          <w:p w14:paraId="62502740" w14:textId="77777777" w:rsidR="001B55FB" w:rsidRPr="002306F1" w:rsidRDefault="001B55FB" w:rsidP="001B55FB">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JoinedUser.sol</w:t>
            </w:r>
          </w:p>
        </w:tc>
      </w:tr>
      <w:tr w:rsidR="001B55FB" w:rsidRPr="002306F1" w14:paraId="39B9BA6A" w14:textId="77777777" w:rsidTr="001B55FB">
        <w:trPr>
          <w:trHeight w:val="367"/>
        </w:trPr>
        <w:tc>
          <w:tcPr>
            <w:tcW w:w="1984" w:type="dxa"/>
            <w:shd w:val="clear" w:color="auto" w:fill="BFBFBF" w:themeFill="background1" w:themeFillShade="BF"/>
            <w:vAlign w:val="center"/>
          </w:tcPr>
          <w:p w14:paraId="40A24E67"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Método</w:t>
            </w:r>
          </w:p>
        </w:tc>
        <w:tc>
          <w:tcPr>
            <w:tcW w:w="2410" w:type="dxa"/>
            <w:shd w:val="clear" w:color="auto" w:fill="BFBFBF" w:themeFill="background1" w:themeFillShade="BF"/>
            <w:vAlign w:val="center"/>
          </w:tcPr>
          <w:p w14:paraId="2DA6A182"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6C8EB4C4"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Valor esperado</w:t>
            </w:r>
          </w:p>
        </w:tc>
      </w:tr>
      <w:tr w:rsidR="001B55FB" w:rsidRPr="002306F1" w14:paraId="27B637AA" w14:textId="77777777" w:rsidTr="00B565FC">
        <w:trPr>
          <w:trHeight w:val="1095"/>
        </w:trPr>
        <w:tc>
          <w:tcPr>
            <w:tcW w:w="1984" w:type="dxa"/>
            <w:vAlign w:val="center"/>
          </w:tcPr>
          <w:p w14:paraId="25314E0D" w14:textId="77777777" w:rsidR="001B55FB" w:rsidRPr="002306F1" w:rsidRDefault="001B55FB" w:rsidP="001B55FB">
            <w:pPr>
              <w:jc w:val="center"/>
              <w:rPr>
                <w:lang w:val="es-ES_tradnl"/>
              </w:rPr>
            </w:pPr>
            <w:r w:rsidRPr="002306F1">
              <w:rPr>
                <w:lang w:val="es-ES_tradnl"/>
              </w:rPr>
              <w:t>join</w:t>
            </w:r>
          </w:p>
        </w:tc>
        <w:tc>
          <w:tcPr>
            <w:tcW w:w="2410" w:type="dxa"/>
            <w:vAlign w:val="center"/>
          </w:tcPr>
          <w:p w14:paraId="6F8BFE85" w14:textId="77777777" w:rsidR="001B55FB" w:rsidRPr="002306F1" w:rsidRDefault="001B55FB" w:rsidP="001B55FB">
            <w:pPr>
              <w:jc w:val="left"/>
              <w:rPr>
                <w:lang w:val="es-ES_tradnl"/>
              </w:rPr>
            </w:pPr>
            <w:r w:rsidRPr="002306F1">
              <w:rPr>
                <w:lang w:val="es-ES_tradnl"/>
              </w:rPr>
              <w:t>_name: String</w:t>
            </w:r>
          </w:p>
          <w:p w14:paraId="68B01E30" w14:textId="77777777" w:rsidR="001B55FB" w:rsidRPr="002306F1" w:rsidRDefault="001B55FB" w:rsidP="001B55FB">
            <w:pPr>
              <w:jc w:val="left"/>
              <w:rPr>
                <w:lang w:val="es-ES_tradnl"/>
              </w:rPr>
            </w:pPr>
            <w:r w:rsidRPr="002306F1">
              <w:rPr>
                <w:lang w:val="es-ES_tradnl"/>
              </w:rPr>
              <w:t>_surname: String</w:t>
            </w:r>
          </w:p>
          <w:p w14:paraId="47830A9A" w14:textId="77777777" w:rsidR="001B55FB" w:rsidRPr="002306F1" w:rsidRDefault="001B55FB" w:rsidP="001B55FB">
            <w:pPr>
              <w:jc w:val="left"/>
              <w:rPr>
                <w:lang w:val="es-ES_tradnl"/>
              </w:rPr>
            </w:pPr>
            <w:r w:rsidRPr="002306F1">
              <w:rPr>
                <w:lang w:val="es-ES_tradnl"/>
              </w:rPr>
              <w:t>_userName:String</w:t>
            </w:r>
          </w:p>
        </w:tc>
        <w:tc>
          <w:tcPr>
            <w:tcW w:w="1843" w:type="dxa"/>
            <w:vAlign w:val="center"/>
          </w:tcPr>
          <w:p w14:paraId="093A96C2" w14:textId="77777777" w:rsidR="001B55FB" w:rsidRPr="002306F1" w:rsidRDefault="001B55FB" w:rsidP="001B55FB">
            <w:pPr>
              <w:jc w:val="center"/>
              <w:rPr>
                <w:lang w:val="es-ES_tradnl"/>
              </w:rPr>
            </w:pPr>
            <w:r w:rsidRPr="002306F1">
              <w:rPr>
                <w:lang w:val="es-ES_tradnl"/>
              </w:rPr>
              <w:t>True/false</w:t>
            </w:r>
          </w:p>
        </w:tc>
      </w:tr>
      <w:tr w:rsidR="001B55FB" w:rsidRPr="002306F1" w14:paraId="7AEEFC62" w14:textId="77777777" w:rsidTr="00B565FC">
        <w:trPr>
          <w:trHeight w:val="543"/>
        </w:trPr>
        <w:tc>
          <w:tcPr>
            <w:tcW w:w="1984" w:type="dxa"/>
            <w:vAlign w:val="center"/>
          </w:tcPr>
          <w:p w14:paraId="14824E86" w14:textId="77777777" w:rsidR="001B55FB" w:rsidRPr="002306F1" w:rsidRDefault="001B55FB" w:rsidP="001B55FB">
            <w:pPr>
              <w:jc w:val="center"/>
              <w:rPr>
                <w:lang w:val="es-ES_tradnl"/>
              </w:rPr>
            </w:pPr>
            <w:r w:rsidRPr="002306F1">
              <w:rPr>
                <w:lang w:val="es-ES_tradnl"/>
              </w:rPr>
              <w:t>joinedUser</w:t>
            </w:r>
          </w:p>
        </w:tc>
        <w:tc>
          <w:tcPr>
            <w:tcW w:w="2410" w:type="dxa"/>
            <w:vAlign w:val="center"/>
          </w:tcPr>
          <w:p w14:paraId="660B3562" w14:textId="77777777" w:rsidR="001B55FB" w:rsidRPr="002306F1" w:rsidRDefault="001B55FB" w:rsidP="001B55FB">
            <w:pPr>
              <w:jc w:val="left"/>
              <w:rPr>
                <w:lang w:val="es-ES_tradnl"/>
              </w:rPr>
            </w:pPr>
            <w:r w:rsidRPr="002306F1">
              <w:rPr>
                <w:lang w:val="es-ES_tradnl"/>
              </w:rPr>
              <w:t>_userName: String</w:t>
            </w:r>
          </w:p>
        </w:tc>
        <w:tc>
          <w:tcPr>
            <w:tcW w:w="1843" w:type="dxa"/>
            <w:vAlign w:val="center"/>
          </w:tcPr>
          <w:p w14:paraId="570BCE1C" w14:textId="77777777" w:rsidR="001B55FB" w:rsidRPr="002306F1" w:rsidRDefault="001B55FB" w:rsidP="00FA3C4C">
            <w:pPr>
              <w:keepNext/>
              <w:jc w:val="center"/>
              <w:rPr>
                <w:lang w:val="es-ES_tradnl"/>
              </w:rPr>
            </w:pPr>
            <w:r w:rsidRPr="002306F1">
              <w:rPr>
                <w:lang w:val="es-ES_tradnl"/>
              </w:rPr>
              <w:t>True/false</w:t>
            </w:r>
          </w:p>
        </w:tc>
      </w:tr>
    </w:tbl>
    <w:p w14:paraId="0A718B40" w14:textId="77777777" w:rsidR="005847B4" w:rsidRPr="002306F1" w:rsidRDefault="005847B4" w:rsidP="005847B4">
      <w:pPr>
        <w:spacing w:line="360" w:lineRule="auto"/>
        <w:ind w:firstLine="284"/>
        <w:rPr>
          <w:lang w:val="es-ES_tradnl"/>
        </w:rPr>
      </w:pPr>
    </w:p>
    <w:p w14:paraId="7C1FA075" w14:textId="01467AAF" w:rsidR="005847B4" w:rsidRPr="002306F1" w:rsidRDefault="005847B4" w:rsidP="005847B4">
      <w:pPr>
        <w:spacing w:line="360" w:lineRule="auto"/>
        <w:ind w:firstLine="284"/>
        <w:rPr>
          <w:lang w:val="es-ES_tradnl"/>
        </w:rPr>
      </w:pPr>
    </w:p>
    <w:p w14:paraId="3D55313D" w14:textId="77777777" w:rsidR="001B55FB" w:rsidRPr="002306F1" w:rsidRDefault="001B55FB" w:rsidP="005847B4">
      <w:pPr>
        <w:spacing w:line="360" w:lineRule="auto"/>
        <w:ind w:firstLine="284"/>
        <w:rPr>
          <w:lang w:val="es-ES_tradnl"/>
        </w:rPr>
      </w:pPr>
    </w:p>
    <w:p w14:paraId="084ED1E5" w14:textId="77777777" w:rsidR="001B55FB" w:rsidRPr="002306F1" w:rsidRDefault="001B55FB" w:rsidP="005847B4">
      <w:pPr>
        <w:spacing w:line="360" w:lineRule="auto"/>
        <w:ind w:firstLine="284"/>
        <w:rPr>
          <w:lang w:val="es-ES_tradnl"/>
        </w:rPr>
      </w:pPr>
    </w:p>
    <w:p w14:paraId="52D704C6" w14:textId="77777777" w:rsidR="001B55FB" w:rsidRPr="002306F1" w:rsidRDefault="001B55FB" w:rsidP="005847B4">
      <w:pPr>
        <w:spacing w:line="360" w:lineRule="auto"/>
        <w:ind w:firstLine="284"/>
        <w:rPr>
          <w:lang w:val="es-ES_tradnl"/>
        </w:rPr>
      </w:pPr>
    </w:p>
    <w:p w14:paraId="1DDEFDD1" w14:textId="77777777" w:rsidR="001B55FB" w:rsidRPr="002306F1" w:rsidRDefault="001B55FB" w:rsidP="005847B4">
      <w:pPr>
        <w:spacing w:line="360" w:lineRule="auto"/>
        <w:ind w:firstLine="284"/>
        <w:rPr>
          <w:lang w:val="es-ES_tradnl"/>
        </w:rPr>
      </w:pPr>
    </w:p>
    <w:p w14:paraId="0EBC0542" w14:textId="77777777" w:rsidR="001B55FB" w:rsidRPr="002306F1" w:rsidRDefault="001B55FB" w:rsidP="005847B4">
      <w:pPr>
        <w:spacing w:line="360" w:lineRule="auto"/>
        <w:ind w:firstLine="284"/>
        <w:rPr>
          <w:lang w:val="es-ES_tradnl"/>
        </w:rPr>
      </w:pPr>
    </w:p>
    <w:p w14:paraId="426533A9" w14:textId="3B0AA1FC" w:rsidR="00FA3C4C" w:rsidRPr="002306F1" w:rsidRDefault="00FA3C4C" w:rsidP="00FA3C4C">
      <w:pPr>
        <w:pStyle w:val="Descripcin"/>
        <w:framePr w:hSpace="141" w:wrap="around" w:vAnchor="text" w:hAnchor="page" w:x="5275" w:y="130"/>
        <w:rPr>
          <w:lang w:val="es-ES_tradnl"/>
        </w:rPr>
      </w:pPr>
      <w:bookmarkStart w:id="692" w:name="_Toc19108347"/>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59</w:t>
      </w:r>
      <w:r w:rsidR="00803BC7">
        <w:rPr>
          <w:lang w:val="es-ES_tradnl"/>
        </w:rPr>
        <w:fldChar w:fldCharType="end"/>
      </w:r>
      <w:r w:rsidRPr="002306F1">
        <w:rPr>
          <w:lang w:val="es-ES_tradnl"/>
        </w:rPr>
        <w:t>: Descripción de JoinedUser.sol</w:t>
      </w:r>
      <w:bookmarkEnd w:id="692"/>
    </w:p>
    <w:p w14:paraId="5E226FA5" w14:textId="77777777" w:rsidR="001B55FB" w:rsidRPr="002306F1" w:rsidRDefault="001B55FB" w:rsidP="005847B4">
      <w:pPr>
        <w:spacing w:line="360" w:lineRule="auto"/>
        <w:ind w:firstLine="284"/>
        <w:rPr>
          <w:lang w:val="es-ES_tradnl"/>
        </w:rPr>
      </w:pPr>
    </w:p>
    <w:p w14:paraId="3AC65BE3" w14:textId="77777777" w:rsidR="005F2FD8" w:rsidRPr="002306F1" w:rsidRDefault="005F2FD8" w:rsidP="005847B4">
      <w:pPr>
        <w:spacing w:line="360" w:lineRule="auto"/>
        <w:ind w:firstLine="284"/>
        <w:rPr>
          <w:b/>
          <w:color w:val="365F91" w:themeColor="accent1" w:themeShade="BF"/>
          <w:sz w:val="24"/>
          <w:szCs w:val="24"/>
          <w:lang w:val="es-ES_tradnl" w:eastAsia="es-ES"/>
        </w:rPr>
      </w:pPr>
    </w:p>
    <w:p w14:paraId="32E9E975" w14:textId="508D3AA7" w:rsidR="001B55FB" w:rsidRPr="002306F1" w:rsidRDefault="00BA5678" w:rsidP="00B454C0">
      <w:pPr>
        <w:spacing w:line="360" w:lineRule="auto"/>
        <w:rPr>
          <w:lang w:val="es-ES_tradnl"/>
        </w:rPr>
      </w:pPr>
      <w:r w:rsidRPr="002306F1">
        <w:rPr>
          <w:b/>
          <w:color w:val="365F91" w:themeColor="accent1" w:themeShade="BF"/>
          <w:sz w:val="24"/>
          <w:szCs w:val="24"/>
          <w:lang w:val="es-ES_tradnl" w:eastAsia="es-ES"/>
        </w:rPr>
        <w:lastRenderedPageBreak/>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71"/>
        <w:gridCol w:w="425"/>
        <w:gridCol w:w="6521"/>
        <w:gridCol w:w="709"/>
      </w:tblGrid>
      <w:tr w:rsidR="007668D4" w:rsidRPr="002306F1" w14:paraId="7BB856AC" w14:textId="77777777" w:rsidTr="00B943DE">
        <w:tc>
          <w:tcPr>
            <w:tcW w:w="8926" w:type="dxa"/>
            <w:gridSpan w:val="4"/>
            <w:shd w:val="clear" w:color="auto" w:fill="BFBFBF" w:themeFill="background1" w:themeFillShade="BF"/>
          </w:tcPr>
          <w:p w14:paraId="20A8830D" w14:textId="3AAC933A" w:rsidR="007668D4" w:rsidRPr="002306F1" w:rsidRDefault="007668D4"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JoinedUser.sol</w:t>
            </w:r>
          </w:p>
        </w:tc>
      </w:tr>
      <w:tr w:rsidR="007668D4" w:rsidRPr="002306F1" w14:paraId="7468A792" w14:textId="77777777" w:rsidTr="007668D4">
        <w:trPr>
          <w:trHeight w:val="367"/>
        </w:trPr>
        <w:tc>
          <w:tcPr>
            <w:tcW w:w="1271" w:type="dxa"/>
            <w:shd w:val="clear" w:color="auto" w:fill="BFBFBF" w:themeFill="background1" w:themeFillShade="BF"/>
            <w:vAlign w:val="center"/>
          </w:tcPr>
          <w:p w14:paraId="69E1F33A" w14:textId="77777777" w:rsidR="007668D4" w:rsidRPr="002306F1" w:rsidRDefault="007668D4" w:rsidP="00B943DE">
            <w:pPr>
              <w:jc w:val="center"/>
              <w:rPr>
                <w:b/>
                <w:lang w:val="es-ES_tradnl"/>
              </w:rPr>
            </w:pPr>
            <w:r w:rsidRPr="002306F1">
              <w:rPr>
                <w:b/>
                <w:shd w:val="clear" w:color="auto" w:fill="BFBFBF" w:themeFill="background1" w:themeFillShade="BF"/>
                <w:lang w:val="es-ES_tradnl"/>
              </w:rPr>
              <w:t>Método</w:t>
            </w:r>
          </w:p>
        </w:tc>
        <w:tc>
          <w:tcPr>
            <w:tcW w:w="6946" w:type="dxa"/>
            <w:gridSpan w:val="2"/>
            <w:shd w:val="clear" w:color="auto" w:fill="BFBFBF" w:themeFill="background1" w:themeFillShade="BF"/>
          </w:tcPr>
          <w:p w14:paraId="1C3CE3E5"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709" w:type="dxa"/>
            <w:shd w:val="clear" w:color="auto" w:fill="BFBFBF" w:themeFill="background1" w:themeFillShade="BF"/>
          </w:tcPr>
          <w:p w14:paraId="66FF8A47" w14:textId="77777777" w:rsidR="007668D4" w:rsidRPr="002306F1" w:rsidRDefault="007668D4" w:rsidP="00B943DE">
            <w:pPr>
              <w:jc w:val="center"/>
              <w:rPr>
                <w:b/>
                <w:shd w:val="clear" w:color="auto" w:fill="BFBFBF" w:themeFill="background1" w:themeFillShade="BF"/>
                <w:lang w:val="es-ES_tradnl"/>
              </w:rPr>
            </w:pPr>
          </w:p>
        </w:tc>
      </w:tr>
      <w:tr w:rsidR="007668D4" w:rsidRPr="002306F1" w14:paraId="54FDC3AB" w14:textId="77777777" w:rsidTr="007668D4">
        <w:trPr>
          <w:trHeight w:val="816"/>
        </w:trPr>
        <w:tc>
          <w:tcPr>
            <w:tcW w:w="1271" w:type="dxa"/>
            <w:vMerge w:val="restart"/>
            <w:shd w:val="clear" w:color="auto" w:fill="BFBFBF" w:themeFill="background1" w:themeFillShade="BF"/>
            <w:vAlign w:val="center"/>
          </w:tcPr>
          <w:p w14:paraId="6DF18DD0" w14:textId="4A49178B" w:rsidR="007668D4" w:rsidRPr="002306F1" w:rsidRDefault="007668D4" w:rsidP="00B943DE">
            <w:pPr>
              <w:jc w:val="center"/>
              <w:rPr>
                <w:lang w:val="es-ES_tradnl"/>
              </w:rPr>
            </w:pPr>
            <w:r w:rsidRPr="002306F1">
              <w:rPr>
                <w:b/>
                <w:shd w:val="clear" w:color="auto" w:fill="BFBFBF" w:themeFill="background1" w:themeFillShade="BF"/>
                <w:lang w:val="es-ES_tradnl"/>
              </w:rPr>
              <w:t>join</w:t>
            </w:r>
          </w:p>
        </w:tc>
        <w:tc>
          <w:tcPr>
            <w:tcW w:w="425" w:type="dxa"/>
            <w:shd w:val="clear" w:color="auto" w:fill="BFBFBF" w:themeFill="background1" w:themeFillShade="BF"/>
            <w:vAlign w:val="center"/>
          </w:tcPr>
          <w:p w14:paraId="66DA557A"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7B8C688A"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4937416" w14:textId="4AB61CD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_name": "Carlos",</w:t>
            </w:r>
          </w:p>
          <w:p w14:paraId="37D956DF" w14:textId="0ECBA07B"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_surname": "Escario Bajo",</w:t>
            </w:r>
          </w:p>
          <w:p w14:paraId="27E66B8D" w14:textId="6982B8A4"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0CCC1FB8" w14:textId="4DB8BF16"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0DE994CA" w14:textId="77777777" w:rsidR="007668D4" w:rsidRPr="002306F1" w:rsidRDefault="007668D4" w:rsidP="00B943DE">
            <w:pPr>
              <w:jc w:val="center"/>
              <w:rPr>
                <w:lang w:val="es-ES_tradnl"/>
              </w:rPr>
            </w:pPr>
            <w:r w:rsidRPr="002306F1">
              <w:rPr>
                <w:b/>
                <w:noProof/>
                <w:color w:val="00B050"/>
                <w:lang w:val="es-ES_tradnl" w:eastAsia="es-ES"/>
              </w:rPr>
              <w:t>OK</w:t>
            </w:r>
          </w:p>
        </w:tc>
      </w:tr>
      <w:tr w:rsidR="007668D4" w:rsidRPr="002306F1" w14:paraId="2A688868" w14:textId="77777777" w:rsidTr="007668D4">
        <w:trPr>
          <w:trHeight w:val="601"/>
        </w:trPr>
        <w:tc>
          <w:tcPr>
            <w:tcW w:w="1271" w:type="dxa"/>
            <w:vMerge/>
            <w:shd w:val="clear" w:color="auto" w:fill="BFBFBF" w:themeFill="background1" w:themeFillShade="BF"/>
            <w:vAlign w:val="center"/>
          </w:tcPr>
          <w:p w14:paraId="26484DDA"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3EDF745E"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1D8021A0"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p w14:paraId="5796CB0B"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 xml:space="preserve">    "0": "bool: true"</w:t>
            </w:r>
          </w:p>
          <w:p w14:paraId="4EF84F9E"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27134C72" w14:textId="77777777" w:rsidR="007668D4" w:rsidRPr="002306F1" w:rsidRDefault="007668D4" w:rsidP="00B943DE">
            <w:pPr>
              <w:jc w:val="center"/>
              <w:rPr>
                <w:b/>
                <w:noProof/>
                <w:color w:val="00B050"/>
                <w:lang w:val="es-ES_tradnl" w:eastAsia="es-ES"/>
              </w:rPr>
            </w:pPr>
          </w:p>
        </w:tc>
      </w:tr>
      <w:tr w:rsidR="007668D4" w:rsidRPr="002306F1" w14:paraId="7CA8FDA8" w14:textId="77777777" w:rsidTr="007668D4">
        <w:trPr>
          <w:trHeight w:val="555"/>
        </w:trPr>
        <w:tc>
          <w:tcPr>
            <w:tcW w:w="1271" w:type="dxa"/>
            <w:vMerge w:val="restart"/>
            <w:shd w:val="clear" w:color="auto" w:fill="BFBFBF" w:themeFill="background1" w:themeFillShade="BF"/>
            <w:vAlign w:val="center"/>
          </w:tcPr>
          <w:p w14:paraId="0745D334" w14:textId="676886D8" w:rsidR="007668D4" w:rsidRPr="002306F1" w:rsidRDefault="007668D4" w:rsidP="00B943DE">
            <w:pPr>
              <w:jc w:val="center"/>
              <w:rPr>
                <w:lang w:val="es-ES_tradnl"/>
              </w:rPr>
            </w:pPr>
            <w:r w:rsidRPr="002306F1">
              <w:rPr>
                <w:b/>
                <w:shd w:val="clear" w:color="auto" w:fill="BFBFBF" w:themeFill="background1" w:themeFillShade="BF"/>
                <w:lang w:val="es-ES_tradnl"/>
              </w:rPr>
              <w:t>joinedUser</w:t>
            </w:r>
          </w:p>
        </w:tc>
        <w:tc>
          <w:tcPr>
            <w:tcW w:w="425" w:type="dxa"/>
            <w:shd w:val="clear" w:color="auto" w:fill="BFBFBF" w:themeFill="background1" w:themeFillShade="BF"/>
            <w:vAlign w:val="center"/>
          </w:tcPr>
          <w:p w14:paraId="1CC42811"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6DB5E5CF"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763E36D9" w14:textId="73C703C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4E68ADBC" w14:textId="4BCB1E63"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20DDEBBA" w14:textId="77777777" w:rsidR="007668D4" w:rsidRPr="002306F1" w:rsidRDefault="007668D4" w:rsidP="00B943DE">
            <w:pPr>
              <w:keepNext/>
              <w:jc w:val="center"/>
              <w:rPr>
                <w:lang w:val="es-ES_tradnl"/>
              </w:rPr>
            </w:pPr>
            <w:r w:rsidRPr="002306F1">
              <w:rPr>
                <w:b/>
                <w:noProof/>
                <w:color w:val="00B050"/>
                <w:lang w:val="es-ES_tradnl" w:eastAsia="es-ES"/>
              </w:rPr>
              <w:t>OK</w:t>
            </w:r>
          </w:p>
        </w:tc>
      </w:tr>
      <w:tr w:rsidR="007668D4" w:rsidRPr="002306F1" w14:paraId="7E6B43C4" w14:textId="77777777" w:rsidTr="007668D4">
        <w:trPr>
          <w:trHeight w:val="607"/>
        </w:trPr>
        <w:tc>
          <w:tcPr>
            <w:tcW w:w="1271" w:type="dxa"/>
            <w:vMerge/>
            <w:shd w:val="clear" w:color="auto" w:fill="BFBFBF" w:themeFill="background1" w:themeFillShade="BF"/>
            <w:vAlign w:val="center"/>
          </w:tcPr>
          <w:p w14:paraId="7A1813FC"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08C3916D"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37309311"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D86BA82" w14:textId="75A4FA98"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"0": "bool: true"</w:t>
            </w:r>
          </w:p>
          <w:p w14:paraId="7CB5EAED" w14:textId="14ADE412"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6A0289BF" w14:textId="77777777" w:rsidR="007668D4" w:rsidRPr="002306F1" w:rsidRDefault="007668D4" w:rsidP="00B943DE">
            <w:pPr>
              <w:keepNext/>
              <w:jc w:val="center"/>
              <w:rPr>
                <w:b/>
                <w:noProof/>
                <w:color w:val="00B050"/>
                <w:lang w:val="es-ES_tradnl" w:eastAsia="es-ES"/>
              </w:rPr>
            </w:pPr>
          </w:p>
        </w:tc>
      </w:tr>
    </w:tbl>
    <w:p w14:paraId="3499D653" w14:textId="2EA2C898" w:rsidR="007668D4" w:rsidRPr="002306F1" w:rsidRDefault="007668D4" w:rsidP="00E10A9A">
      <w:pPr>
        <w:pStyle w:val="Descripcin"/>
        <w:framePr w:hSpace="141" w:wrap="around" w:vAnchor="text" w:hAnchor="page" w:x="4666" w:y="3599"/>
        <w:rPr>
          <w:lang w:val="es-ES_tradnl"/>
        </w:rPr>
      </w:pPr>
      <w:bookmarkStart w:id="693" w:name="_Toc19108348"/>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60</w:t>
      </w:r>
      <w:r w:rsidR="00803BC7">
        <w:rPr>
          <w:lang w:val="es-ES_tradnl"/>
        </w:rPr>
        <w:fldChar w:fldCharType="end"/>
      </w:r>
      <w:r w:rsidRPr="002306F1">
        <w:rPr>
          <w:lang w:val="es-ES_tradnl"/>
        </w:rPr>
        <w:t>: Ejecución de test sobre JoinedUser.sol</w:t>
      </w:r>
      <w:bookmarkEnd w:id="693"/>
    </w:p>
    <w:p w14:paraId="59A40B56" w14:textId="77777777" w:rsidR="005F2FD8" w:rsidRPr="002306F1" w:rsidRDefault="005F2FD8" w:rsidP="00CA218E">
      <w:pPr>
        <w:spacing w:line="360" w:lineRule="auto"/>
        <w:rPr>
          <w:noProof/>
          <w:sz w:val="16"/>
          <w:szCs w:val="16"/>
          <w:lang w:val="es-ES_tradnl" w:eastAsia="es-ES"/>
        </w:rPr>
      </w:pPr>
    </w:p>
    <w:p w14:paraId="020926CA" w14:textId="0E162044" w:rsidR="00AD47B6" w:rsidRPr="002306F1" w:rsidRDefault="00AD47B6" w:rsidP="00CA218E">
      <w:pPr>
        <w:pStyle w:val="Ttulo3"/>
      </w:pPr>
      <w:bookmarkStart w:id="694" w:name="_Toc19108447"/>
      <w:r w:rsidRPr="002306F1">
        <w:t>Test PetChain.sol</w:t>
      </w:r>
      <w:bookmarkEnd w:id="694"/>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1B55FB" w:rsidRPr="002306F1" w14:paraId="594ADB6D" w14:textId="77777777" w:rsidTr="00B943DE">
        <w:tc>
          <w:tcPr>
            <w:tcW w:w="6237" w:type="dxa"/>
            <w:gridSpan w:val="3"/>
            <w:shd w:val="clear" w:color="auto" w:fill="BFBFBF" w:themeFill="background1" w:themeFillShade="BF"/>
          </w:tcPr>
          <w:p w14:paraId="6142C34A" w14:textId="4AA8CA4F" w:rsidR="001B55FB" w:rsidRPr="002306F1" w:rsidRDefault="001B55FB"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PetChain.sol</w:t>
            </w:r>
          </w:p>
        </w:tc>
      </w:tr>
      <w:tr w:rsidR="001B55FB" w:rsidRPr="002306F1" w14:paraId="179A0DC8" w14:textId="77777777" w:rsidTr="0016131B">
        <w:trPr>
          <w:trHeight w:val="367"/>
        </w:trPr>
        <w:tc>
          <w:tcPr>
            <w:tcW w:w="1696" w:type="dxa"/>
            <w:shd w:val="clear" w:color="auto" w:fill="BFBFBF" w:themeFill="background1" w:themeFillShade="BF"/>
            <w:vAlign w:val="center"/>
          </w:tcPr>
          <w:p w14:paraId="27D0D3DE"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115CBB60"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2D8D0F8B"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Valor esperado</w:t>
            </w:r>
          </w:p>
        </w:tc>
      </w:tr>
      <w:tr w:rsidR="001B55FB" w:rsidRPr="002306F1" w14:paraId="127C4155" w14:textId="77777777" w:rsidTr="00CA218E">
        <w:trPr>
          <w:trHeight w:val="804"/>
        </w:trPr>
        <w:tc>
          <w:tcPr>
            <w:tcW w:w="1696" w:type="dxa"/>
            <w:vAlign w:val="center"/>
          </w:tcPr>
          <w:p w14:paraId="0C0F73AC" w14:textId="38931010" w:rsidR="001B55FB" w:rsidRPr="002306F1" w:rsidRDefault="00BA5678" w:rsidP="00B943DE">
            <w:pPr>
              <w:jc w:val="center"/>
              <w:rPr>
                <w:lang w:val="es-ES_tradnl"/>
              </w:rPr>
            </w:pPr>
            <w:r w:rsidRPr="002306F1">
              <w:rPr>
                <w:lang w:val="es-ES_tradnl"/>
              </w:rPr>
              <w:t>setPet</w:t>
            </w:r>
          </w:p>
        </w:tc>
        <w:tc>
          <w:tcPr>
            <w:tcW w:w="2698" w:type="dxa"/>
            <w:vAlign w:val="center"/>
          </w:tcPr>
          <w:p w14:paraId="47D541EF" w14:textId="1E2C6F8E" w:rsidR="001B55FB" w:rsidRPr="002306F1" w:rsidRDefault="001B55FB" w:rsidP="00B943DE">
            <w:pPr>
              <w:jc w:val="left"/>
              <w:rPr>
                <w:lang w:val="es-ES_tradnl"/>
              </w:rPr>
            </w:pPr>
            <w:r w:rsidRPr="002306F1">
              <w:rPr>
                <w:lang w:val="es-ES_tradnl"/>
              </w:rPr>
              <w:t>_</w:t>
            </w:r>
            <w:r w:rsidR="00BA5678" w:rsidRPr="002306F1">
              <w:rPr>
                <w:lang w:val="es-ES_tradnl"/>
              </w:rPr>
              <w:t>petId</w:t>
            </w:r>
            <w:r w:rsidRPr="002306F1">
              <w:rPr>
                <w:lang w:val="es-ES_tradnl"/>
              </w:rPr>
              <w:t>: String</w:t>
            </w:r>
          </w:p>
          <w:p w14:paraId="0C578C9B" w14:textId="6645142E" w:rsidR="001B55FB" w:rsidRPr="002306F1" w:rsidRDefault="001B55FB" w:rsidP="00B943DE">
            <w:pPr>
              <w:jc w:val="left"/>
              <w:rPr>
                <w:lang w:val="es-ES_tradnl"/>
              </w:rPr>
            </w:pPr>
            <w:r w:rsidRPr="002306F1">
              <w:rPr>
                <w:lang w:val="es-ES_tradnl"/>
              </w:rPr>
              <w:t>_</w:t>
            </w:r>
            <w:r w:rsidR="00BA5678" w:rsidRPr="002306F1">
              <w:rPr>
                <w:lang w:val="es-ES_tradnl"/>
              </w:rPr>
              <w:t>data_</w:t>
            </w:r>
            <w:r w:rsidR="00F04DF4">
              <w:rPr>
                <w:lang w:val="es-ES_tradnl"/>
              </w:rPr>
              <w:t>hash</w:t>
            </w:r>
            <w:r w:rsidRPr="002306F1">
              <w:rPr>
                <w:lang w:val="es-ES_tradnl"/>
              </w:rPr>
              <w:t>: String</w:t>
            </w:r>
          </w:p>
        </w:tc>
        <w:tc>
          <w:tcPr>
            <w:tcW w:w="1843" w:type="dxa"/>
            <w:vAlign w:val="center"/>
          </w:tcPr>
          <w:p w14:paraId="15B9C30B" w14:textId="33483FD8" w:rsidR="001B55FB" w:rsidRPr="002306F1" w:rsidRDefault="001B55FB" w:rsidP="00B943DE">
            <w:pPr>
              <w:jc w:val="center"/>
              <w:rPr>
                <w:lang w:val="es-ES_tradnl"/>
              </w:rPr>
            </w:pPr>
            <w:r w:rsidRPr="002306F1">
              <w:rPr>
                <w:lang w:val="es-ES_tradnl"/>
              </w:rPr>
              <w:t>T</w:t>
            </w:r>
            <w:r w:rsidR="00BA5678" w:rsidRPr="002306F1">
              <w:rPr>
                <w:lang w:val="es-ES_tradnl"/>
              </w:rPr>
              <w:t>rue</w:t>
            </w:r>
          </w:p>
        </w:tc>
      </w:tr>
      <w:tr w:rsidR="001B55FB" w:rsidRPr="002306F1" w14:paraId="2635DA95" w14:textId="77777777" w:rsidTr="00C340C0">
        <w:trPr>
          <w:trHeight w:val="416"/>
        </w:trPr>
        <w:tc>
          <w:tcPr>
            <w:tcW w:w="1696" w:type="dxa"/>
            <w:vAlign w:val="center"/>
          </w:tcPr>
          <w:p w14:paraId="43E32688" w14:textId="46456378" w:rsidR="001B55FB" w:rsidRPr="002306F1" w:rsidRDefault="0016131B" w:rsidP="00B943DE">
            <w:pPr>
              <w:jc w:val="center"/>
              <w:rPr>
                <w:lang w:val="es-ES_tradnl"/>
              </w:rPr>
            </w:pPr>
            <w:r w:rsidRPr="002306F1">
              <w:rPr>
                <w:lang w:val="es-ES_tradnl"/>
              </w:rPr>
              <w:t>getPet</w:t>
            </w:r>
          </w:p>
        </w:tc>
        <w:tc>
          <w:tcPr>
            <w:tcW w:w="2698" w:type="dxa"/>
            <w:vAlign w:val="center"/>
          </w:tcPr>
          <w:p w14:paraId="7C4A0246" w14:textId="47978AF9" w:rsidR="001B55FB" w:rsidRPr="002306F1" w:rsidRDefault="001B55FB" w:rsidP="00BA5678">
            <w:pPr>
              <w:jc w:val="left"/>
              <w:rPr>
                <w:lang w:val="es-ES_tradnl"/>
              </w:rPr>
            </w:pPr>
            <w:r w:rsidRPr="002306F1">
              <w:rPr>
                <w:lang w:val="es-ES_tradnl"/>
              </w:rPr>
              <w:t>_</w:t>
            </w:r>
            <w:r w:rsidR="00BA5678" w:rsidRPr="002306F1">
              <w:rPr>
                <w:lang w:val="es-ES_tradnl"/>
              </w:rPr>
              <w:t>petId</w:t>
            </w:r>
            <w:r w:rsidRPr="002306F1">
              <w:rPr>
                <w:lang w:val="es-ES_tradnl"/>
              </w:rPr>
              <w:t>: String</w:t>
            </w:r>
          </w:p>
        </w:tc>
        <w:tc>
          <w:tcPr>
            <w:tcW w:w="1843" w:type="dxa"/>
            <w:vAlign w:val="center"/>
          </w:tcPr>
          <w:p w14:paraId="3E463396" w14:textId="1CBA5463" w:rsidR="001B55FB" w:rsidRPr="002306F1" w:rsidRDefault="00BA5678" w:rsidP="00B565FC">
            <w:pPr>
              <w:keepNext/>
              <w:jc w:val="center"/>
              <w:rPr>
                <w:lang w:val="es-ES_tradnl"/>
              </w:rPr>
            </w:pPr>
            <w:r w:rsidRPr="002306F1">
              <w:rPr>
                <w:lang w:val="es-ES_tradnl"/>
              </w:rPr>
              <w:t>String, String</w:t>
            </w:r>
          </w:p>
        </w:tc>
      </w:tr>
    </w:tbl>
    <w:p w14:paraId="01E07BF1" w14:textId="77777777" w:rsidR="00AD47B6" w:rsidRPr="002306F1" w:rsidRDefault="00AD47B6" w:rsidP="00755094">
      <w:pPr>
        <w:rPr>
          <w:lang w:val="es-ES_tradnl"/>
        </w:rPr>
      </w:pPr>
    </w:p>
    <w:p w14:paraId="33441216" w14:textId="77777777" w:rsidR="00BA5678" w:rsidRPr="002306F1" w:rsidRDefault="00BA5678" w:rsidP="00755094">
      <w:pPr>
        <w:rPr>
          <w:lang w:val="es-ES_tradnl"/>
        </w:rPr>
      </w:pPr>
    </w:p>
    <w:p w14:paraId="5576B1B4" w14:textId="77777777" w:rsidR="00BA5678" w:rsidRPr="002306F1" w:rsidRDefault="00BA5678" w:rsidP="00755094">
      <w:pPr>
        <w:rPr>
          <w:lang w:val="es-ES_tradnl"/>
        </w:rPr>
      </w:pPr>
    </w:p>
    <w:p w14:paraId="458C2CD1" w14:textId="77777777" w:rsidR="00BA5678" w:rsidRPr="002306F1" w:rsidRDefault="00BA5678" w:rsidP="00755094">
      <w:pPr>
        <w:rPr>
          <w:lang w:val="es-ES_tradnl"/>
        </w:rPr>
      </w:pPr>
    </w:p>
    <w:p w14:paraId="2DA03361" w14:textId="77777777" w:rsidR="00BA5678" w:rsidRPr="002306F1" w:rsidRDefault="00BA5678" w:rsidP="00755094">
      <w:pPr>
        <w:rPr>
          <w:lang w:val="es-ES_tradnl"/>
        </w:rPr>
      </w:pPr>
    </w:p>
    <w:p w14:paraId="75DFE7D4" w14:textId="77777777" w:rsidR="00BA5678" w:rsidRPr="002306F1" w:rsidRDefault="00BA5678" w:rsidP="00755094">
      <w:pPr>
        <w:rPr>
          <w:lang w:val="es-ES_tradnl"/>
        </w:rPr>
      </w:pPr>
    </w:p>
    <w:p w14:paraId="29CD96D2" w14:textId="77777777" w:rsidR="00BA5678" w:rsidRPr="002306F1" w:rsidRDefault="00BA5678" w:rsidP="00755094">
      <w:pPr>
        <w:rPr>
          <w:lang w:val="es-ES_tradnl"/>
        </w:rPr>
      </w:pPr>
    </w:p>
    <w:p w14:paraId="4F1FB1DB" w14:textId="77777777" w:rsidR="00BA5678" w:rsidRPr="002306F1" w:rsidRDefault="00BA5678" w:rsidP="00755094">
      <w:pPr>
        <w:rPr>
          <w:lang w:val="es-ES_tradnl"/>
        </w:rPr>
      </w:pPr>
    </w:p>
    <w:p w14:paraId="0DF707E9" w14:textId="77777777" w:rsidR="00BA5678" w:rsidRPr="002306F1" w:rsidRDefault="00BA5678" w:rsidP="00755094">
      <w:pPr>
        <w:rPr>
          <w:lang w:val="es-ES_tradnl"/>
        </w:rPr>
      </w:pPr>
    </w:p>
    <w:p w14:paraId="30503FD6" w14:textId="69650E3B" w:rsidR="00CA218E" w:rsidRPr="002306F1" w:rsidRDefault="00CA218E" w:rsidP="00CA218E">
      <w:pPr>
        <w:pStyle w:val="Descripcin"/>
        <w:framePr w:hSpace="141" w:wrap="around" w:vAnchor="text" w:hAnchor="page" w:x="5171" w:y="202"/>
        <w:rPr>
          <w:lang w:val="es-ES_tradnl"/>
        </w:rPr>
      </w:pPr>
      <w:bookmarkStart w:id="695" w:name="_Toc19108349"/>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61</w:t>
      </w:r>
      <w:r w:rsidR="00803BC7">
        <w:rPr>
          <w:lang w:val="es-ES_tradnl"/>
        </w:rPr>
        <w:fldChar w:fldCharType="end"/>
      </w:r>
      <w:r w:rsidRPr="002306F1">
        <w:rPr>
          <w:lang w:val="es-ES_tradnl"/>
        </w:rPr>
        <w:t>: Descripción de PetChain.sol</w:t>
      </w:r>
      <w:bookmarkEnd w:id="695"/>
    </w:p>
    <w:p w14:paraId="58F737F4" w14:textId="77777777" w:rsidR="00BA5678" w:rsidRPr="002306F1" w:rsidRDefault="00BA5678" w:rsidP="00755094">
      <w:pPr>
        <w:rPr>
          <w:lang w:val="es-ES_tradnl"/>
        </w:rPr>
      </w:pPr>
    </w:p>
    <w:p w14:paraId="1F2A8254" w14:textId="77777777" w:rsidR="00BA5678" w:rsidRPr="002306F1" w:rsidRDefault="00BA5678" w:rsidP="00755094">
      <w:pPr>
        <w:rPr>
          <w:lang w:val="es-ES_tradnl"/>
        </w:rPr>
      </w:pPr>
    </w:p>
    <w:p w14:paraId="664A90B6" w14:textId="77777777" w:rsidR="0016131B" w:rsidRPr="002306F1" w:rsidRDefault="0016131B" w:rsidP="0016131B">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6A6741" w:rsidRPr="002306F1" w14:paraId="5B3B3533" w14:textId="77777777" w:rsidTr="00CA218E">
        <w:trPr>
          <w:trHeight w:val="418"/>
        </w:trPr>
        <w:tc>
          <w:tcPr>
            <w:tcW w:w="8926" w:type="dxa"/>
            <w:gridSpan w:val="4"/>
            <w:shd w:val="clear" w:color="auto" w:fill="BFBFBF" w:themeFill="background1" w:themeFillShade="BF"/>
          </w:tcPr>
          <w:p w14:paraId="232B9D38" w14:textId="6AE4E22F" w:rsidR="006A6741" w:rsidRPr="002306F1" w:rsidRDefault="007668D4"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PetChain</w:t>
            </w:r>
            <w:r w:rsidR="006A6741" w:rsidRPr="002306F1">
              <w:rPr>
                <w:b/>
                <w:color w:val="auto"/>
                <w:shd w:val="clear" w:color="auto" w:fill="auto"/>
                <w:lang w:val="es-ES_tradnl" w:eastAsia="es-ES"/>
              </w:rPr>
              <w:t>.sol</w:t>
            </w:r>
          </w:p>
        </w:tc>
      </w:tr>
      <w:tr w:rsidR="006A6741" w:rsidRPr="002306F1" w14:paraId="27124EB1" w14:textId="77777777" w:rsidTr="006A6741">
        <w:trPr>
          <w:trHeight w:val="367"/>
        </w:trPr>
        <w:tc>
          <w:tcPr>
            <w:tcW w:w="1206" w:type="dxa"/>
            <w:shd w:val="clear" w:color="auto" w:fill="BFBFBF" w:themeFill="background1" w:themeFillShade="BF"/>
            <w:vAlign w:val="center"/>
          </w:tcPr>
          <w:p w14:paraId="0974D24A" w14:textId="77777777" w:rsidR="006A6741" w:rsidRPr="002306F1" w:rsidRDefault="006A6741" w:rsidP="00B943DE">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61B41A20" w14:textId="50CC22CF" w:rsidR="006A6741" w:rsidRPr="002306F1" w:rsidRDefault="006A6741"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555B3522" w14:textId="7CA08AA2" w:rsidR="006A6741" w:rsidRPr="002306F1" w:rsidRDefault="006A6741" w:rsidP="00B943DE">
            <w:pPr>
              <w:jc w:val="center"/>
              <w:rPr>
                <w:b/>
                <w:shd w:val="clear" w:color="auto" w:fill="BFBFBF" w:themeFill="background1" w:themeFillShade="BF"/>
                <w:lang w:val="es-ES_tradnl"/>
              </w:rPr>
            </w:pPr>
          </w:p>
        </w:tc>
      </w:tr>
      <w:tr w:rsidR="006A6741" w:rsidRPr="002306F1" w14:paraId="6DB54007" w14:textId="77777777" w:rsidTr="007668D4">
        <w:trPr>
          <w:trHeight w:val="816"/>
        </w:trPr>
        <w:tc>
          <w:tcPr>
            <w:tcW w:w="1206" w:type="dxa"/>
            <w:vMerge w:val="restart"/>
            <w:shd w:val="clear" w:color="auto" w:fill="BFBFBF" w:themeFill="background1" w:themeFillShade="BF"/>
            <w:vAlign w:val="center"/>
          </w:tcPr>
          <w:p w14:paraId="0461A104" w14:textId="2D0C952D" w:rsidR="006A6741" w:rsidRPr="002306F1" w:rsidRDefault="006A6741" w:rsidP="00B943DE">
            <w:pPr>
              <w:jc w:val="center"/>
              <w:rPr>
                <w:lang w:val="es-ES_tradnl"/>
              </w:rPr>
            </w:pPr>
            <w:r w:rsidRPr="002306F1">
              <w:rPr>
                <w:b/>
                <w:shd w:val="clear" w:color="auto" w:fill="BFBFBF" w:themeFill="background1" w:themeFillShade="BF"/>
                <w:lang w:val="es-ES_tradnl"/>
              </w:rPr>
              <w:t>setPet</w:t>
            </w:r>
          </w:p>
        </w:tc>
        <w:tc>
          <w:tcPr>
            <w:tcW w:w="349" w:type="dxa"/>
            <w:shd w:val="clear" w:color="auto" w:fill="BFBFBF" w:themeFill="background1" w:themeFillShade="BF"/>
            <w:vAlign w:val="center"/>
          </w:tcPr>
          <w:p w14:paraId="071E4B8D" w14:textId="1E0C210D"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EAF6EFE" w14:textId="7EA47B62"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0B41EFDA" w14:textId="58920D06"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B9B2F0C" w14:textId="19B053CF"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_data_</w:t>
            </w:r>
            <w:r w:rsidR="00F04DF4">
              <w:rPr>
                <w:noProof/>
                <w:sz w:val="16"/>
                <w:szCs w:val="16"/>
                <w:lang w:val="es-ES_tradnl" w:eastAsia="es-ES"/>
              </w:rPr>
              <w:t>hash</w:t>
            </w:r>
            <w:r w:rsidRPr="002306F1">
              <w:rPr>
                <w:noProof/>
                <w:sz w:val="16"/>
                <w:szCs w:val="16"/>
                <w:lang w:val="es-ES_tradnl" w:eastAsia="es-ES"/>
              </w:rPr>
              <w:t>":QmcK1hAc9sYTHJZcr68HxdHLCPMFgSn9QMSSar7j85TFg5"</w:t>
            </w:r>
          </w:p>
          <w:p w14:paraId="09507DFA" w14:textId="38DC7C6A"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FFD911F" w14:textId="77777777" w:rsidR="006A6741" w:rsidRPr="002306F1" w:rsidRDefault="006A6741" w:rsidP="00B943DE">
            <w:pPr>
              <w:jc w:val="center"/>
              <w:rPr>
                <w:lang w:val="es-ES_tradnl"/>
              </w:rPr>
            </w:pPr>
            <w:r w:rsidRPr="002306F1">
              <w:rPr>
                <w:b/>
                <w:noProof/>
                <w:color w:val="00B050"/>
                <w:lang w:val="es-ES_tradnl" w:eastAsia="es-ES"/>
              </w:rPr>
              <w:t>OK</w:t>
            </w:r>
          </w:p>
        </w:tc>
      </w:tr>
      <w:tr w:rsidR="006A6741" w:rsidRPr="002306F1" w14:paraId="3293360E" w14:textId="77777777" w:rsidTr="007668D4">
        <w:trPr>
          <w:trHeight w:val="601"/>
        </w:trPr>
        <w:tc>
          <w:tcPr>
            <w:tcW w:w="1206" w:type="dxa"/>
            <w:vMerge/>
            <w:shd w:val="clear" w:color="auto" w:fill="BFBFBF" w:themeFill="background1" w:themeFillShade="BF"/>
            <w:vAlign w:val="center"/>
          </w:tcPr>
          <w:p w14:paraId="178BB6D4"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65F1ABEB" w14:textId="525CBD6C"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54F4B415"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4AAD5D79"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"bool: true"</w:t>
            </w:r>
          </w:p>
          <w:p w14:paraId="035D4C76" w14:textId="57C42A7A" w:rsidR="006A6741" w:rsidRPr="002306F1" w:rsidRDefault="006A6741" w:rsidP="007668D4">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2D4B0889" w14:textId="77777777" w:rsidR="006A6741" w:rsidRPr="002306F1" w:rsidRDefault="006A6741" w:rsidP="00B943DE">
            <w:pPr>
              <w:jc w:val="center"/>
              <w:rPr>
                <w:b/>
                <w:noProof/>
                <w:color w:val="00B050"/>
                <w:lang w:val="es-ES_tradnl" w:eastAsia="es-ES"/>
              </w:rPr>
            </w:pPr>
          </w:p>
        </w:tc>
      </w:tr>
      <w:tr w:rsidR="006A6741" w:rsidRPr="002306F1" w14:paraId="52538DD6" w14:textId="77777777" w:rsidTr="007668D4">
        <w:trPr>
          <w:trHeight w:val="555"/>
        </w:trPr>
        <w:tc>
          <w:tcPr>
            <w:tcW w:w="1206" w:type="dxa"/>
            <w:vMerge w:val="restart"/>
            <w:shd w:val="clear" w:color="auto" w:fill="BFBFBF" w:themeFill="background1" w:themeFillShade="BF"/>
            <w:vAlign w:val="center"/>
          </w:tcPr>
          <w:p w14:paraId="5D6650CA" w14:textId="5E263007" w:rsidR="006A6741" w:rsidRPr="002306F1" w:rsidRDefault="006A6741" w:rsidP="00B943DE">
            <w:pPr>
              <w:jc w:val="center"/>
              <w:rPr>
                <w:lang w:val="es-ES_tradnl"/>
              </w:rPr>
            </w:pPr>
            <w:r w:rsidRPr="002306F1">
              <w:rPr>
                <w:b/>
                <w:shd w:val="clear" w:color="auto" w:fill="BFBFBF" w:themeFill="background1" w:themeFillShade="BF"/>
                <w:lang w:val="es-ES_tradnl"/>
              </w:rPr>
              <w:t>getPet</w:t>
            </w:r>
          </w:p>
        </w:tc>
        <w:tc>
          <w:tcPr>
            <w:tcW w:w="349" w:type="dxa"/>
            <w:shd w:val="clear" w:color="auto" w:fill="BFBFBF" w:themeFill="background1" w:themeFillShade="BF"/>
            <w:vAlign w:val="center"/>
          </w:tcPr>
          <w:p w14:paraId="65B28474" w14:textId="0077B8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CF768C9" w14:textId="304517E5"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1A7BD7CA" w14:textId="490EC308"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22E07CD" w14:textId="7A94C87E"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AEE482B" w14:textId="77777777" w:rsidR="006A6741" w:rsidRPr="002306F1" w:rsidRDefault="006A6741" w:rsidP="00B943DE">
            <w:pPr>
              <w:keepNext/>
              <w:jc w:val="center"/>
              <w:rPr>
                <w:lang w:val="es-ES_tradnl"/>
              </w:rPr>
            </w:pPr>
            <w:r w:rsidRPr="002306F1">
              <w:rPr>
                <w:b/>
                <w:noProof/>
                <w:color w:val="00B050"/>
                <w:lang w:val="es-ES_tradnl" w:eastAsia="es-ES"/>
              </w:rPr>
              <w:t>OK</w:t>
            </w:r>
          </w:p>
        </w:tc>
      </w:tr>
      <w:tr w:rsidR="006A6741" w:rsidRPr="002306F1" w14:paraId="04A73945" w14:textId="77777777" w:rsidTr="007668D4">
        <w:trPr>
          <w:trHeight w:val="607"/>
        </w:trPr>
        <w:tc>
          <w:tcPr>
            <w:tcW w:w="1206" w:type="dxa"/>
            <w:vMerge/>
            <w:shd w:val="clear" w:color="auto" w:fill="BFBFBF" w:themeFill="background1" w:themeFillShade="BF"/>
            <w:vAlign w:val="center"/>
          </w:tcPr>
          <w:p w14:paraId="6ED992E5"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2BE5509B" w14:textId="0BE2F2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681E1424"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64F78803"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"string: 12345-AA",</w:t>
            </w:r>
          </w:p>
          <w:p w14:paraId="0729BA41"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"1": "string: QmcK1hAc9sYTHJZcr68HxdHLCPMFgSn9QMSSar7j85TFg5"</w:t>
            </w:r>
          </w:p>
          <w:p w14:paraId="17521610" w14:textId="66DAF6F3"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43252FCA" w14:textId="77777777" w:rsidR="006A6741" w:rsidRPr="002306F1" w:rsidRDefault="006A6741" w:rsidP="00B565FC">
            <w:pPr>
              <w:keepNext/>
              <w:jc w:val="center"/>
              <w:rPr>
                <w:b/>
                <w:noProof/>
                <w:color w:val="00B050"/>
                <w:lang w:val="es-ES_tradnl" w:eastAsia="es-ES"/>
              </w:rPr>
            </w:pPr>
          </w:p>
        </w:tc>
      </w:tr>
    </w:tbl>
    <w:p w14:paraId="69D7346D" w14:textId="6F6B71BC" w:rsidR="00B565FC" w:rsidRPr="002306F1" w:rsidRDefault="00B565FC" w:rsidP="00B565FC">
      <w:pPr>
        <w:pStyle w:val="Descripcin"/>
        <w:framePr w:hSpace="141" w:wrap="around" w:vAnchor="text" w:hAnchor="page" w:x="5077" w:y="3679"/>
        <w:rPr>
          <w:lang w:val="es-ES_tradnl"/>
        </w:rPr>
      </w:pPr>
      <w:bookmarkStart w:id="696" w:name="_Toc19108350"/>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62</w:t>
      </w:r>
      <w:r w:rsidR="00803BC7">
        <w:rPr>
          <w:lang w:val="es-ES_tradnl"/>
        </w:rPr>
        <w:fldChar w:fldCharType="end"/>
      </w:r>
      <w:r w:rsidR="00845B11" w:rsidRPr="002306F1">
        <w:rPr>
          <w:lang w:val="es-ES_tradnl"/>
        </w:rPr>
        <w:t>: Ejecución</w:t>
      </w:r>
      <w:r w:rsidRPr="002306F1">
        <w:rPr>
          <w:lang w:val="es-ES_tradnl"/>
        </w:rPr>
        <w:t xml:space="preserve"> de test sobre PetChain.sol</w:t>
      </w:r>
      <w:bookmarkEnd w:id="696"/>
    </w:p>
    <w:p w14:paraId="6F6EED11" w14:textId="77777777" w:rsidR="00BA5678" w:rsidRPr="002306F1" w:rsidRDefault="00BA5678" w:rsidP="00755094">
      <w:pPr>
        <w:rPr>
          <w:lang w:val="es-ES_tradnl"/>
        </w:rPr>
      </w:pPr>
    </w:p>
    <w:p w14:paraId="7086DADA" w14:textId="77777777" w:rsidR="00BA5678" w:rsidRDefault="00BA5678" w:rsidP="00755094">
      <w:pPr>
        <w:rPr>
          <w:lang w:val="es-ES_tradnl"/>
        </w:rPr>
      </w:pPr>
    </w:p>
    <w:p w14:paraId="3B22E5C3" w14:textId="77777777" w:rsidR="00E10A9A" w:rsidRDefault="00E10A9A" w:rsidP="00755094">
      <w:pPr>
        <w:rPr>
          <w:lang w:val="es-ES_tradnl"/>
        </w:rPr>
      </w:pPr>
    </w:p>
    <w:p w14:paraId="44D54062" w14:textId="77777777" w:rsidR="00E10A9A" w:rsidRDefault="00E10A9A" w:rsidP="00755094">
      <w:pPr>
        <w:rPr>
          <w:lang w:val="es-ES_tradnl"/>
        </w:rPr>
      </w:pPr>
    </w:p>
    <w:p w14:paraId="4413C193" w14:textId="77777777" w:rsidR="00E10A9A" w:rsidRDefault="00E10A9A" w:rsidP="00755094">
      <w:pPr>
        <w:rPr>
          <w:lang w:val="es-ES_tradnl"/>
        </w:rPr>
      </w:pPr>
    </w:p>
    <w:p w14:paraId="44F5F34D" w14:textId="77777777" w:rsidR="00E10A9A" w:rsidRDefault="00E10A9A" w:rsidP="00755094">
      <w:pPr>
        <w:rPr>
          <w:lang w:val="es-ES_tradnl"/>
        </w:rPr>
      </w:pPr>
    </w:p>
    <w:p w14:paraId="712FE534" w14:textId="77777777" w:rsidR="00E10A9A" w:rsidRPr="002306F1" w:rsidRDefault="00E10A9A" w:rsidP="00755094">
      <w:pPr>
        <w:rPr>
          <w:lang w:val="es-ES_tradnl"/>
        </w:rPr>
      </w:pPr>
    </w:p>
    <w:p w14:paraId="416D5CD7" w14:textId="356C928D" w:rsidR="000C7E52" w:rsidRPr="002306F1" w:rsidRDefault="000C7E52" w:rsidP="000C7E52">
      <w:pPr>
        <w:pStyle w:val="Ttulo3"/>
        <w:rPr>
          <w:shd w:val="clear" w:color="auto" w:fill="FFFFFF"/>
        </w:rPr>
      </w:pPr>
      <w:bookmarkStart w:id="697" w:name="_Toc19108448"/>
      <w:r w:rsidRPr="002306F1">
        <w:lastRenderedPageBreak/>
        <w:t xml:space="preserve">Test </w:t>
      </w:r>
      <w:r w:rsidRPr="002306F1">
        <w:rPr>
          <w:shd w:val="clear" w:color="auto" w:fill="FFFFFF"/>
        </w:rPr>
        <w:t>registerTX</w:t>
      </w:r>
      <w:bookmarkEnd w:id="697"/>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EA3229" w:rsidRPr="002306F1" w14:paraId="25EC3744" w14:textId="77777777" w:rsidTr="00BA235C">
        <w:tc>
          <w:tcPr>
            <w:tcW w:w="6237" w:type="dxa"/>
            <w:gridSpan w:val="3"/>
            <w:shd w:val="clear" w:color="auto" w:fill="BFBFBF" w:themeFill="background1" w:themeFillShade="BF"/>
          </w:tcPr>
          <w:p w14:paraId="3F39C2A0" w14:textId="16771258" w:rsidR="00EA3229" w:rsidRPr="002306F1" w:rsidRDefault="00C71116" w:rsidP="00BA235C">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 xml:space="preserve">registerTX </w:t>
            </w:r>
            <w:r w:rsidR="00EA3229" w:rsidRPr="002306F1">
              <w:rPr>
                <w:b/>
                <w:color w:val="auto"/>
                <w:shd w:val="clear" w:color="auto" w:fill="auto"/>
                <w:lang w:val="es-ES_tradnl" w:eastAsia="es-ES"/>
              </w:rPr>
              <w:t>.sol</w:t>
            </w:r>
          </w:p>
        </w:tc>
      </w:tr>
      <w:tr w:rsidR="00EA3229" w:rsidRPr="002306F1" w14:paraId="28267BAB" w14:textId="77777777" w:rsidTr="00BA235C">
        <w:trPr>
          <w:trHeight w:val="367"/>
        </w:trPr>
        <w:tc>
          <w:tcPr>
            <w:tcW w:w="1696" w:type="dxa"/>
            <w:shd w:val="clear" w:color="auto" w:fill="BFBFBF" w:themeFill="background1" w:themeFillShade="BF"/>
            <w:vAlign w:val="center"/>
          </w:tcPr>
          <w:p w14:paraId="7210EC97"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0E51423D"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5E66C87E"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Valor esperado</w:t>
            </w:r>
          </w:p>
        </w:tc>
      </w:tr>
      <w:tr w:rsidR="00EA3229" w:rsidRPr="002306F1" w14:paraId="13FD5E53" w14:textId="77777777" w:rsidTr="006921F3">
        <w:trPr>
          <w:trHeight w:val="945"/>
        </w:trPr>
        <w:tc>
          <w:tcPr>
            <w:tcW w:w="1696" w:type="dxa"/>
            <w:vAlign w:val="center"/>
          </w:tcPr>
          <w:p w14:paraId="67630631" w14:textId="262A1371" w:rsidR="00EA3229" w:rsidRPr="002306F1" w:rsidRDefault="00EA3229" w:rsidP="00BA235C">
            <w:pPr>
              <w:jc w:val="center"/>
              <w:rPr>
                <w:lang w:val="es-ES_tradnl"/>
              </w:rPr>
            </w:pPr>
            <w:r w:rsidRPr="002306F1">
              <w:rPr>
                <w:lang w:val="es-ES_tradnl"/>
              </w:rPr>
              <w:t>setTX</w:t>
            </w:r>
          </w:p>
        </w:tc>
        <w:tc>
          <w:tcPr>
            <w:tcW w:w="2698" w:type="dxa"/>
            <w:vAlign w:val="center"/>
          </w:tcPr>
          <w:p w14:paraId="5CF1730B" w14:textId="0C0AA013" w:rsidR="00EA3229" w:rsidRPr="002306F1" w:rsidRDefault="00EA3229" w:rsidP="00BA235C">
            <w:pPr>
              <w:jc w:val="left"/>
              <w:rPr>
                <w:lang w:val="es-ES_tradnl"/>
              </w:rPr>
            </w:pPr>
            <w:r w:rsidRPr="002306F1">
              <w:rPr>
                <w:lang w:val="es-ES_tradnl"/>
              </w:rPr>
              <w:t>_toAddr: Address</w:t>
            </w:r>
          </w:p>
          <w:p w14:paraId="16353590" w14:textId="77777777" w:rsidR="00EA3229" w:rsidRPr="002306F1" w:rsidRDefault="00EA3229" w:rsidP="00EA3229">
            <w:pPr>
              <w:jc w:val="left"/>
              <w:rPr>
                <w:lang w:val="es-ES_tradnl"/>
              </w:rPr>
            </w:pPr>
            <w:r w:rsidRPr="002306F1">
              <w:rPr>
                <w:lang w:val="es-ES_tradnl"/>
              </w:rPr>
              <w:t>_fromAddr: Address</w:t>
            </w:r>
          </w:p>
          <w:p w14:paraId="35D766C1" w14:textId="3DEB4EB2" w:rsidR="00EA3229" w:rsidRPr="002306F1" w:rsidRDefault="006921F3" w:rsidP="00EA3229">
            <w:pPr>
              <w:jc w:val="left"/>
              <w:rPr>
                <w:lang w:val="es-ES_tradnl"/>
              </w:rPr>
            </w:pPr>
            <w:r w:rsidRPr="002306F1">
              <w:rPr>
                <w:lang w:val="es-ES_tradnl"/>
              </w:rPr>
              <w:t>_tx</w:t>
            </w:r>
            <w:r w:rsidR="00F04DF4">
              <w:rPr>
                <w:lang w:val="es-ES_tradnl"/>
              </w:rPr>
              <w:t>Hash</w:t>
            </w:r>
            <w:r w:rsidRPr="002306F1">
              <w:rPr>
                <w:lang w:val="es-ES_tradnl"/>
              </w:rPr>
              <w:t>: String</w:t>
            </w:r>
          </w:p>
        </w:tc>
        <w:tc>
          <w:tcPr>
            <w:tcW w:w="1843" w:type="dxa"/>
            <w:vAlign w:val="center"/>
          </w:tcPr>
          <w:p w14:paraId="238DDA53" w14:textId="77777777" w:rsidR="00EA3229" w:rsidRPr="002306F1" w:rsidRDefault="00EA3229" w:rsidP="00BA235C">
            <w:pPr>
              <w:jc w:val="center"/>
              <w:rPr>
                <w:lang w:val="es-ES_tradnl"/>
              </w:rPr>
            </w:pPr>
            <w:r w:rsidRPr="002306F1">
              <w:rPr>
                <w:lang w:val="es-ES_tradnl"/>
              </w:rPr>
              <w:t>True</w:t>
            </w:r>
          </w:p>
        </w:tc>
      </w:tr>
      <w:tr w:rsidR="00EA3229" w:rsidRPr="002306F1" w14:paraId="7D1F74CF" w14:textId="77777777" w:rsidTr="00C340C0">
        <w:trPr>
          <w:trHeight w:val="425"/>
        </w:trPr>
        <w:tc>
          <w:tcPr>
            <w:tcW w:w="1696" w:type="dxa"/>
            <w:vAlign w:val="center"/>
          </w:tcPr>
          <w:p w14:paraId="7A184428" w14:textId="12549814" w:rsidR="00EA3229" w:rsidRPr="002306F1" w:rsidRDefault="00EA3229" w:rsidP="00BA235C">
            <w:pPr>
              <w:jc w:val="center"/>
              <w:rPr>
                <w:lang w:val="es-ES_tradnl"/>
              </w:rPr>
            </w:pPr>
            <w:r w:rsidRPr="002306F1">
              <w:rPr>
                <w:lang w:val="es-ES_tradnl"/>
              </w:rPr>
              <w:t>getTX</w:t>
            </w:r>
          </w:p>
        </w:tc>
        <w:tc>
          <w:tcPr>
            <w:tcW w:w="2698" w:type="dxa"/>
            <w:vAlign w:val="center"/>
          </w:tcPr>
          <w:p w14:paraId="0FFBA09B" w14:textId="64BBFADA" w:rsidR="00EA3229" w:rsidRPr="002306F1" w:rsidRDefault="006921F3" w:rsidP="006921F3">
            <w:pPr>
              <w:jc w:val="left"/>
              <w:rPr>
                <w:lang w:val="es-ES_tradnl"/>
              </w:rPr>
            </w:pPr>
            <w:r w:rsidRPr="002306F1">
              <w:rPr>
                <w:lang w:val="es-ES_tradnl"/>
              </w:rPr>
              <w:t>_toAddr: Address</w:t>
            </w:r>
          </w:p>
        </w:tc>
        <w:tc>
          <w:tcPr>
            <w:tcW w:w="1843" w:type="dxa"/>
            <w:vAlign w:val="center"/>
          </w:tcPr>
          <w:p w14:paraId="434D0757" w14:textId="77777777" w:rsidR="00EA3229" w:rsidRPr="002306F1" w:rsidRDefault="00EA3229" w:rsidP="00C71116">
            <w:pPr>
              <w:keepNext/>
              <w:jc w:val="center"/>
              <w:rPr>
                <w:lang w:val="es-ES_tradnl"/>
              </w:rPr>
            </w:pPr>
            <w:r w:rsidRPr="002306F1">
              <w:rPr>
                <w:lang w:val="es-ES_tradnl"/>
              </w:rPr>
              <w:t>String, String</w:t>
            </w:r>
          </w:p>
        </w:tc>
      </w:tr>
    </w:tbl>
    <w:p w14:paraId="01D0B844" w14:textId="77777777" w:rsidR="00EA3229" w:rsidRPr="002306F1" w:rsidRDefault="00EA3229" w:rsidP="00EA3229">
      <w:pPr>
        <w:rPr>
          <w:lang w:val="es-ES_tradnl" w:eastAsia="es-ES"/>
        </w:rPr>
      </w:pPr>
    </w:p>
    <w:p w14:paraId="3AD13218" w14:textId="77777777" w:rsidR="00EA3229" w:rsidRPr="002306F1" w:rsidRDefault="00EA3229" w:rsidP="00EA3229">
      <w:pPr>
        <w:rPr>
          <w:lang w:val="es-ES_tradnl" w:eastAsia="es-ES"/>
        </w:rPr>
      </w:pPr>
    </w:p>
    <w:p w14:paraId="067B972B" w14:textId="77777777" w:rsidR="00EA3229" w:rsidRPr="002306F1" w:rsidRDefault="00EA3229" w:rsidP="00EA3229">
      <w:pPr>
        <w:rPr>
          <w:lang w:val="es-ES_tradnl" w:eastAsia="es-ES"/>
        </w:rPr>
      </w:pPr>
    </w:p>
    <w:p w14:paraId="4E62F4EF" w14:textId="77777777" w:rsidR="00EA3229" w:rsidRPr="002306F1" w:rsidRDefault="00EA3229" w:rsidP="00EA3229">
      <w:pPr>
        <w:rPr>
          <w:lang w:val="es-ES_tradnl" w:eastAsia="es-ES"/>
        </w:rPr>
      </w:pPr>
    </w:p>
    <w:p w14:paraId="455B4406" w14:textId="77777777" w:rsidR="00EA3229" w:rsidRPr="002306F1" w:rsidRDefault="00EA3229" w:rsidP="00EA3229">
      <w:pPr>
        <w:rPr>
          <w:lang w:val="es-ES_tradnl" w:eastAsia="es-ES"/>
        </w:rPr>
      </w:pPr>
    </w:p>
    <w:p w14:paraId="594D73CB" w14:textId="77777777" w:rsidR="00EA3229" w:rsidRPr="002306F1" w:rsidRDefault="00EA3229" w:rsidP="00EA3229">
      <w:pPr>
        <w:rPr>
          <w:lang w:val="es-ES_tradnl" w:eastAsia="es-ES"/>
        </w:rPr>
      </w:pPr>
    </w:p>
    <w:p w14:paraId="0B6015E1" w14:textId="77777777" w:rsidR="00EA3229" w:rsidRPr="002306F1" w:rsidRDefault="00EA3229" w:rsidP="00EA3229">
      <w:pPr>
        <w:rPr>
          <w:lang w:val="es-ES_tradnl" w:eastAsia="es-ES"/>
        </w:rPr>
      </w:pPr>
    </w:p>
    <w:p w14:paraId="00341822" w14:textId="77777777" w:rsidR="00EA3229" w:rsidRPr="002306F1" w:rsidRDefault="00EA3229" w:rsidP="00EA3229">
      <w:pPr>
        <w:rPr>
          <w:lang w:val="es-ES_tradnl" w:eastAsia="es-ES"/>
        </w:rPr>
      </w:pPr>
    </w:p>
    <w:p w14:paraId="698E7716" w14:textId="77777777" w:rsidR="00EA3229" w:rsidRPr="002306F1" w:rsidRDefault="00EA3229" w:rsidP="00EA3229">
      <w:pPr>
        <w:rPr>
          <w:lang w:val="es-ES_tradnl" w:eastAsia="es-ES"/>
        </w:rPr>
      </w:pPr>
    </w:p>
    <w:p w14:paraId="197B83AD" w14:textId="77777777" w:rsidR="00EA3229" w:rsidRPr="002306F1" w:rsidRDefault="00EA3229" w:rsidP="00EA3229">
      <w:pPr>
        <w:rPr>
          <w:lang w:val="es-ES_tradnl" w:eastAsia="es-ES"/>
        </w:rPr>
      </w:pPr>
    </w:p>
    <w:p w14:paraId="1208BE1E" w14:textId="683412EF" w:rsidR="00C71116" w:rsidRPr="002306F1" w:rsidRDefault="00C71116" w:rsidP="00C71116">
      <w:pPr>
        <w:pStyle w:val="Descripcin"/>
        <w:framePr w:hSpace="141" w:wrap="around" w:vAnchor="text" w:hAnchor="page" w:x="4990" w:y="169"/>
        <w:rPr>
          <w:lang w:val="es-ES_tradnl"/>
        </w:rPr>
      </w:pPr>
      <w:bookmarkStart w:id="698" w:name="_Toc19108351"/>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63</w:t>
      </w:r>
      <w:r w:rsidR="00803BC7">
        <w:rPr>
          <w:lang w:val="es-ES_tradnl"/>
        </w:rPr>
        <w:fldChar w:fldCharType="end"/>
      </w:r>
      <w:r w:rsidRPr="002306F1">
        <w:rPr>
          <w:lang w:val="es-ES_tradnl"/>
        </w:rPr>
        <w:t>: Descripción de registerTX.sol</w:t>
      </w:r>
      <w:bookmarkEnd w:id="698"/>
    </w:p>
    <w:p w14:paraId="26FD6549" w14:textId="77777777" w:rsidR="000C7E52" w:rsidRPr="002306F1" w:rsidRDefault="000C7E52" w:rsidP="000C7E52">
      <w:pPr>
        <w:rPr>
          <w:lang w:val="es-ES_tradnl" w:eastAsia="es-ES"/>
        </w:rPr>
      </w:pPr>
    </w:p>
    <w:p w14:paraId="4178B9D1" w14:textId="77777777" w:rsidR="000C7E52" w:rsidRPr="002306F1" w:rsidRDefault="000C7E52" w:rsidP="000C7E52">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EA3229" w:rsidRPr="002306F1" w14:paraId="15FF7BE6" w14:textId="77777777" w:rsidTr="00BA235C">
        <w:trPr>
          <w:trHeight w:val="418"/>
        </w:trPr>
        <w:tc>
          <w:tcPr>
            <w:tcW w:w="8926" w:type="dxa"/>
            <w:gridSpan w:val="4"/>
            <w:shd w:val="clear" w:color="auto" w:fill="BFBFBF" w:themeFill="background1" w:themeFillShade="BF"/>
          </w:tcPr>
          <w:p w14:paraId="3CA80CCA" w14:textId="7CEABC7A" w:rsidR="00EA3229" w:rsidRPr="002306F1" w:rsidRDefault="00EA3229" w:rsidP="00BA235C">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registerTX.sol</w:t>
            </w:r>
          </w:p>
        </w:tc>
      </w:tr>
      <w:tr w:rsidR="00EA3229" w:rsidRPr="002306F1" w14:paraId="77C3698D" w14:textId="77777777" w:rsidTr="00BA235C">
        <w:trPr>
          <w:trHeight w:val="367"/>
        </w:trPr>
        <w:tc>
          <w:tcPr>
            <w:tcW w:w="1206" w:type="dxa"/>
            <w:shd w:val="clear" w:color="auto" w:fill="BFBFBF" w:themeFill="background1" w:themeFillShade="BF"/>
            <w:vAlign w:val="center"/>
          </w:tcPr>
          <w:p w14:paraId="0540EA38"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26661AA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3618FD8A" w14:textId="77777777" w:rsidR="00EA3229" w:rsidRPr="002306F1" w:rsidRDefault="00EA3229" w:rsidP="00BA235C">
            <w:pPr>
              <w:jc w:val="center"/>
              <w:rPr>
                <w:b/>
                <w:shd w:val="clear" w:color="auto" w:fill="BFBFBF" w:themeFill="background1" w:themeFillShade="BF"/>
                <w:lang w:val="es-ES_tradnl"/>
              </w:rPr>
            </w:pPr>
          </w:p>
        </w:tc>
      </w:tr>
      <w:tr w:rsidR="00EA3229" w:rsidRPr="002306F1" w14:paraId="23FFCB32" w14:textId="77777777" w:rsidTr="00BA235C">
        <w:trPr>
          <w:trHeight w:val="816"/>
        </w:trPr>
        <w:tc>
          <w:tcPr>
            <w:tcW w:w="1206" w:type="dxa"/>
            <w:vMerge w:val="restart"/>
            <w:shd w:val="clear" w:color="auto" w:fill="BFBFBF" w:themeFill="background1" w:themeFillShade="BF"/>
            <w:vAlign w:val="center"/>
          </w:tcPr>
          <w:p w14:paraId="1EB53EEF" w14:textId="3FA90A05" w:rsidR="00EA3229" w:rsidRPr="002306F1" w:rsidRDefault="00EA3229" w:rsidP="00BA235C">
            <w:pPr>
              <w:jc w:val="center"/>
              <w:rPr>
                <w:lang w:val="es-ES_tradnl"/>
              </w:rPr>
            </w:pPr>
            <w:r w:rsidRPr="002306F1">
              <w:rPr>
                <w:b/>
                <w:shd w:val="clear" w:color="auto" w:fill="BFBFBF" w:themeFill="background1" w:themeFillShade="BF"/>
                <w:lang w:val="es-ES_tradnl"/>
              </w:rPr>
              <w:t>setTX</w:t>
            </w:r>
          </w:p>
        </w:tc>
        <w:tc>
          <w:tcPr>
            <w:tcW w:w="349" w:type="dxa"/>
            <w:shd w:val="clear" w:color="auto" w:fill="BFBFBF" w:themeFill="background1" w:themeFillShade="BF"/>
            <w:vAlign w:val="center"/>
          </w:tcPr>
          <w:p w14:paraId="2A3C2247"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29764E7" w14:textId="2CD30C9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506E1CA" w14:textId="0CA93B9B"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4410BD20" w14:textId="325E81FF"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_fromAddr": "0x14723A09ACff6D2A60DcdF7aA4AFf308FDDC160C",</w:t>
            </w:r>
          </w:p>
          <w:p w14:paraId="51345E0C" w14:textId="0585EC09"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"string _tx</w:t>
            </w:r>
            <w:r w:rsidR="00F25881">
              <w:rPr>
                <w:noProof/>
                <w:sz w:val="16"/>
                <w:szCs w:val="16"/>
                <w:lang w:val="es-ES_tradnl" w:eastAsia="es-ES"/>
              </w:rPr>
              <w:t>hash</w:t>
            </w:r>
            <w:r w:rsidRPr="002306F1">
              <w:rPr>
                <w:noProof/>
                <w:sz w:val="16"/>
                <w:szCs w:val="16"/>
                <w:lang w:val="es-ES_tradnl" w:eastAsia="es-ES"/>
              </w:rPr>
              <w:t>": "0x0000000000000000000000000000000000000000"</w:t>
            </w:r>
          </w:p>
          <w:p w14:paraId="34AAE8A4" w14:textId="6108E200"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1BABAC5A" w14:textId="77777777" w:rsidR="00EA3229" w:rsidRPr="002306F1" w:rsidRDefault="00EA3229" w:rsidP="00BA235C">
            <w:pPr>
              <w:jc w:val="center"/>
              <w:rPr>
                <w:lang w:val="es-ES_tradnl"/>
              </w:rPr>
            </w:pPr>
            <w:r w:rsidRPr="002306F1">
              <w:rPr>
                <w:b/>
                <w:noProof/>
                <w:color w:val="00B050"/>
                <w:lang w:val="es-ES_tradnl" w:eastAsia="es-ES"/>
              </w:rPr>
              <w:t>OK</w:t>
            </w:r>
          </w:p>
        </w:tc>
      </w:tr>
      <w:tr w:rsidR="00EA3229" w:rsidRPr="002306F1" w14:paraId="77D5839C" w14:textId="77777777" w:rsidTr="00BA235C">
        <w:trPr>
          <w:trHeight w:val="601"/>
        </w:trPr>
        <w:tc>
          <w:tcPr>
            <w:tcW w:w="1206" w:type="dxa"/>
            <w:vMerge/>
            <w:shd w:val="clear" w:color="auto" w:fill="BFBFBF" w:themeFill="background1" w:themeFillShade="BF"/>
            <w:vAlign w:val="center"/>
          </w:tcPr>
          <w:p w14:paraId="2722F01E"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02627629"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165BAC68"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p w14:paraId="55F1DD63"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 xml:space="preserve">    "0": "bool: true"</w:t>
            </w:r>
          </w:p>
          <w:p w14:paraId="3AC6F402"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7D8BD0C8" w14:textId="77777777" w:rsidR="00EA3229" w:rsidRPr="002306F1" w:rsidRDefault="00EA3229" w:rsidP="00BA235C">
            <w:pPr>
              <w:jc w:val="center"/>
              <w:rPr>
                <w:b/>
                <w:noProof/>
                <w:color w:val="00B050"/>
                <w:lang w:val="es-ES_tradnl" w:eastAsia="es-ES"/>
              </w:rPr>
            </w:pPr>
          </w:p>
        </w:tc>
      </w:tr>
      <w:tr w:rsidR="00EA3229" w:rsidRPr="002306F1" w14:paraId="7AE205E5" w14:textId="77777777" w:rsidTr="00BA235C">
        <w:trPr>
          <w:trHeight w:val="555"/>
        </w:trPr>
        <w:tc>
          <w:tcPr>
            <w:tcW w:w="1206" w:type="dxa"/>
            <w:vMerge w:val="restart"/>
            <w:shd w:val="clear" w:color="auto" w:fill="BFBFBF" w:themeFill="background1" w:themeFillShade="BF"/>
            <w:vAlign w:val="center"/>
          </w:tcPr>
          <w:p w14:paraId="5526FAB8" w14:textId="2ED0F145" w:rsidR="00EA3229" w:rsidRPr="002306F1" w:rsidRDefault="00EA3229" w:rsidP="00BA235C">
            <w:pPr>
              <w:jc w:val="center"/>
              <w:rPr>
                <w:lang w:val="es-ES_tradnl"/>
              </w:rPr>
            </w:pPr>
            <w:r w:rsidRPr="002306F1">
              <w:rPr>
                <w:b/>
                <w:shd w:val="clear" w:color="auto" w:fill="BFBFBF" w:themeFill="background1" w:themeFillShade="BF"/>
                <w:lang w:val="es-ES_tradnl"/>
              </w:rPr>
              <w:t>getTX</w:t>
            </w:r>
          </w:p>
        </w:tc>
        <w:tc>
          <w:tcPr>
            <w:tcW w:w="349" w:type="dxa"/>
            <w:shd w:val="clear" w:color="auto" w:fill="BFBFBF" w:themeFill="background1" w:themeFillShade="BF"/>
            <w:vAlign w:val="center"/>
          </w:tcPr>
          <w:p w14:paraId="536D593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6BB16B33" w14:textId="77777777"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06A6982" w14:textId="223DA92D"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3E0C14CC" w14:textId="5D5E5BF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7086B531" w14:textId="77777777" w:rsidR="00EA3229" w:rsidRPr="002306F1" w:rsidRDefault="00EA3229" w:rsidP="00BA235C">
            <w:pPr>
              <w:keepNext/>
              <w:jc w:val="center"/>
              <w:rPr>
                <w:lang w:val="es-ES_tradnl"/>
              </w:rPr>
            </w:pPr>
            <w:r w:rsidRPr="002306F1">
              <w:rPr>
                <w:b/>
                <w:noProof/>
                <w:color w:val="00B050"/>
                <w:lang w:val="es-ES_tradnl" w:eastAsia="es-ES"/>
              </w:rPr>
              <w:t>OK</w:t>
            </w:r>
          </w:p>
        </w:tc>
      </w:tr>
      <w:tr w:rsidR="00EA3229" w:rsidRPr="002306F1" w14:paraId="023A2FC4" w14:textId="77777777" w:rsidTr="006921F3">
        <w:trPr>
          <w:trHeight w:val="694"/>
        </w:trPr>
        <w:tc>
          <w:tcPr>
            <w:tcW w:w="1206" w:type="dxa"/>
            <w:vMerge/>
            <w:shd w:val="clear" w:color="auto" w:fill="BFBFBF" w:themeFill="background1" w:themeFillShade="BF"/>
            <w:vAlign w:val="center"/>
          </w:tcPr>
          <w:p w14:paraId="4C090E03"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126B719E"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0D3D405A" w14:textId="339EB66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01DA8155" w14:textId="7E9BA1E4"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"0": "string: 0x0000000000000000000000000000000000000000"</w:t>
            </w:r>
          </w:p>
          <w:p w14:paraId="16B2B954" w14:textId="36A05C0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617C8D00" w14:textId="77777777" w:rsidR="00EA3229" w:rsidRPr="002306F1" w:rsidRDefault="00EA3229" w:rsidP="00C71116">
            <w:pPr>
              <w:keepNext/>
              <w:jc w:val="center"/>
              <w:rPr>
                <w:b/>
                <w:noProof/>
                <w:color w:val="00B050"/>
                <w:lang w:val="es-ES_tradnl" w:eastAsia="es-ES"/>
              </w:rPr>
            </w:pPr>
          </w:p>
        </w:tc>
      </w:tr>
    </w:tbl>
    <w:p w14:paraId="61B14D29" w14:textId="4A943BD7" w:rsidR="00C71116" w:rsidRPr="002306F1" w:rsidRDefault="00C71116" w:rsidP="00C71116">
      <w:pPr>
        <w:pStyle w:val="Descripcin"/>
        <w:framePr w:hSpace="141" w:wrap="around" w:vAnchor="text" w:hAnchor="page" w:x="4855" w:y="3738"/>
        <w:rPr>
          <w:lang w:val="es-ES_tradnl"/>
        </w:rPr>
      </w:pPr>
      <w:bookmarkStart w:id="699" w:name="_Toc19108352"/>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64</w:t>
      </w:r>
      <w:r w:rsidR="00803BC7">
        <w:rPr>
          <w:lang w:val="es-ES_tradnl"/>
        </w:rPr>
        <w:fldChar w:fldCharType="end"/>
      </w:r>
      <w:r w:rsidRPr="002306F1">
        <w:rPr>
          <w:lang w:val="es-ES_tradnl"/>
        </w:rPr>
        <w:t>: Ejecución de test sobre registerTX.sol</w:t>
      </w:r>
      <w:bookmarkEnd w:id="699"/>
    </w:p>
    <w:p w14:paraId="62236B9F" w14:textId="77777777" w:rsidR="000C7E52" w:rsidRPr="002306F1" w:rsidRDefault="000C7E52" w:rsidP="000C7E52">
      <w:pPr>
        <w:rPr>
          <w:lang w:val="es-ES_tradnl" w:eastAsia="es-ES"/>
        </w:rPr>
      </w:pPr>
    </w:p>
    <w:p w14:paraId="5FCC00A0" w14:textId="77777777" w:rsidR="00C71116" w:rsidRPr="002306F1" w:rsidRDefault="00C71116" w:rsidP="000C7E52">
      <w:pPr>
        <w:rPr>
          <w:lang w:val="es-ES_tradnl" w:eastAsia="es-ES"/>
        </w:rPr>
      </w:pPr>
    </w:p>
    <w:p w14:paraId="0D898A2F" w14:textId="78D0151B" w:rsidR="00BA5678" w:rsidRPr="002306F1" w:rsidRDefault="00E85A4D" w:rsidP="00CA218E">
      <w:pPr>
        <w:pStyle w:val="Ttulo3"/>
      </w:pPr>
      <w:bookmarkStart w:id="700" w:name="_Toc19108449"/>
      <w:r w:rsidRPr="002306F1">
        <w:t>Resultados de los test</w:t>
      </w:r>
      <w:bookmarkEnd w:id="700"/>
    </w:p>
    <w:p w14:paraId="315C4133" w14:textId="5300DDE5" w:rsidR="00E85A4D" w:rsidRPr="002306F1" w:rsidRDefault="00E85A4D" w:rsidP="00E85A4D">
      <w:pPr>
        <w:spacing w:line="360" w:lineRule="auto"/>
        <w:ind w:firstLine="284"/>
        <w:rPr>
          <w:lang w:val="es-ES_tradnl"/>
        </w:rPr>
      </w:pPr>
      <w:r w:rsidRPr="002306F1">
        <w:rPr>
          <w:lang w:val="es-ES_tradnl"/>
        </w:rPr>
        <w:t>Para ambas ejecuciones los resultados que se muestran, son los ofrecidos por la consola del SANDBOX de Remix</w:t>
      </w:r>
      <w:r w:rsidR="00CA218E" w:rsidRPr="002306F1">
        <w:rPr>
          <w:lang w:val="es-ES_tradnl"/>
        </w:rPr>
        <w:t xml:space="preserve">, y en los dos casos la salida obtenida coincide con el valor esperado. Por otro lado, la gran ventaja que nos ofrece la ejecución de los Smartcontract en la Blockchain es que cualquier valor recibido por el método y que no coincida con el tipo esperado, provoca un </w:t>
      </w:r>
      <w:r w:rsidR="00CA218E" w:rsidRPr="002306F1">
        <w:rPr>
          <w:i/>
          <w:lang w:val="es-ES_tradnl"/>
        </w:rPr>
        <w:t>rollback</w:t>
      </w:r>
      <w:r w:rsidR="00CA218E" w:rsidRPr="002306F1">
        <w:rPr>
          <w:lang w:val="es-ES_tradnl"/>
        </w:rPr>
        <w:t xml:space="preserve"> de la transacción, con lo que con este comportamiento nos aseguramos de que la ejecución siempre será exitosa.</w:t>
      </w:r>
    </w:p>
    <w:p w14:paraId="7605C7F9" w14:textId="57618C94" w:rsidR="00462973" w:rsidRPr="002306F1" w:rsidRDefault="00462973" w:rsidP="00462973">
      <w:pPr>
        <w:pStyle w:val="Ttulo2"/>
      </w:pPr>
      <w:bookmarkStart w:id="701" w:name="_Toc19108450"/>
      <w:r w:rsidRPr="002306F1">
        <w:t>Validación de objetos JSON</w:t>
      </w:r>
      <w:bookmarkEnd w:id="701"/>
    </w:p>
    <w:p w14:paraId="5F2CBEE4" w14:textId="7859B271" w:rsidR="004507EF" w:rsidRPr="002306F1" w:rsidRDefault="004507EF" w:rsidP="00462973">
      <w:pPr>
        <w:spacing w:line="360" w:lineRule="auto"/>
        <w:ind w:firstLine="284"/>
        <w:rPr>
          <w:lang w:val="es-ES_tradnl"/>
        </w:rPr>
      </w:pPr>
      <w:r w:rsidRPr="002306F1">
        <w:rPr>
          <w:lang w:val="es-ES_tradnl"/>
        </w:rPr>
        <w:t>Los objetos JSON empleados en PetChain deben de comportarse como elementos con una notación estándar estricta para favorecer su uso y su posible mantenimiento. Para validar que su estructura es correcta</w:t>
      </w:r>
      <w:r w:rsidR="00E43BCD" w:rsidRPr="002306F1">
        <w:rPr>
          <w:lang w:val="es-ES_tradnl"/>
        </w:rPr>
        <w:t>,</w:t>
      </w:r>
      <w:r w:rsidRPr="002306F1">
        <w:rPr>
          <w:lang w:val="es-ES_tradnl"/>
        </w:rPr>
        <w:t xml:space="preserve"> se ha empleado una de las herramientas online más reputadas y que se ofrece desde la web </w:t>
      </w:r>
      <w:hyperlink r:id="rId194" w:history="1">
        <w:r w:rsidRPr="002306F1">
          <w:rPr>
            <w:rStyle w:val="Hipervnculo"/>
            <w:i/>
            <w:lang w:val="es-ES_tradnl"/>
          </w:rPr>
          <w:t>https://jsonformatter.org/</w:t>
        </w:r>
      </w:hyperlink>
      <w:r w:rsidRPr="002306F1">
        <w:rPr>
          <w:lang w:val="es-ES_tradnl"/>
        </w:rPr>
        <w:t>.</w:t>
      </w:r>
    </w:p>
    <w:p w14:paraId="3A8431BC" w14:textId="40BF5E21" w:rsidR="004507EF" w:rsidRPr="002306F1" w:rsidRDefault="004507EF" w:rsidP="00462973">
      <w:pPr>
        <w:spacing w:line="360" w:lineRule="auto"/>
        <w:ind w:firstLine="284"/>
        <w:rPr>
          <w:lang w:val="es-ES_tradnl"/>
        </w:rPr>
      </w:pPr>
      <w:r w:rsidRPr="002306F1">
        <w:rPr>
          <w:lang w:val="es-ES_tradnl"/>
        </w:rPr>
        <w:t>La validación se ha realizado sobre tres</w:t>
      </w:r>
      <w:r w:rsidR="009062E1" w:rsidRPr="002306F1">
        <w:rPr>
          <w:lang w:val="es-ES_tradnl"/>
        </w:rPr>
        <w:t xml:space="preserve"> de los</w:t>
      </w:r>
      <w:r w:rsidRPr="002306F1">
        <w:rPr>
          <w:lang w:val="es-ES_tradnl"/>
        </w:rPr>
        <w:t xml:space="preserve"> ficheros existentes en /src/data/, dando como resultado:</w:t>
      </w:r>
    </w:p>
    <w:tbl>
      <w:tblPr>
        <w:tblStyle w:val="Tablaconcuadrcula"/>
        <w:tblW w:w="0" w:type="auto"/>
        <w:tblInd w:w="846" w:type="dxa"/>
        <w:tblLayout w:type="fixed"/>
        <w:tblCellMar>
          <w:top w:w="57" w:type="dxa"/>
          <w:bottom w:w="57" w:type="dxa"/>
        </w:tblCellMar>
        <w:tblLook w:val="04A0" w:firstRow="1" w:lastRow="0" w:firstColumn="1" w:lastColumn="0" w:noHBand="0" w:noVBand="1"/>
      </w:tblPr>
      <w:tblGrid>
        <w:gridCol w:w="2026"/>
        <w:gridCol w:w="4353"/>
        <w:gridCol w:w="1134"/>
      </w:tblGrid>
      <w:tr w:rsidR="004507EF" w:rsidRPr="002306F1" w14:paraId="4EFE4CA9" w14:textId="77777777" w:rsidTr="004507EF">
        <w:trPr>
          <w:tblHeader/>
        </w:trPr>
        <w:tc>
          <w:tcPr>
            <w:tcW w:w="7513" w:type="dxa"/>
            <w:gridSpan w:val="3"/>
            <w:shd w:val="clear" w:color="auto" w:fill="BFBFBF" w:themeFill="background1" w:themeFillShade="BF"/>
          </w:tcPr>
          <w:p w14:paraId="3A1B93B5" w14:textId="363B627F" w:rsidR="004507EF" w:rsidRPr="002306F1" w:rsidRDefault="004507EF" w:rsidP="004507EF">
            <w:pPr>
              <w:spacing w:before="120" w:after="120"/>
              <w:jc w:val="center"/>
              <w:rPr>
                <w:b/>
                <w:color w:val="auto"/>
                <w:shd w:val="clear" w:color="auto" w:fill="auto"/>
                <w:lang w:val="es-ES_tradnl" w:eastAsia="es-ES"/>
              </w:rPr>
            </w:pPr>
            <w:r w:rsidRPr="002306F1">
              <w:rPr>
                <w:b/>
                <w:color w:val="auto"/>
                <w:shd w:val="clear" w:color="auto" w:fill="auto"/>
                <w:lang w:val="es-ES_tradnl" w:eastAsia="es-ES"/>
              </w:rPr>
              <w:lastRenderedPageBreak/>
              <w:t>Pruebas de validación de objetos JSON (*.json)</w:t>
            </w:r>
          </w:p>
        </w:tc>
      </w:tr>
      <w:tr w:rsidR="004507EF" w:rsidRPr="002306F1" w14:paraId="32BE8AA4" w14:textId="77777777" w:rsidTr="004507EF">
        <w:tc>
          <w:tcPr>
            <w:tcW w:w="2026" w:type="dxa"/>
            <w:vAlign w:val="center"/>
          </w:tcPr>
          <w:p w14:paraId="0CCFDB4B" w14:textId="39F4B16A" w:rsidR="004507EF" w:rsidRPr="002306F1" w:rsidRDefault="004507EF" w:rsidP="001723D1">
            <w:pPr>
              <w:jc w:val="left"/>
              <w:rPr>
                <w:lang w:val="es-ES_tradnl"/>
              </w:rPr>
            </w:pPr>
            <w:r w:rsidRPr="002306F1">
              <w:rPr>
                <w:lang w:val="es-ES_tradnl"/>
              </w:rPr>
              <w:t>users.json</w:t>
            </w:r>
          </w:p>
        </w:tc>
        <w:tc>
          <w:tcPr>
            <w:tcW w:w="4353" w:type="dxa"/>
            <w:vAlign w:val="center"/>
          </w:tcPr>
          <w:p w14:paraId="1D1C954E" w14:textId="77777777" w:rsidR="004507EF" w:rsidRPr="002306F1" w:rsidRDefault="004507EF" w:rsidP="00174F00">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134" w:type="dxa"/>
            <w:vAlign w:val="center"/>
          </w:tcPr>
          <w:p w14:paraId="6C9888A1" w14:textId="77777777" w:rsidR="004507EF" w:rsidRPr="002306F1" w:rsidRDefault="004507EF" w:rsidP="001723D1">
            <w:pPr>
              <w:keepNext/>
              <w:jc w:val="center"/>
              <w:rPr>
                <w:lang w:val="es-ES_tradnl"/>
              </w:rPr>
            </w:pPr>
            <w:r w:rsidRPr="002306F1">
              <w:rPr>
                <w:noProof/>
                <w:lang w:val="es-ES" w:eastAsia="es-ES"/>
              </w:rPr>
              <w:drawing>
                <wp:inline distT="0" distB="0" distL="0" distR="0" wp14:anchorId="52D97CAF" wp14:editId="5C045B6B">
                  <wp:extent cx="247650" cy="24765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1461A7C6" w14:textId="77777777" w:rsidTr="004507EF">
        <w:tc>
          <w:tcPr>
            <w:tcW w:w="2026" w:type="dxa"/>
            <w:vAlign w:val="center"/>
          </w:tcPr>
          <w:p w14:paraId="068D8E84" w14:textId="6C818BD7" w:rsidR="004507EF" w:rsidRPr="002306F1" w:rsidRDefault="004507EF" w:rsidP="001723D1">
            <w:pPr>
              <w:jc w:val="left"/>
              <w:rPr>
                <w:lang w:val="es-ES_tradnl"/>
              </w:rPr>
            </w:pPr>
            <w:r w:rsidRPr="002306F1">
              <w:rPr>
                <w:lang w:val="es-ES_tradnl"/>
              </w:rPr>
              <w:t>países_ue.json</w:t>
            </w:r>
          </w:p>
        </w:tc>
        <w:tc>
          <w:tcPr>
            <w:tcW w:w="4353" w:type="dxa"/>
            <w:vAlign w:val="center"/>
          </w:tcPr>
          <w:p w14:paraId="7FA11060" w14:textId="72B2854E" w:rsidR="004507EF" w:rsidRPr="002306F1" w:rsidRDefault="004507EF" w:rsidP="00174F00">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60FE3C71" w14:textId="78AE1A58" w:rsidR="004507EF" w:rsidRPr="002306F1" w:rsidRDefault="004507EF" w:rsidP="001723D1">
            <w:pPr>
              <w:keepNext/>
              <w:jc w:val="center"/>
              <w:rPr>
                <w:noProof/>
                <w:lang w:val="es-ES_tradnl" w:eastAsia="es-ES"/>
              </w:rPr>
            </w:pPr>
            <w:r w:rsidRPr="002306F1">
              <w:rPr>
                <w:noProof/>
                <w:lang w:val="es-ES" w:eastAsia="es-ES"/>
              </w:rPr>
              <w:drawing>
                <wp:inline distT="0" distB="0" distL="0" distR="0" wp14:anchorId="4A359F66" wp14:editId="2E33F169">
                  <wp:extent cx="247650" cy="2476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7E099782" w14:textId="77777777" w:rsidTr="004507EF">
        <w:tc>
          <w:tcPr>
            <w:tcW w:w="2026" w:type="dxa"/>
            <w:vAlign w:val="center"/>
          </w:tcPr>
          <w:p w14:paraId="1C5B2A90" w14:textId="0F9C1A88" w:rsidR="004507EF" w:rsidRPr="002306F1" w:rsidRDefault="004507EF" w:rsidP="001723D1">
            <w:pPr>
              <w:jc w:val="left"/>
              <w:rPr>
                <w:lang w:val="es-ES_tradnl"/>
              </w:rPr>
            </w:pPr>
            <w:r w:rsidRPr="002306F1">
              <w:rPr>
                <w:lang w:val="es-ES_tradnl"/>
              </w:rPr>
              <w:t>provincias_es.json</w:t>
            </w:r>
          </w:p>
        </w:tc>
        <w:tc>
          <w:tcPr>
            <w:tcW w:w="4353" w:type="dxa"/>
            <w:vAlign w:val="center"/>
          </w:tcPr>
          <w:p w14:paraId="707C9AF2" w14:textId="707D6AF0" w:rsidR="004507EF" w:rsidRPr="002306F1" w:rsidRDefault="004507EF" w:rsidP="00174F00">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77511E70" w14:textId="1D57CF36" w:rsidR="004507EF" w:rsidRPr="002306F1" w:rsidRDefault="004507EF" w:rsidP="004507EF">
            <w:pPr>
              <w:keepNext/>
              <w:jc w:val="center"/>
              <w:rPr>
                <w:noProof/>
                <w:lang w:val="es-ES_tradnl" w:eastAsia="es-ES"/>
              </w:rPr>
            </w:pPr>
            <w:r w:rsidRPr="002306F1">
              <w:rPr>
                <w:noProof/>
                <w:lang w:val="es-ES" w:eastAsia="es-ES"/>
              </w:rPr>
              <w:drawing>
                <wp:inline distT="0" distB="0" distL="0" distR="0" wp14:anchorId="4CB502BD" wp14:editId="19C1254F">
                  <wp:extent cx="247650" cy="2476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5">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3B04F09E" w14:textId="30AD4CA3" w:rsidR="004507EF" w:rsidRPr="002306F1" w:rsidRDefault="004507EF" w:rsidP="004507EF">
      <w:pPr>
        <w:pStyle w:val="Descripcin"/>
        <w:spacing w:before="120"/>
        <w:jc w:val="center"/>
        <w:rPr>
          <w:lang w:val="es-ES_tradnl"/>
        </w:rPr>
      </w:pPr>
      <w:bookmarkStart w:id="702" w:name="_Toc19108353"/>
      <w:r w:rsidRPr="002306F1">
        <w:rPr>
          <w:lang w:val="es-ES_tradnl"/>
        </w:rPr>
        <w:t xml:space="preserve">Tabla </w:t>
      </w:r>
      <w:r w:rsidR="00803BC7">
        <w:rPr>
          <w:lang w:val="es-ES_tradnl"/>
        </w:rPr>
        <w:fldChar w:fldCharType="begin"/>
      </w:r>
      <w:r w:rsidR="00803BC7">
        <w:rPr>
          <w:lang w:val="es-ES_tradnl"/>
        </w:rPr>
        <w:instrText xml:space="preserve"> SEQ Tabla \* ARABIC </w:instrText>
      </w:r>
      <w:r w:rsidR="00803BC7">
        <w:rPr>
          <w:lang w:val="es-ES_tradnl"/>
        </w:rPr>
        <w:fldChar w:fldCharType="separate"/>
      </w:r>
      <w:r w:rsidR="000C7064">
        <w:rPr>
          <w:noProof/>
          <w:lang w:val="es-ES_tradnl"/>
        </w:rPr>
        <w:t>65</w:t>
      </w:r>
      <w:r w:rsidR="00803BC7">
        <w:rPr>
          <w:lang w:val="es-ES_tradnl"/>
        </w:rPr>
        <w:fldChar w:fldCharType="end"/>
      </w:r>
      <w:r w:rsidRPr="002306F1">
        <w:rPr>
          <w:lang w:val="es-ES_tradnl"/>
        </w:rPr>
        <w:t>: Resultados validación de ficheros JSON</w:t>
      </w:r>
      <w:bookmarkEnd w:id="702"/>
    </w:p>
    <w:p w14:paraId="6B3115B6" w14:textId="77777777" w:rsidR="00C860DC" w:rsidRPr="002306F1" w:rsidRDefault="00C860DC" w:rsidP="00454912">
      <w:pPr>
        <w:pStyle w:val="Ttulo2"/>
        <w:spacing w:before="240"/>
        <w:ind w:left="578" w:hanging="578"/>
      </w:pPr>
      <w:bookmarkStart w:id="703" w:name="_Toc19108451"/>
      <w:r w:rsidRPr="002306F1">
        <w:t>Visualización en diferentes dispositivos</w:t>
      </w:r>
      <w:bookmarkEnd w:id="703"/>
    </w:p>
    <w:p w14:paraId="5A83D0FD" w14:textId="77777777" w:rsidR="00597E94" w:rsidRPr="002306F1" w:rsidRDefault="005F4057" w:rsidP="00C860DC">
      <w:pPr>
        <w:spacing w:line="360" w:lineRule="auto"/>
        <w:ind w:firstLine="284"/>
        <w:rPr>
          <w:lang w:val="es-ES_tradnl"/>
        </w:rPr>
      </w:pPr>
      <w:r w:rsidRPr="002306F1">
        <w:rPr>
          <w:lang w:val="es-ES_tradnl"/>
        </w:rPr>
        <w:t>En respuesta al NFR</w:t>
      </w:r>
      <w:r w:rsidR="00454912" w:rsidRPr="002306F1">
        <w:rPr>
          <w:lang w:val="es-ES_tradnl"/>
        </w:rPr>
        <w:t>-0</w:t>
      </w:r>
      <w:r w:rsidRPr="002306F1">
        <w:rPr>
          <w:lang w:val="es-ES_tradnl"/>
        </w:rPr>
        <w:t>001</w:t>
      </w:r>
      <w:r w:rsidR="00454912" w:rsidRPr="002306F1">
        <w:rPr>
          <w:rStyle w:val="Refdenotaalpie"/>
          <w:lang w:val="es-ES_tradnl"/>
        </w:rPr>
        <w:footnoteReference w:id="19"/>
      </w:r>
      <w:r w:rsidRPr="002306F1">
        <w:rPr>
          <w:lang w:val="es-ES_tradnl"/>
        </w:rPr>
        <w:t>, en el que se establece la necesidad no funcional de crear un diseño reponsive, es decir un desarrollo web que se visualice y se pueda interactuar con él, independientemente del dispositivo con el que se acceda, Smartphone, Tablet, port</w:t>
      </w:r>
      <w:r w:rsidR="00454912" w:rsidRPr="002306F1">
        <w:rPr>
          <w:lang w:val="es-ES_tradnl"/>
        </w:rPr>
        <w:t xml:space="preserve">átil o PC, se van a testear PetChain para comprobar su funcionamiento en diferentes tamaños de pantalla. </w:t>
      </w:r>
    </w:p>
    <w:p w14:paraId="75207840" w14:textId="77777777" w:rsidR="00597E94" w:rsidRPr="002306F1" w:rsidRDefault="00597E94" w:rsidP="00C860DC">
      <w:pPr>
        <w:spacing w:line="360" w:lineRule="auto"/>
        <w:ind w:firstLine="284"/>
        <w:rPr>
          <w:lang w:val="es-ES_tradnl"/>
        </w:rPr>
      </w:pPr>
      <w:r w:rsidRPr="002306F1">
        <w:rPr>
          <w:lang w:val="es-ES_tradnl"/>
        </w:rPr>
        <w:t>Se van a probar tres tipos de resoluciones:</w:t>
      </w:r>
    </w:p>
    <w:p w14:paraId="42832260" w14:textId="77777777" w:rsidR="00597E94" w:rsidRPr="002306F1" w:rsidRDefault="00597E94" w:rsidP="00174F00">
      <w:pPr>
        <w:pStyle w:val="Prrafodelista"/>
        <w:numPr>
          <w:ilvl w:val="0"/>
          <w:numId w:val="16"/>
        </w:numPr>
        <w:spacing w:line="360" w:lineRule="auto"/>
        <w:rPr>
          <w:lang w:val="es-ES_tradnl"/>
        </w:rPr>
      </w:pPr>
      <w:r w:rsidRPr="002306F1">
        <w:rPr>
          <w:lang w:val="es-ES_tradnl"/>
        </w:rPr>
        <w:t>Hasta un ancho máximo de 575,98 píxeles: que corresponden a los tamaños de dispositivos Smartphone en horizontal y vertical.</w:t>
      </w:r>
    </w:p>
    <w:p w14:paraId="145BB3BC" w14:textId="4395F105" w:rsidR="00597E94" w:rsidRPr="002306F1" w:rsidRDefault="00597E94" w:rsidP="00174F00">
      <w:pPr>
        <w:pStyle w:val="Prrafodelista"/>
        <w:numPr>
          <w:ilvl w:val="0"/>
          <w:numId w:val="16"/>
        </w:numPr>
        <w:spacing w:line="360" w:lineRule="auto"/>
        <w:rPr>
          <w:lang w:val="es-ES_tradnl"/>
        </w:rPr>
      </w:pPr>
      <w:r w:rsidRPr="002306F1">
        <w:rPr>
          <w:lang w:val="es-ES_tradnl"/>
        </w:rPr>
        <w:t>Entre 576 y 1199,98 píxeles: que corresponden a tamaños de Tablet en horizontal y vertical o dispositivos convertibles tipo Microsoft</w:t>
      </w:r>
      <w:r w:rsidRPr="002306F1">
        <w:rPr>
          <w:vertAlign w:val="superscript"/>
          <w:lang w:val="es-ES_tradnl"/>
        </w:rPr>
        <w:t>®</w:t>
      </w:r>
      <w:r w:rsidRPr="002306F1">
        <w:rPr>
          <w:lang w:val="es-ES_tradnl"/>
        </w:rPr>
        <w:t xml:space="preserve"> Surface.</w:t>
      </w:r>
    </w:p>
    <w:p w14:paraId="59FFAA94" w14:textId="77777777" w:rsidR="000B5D4F" w:rsidRPr="002306F1" w:rsidRDefault="00597E94" w:rsidP="00174F00">
      <w:pPr>
        <w:pStyle w:val="Prrafodelista"/>
        <w:numPr>
          <w:ilvl w:val="0"/>
          <w:numId w:val="16"/>
        </w:numPr>
        <w:spacing w:line="360" w:lineRule="auto"/>
        <w:rPr>
          <w:lang w:val="es-ES_tradnl"/>
        </w:rPr>
      </w:pPr>
      <w:r w:rsidRPr="002306F1">
        <w:rPr>
          <w:lang w:val="es-ES_tradnl"/>
        </w:rPr>
        <w:t>Por último para dispositivos con un ancho mínimo de 1200 píxeles, que corresponderían a PC y portátiles de uso común.</w:t>
      </w:r>
    </w:p>
    <w:p w14:paraId="02576A5E" w14:textId="0E9371B0" w:rsidR="000B5D4F" w:rsidRPr="002306F1" w:rsidRDefault="000B5D4F" w:rsidP="00CA218E">
      <w:pPr>
        <w:pStyle w:val="Ttulo3"/>
      </w:pPr>
      <w:bookmarkStart w:id="704" w:name="_Toc19108452"/>
      <w:r w:rsidRPr="002306F1">
        <w:t>Realización de pruebas</w:t>
      </w:r>
      <w:bookmarkEnd w:id="704"/>
    </w:p>
    <w:p w14:paraId="17388DB7" w14:textId="3B08A6CB" w:rsidR="000B5D4F" w:rsidRPr="002306F1" w:rsidRDefault="000B5D4F" w:rsidP="000B5D4F">
      <w:pPr>
        <w:spacing w:line="360" w:lineRule="auto"/>
        <w:ind w:firstLine="284"/>
        <w:rPr>
          <w:lang w:val="es-ES_tradnl"/>
        </w:rPr>
      </w:pPr>
      <w:r w:rsidRPr="002306F1">
        <w:rPr>
          <w:lang w:val="es-ES_tradnl"/>
        </w:rPr>
        <w:t>Las pruebas se realizan sobre la visualización de los siguientes elementos:</w:t>
      </w:r>
    </w:p>
    <w:p w14:paraId="0ACCA270" w14:textId="156F4087" w:rsidR="000B5D4F" w:rsidRPr="002306F1" w:rsidRDefault="00066CBF" w:rsidP="00174F00">
      <w:pPr>
        <w:pStyle w:val="Prrafodelista"/>
        <w:numPr>
          <w:ilvl w:val="0"/>
          <w:numId w:val="16"/>
        </w:numPr>
        <w:spacing w:line="360" w:lineRule="auto"/>
        <w:rPr>
          <w:lang w:val="es-ES_tradnl"/>
        </w:rPr>
      </w:pPr>
      <w:r w:rsidRPr="002306F1">
        <w:rPr>
          <w:lang w:val="es-ES_tradnl"/>
        </w:rPr>
        <w:t>Para resoluciones inferiores en ancho a</w:t>
      </w:r>
      <w:r w:rsidR="000B5D4F" w:rsidRPr="002306F1">
        <w:rPr>
          <w:lang w:val="es-ES_tradnl"/>
        </w:rPr>
        <w:t xml:space="preserve"> </w:t>
      </w:r>
      <w:r w:rsidRPr="002306F1">
        <w:rPr>
          <w:lang w:val="es-ES_tradnl"/>
        </w:rPr>
        <w:t>768px</w:t>
      </w:r>
      <w:r w:rsidR="00322B32" w:rsidRPr="002306F1">
        <w:rPr>
          <w:lang w:val="es-ES_tradnl"/>
        </w:rPr>
        <w:t xml:space="preserve"> (Smartphones</w:t>
      </w:r>
      <w:r w:rsidRPr="002306F1">
        <w:rPr>
          <w:lang w:val="es-ES_tradnl"/>
        </w:rPr>
        <w:t xml:space="preserve"> y Tablets en vertical)</w:t>
      </w:r>
      <w:r w:rsidR="000B5D4F" w:rsidRPr="002306F1">
        <w:rPr>
          <w:lang w:val="es-ES_tradnl"/>
        </w:rPr>
        <w:t>, será necesario que:</w:t>
      </w:r>
    </w:p>
    <w:p w14:paraId="568B7624" w14:textId="29E196F8" w:rsidR="000B5D4F" w:rsidRPr="002306F1" w:rsidRDefault="000B5D4F" w:rsidP="00174F00">
      <w:pPr>
        <w:pStyle w:val="Prrafodelista"/>
        <w:numPr>
          <w:ilvl w:val="1"/>
          <w:numId w:val="16"/>
        </w:numPr>
        <w:spacing w:line="360" w:lineRule="auto"/>
        <w:rPr>
          <w:lang w:val="es-ES_tradnl"/>
        </w:rPr>
      </w:pPr>
      <w:r w:rsidRPr="002306F1">
        <w:rPr>
          <w:lang w:val="es-ES_tradnl"/>
        </w:rPr>
        <w:t>Las opciones del menú superior desaparezcan y se visualice en su lugar en la esquina superior derecha de la pantalla un icono con las tres líneas representativas del menú colapsado.</w:t>
      </w:r>
    </w:p>
    <w:p w14:paraId="42EDDEBE" w14:textId="260DB3C5" w:rsidR="000B5D4F" w:rsidRPr="002306F1" w:rsidRDefault="000B5D4F" w:rsidP="00174F00">
      <w:pPr>
        <w:pStyle w:val="Prrafodelista"/>
        <w:numPr>
          <w:ilvl w:val="1"/>
          <w:numId w:val="16"/>
        </w:numPr>
        <w:spacing w:line="360" w:lineRule="auto"/>
        <w:rPr>
          <w:lang w:val="es-ES_tradnl"/>
        </w:rPr>
      </w:pPr>
      <w:r w:rsidRPr="002306F1">
        <w:rPr>
          <w:lang w:val="es-ES_tradnl"/>
        </w:rPr>
        <w:t>El menú debería desplegarse de arriba hacia abajo mostrando las opciones en vertical.</w:t>
      </w:r>
    </w:p>
    <w:p w14:paraId="2F7B485E" w14:textId="005097A1" w:rsidR="00D20F78" w:rsidRPr="002306F1" w:rsidRDefault="00914BD0" w:rsidP="00174F00">
      <w:pPr>
        <w:pStyle w:val="Prrafodelista"/>
        <w:numPr>
          <w:ilvl w:val="1"/>
          <w:numId w:val="16"/>
        </w:numPr>
        <w:spacing w:line="360" w:lineRule="auto"/>
        <w:rPr>
          <w:lang w:val="es-ES_tradnl"/>
        </w:rPr>
      </w:pPr>
      <w:r w:rsidRPr="002306F1">
        <w:rPr>
          <w:lang w:val="es-ES_tradnl"/>
        </w:rPr>
        <w:t>El logo de la aplicación situado en a la izquierda del menú deberá desaparecer.</w:t>
      </w:r>
    </w:p>
    <w:p w14:paraId="1CA5F752" w14:textId="36C01887" w:rsidR="000B5D4F" w:rsidRPr="002306F1" w:rsidRDefault="000B5D4F" w:rsidP="00174F00">
      <w:pPr>
        <w:pStyle w:val="Prrafodelista"/>
        <w:numPr>
          <w:ilvl w:val="1"/>
          <w:numId w:val="16"/>
        </w:numPr>
        <w:spacing w:line="360" w:lineRule="auto"/>
        <w:rPr>
          <w:lang w:val="es-ES_tradnl"/>
        </w:rPr>
      </w:pPr>
      <w:r w:rsidRPr="002306F1">
        <w:rPr>
          <w:lang w:val="es-ES_tradnl"/>
        </w:rPr>
        <w:t>Las imágenes de la página principal deberán reducir su tamaño</w:t>
      </w:r>
      <w:r w:rsidR="00D20F78" w:rsidRPr="002306F1">
        <w:rPr>
          <w:lang w:val="es-ES_tradnl"/>
        </w:rPr>
        <w:t xml:space="preserve"> hasta un 25</w:t>
      </w:r>
      <w:r w:rsidRPr="002306F1">
        <w:rPr>
          <w:lang w:val="es-ES_tradnl"/>
        </w:rPr>
        <w:t>% del ancho de la pantalla</w:t>
      </w:r>
      <w:r w:rsidR="00D20F78" w:rsidRPr="002306F1">
        <w:rPr>
          <w:lang w:val="es-ES_tradnl"/>
        </w:rPr>
        <w:t xml:space="preserve"> situándose en una única columna.</w:t>
      </w:r>
    </w:p>
    <w:p w14:paraId="0279C5EB" w14:textId="721CBAB1" w:rsidR="00D20F78" w:rsidRPr="002306F1" w:rsidRDefault="00D20F78" w:rsidP="00174F00">
      <w:pPr>
        <w:pStyle w:val="Prrafodelista"/>
        <w:numPr>
          <w:ilvl w:val="0"/>
          <w:numId w:val="16"/>
        </w:numPr>
        <w:spacing w:line="360" w:lineRule="auto"/>
        <w:rPr>
          <w:lang w:val="es-ES_tradnl"/>
        </w:rPr>
      </w:pPr>
      <w:r w:rsidRPr="002306F1">
        <w:rPr>
          <w:lang w:val="es-ES_tradnl"/>
        </w:rPr>
        <w:lastRenderedPageBreak/>
        <w:t>Para resoluciones entre 576 y 1199,98 píxeles</w:t>
      </w:r>
      <w:r w:rsidR="00322B32" w:rsidRPr="002306F1">
        <w:rPr>
          <w:lang w:val="es-ES_tradnl"/>
        </w:rPr>
        <w:t xml:space="preserve"> (Tablet y PC)</w:t>
      </w:r>
      <w:r w:rsidRPr="002306F1">
        <w:rPr>
          <w:lang w:val="es-ES_tradnl"/>
        </w:rPr>
        <w:t>:</w:t>
      </w:r>
    </w:p>
    <w:p w14:paraId="4E2BC029" w14:textId="7884DE4B" w:rsidR="00D20F78" w:rsidRPr="002306F1" w:rsidRDefault="00914BD0" w:rsidP="00174F00">
      <w:pPr>
        <w:pStyle w:val="Prrafodelista"/>
        <w:numPr>
          <w:ilvl w:val="1"/>
          <w:numId w:val="16"/>
        </w:numPr>
        <w:spacing w:line="360" w:lineRule="auto"/>
        <w:rPr>
          <w:lang w:val="es-ES_tradnl"/>
        </w:rPr>
      </w:pPr>
      <w:r w:rsidRPr="002306F1">
        <w:rPr>
          <w:lang w:val="es-ES_tradnl"/>
        </w:rPr>
        <w:t>Reducción de las imágenes hasta un 50% de su tamaño.</w:t>
      </w:r>
    </w:p>
    <w:p w14:paraId="2ED5AC45" w14:textId="136911FA" w:rsidR="00914BD0" w:rsidRPr="002306F1" w:rsidRDefault="00914BD0" w:rsidP="00174F00">
      <w:pPr>
        <w:pStyle w:val="Prrafodelista"/>
        <w:numPr>
          <w:ilvl w:val="0"/>
          <w:numId w:val="16"/>
        </w:numPr>
        <w:spacing w:line="360" w:lineRule="auto"/>
        <w:rPr>
          <w:lang w:val="es-ES_tradnl"/>
        </w:rPr>
      </w:pPr>
      <w:r w:rsidRPr="002306F1">
        <w:rPr>
          <w:lang w:val="es-ES_tradnl"/>
        </w:rPr>
        <w:t>Resto de resoluciones sin cambios.</w:t>
      </w:r>
    </w:p>
    <w:p w14:paraId="037F05A8" w14:textId="5EDC72BA" w:rsidR="000B5D4F" w:rsidRPr="002306F1" w:rsidRDefault="00914BD0" w:rsidP="00914BD0">
      <w:pPr>
        <w:spacing w:line="360" w:lineRule="auto"/>
        <w:ind w:firstLine="284"/>
        <w:rPr>
          <w:lang w:val="es-ES_tradnl"/>
        </w:rPr>
      </w:pPr>
      <w:r w:rsidRPr="002306F1">
        <w:rPr>
          <w:lang w:val="es-ES_tradnl"/>
        </w:rPr>
        <w:t xml:space="preserve">Al haber empleado para el desarrollo de la aplicación Bootstrap 4  y habiendo utilizado para la maquetación en formato grid las reglas css que establece para dispositivos pequeños, medianos y grandes, se cede el control de la disposición de los campos de los formularios al framework, con lo que no se van a realizar test </w:t>
      </w:r>
      <w:r w:rsidR="00E72B17" w:rsidRPr="002306F1">
        <w:rPr>
          <w:lang w:val="es-ES_tradnl"/>
        </w:rPr>
        <w:t>a esta clase de elementos</w:t>
      </w:r>
      <w:r w:rsidRPr="002306F1">
        <w:rPr>
          <w:lang w:val="es-ES_tradnl"/>
        </w:rPr>
        <w:t>.</w:t>
      </w:r>
    </w:p>
    <w:p w14:paraId="4A2A2A87" w14:textId="31452AF2" w:rsidR="00E72B17" w:rsidRPr="002306F1" w:rsidRDefault="00E72B17" w:rsidP="00914BD0">
      <w:pPr>
        <w:spacing w:line="360" w:lineRule="auto"/>
        <w:ind w:firstLine="284"/>
        <w:rPr>
          <w:lang w:val="es-ES_tradnl"/>
        </w:rPr>
      </w:pPr>
      <w:r w:rsidRPr="002306F1">
        <w:rPr>
          <w:lang w:val="es-ES_tradnl"/>
        </w:rPr>
        <w:t xml:space="preserve">Para </w:t>
      </w:r>
      <w:r w:rsidR="00B454C0" w:rsidRPr="002306F1">
        <w:rPr>
          <w:lang w:val="es-ES_tradnl"/>
        </w:rPr>
        <w:t>su</w:t>
      </w:r>
      <w:r w:rsidRPr="002306F1">
        <w:rPr>
          <w:lang w:val="es-ES_tradnl"/>
        </w:rPr>
        <w:t xml:space="preserve"> realización se va a emplear la utilidad que posee el navegador Firefox 67.0, que se activa dentro de las opciones del desarrollador. Asimismo, también para comprobar los resultados obtenidos con el navegador se ha utilizado la web </w:t>
      </w:r>
      <w:hyperlink r:id="rId195" w:history="1">
        <w:r w:rsidRPr="002306F1">
          <w:rPr>
            <w:rStyle w:val="Hipervnculo"/>
            <w:lang w:val="es-ES_tradnl"/>
          </w:rPr>
          <w:t>http://responsivetesttool.com/</w:t>
        </w:r>
      </w:hyperlink>
      <w:r w:rsidR="00544226" w:rsidRPr="002306F1">
        <w:rPr>
          <w:lang w:val="es-ES_tradnl"/>
        </w:rPr>
        <w:t>, que con una interfaz intuitiva, permite comprobar el funcionamiento en una amplia gama de resoluciones.</w:t>
      </w:r>
    </w:p>
    <w:p w14:paraId="4EBD315F" w14:textId="17F37BFE" w:rsidR="000B5D4F" w:rsidRPr="002306F1" w:rsidRDefault="000B5D4F" w:rsidP="00CA218E">
      <w:pPr>
        <w:pStyle w:val="Ttulo3"/>
      </w:pPr>
      <w:bookmarkStart w:id="705" w:name="_Toc19108453"/>
      <w:r w:rsidRPr="002306F1">
        <w:t>Test Smartphone</w:t>
      </w:r>
      <w:bookmarkEnd w:id="705"/>
    </w:p>
    <w:p w14:paraId="668A46B8" w14:textId="5FFBF374" w:rsidR="007D208A" w:rsidRPr="002306F1" w:rsidRDefault="003D5110" w:rsidP="00174F00">
      <w:pPr>
        <w:pStyle w:val="Prrafodelista"/>
        <w:numPr>
          <w:ilvl w:val="0"/>
          <w:numId w:val="16"/>
        </w:numPr>
        <w:spacing w:line="360" w:lineRule="auto"/>
        <w:rPr>
          <w:lang w:val="es-ES_tradnl"/>
        </w:rPr>
      </w:pPr>
      <w:r w:rsidRPr="002306F1">
        <w:rPr>
          <w:noProof/>
          <w:lang w:val="es-ES" w:eastAsia="es-ES"/>
        </w:rPr>
        <mc:AlternateContent>
          <mc:Choice Requires="wps">
            <w:drawing>
              <wp:anchor distT="0" distB="0" distL="114300" distR="114300" simplePos="0" relativeHeight="251815936" behindDoc="0" locked="0" layoutInCell="1" allowOverlap="1" wp14:anchorId="00FC0A7B" wp14:editId="490F896B">
                <wp:simplePos x="0" y="0"/>
                <wp:positionH relativeFrom="margin">
                  <wp:posOffset>2708275</wp:posOffset>
                </wp:positionH>
                <wp:positionV relativeFrom="paragraph">
                  <wp:posOffset>2247265</wp:posOffset>
                </wp:positionV>
                <wp:extent cx="2701925" cy="635"/>
                <wp:effectExtent l="0" t="0" r="3175" b="1905"/>
                <wp:wrapTopAndBottom/>
                <wp:docPr id="332" name="Cuadro de texto 332"/>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a:effectLst/>
                      </wps:spPr>
                      <wps:txbx>
                        <w:txbxContent>
                          <w:p w14:paraId="71263F83" w14:textId="717C3674" w:rsidR="009E7289" w:rsidRPr="00044ED7" w:rsidRDefault="009E7289" w:rsidP="00066CBF">
                            <w:pPr>
                              <w:pStyle w:val="Descripcin"/>
                              <w:jc w:val="center"/>
                              <w:rPr>
                                <w:noProof/>
                                <w:color w:val="000000"/>
                              </w:rPr>
                            </w:pPr>
                            <w:bookmarkStart w:id="706" w:name="_Toc19108208"/>
                            <w:r>
                              <w:t xml:space="preserve">Ilustración </w:t>
                            </w:r>
                            <w:r>
                              <w:fldChar w:fldCharType="begin"/>
                            </w:r>
                            <w:r>
                              <w:instrText xml:space="preserve"> SEQ Ilustración \* ARABIC </w:instrText>
                            </w:r>
                            <w:r>
                              <w:fldChar w:fldCharType="separate"/>
                            </w:r>
                            <w:r w:rsidR="00BA06B5">
                              <w:rPr>
                                <w:noProof/>
                              </w:rPr>
                              <w:t>45</w:t>
                            </w:r>
                            <w:r>
                              <w:fldChar w:fldCharType="end"/>
                            </w:r>
                            <w:r>
                              <w:t xml:space="preserve">: </w:t>
                            </w:r>
                            <w:r w:rsidRPr="00B531E9">
                              <w:rPr>
                                <w:lang w:val="es-ES_tradnl"/>
                              </w:rPr>
                              <w:t>Simulación</w:t>
                            </w:r>
                            <w:r>
                              <w:t xml:space="preserve"> de LG Optimus L70</w:t>
                            </w:r>
                            <w:bookmarkEnd w:id="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C0A7B" id="Cuadro de texto 332" o:spid="_x0000_s1120" type="#_x0000_t202" style="position:absolute;left:0;text-align:left;margin-left:213.25pt;margin-top:176.95pt;width:212.75pt;height:.0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" stroked="f">
                <v:textbox style="mso-fit-shape-to-text:t" inset="0,0,0,0">
                  <w:txbxContent>
                    <w:p w14:paraId="71263F83" w14:textId="717C3674" w:rsidR="009E7289" w:rsidRPr="00044ED7" w:rsidRDefault="009E7289" w:rsidP="00066CBF">
                      <w:pPr>
                        <w:pStyle w:val="Descripcin"/>
                        <w:jc w:val="center"/>
                        <w:rPr>
                          <w:noProof/>
                          <w:color w:val="000000"/>
                        </w:rPr>
                      </w:pPr>
                      <w:bookmarkStart w:id="707" w:name="_Toc19108208"/>
                      <w:r>
                        <w:t xml:space="preserve">Ilustración </w:t>
                      </w:r>
                      <w:r>
                        <w:fldChar w:fldCharType="begin"/>
                      </w:r>
                      <w:r>
                        <w:instrText xml:space="preserve"> SEQ Ilustración \* ARABIC </w:instrText>
                      </w:r>
                      <w:r>
                        <w:fldChar w:fldCharType="separate"/>
                      </w:r>
                      <w:r w:rsidR="00BA06B5">
                        <w:rPr>
                          <w:noProof/>
                        </w:rPr>
                        <w:t>45</w:t>
                      </w:r>
                      <w:r>
                        <w:fldChar w:fldCharType="end"/>
                      </w:r>
                      <w:r>
                        <w:t xml:space="preserve">: </w:t>
                      </w:r>
                      <w:r w:rsidRPr="00B531E9">
                        <w:rPr>
                          <w:lang w:val="es-ES_tradnl"/>
                        </w:rPr>
                        <w:t>Simulación</w:t>
                      </w:r>
                      <w:r>
                        <w:t xml:space="preserve"> de LG Optimus L70</w:t>
                      </w:r>
                      <w:bookmarkEnd w:id="707"/>
                    </w:p>
                  </w:txbxContent>
                </v:textbox>
                <w10:wrap type="topAndBottom" anchorx="margin"/>
              </v:shape>
            </w:pict>
          </mc:Fallback>
        </mc:AlternateContent>
      </w:r>
      <w:r w:rsidRPr="002306F1">
        <w:rPr>
          <w:noProof/>
          <w:lang w:val="es-ES" w:eastAsia="es-ES"/>
        </w:rPr>
        <w:drawing>
          <wp:anchor distT="0" distB="0" distL="114300" distR="114300" simplePos="0" relativeHeight="251813888" behindDoc="0" locked="0" layoutInCell="1" allowOverlap="1" wp14:anchorId="52ED65CD" wp14:editId="67EC431A">
            <wp:simplePos x="0" y="0"/>
            <wp:positionH relativeFrom="margin">
              <wp:posOffset>3089275</wp:posOffset>
            </wp:positionH>
            <wp:positionV relativeFrom="paragraph">
              <wp:posOffset>1005840</wp:posOffset>
            </wp:positionV>
            <wp:extent cx="1904365" cy="1144270"/>
            <wp:effectExtent l="19050" t="19050" r="19685" b="17780"/>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9-01 22-12-12.png"/>
                    <pic:cNvPicPr/>
                  </pic:nvPicPr>
                  <pic:blipFill rotWithShape="1">
                    <a:blip r:embed="rId196" cstate="print">
                      <a:extLst>
                        <a:ext uri="{28A0092B-C50C-407E-A947-70E740481C1C}">
                          <a14:useLocalDpi xmlns:a14="http://schemas.microsoft.com/office/drawing/2010/main" val="0"/>
                        </a:ext>
                      </a:extLst>
                    </a:blip>
                    <a:srcRect l="26551" t="6552" r="26525" b="43279"/>
                    <a:stretch/>
                  </pic:blipFill>
                  <pic:spPr bwMode="auto">
                    <a:xfrm>
                      <a:off x="0" y="0"/>
                      <a:ext cx="1904365" cy="114427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6F1">
        <w:rPr>
          <w:noProof/>
          <w:lang w:val="es-ES" w:eastAsia="es-ES"/>
        </w:rPr>
        <mc:AlternateContent>
          <mc:Choice Requires="wps">
            <w:drawing>
              <wp:anchor distT="0" distB="0" distL="114300" distR="114300" simplePos="0" relativeHeight="251812864" behindDoc="0" locked="0" layoutInCell="1" allowOverlap="1" wp14:anchorId="27E22F49" wp14:editId="1D9CF7FA">
                <wp:simplePos x="0" y="0"/>
                <wp:positionH relativeFrom="margin">
                  <wp:posOffset>906780</wp:posOffset>
                </wp:positionH>
                <wp:positionV relativeFrom="paragraph">
                  <wp:posOffset>2835275</wp:posOffset>
                </wp:positionV>
                <wp:extent cx="2040890" cy="635"/>
                <wp:effectExtent l="0" t="0" r="0" b="1905"/>
                <wp:wrapTopAndBottom/>
                <wp:docPr id="320" name="Cuadro de texto 32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a:effectLst/>
                      </wps:spPr>
                      <wps:txbx>
                        <w:txbxContent>
                          <w:p w14:paraId="328ADF11" w14:textId="10551E62" w:rsidR="009E7289" w:rsidRPr="00756C4E" w:rsidRDefault="009E7289" w:rsidP="00A53386">
                            <w:pPr>
                              <w:pStyle w:val="Descripcin"/>
                              <w:jc w:val="center"/>
                              <w:rPr>
                                <w:noProof/>
                                <w:color w:val="000000"/>
                              </w:rPr>
                            </w:pPr>
                            <w:bookmarkStart w:id="708" w:name="_Toc19108209"/>
                            <w:r>
                              <w:t xml:space="preserve">Ilustración </w:t>
                            </w:r>
                            <w:r>
                              <w:fldChar w:fldCharType="begin"/>
                            </w:r>
                            <w:r>
                              <w:instrText xml:space="preserve"> SEQ Ilustración \* ARABIC </w:instrText>
                            </w:r>
                            <w:r>
                              <w:fldChar w:fldCharType="separate"/>
                            </w:r>
                            <w:r w:rsidR="00BA06B5">
                              <w:rPr>
                                <w:noProof/>
                              </w:rPr>
                              <w:t>46</w:t>
                            </w:r>
                            <w:r>
                              <w:fldChar w:fldCharType="end"/>
                            </w:r>
                            <w:r>
                              <w:t>: Simulación de Iphone7</w:t>
                            </w:r>
                            <w:bookmarkEnd w:id="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E22F49" id="Cuadro de texto 320" o:spid="_x0000_s1121" type="#_x0000_t202" style="position:absolute;left:0;text-align:left;margin-left:71.4pt;margin-top:223.25pt;width:160.7pt;height:.0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" stroked="f">
                <v:textbox style="mso-fit-shape-to-text:t" inset="0,0,0,0">
                  <w:txbxContent>
                    <w:p w14:paraId="328ADF11" w14:textId="10551E62" w:rsidR="009E7289" w:rsidRPr="00756C4E" w:rsidRDefault="009E7289" w:rsidP="00A53386">
                      <w:pPr>
                        <w:pStyle w:val="Descripcin"/>
                        <w:jc w:val="center"/>
                        <w:rPr>
                          <w:noProof/>
                          <w:color w:val="000000"/>
                        </w:rPr>
                      </w:pPr>
                      <w:bookmarkStart w:id="709" w:name="_Toc19108209"/>
                      <w:r>
                        <w:t xml:space="preserve">Ilustración </w:t>
                      </w:r>
                      <w:r>
                        <w:fldChar w:fldCharType="begin"/>
                      </w:r>
                      <w:r>
                        <w:instrText xml:space="preserve"> SEQ Ilustración \* ARABIC </w:instrText>
                      </w:r>
                      <w:r>
                        <w:fldChar w:fldCharType="separate"/>
                      </w:r>
                      <w:r w:rsidR="00BA06B5">
                        <w:rPr>
                          <w:noProof/>
                        </w:rPr>
                        <w:t>46</w:t>
                      </w:r>
                      <w:r>
                        <w:fldChar w:fldCharType="end"/>
                      </w:r>
                      <w:r>
                        <w:t>: Simulación de Iphone7</w:t>
                      </w:r>
                      <w:bookmarkEnd w:id="709"/>
                    </w:p>
                  </w:txbxContent>
                </v:textbox>
                <w10:wrap type="topAndBottom" anchorx="margin"/>
              </v:shape>
            </w:pict>
          </mc:Fallback>
        </mc:AlternateContent>
      </w:r>
      <w:r w:rsidRPr="002306F1">
        <w:rPr>
          <w:noProof/>
          <w:lang w:val="es-ES" w:eastAsia="es-ES"/>
        </w:rPr>
        <w:drawing>
          <wp:anchor distT="0" distB="0" distL="114300" distR="114300" simplePos="0" relativeHeight="251810816" behindDoc="0" locked="0" layoutInCell="1" allowOverlap="1" wp14:anchorId="3DEEF5B6" wp14:editId="08BAE0D7">
            <wp:simplePos x="0" y="0"/>
            <wp:positionH relativeFrom="margin">
              <wp:posOffset>1331595</wp:posOffset>
            </wp:positionH>
            <wp:positionV relativeFrom="paragraph">
              <wp:posOffset>742950</wp:posOffset>
            </wp:positionV>
            <wp:extent cx="1137285" cy="2036445"/>
            <wp:effectExtent l="19050" t="19050" r="24765" b="20955"/>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9-01 20-38-42.png"/>
                    <pic:cNvPicPr/>
                  </pic:nvPicPr>
                  <pic:blipFill rotWithShape="1">
                    <a:blip r:embed="rId197" cstate="print">
                      <a:extLst>
                        <a:ext uri="{28A0092B-C50C-407E-A947-70E740481C1C}">
                          <a14:useLocalDpi xmlns:a14="http://schemas.microsoft.com/office/drawing/2010/main" val="0"/>
                        </a:ext>
                      </a:extLst>
                    </a:blip>
                    <a:srcRect l="39698" t="4601" r="39263" b="28399"/>
                    <a:stretch/>
                  </pic:blipFill>
                  <pic:spPr bwMode="auto">
                    <a:xfrm>
                      <a:off x="0" y="0"/>
                      <a:ext cx="1137285" cy="2036445"/>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B32" w:rsidRPr="002306F1">
        <w:rPr>
          <w:lang w:val="es-ES_tradnl"/>
        </w:rPr>
        <w:t>Desaparición del menú superior</w:t>
      </w:r>
      <w:r w:rsidR="00A53386" w:rsidRPr="002306F1">
        <w:rPr>
          <w:lang w:val="es-ES_tradnl"/>
        </w:rPr>
        <w:t>: como se observa en la imagen siguiente, se produce el efecto buscado con lo que se consigue para una simulación de iPhone 7 (414x736)</w:t>
      </w:r>
      <w:r w:rsidR="00066CBF" w:rsidRPr="002306F1">
        <w:rPr>
          <w:lang w:val="es-ES_tradnl"/>
        </w:rPr>
        <w:t xml:space="preserve"> en orientación vertical y para un LG Optimus L70 en horizontal.</w:t>
      </w:r>
    </w:p>
    <w:p w14:paraId="047979B3" w14:textId="7BA765DE" w:rsidR="00066CBF" w:rsidRDefault="00066CBF" w:rsidP="00C340C0">
      <w:pPr>
        <w:rPr>
          <w:noProof/>
          <w:lang w:val="es-ES_tradnl" w:eastAsia="es-ES"/>
        </w:rPr>
      </w:pPr>
    </w:p>
    <w:p w14:paraId="53B5C1FB" w14:textId="7EDF9704" w:rsidR="00E10A9A" w:rsidRPr="00E10A9A" w:rsidRDefault="00E10A9A" w:rsidP="00E10A9A">
      <w:pPr>
        <w:pStyle w:val="Prrafodelista"/>
        <w:numPr>
          <w:ilvl w:val="0"/>
          <w:numId w:val="16"/>
        </w:numPr>
        <w:spacing w:line="360" w:lineRule="auto"/>
        <w:ind w:left="714" w:hanging="357"/>
        <w:rPr>
          <w:lang w:val="es-ES_tradnl"/>
        </w:rPr>
      </w:pPr>
      <w:r w:rsidRPr="00E10A9A">
        <w:rPr>
          <w:lang w:val="es-ES_tradnl"/>
        </w:rPr>
        <w:t>Despliegue vertical de las opciones de menú: Se testea este funcionamiento en una simulación de iPad (768x1024) en orientación vertical y de un iPhone7 (736x414) en horizontal</w:t>
      </w:r>
    </w:p>
    <w:p w14:paraId="6DF956C9" w14:textId="2427FE35" w:rsidR="00322B32" w:rsidRPr="00E10A9A" w:rsidRDefault="000B7E5E" w:rsidP="00E10A9A">
      <w:pPr>
        <w:spacing w:line="360" w:lineRule="auto"/>
        <w:ind w:left="360"/>
        <w:rPr>
          <w:lang w:val="es-ES_tradnl"/>
        </w:rPr>
      </w:pPr>
      <w:r w:rsidRPr="00E10A9A">
        <w:rPr>
          <w:lang w:val="es-ES_tradnl"/>
        </w:rPr>
        <w:t>.</w:t>
      </w:r>
    </w:p>
    <w:p w14:paraId="3AC23E57" w14:textId="3C13E986" w:rsidR="00E10A9A" w:rsidRPr="00E10A9A" w:rsidRDefault="00E10A9A" w:rsidP="00E10A9A">
      <w:pPr>
        <w:ind w:left="1080"/>
        <w:rPr>
          <w:lang w:val="es-ES_tradnl"/>
        </w:rPr>
      </w:pPr>
    </w:p>
    <w:p w14:paraId="777ABD6F" w14:textId="13F871EE" w:rsidR="00E10A9A" w:rsidRPr="00E10A9A" w:rsidRDefault="00E10A9A" w:rsidP="00E10A9A">
      <w:pPr>
        <w:spacing w:line="360" w:lineRule="auto"/>
        <w:rPr>
          <w:lang w:val="es-ES_tradnl"/>
        </w:rPr>
      </w:pPr>
    </w:p>
    <w:p w14:paraId="34F86ED6" w14:textId="77777777" w:rsidR="007D208A" w:rsidRDefault="007D208A" w:rsidP="007D208A">
      <w:pPr>
        <w:spacing w:line="360" w:lineRule="auto"/>
        <w:ind w:left="360"/>
        <w:rPr>
          <w:lang w:val="es-ES_tradnl"/>
        </w:rPr>
      </w:pPr>
    </w:p>
    <w:p w14:paraId="34A78C09" w14:textId="77777777" w:rsidR="00E10A9A" w:rsidRDefault="00E10A9A" w:rsidP="007D208A">
      <w:pPr>
        <w:spacing w:line="360" w:lineRule="auto"/>
        <w:ind w:left="360"/>
        <w:rPr>
          <w:lang w:val="es-ES_tradnl"/>
        </w:rPr>
      </w:pPr>
    </w:p>
    <w:p w14:paraId="540CAF46" w14:textId="34A90C5D" w:rsidR="00E10A9A" w:rsidRDefault="00E10A9A" w:rsidP="007D208A">
      <w:pPr>
        <w:spacing w:line="360" w:lineRule="auto"/>
        <w:ind w:left="360"/>
        <w:rPr>
          <w:lang w:val="es-ES_tradnl"/>
        </w:rPr>
      </w:pPr>
    </w:p>
    <w:p w14:paraId="05AD0579" w14:textId="214A1067" w:rsidR="00E10A9A" w:rsidRDefault="00E10A9A" w:rsidP="007D208A">
      <w:pPr>
        <w:spacing w:line="360" w:lineRule="auto"/>
        <w:ind w:left="360"/>
        <w:rPr>
          <w:lang w:val="es-ES_tradnl"/>
        </w:rPr>
      </w:pPr>
    </w:p>
    <w:p w14:paraId="59B79BCB" w14:textId="0EB53C62" w:rsidR="00E10A9A" w:rsidRDefault="000C74F3" w:rsidP="007D208A">
      <w:pPr>
        <w:spacing w:line="360" w:lineRule="auto"/>
        <w:ind w:left="360"/>
        <w:rPr>
          <w:lang w:val="es-ES_tradnl"/>
        </w:rPr>
      </w:pPr>
      <w:r w:rsidRPr="002306F1">
        <w:rPr>
          <w:noProof/>
          <w:lang w:val="es-ES" w:eastAsia="es-ES"/>
        </w:rPr>
        <w:lastRenderedPageBreak/>
        <w:drawing>
          <wp:anchor distT="0" distB="0" distL="114300" distR="114300" simplePos="0" relativeHeight="251816960" behindDoc="0" locked="0" layoutInCell="1" allowOverlap="1" wp14:anchorId="24C99C1D" wp14:editId="64BFC794">
            <wp:simplePos x="0" y="0"/>
            <wp:positionH relativeFrom="margin">
              <wp:posOffset>254237</wp:posOffset>
            </wp:positionH>
            <wp:positionV relativeFrom="paragraph">
              <wp:posOffset>10321</wp:posOffset>
            </wp:positionV>
            <wp:extent cx="1581785" cy="2099310"/>
            <wp:effectExtent l="19050" t="19050" r="18415" b="1524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9-01 20-38-26.png"/>
                    <pic:cNvPicPr/>
                  </pic:nvPicPr>
                  <pic:blipFill rotWithShape="1">
                    <a:blip r:embed="rId198" cstate="print">
                      <a:extLst>
                        <a:ext uri="{28A0092B-C50C-407E-A947-70E740481C1C}">
                          <a14:useLocalDpi xmlns:a14="http://schemas.microsoft.com/office/drawing/2010/main" val="0"/>
                        </a:ext>
                      </a:extLst>
                    </a:blip>
                    <a:srcRect l="30487" t="4519" r="30261" b="2821"/>
                    <a:stretch/>
                  </pic:blipFill>
                  <pic:spPr bwMode="auto">
                    <a:xfrm>
                      <a:off x="0" y="0"/>
                      <a:ext cx="1581785" cy="2099310"/>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6F1">
        <w:rPr>
          <w:noProof/>
          <w:lang w:val="es-ES" w:eastAsia="es-ES"/>
        </w:rPr>
        <w:drawing>
          <wp:anchor distT="0" distB="0" distL="114300" distR="114300" simplePos="0" relativeHeight="251820032" behindDoc="0" locked="0" layoutInCell="1" allowOverlap="1" wp14:anchorId="60C92BB6" wp14:editId="59DA2EED">
            <wp:simplePos x="0" y="0"/>
            <wp:positionH relativeFrom="margin">
              <wp:posOffset>2806795</wp:posOffset>
            </wp:positionH>
            <wp:positionV relativeFrom="paragraph">
              <wp:posOffset>27618</wp:posOffset>
            </wp:positionV>
            <wp:extent cx="2164715" cy="1242204"/>
            <wp:effectExtent l="19050" t="19050" r="26035" b="1524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9-01 20-40-18.png"/>
                    <pic:cNvPicPr/>
                  </pic:nvPicPr>
                  <pic:blipFill rotWithShape="1">
                    <a:blip r:embed="rId199">
                      <a:extLst>
                        <a:ext uri="{28A0092B-C50C-407E-A947-70E740481C1C}">
                          <a14:useLocalDpi xmlns:a14="http://schemas.microsoft.com/office/drawing/2010/main" val="0"/>
                        </a:ext>
                      </a:extLst>
                    </a:blip>
                    <a:srcRect l="31304" t="4529" r="31102" b="57097"/>
                    <a:stretch/>
                  </pic:blipFill>
                  <pic:spPr bwMode="auto">
                    <a:xfrm>
                      <a:off x="0" y="0"/>
                      <a:ext cx="2164715" cy="124220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anchor>
        </w:drawing>
      </w:r>
    </w:p>
    <w:p w14:paraId="73E0945C" w14:textId="77777777" w:rsidR="00E10A9A" w:rsidRDefault="00E10A9A" w:rsidP="007D208A">
      <w:pPr>
        <w:spacing w:line="360" w:lineRule="auto"/>
        <w:ind w:left="360"/>
        <w:rPr>
          <w:lang w:val="es-ES_tradnl"/>
        </w:rPr>
      </w:pPr>
    </w:p>
    <w:p w14:paraId="09A8708E" w14:textId="54C8A460" w:rsidR="00E10A9A" w:rsidRDefault="00E10A9A" w:rsidP="007D208A">
      <w:pPr>
        <w:spacing w:line="360" w:lineRule="auto"/>
        <w:ind w:left="360"/>
        <w:rPr>
          <w:lang w:val="es-ES_tradnl"/>
        </w:rPr>
      </w:pPr>
    </w:p>
    <w:p w14:paraId="1DF2B70D" w14:textId="77777777" w:rsidR="00E10A9A" w:rsidRDefault="00E10A9A" w:rsidP="007D208A">
      <w:pPr>
        <w:spacing w:line="360" w:lineRule="auto"/>
        <w:ind w:left="360"/>
        <w:rPr>
          <w:lang w:val="es-ES_tradnl"/>
        </w:rPr>
      </w:pPr>
    </w:p>
    <w:p w14:paraId="036541CC" w14:textId="7A083E0A" w:rsidR="00E10A9A" w:rsidRPr="002306F1" w:rsidRDefault="000C74F3" w:rsidP="007D208A">
      <w:pPr>
        <w:spacing w:line="360" w:lineRule="auto"/>
        <w:ind w:left="360"/>
        <w:rPr>
          <w:lang w:val="es-ES_tradnl"/>
        </w:rPr>
      </w:pPr>
      <w:r w:rsidRPr="002306F1">
        <w:rPr>
          <w:noProof/>
          <w:lang w:val="es-ES" w:eastAsia="es-ES"/>
        </w:rPr>
        <mc:AlternateContent>
          <mc:Choice Requires="wps">
            <w:drawing>
              <wp:anchor distT="0" distB="0" distL="114300" distR="114300" simplePos="0" relativeHeight="251822080" behindDoc="0" locked="0" layoutInCell="1" allowOverlap="1" wp14:anchorId="15ABFD3F" wp14:editId="45218CC9">
                <wp:simplePos x="0" y="0"/>
                <wp:positionH relativeFrom="margin">
                  <wp:posOffset>2660981</wp:posOffset>
                </wp:positionH>
                <wp:positionV relativeFrom="paragraph">
                  <wp:posOffset>364490</wp:posOffset>
                </wp:positionV>
                <wp:extent cx="2483485" cy="635"/>
                <wp:effectExtent l="0" t="0" r="0" b="1905"/>
                <wp:wrapTopAndBottom/>
                <wp:docPr id="337" name="Cuadro de texto 337"/>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a:effectLst/>
                      </wps:spPr>
                      <wps:txbx>
                        <w:txbxContent>
                          <w:p w14:paraId="67BF96A7" w14:textId="3CD73AB7" w:rsidR="009E7289" w:rsidRPr="00581960" w:rsidRDefault="009E7289" w:rsidP="00EB7ADB">
                            <w:pPr>
                              <w:pStyle w:val="Descripcin"/>
                              <w:rPr>
                                <w:noProof/>
                                <w:color w:val="000000"/>
                              </w:rPr>
                            </w:pPr>
                            <w:bookmarkStart w:id="710" w:name="_Toc19108210"/>
                            <w:r>
                              <w:t xml:space="preserve">Ilustración </w:t>
                            </w:r>
                            <w:r>
                              <w:fldChar w:fldCharType="begin"/>
                            </w:r>
                            <w:r>
                              <w:instrText xml:space="preserve"> SEQ Ilustración \* ARABIC </w:instrText>
                            </w:r>
                            <w:r>
                              <w:fldChar w:fldCharType="separate"/>
                            </w:r>
                            <w:r w:rsidR="00BA06B5">
                              <w:rPr>
                                <w:noProof/>
                              </w:rPr>
                              <w:t>47</w:t>
                            </w:r>
                            <w:r>
                              <w:fldChar w:fldCharType="end"/>
                            </w:r>
                            <w:r>
                              <w:t>: Simulación iPhone7 en horizontal</w:t>
                            </w:r>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BFD3F" id="Cuadro de texto 337" o:spid="_x0000_s1122" type="#_x0000_t202" style="position:absolute;left:0;text-align:left;margin-left:209.55pt;margin-top:28.7pt;width:195.55pt;height:.05pt;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" stroked="f">
                <v:textbox style="mso-fit-shape-to-text:t" inset="0,0,0,0">
                  <w:txbxContent>
                    <w:p w14:paraId="67BF96A7" w14:textId="3CD73AB7" w:rsidR="009E7289" w:rsidRPr="00581960" w:rsidRDefault="009E7289" w:rsidP="00EB7ADB">
                      <w:pPr>
                        <w:pStyle w:val="Descripcin"/>
                        <w:rPr>
                          <w:noProof/>
                          <w:color w:val="000000"/>
                        </w:rPr>
                      </w:pPr>
                      <w:bookmarkStart w:id="711" w:name="_Toc19108210"/>
                      <w:r>
                        <w:t xml:space="preserve">Ilustración </w:t>
                      </w:r>
                      <w:r>
                        <w:fldChar w:fldCharType="begin"/>
                      </w:r>
                      <w:r>
                        <w:instrText xml:space="preserve"> SEQ Ilustración \* ARABIC </w:instrText>
                      </w:r>
                      <w:r>
                        <w:fldChar w:fldCharType="separate"/>
                      </w:r>
                      <w:r w:rsidR="00BA06B5">
                        <w:rPr>
                          <w:noProof/>
                        </w:rPr>
                        <w:t>47</w:t>
                      </w:r>
                      <w:r>
                        <w:fldChar w:fldCharType="end"/>
                      </w:r>
                      <w:r>
                        <w:t>: Simulación iPhone7 en horizontal</w:t>
                      </w:r>
                      <w:bookmarkEnd w:id="711"/>
                    </w:p>
                  </w:txbxContent>
                </v:textbox>
                <w10:wrap type="topAndBottom" anchorx="margin"/>
              </v:shape>
            </w:pict>
          </mc:Fallback>
        </mc:AlternateContent>
      </w:r>
    </w:p>
    <w:p w14:paraId="0A0DA55F" w14:textId="37ED4FD7" w:rsidR="00932C62" w:rsidRPr="002306F1" w:rsidRDefault="00932C62" w:rsidP="00932C62">
      <w:pPr>
        <w:spacing w:line="360" w:lineRule="auto"/>
        <w:rPr>
          <w:noProof/>
          <w:lang w:val="es-ES_tradnl" w:eastAsia="es-ES"/>
        </w:rPr>
      </w:pPr>
    </w:p>
    <w:p w14:paraId="6C48C773" w14:textId="0762EFEB" w:rsidR="00E10A9A" w:rsidRPr="00E10A9A" w:rsidRDefault="00E10A9A" w:rsidP="00E10A9A">
      <w:pPr>
        <w:spacing w:line="360" w:lineRule="auto"/>
        <w:ind w:left="360"/>
        <w:rPr>
          <w:noProof/>
          <w:lang w:val="es-ES_tradnl" w:eastAsia="es-ES"/>
        </w:rPr>
      </w:pPr>
    </w:p>
    <w:p w14:paraId="3F188ACD" w14:textId="2941113A" w:rsidR="00E10A9A" w:rsidRDefault="000C74F3" w:rsidP="00E10A9A">
      <w:pPr>
        <w:spacing w:line="360" w:lineRule="auto"/>
        <w:ind w:left="360"/>
        <w:rPr>
          <w:noProof/>
          <w:lang w:val="es-ES_tradnl" w:eastAsia="es-ES"/>
        </w:rPr>
      </w:pPr>
      <w:r w:rsidRPr="002306F1">
        <w:rPr>
          <w:noProof/>
          <w:lang w:val="es-ES" w:eastAsia="es-ES"/>
        </w:rPr>
        <mc:AlternateContent>
          <mc:Choice Requires="wps">
            <w:drawing>
              <wp:anchor distT="0" distB="0" distL="114300" distR="114300" simplePos="0" relativeHeight="251819008" behindDoc="0" locked="0" layoutInCell="1" allowOverlap="1" wp14:anchorId="4B0E7628" wp14:editId="0F90370E">
                <wp:simplePos x="0" y="0"/>
                <wp:positionH relativeFrom="margin">
                  <wp:posOffset>197892</wp:posOffset>
                </wp:positionH>
                <wp:positionV relativeFrom="paragraph">
                  <wp:posOffset>241508</wp:posOffset>
                </wp:positionV>
                <wp:extent cx="1749425" cy="635"/>
                <wp:effectExtent l="0" t="0" r="3175" b="1905"/>
                <wp:wrapTopAndBottom/>
                <wp:docPr id="335" name="Cuadro de texto 33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a:effectLst/>
                      </wps:spPr>
                      <wps:txbx>
                        <w:txbxContent>
                          <w:p w14:paraId="7599A139" w14:textId="2F5224A2" w:rsidR="009E7289" w:rsidRPr="00181057" w:rsidRDefault="009E7289" w:rsidP="00EB7ADB">
                            <w:pPr>
                              <w:pStyle w:val="Descripcin"/>
                              <w:rPr>
                                <w:noProof/>
                                <w:color w:val="000000"/>
                              </w:rPr>
                            </w:pPr>
                            <w:bookmarkStart w:id="712" w:name="_Toc19108211"/>
                            <w:r>
                              <w:t xml:space="preserve">Ilustración </w:t>
                            </w:r>
                            <w:r>
                              <w:fldChar w:fldCharType="begin"/>
                            </w:r>
                            <w:r>
                              <w:instrText xml:space="preserve"> SEQ Ilustración \* ARABIC </w:instrText>
                            </w:r>
                            <w:r>
                              <w:fldChar w:fldCharType="separate"/>
                            </w:r>
                            <w:r w:rsidR="00BA06B5">
                              <w:rPr>
                                <w:noProof/>
                              </w:rPr>
                              <w:t>48</w:t>
                            </w:r>
                            <w:r>
                              <w:fldChar w:fldCharType="end"/>
                            </w:r>
                            <w:r>
                              <w:t>: Simulación de iPad</w:t>
                            </w:r>
                            <w:bookmarkEnd w:id="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E7628" id="Cuadro de texto 335" o:spid="_x0000_s1123" type="#_x0000_t202" style="position:absolute;left:0;text-align:left;margin-left:15.6pt;margin-top:19pt;width:137.75pt;height:.0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" stroked="f">
                <v:textbox style="mso-fit-shape-to-text:t" inset="0,0,0,0">
                  <w:txbxContent>
                    <w:p w14:paraId="7599A139" w14:textId="2F5224A2" w:rsidR="009E7289" w:rsidRPr="00181057" w:rsidRDefault="009E7289" w:rsidP="00EB7ADB">
                      <w:pPr>
                        <w:pStyle w:val="Descripcin"/>
                        <w:rPr>
                          <w:noProof/>
                          <w:color w:val="000000"/>
                        </w:rPr>
                      </w:pPr>
                      <w:bookmarkStart w:id="713" w:name="_Toc19108211"/>
                      <w:r>
                        <w:t xml:space="preserve">Ilustración </w:t>
                      </w:r>
                      <w:r>
                        <w:fldChar w:fldCharType="begin"/>
                      </w:r>
                      <w:r>
                        <w:instrText xml:space="preserve"> SEQ Ilustración \* ARABIC </w:instrText>
                      </w:r>
                      <w:r>
                        <w:fldChar w:fldCharType="separate"/>
                      </w:r>
                      <w:r w:rsidR="00BA06B5">
                        <w:rPr>
                          <w:noProof/>
                        </w:rPr>
                        <w:t>48</w:t>
                      </w:r>
                      <w:r>
                        <w:fldChar w:fldCharType="end"/>
                      </w:r>
                      <w:r>
                        <w:t>: Simulación de iPad</w:t>
                      </w:r>
                      <w:bookmarkEnd w:id="713"/>
                    </w:p>
                  </w:txbxContent>
                </v:textbox>
                <w10:wrap type="topAndBottom" anchorx="margin"/>
              </v:shape>
            </w:pict>
          </mc:Fallback>
        </mc:AlternateContent>
      </w:r>
    </w:p>
    <w:p w14:paraId="2605D4A9" w14:textId="58E5A4D3" w:rsidR="00E10A9A" w:rsidRDefault="00E10A9A" w:rsidP="00E10A9A">
      <w:pPr>
        <w:spacing w:line="360" w:lineRule="auto"/>
        <w:ind w:left="360"/>
        <w:rPr>
          <w:noProof/>
          <w:lang w:val="es-ES_tradnl" w:eastAsia="es-ES"/>
        </w:rPr>
      </w:pPr>
    </w:p>
    <w:p w14:paraId="73298B3D" w14:textId="5E6C52BF" w:rsidR="000B7E5E" w:rsidRPr="002306F1" w:rsidRDefault="00932C62" w:rsidP="00174F00">
      <w:pPr>
        <w:pStyle w:val="Prrafodelista"/>
        <w:numPr>
          <w:ilvl w:val="0"/>
          <w:numId w:val="16"/>
        </w:numPr>
        <w:spacing w:line="360" w:lineRule="auto"/>
        <w:rPr>
          <w:noProof/>
          <w:lang w:val="es-ES_tradnl" w:eastAsia="es-ES"/>
        </w:rPr>
      </w:pPr>
      <w:r w:rsidRPr="002306F1">
        <w:rPr>
          <w:noProof/>
          <w:lang w:val="es-ES_tradnl" w:eastAsia="es-ES"/>
        </w:rPr>
        <w:t>Para todas las simulaciones anteriores se observa como se produce la desaparción del logo que se sitúa</w:t>
      </w:r>
      <w:r w:rsidR="00AE24CE" w:rsidRPr="002306F1">
        <w:rPr>
          <w:noProof/>
          <w:lang w:val="es-ES_tradnl" w:eastAsia="es-ES"/>
        </w:rPr>
        <w:t xml:space="preserve"> en la esquina superior izquierda.</w:t>
      </w:r>
    </w:p>
    <w:p w14:paraId="2F618B2C" w14:textId="43BCAE97" w:rsidR="00AE24CE" w:rsidRPr="002306F1" w:rsidRDefault="000B7E5E" w:rsidP="00174F00">
      <w:pPr>
        <w:pStyle w:val="Prrafodelista"/>
        <w:numPr>
          <w:ilvl w:val="0"/>
          <w:numId w:val="16"/>
        </w:numPr>
        <w:spacing w:line="360" w:lineRule="auto"/>
        <w:rPr>
          <w:noProof/>
          <w:lang w:val="es-ES_tradnl" w:eastAsia="es-ES"/>
        </w:rPr>
      </w:pPr>
      <w:r w:rsidRPr="002306F1">
        <w:rPr>
          <w:noProof/>
          <w:lang w:val="es-ES_tradnl" w:eastAsia="es-ES"/>
        </w:rPr>
        <w:t>Asimismo, se observa en la simulación del iPhone7 la distribución vertical de las imágenes de la pantalla principal parra este tipo de resoluciones.</w:t>
      </w:r>
    </w:p>
    <w:p w14:paraId="09DC2F20" w14:textId="22CBDFDA" w:rsidR="000B5D4F" w:rsidRPr="002306F1" w:rsidRDefault="000B5D4F" w:rsidP="00CA218E">
      <w:pPr>
        <w:pStyle w:val="Ttulo3"/>
      </w:pPr>
      <w:bookmarkStart w:id="714" w:name="_Toc19108454"/>
      <w:r w:rsidRPr="002306F1">
        <w:t>Test Tablet</w:t>
      </w:r>
      <w:bookmarkEnd w:id="714"/>
    </w:p>
    <w:p w14:paraId="598F70DA" w14:textId="1F6D5735" w:rsidR="00C8139D" w:rsidRPr="002306F1" w:rsidRDefault="000B7E5E" w:rsidP="00174F00">
      <w:pPr>
        <w:pStyle w:val="Prrafodelista"/>
        <w:numPr>
          <w:ilvl w:val="0"/>
          <w:numId w:val="16"/>
        </w:numPr>
        <w:spacing w:line="360" w:lineRule="auto"/>
        <w:rPr>
          <w:noProof/>
          <w:lang w:val="es-ES_tradnl" w:eastAsia="es-ES"/>
        </w:rPr>
      </w:pPr>
      <w:r w:rsidRPr="002306F1">
        <w:rPr>
          <w:noProof/>
          <w:lang w:val="es-ES_tradnl" w:eastAsia="es-ES"/>
        </w:rPr>
        <w:t>Las imágenes, tal y como se muestra en la simulación anterior del iPad, se produce la disminución del tamaño de las imágenes distribuyéndose uniformemente a lo ancho de la pantalla.</w:t>
      </w:r>
    </w:p>
    <w:p w14:paraId="67047B3B" w14:textId="77777777" w:rsidR="000B5D4F" w:rsidRPr="002306F1" w:rsidRDefault="000B5D4F" w:rsidP="000B5D4F">
      <w:pPr>
        <w:rPr>
          <w:lang w:val="es-ES_tradnl" w:eastAsia="es-ES"/>
        </w:rPr>
      </w:pPr>
    </w:p>
    <w:p w14:paraId="6A943F1B" w14:textId="4B1BF03D" w:rsidR="00DD7C50" w:rsidRPr="002306F1" w:rsidRDefault="00DD7C50" w:rsidP="00CA218E">
      <w:pPr>
        <w:pStyle w:val="Ttulo3"/>
        <w:numPr>
          <w:ilvl w:val="0"/>
          <w:numId w:val="0"/>
        </w:numPr>
      </w:pPr>
      <w:r w:rsidRPr="002306F1">
        <w:br w:type="page"/>
      </w:r>
    </w:p>
    <w:p w14:paraId="5B8FDBA7" w14:textId="6D3D6145" w:rsidR="00F20773" w:rsidRPr="002306F1" w:rsidRDefault="00F6384D" w:rsidP="005B6F6B">
      <w:pPr>
        <w:pStyle w:val="Ttulo1"/>
      </w:pPr>
      <w:bookmarkStart w:id="715" w:name="_Toc19108455"/>
      <w:r w:rsidRPr="002306F1">
        <w:lastRenderedPageBreak/>
        <w:t>Conclusiones</w:t>
      </w:r>
      <w:r w:rsidR="00F20773" w:rsidRPr="002306F1">
        <w:t xml:space="preserve"> </w:t>
      </w:r>
      <w:r w:rsidRPr="002306F1">
        <w:t>y t</w:t>
      </w:r>
      <w:r w:rsidR="00F20773" w:rsidRPr="002306F1">
        <w:t>rabajo futuro.</w:t>
      </w:r>
      <w:bookmarkEnd w:id="715"/>
    </w:p>
    <w:p w14:paraId="51DE8554" w14:textId="789FFF88" w:rsidR="0095303D" w:rsidRPr="002306F1" w:rsidRDefault="00CF33BB" w:rsidP="00CF33BB">
      <w:pPr>
        <w:spacing w:line="360" w:lineRule="auto"/>
        <w:ind w:firstLine="284"/>
        <w:rPr>
          <w:lang w:val="es-ES_tradnl"/>
        </w:rPr>
      </w:pPr>
      <w:r w:rsidRPr="002306F1">
        <w:rPr>
          <w:lang w:val="es-ES_tradnl"/>
        </w:rPr>
        <w:t>En el presente capítulo se pretende hacer un análisis del Proyecto en relaci</w:t>
      </w:r>
      <w:r w:rsidR="00894539" w:rsidRPr="002306F1">
        <w:rPr>
          <w:lang w:val="es-ES_tradnl"/>
        </w:rPr>
        <w:t>ón a los o</w:t>
      </w:r>
      <w:r w:rsidRPr="002306F1">
        <w:rPr>
          <w:lang w:val="es-ES_tradnl"/>
        </w:rPr>
        <w:t>bjetivos planteados en el punto 1.3</w:t>
      </w:r>
      <w:r w:rsidR="000118A0">
        <w:rPr>
          <w:lang w:val="es-ES_tradnl"/>
        </w:rPr>
        <w:t xml:space="preserve"> (Objetivos)</w:t>
      </w:r>
      <w:r w:rsidRPr="002306F1">
        <w:rPr>
          <w:lang w:val="es-ES_tradnl"/>
        </w:rPr>
        <w:t xml:space="preserve">, y su relación con el reto </w:t>
      </w:r>
      <w:r w:rsidR="002A12FD" w:rsidRPr="002306F1">
        <w:rPr>
          <w:lang w:val="es-ES_tradnl"/>
        </w:rPr>
        <w:t>definido</w:t>
      </w:r>
      <w:r w:rsidRPr="002306F1">
        <w:rPr>
          <w:lang w:val="es-ES_tradnl"/>
        </w:rPr>
        <w:t xml:space="preserve"> en el punto 1.2</w:t>
      </w:r>
      <w:r w:rsidR="000118A0">
        <w:rPr>
          <w:lang w:val="es-ES_tradnl"/>
        </w:rPr>
        <w:t xml:space="preserve"> (Motivación)</w:t>
      </w:r>
      <w:r w:rsidRPr="002306F1">
        <w:rPr>
          <w:lang w:val="es-ES_tradnl"/>
        </w:rPr>
        <w:t xml:space="preserve">. </w:t>
      </w:r>
      <w:r w:rsidR="002A12FD" w:rsidRPr="002306F1">
        <w:rPr>
          <w:lang w:val="es-ES_tradnl"/>
        </w:rPr>
        <w:t>A continuación</w:t>
      </w:r>
      <w:r w:rsidRPr="002306F1">
        <w:rPr>
          <w:lang w:val="es-ES_tradnl"/>
        </w:rPr>
        <w:t>, se quieren plantear las evoluciones que sería</w:t>
      </w:r>
      <w:r w:rsidR="00064DE7" w:rsidRPr="002306F1">
        <w:rPr>
          <w:lang w:val="es-ES_tradnl"/>
        </w:rPr>
        <w:t>n deseables para</w:t>
      </w:r>
      <w:r w:rsidRPr="002306F1">
        <w:rPr>
          <w:lang w:val="es-ES_tradnl"/>
        </w:rPr>
        <w:t xml:space="preserve"> PetChain</w:t>
      </w:r>
      <w:r w:rsidR="00064DE7" w:rsidRPr="002306F1">
        <w:rPr>
          <w:lang w:val="es-ES_tradnl"/>
        </w:rPr>
        <w:t>,</w:t>
      </w:r>
      <w:r w:rsidRPr="002306F1">
        <w:rPr>
          <w:lang w:val="es-ES_tradnl"/>
        </w:rPr>
        <w:t xml:space="preserve"> de cara a </w:t>
      </w:r>
      <w:r w:rsidR="00F83400" w:rsidRPr="002306F1">
        <w:rPr>
          <w:lang w:val="es-ES_tradnl"/>
        </w:rPr>
        <w:t xml:space="preserve">un despliegue en una Blockchain pública </w:t>
      </w:r>
      <w:r w:rsidR="00064DE7" w:rsidRPr="002306F1">
        <w:rPr>
          <w:lang w:val="es-ES_tradnl"/>
        </w:rPr>
        <w:t xml:space="preserve">y </w:t>
      </w:r>
      <w:r w:rsidR="00F83400" w:rsidRPr="002306F1">
        <w:rPr>
          <w:lang w:val="es-ES_tradnl"/>
        </w:rPr>
        <w:t>con vistas a un hipotético funcionamiento en producción.</w:t>
      </w:r>
    </w:p>
    <w:p w14:paraId="75F5D46C" w14:textId="2C256FFC" w:rsidR="0095303D" w:rsidRPr="002306F1" w:rsidRDefault="0095303D" w:rsidP="002A12FD">
      <w:pPr>
        <w:pStyle w:val="Ttulo2"/>
      </w:pPr>
      <w:bookmarkStart w:id="716" w:name="_Toc19108456"/>
      <w:r w:rsidRPr="002306F1">
        <w:t xml:space="preserve">Análisis sobre objetivos </w:t>
      </w:r>
      <w:r w:rsidR="002A12FD" w:rsidRPr="002306F1">
        <w:t>establecidos</w:t>
      </w:r>
      <w:bookmarkEnd w:id="716"/>
    </w:p>
    <w:p w14:paraId="558C458A" w14:textId="2D1AEA9C" w:rsidR="00894539" w:rsidRPr="002306F1" w:rsidRDefault="000C74F3" w:rsidP="00894539">
      <w:pPr>
        <w:spacing w:line="360" w:lineRule="auto"/>
        <w:ind w:firstLine="284"/>
        <w:rPr>
          <w:lang w:val="es-ES_tradnl"/>
        </w:rPr>
      </w:pPr>
      <w:r>
        <w:rPr>
          <w:lang w:val="es-ES_tradnl"/>
        </w:rPr>
        <w:t>Al</w:t>
      </w:r>
      <w:r w:rsidR="00894539" w:rsidRPr="002306F1">
        <w:rPr>
          <w:lang w:val="es-ES_tradnl"/>
        </w:rPr>
        <w:t xml:space="preserve"> inicio del presente trabajo se han planteado una serie de objetivos, uno de carácter general y otra serie de ellos como específicos a los que se ha querido dar respuesta con el presente desarrollo.</w:t>
      </w:r>
    </w:p>
    <w:p w14:paraId="1D2011D8" w14:textId="1544ED47" w:rsidR="00734213" w:rsidRPr="002306F1" w:rsidRDefault="00894539" w:rsidP="00894539">
      <w:pPr>
        <w:spacing w:line="360" w:lineRule="auto"/>
        <w:ind w:firstLine="284"/>
        <w:rPr>
          <w:lang w:val="es-ES_tradnl"/>
        </w:rPr>
      </w:pPr>
      <w:r w:rsidRPr="002306F1">
        <w:rPr>
          <w:lang w:val="es-ES_tradnl"/>
        </w:rPr>
        <w:t>Como objetivo general se hab</w:t>
      </w:r>
      <w:r w:rsidR="000F75A5" w:rsidRPr="002306F1">
        <w:rPr>
          <w:lang w:val="es-ES_tradnl"/>
        </w:rPr>
        <w:t xml:space="preserve">ía </w:t>
      </w:r>
      <w:r w:rsidR="00734213" w:rsidRPr="002306F1">
        <w:rPr>
          <w:lang w:val="es-ES_tradnl"/>
        </w:rPr>
        <w:t>establecido</w:t>
      </w:r>
      <w:r w:rsidR="000F75A5" w:rsidRPr="002306F1">
        <w:rPr>
          <w:lang w:val="es-ES_tradnl"/>
        </w:rPr>
        <w:t xml:space="preserve"> el desarrollar una DApp </w:t>
      </w:r>
      <w:r w:rsidR="00734213" w:rsidRPr="002306F1">
        <w:rPr>
          <w:lang w:val="es-ES_tradnl"/>
        </w:rPr>
        <w:t xml:space="preserve">que ejecutándose en una Blockchain permitiese al conjunto de veterinarios identificar a las mascotas, independientemente de la Comunidad Autónoma en donde desarrollen su labor, pudiendo acceder tanto a los datos de éstas como a los de sus propietarios. </w:t>
      </w:r>
      <w:r w:rsidR="00256747" w:rsidRPr="002306F1">
        <w:rPr>
          <w:lang w:val="es-ES_tradnl"/>
        </w:rPr>
        <w:t>Tras el desarrollo de la misma y analizando su funcionamiento se puede concluir que:</w:t>
      </w:r>
    </w:p>
    <w:p w14:paraId="48DA715A" w14:textId="3F50AFB4" w:rsidR="00734213" w:rsidRPr="002306F1" w:rsidRDefault="00734213" w:rsidP="00174F00">
      <w:pPr>
        <w:pStyle w:val="Prrafodelista"/>
        <w:numPr>
          <w:ilvl w:val="0"/>
          <w:numId w:val="16"/>
        </w:numPr>
        <w:spacing w:line="360" w:lineRule="auto"/>
        <w:rPr>
          <w:noProof/>
          <w:lang w:val="es-ES_tradnl" w:eastAsia="es-ES"/>
        </w:rPr>
      </w:pPr>
      <w:r w:rsidRPr="002306F1">
        <w:rPr>
          <w:noProof/>
          <w:lang w:val="es-ES_tradnl" w:eastAsia="es-ES"/>
        </w:rPr>
        <w:t>El entorno de ejecución, la web, hace idoneo el acceso a la aplicaci</w:t>
      </w:r>
      <w:r w:rsidR="00064DE7" w:rsidRPr="002306F1">
        <w:rPr>
          <w:noProof/>
          <w:lang w:val="es-ES_tradnl" w:eastAsia="es-ES"/>
        </w:rPr>
        <w:t>ón en cualquier lugar. Esta caractrística, junto con el diseño responsive permitiría el poder trabajar con ella o en una clínica</w:t>
      </w:r>
      <w:r w:rsidR="00256747" w:rsidRPr="002306F1">
        <w:rPr>
          <w:noProof/>
          <w:lang w:val="es-ES_tradnl" w:eastAsia="es-ES"/>
        </w:rPr>
        <w:t xml:space="preserve"> con un PC</w:t>
      </w:r>
      <w:r w:rsidR="00064DE7" w:rsidRPr="002306F1">
        <w:rPr>
          <w:noProof/>
          <w:lang w:val="es-ES_tradnl" w:eastAsia="es-ES"/>
        </w:rPr>
        <w:t xml:space="preserve"> o bien con cualquier dispositivo móvil Tablet o Smartphone.</w:t>
      </w:r>
    </w:p>
    <w:p w14:paraId="3F53FD62" w14:textId="2FA752A6" w:rsidR="00064DE7" w:rsidRPr="002306F1" w:rsidRDefault="00064DE7" w:rsidP="00174F00">
      <w:pPr>
        <w:pStyle w:val="Prrafodelista"/>
        <w:numPr>
          <w:ilvl w:val="0"/>
          <w:numId w:val="16"/>
        </w:numPr>
        <w:spacing w:line="360" w:lineRule="auto"/>
        <w:rPr>
          <w:noProof/>
          <w:lang w:val="es-ES_tradnl" w:eastAsia="es-ES"/>
        </w:rPr>
      </w:pPr>
      <w:r w:rsidRPr="002306F1">
        <w:rPr>
          <w:noProof/>
          <w:lang w:val="es-ES_tradnl" w:eastAsia="es-ES"/>
        </w:rPr>
        <w:t>El modelo del Backend es transparente para el usuario, pues es independiente del frontal, y el hecho del alojamiento de la información en la IPFS no debe ser de importancia para él.</w:t>
      </w:r>
    </w:p>
    <w:p w14:paraId="77D75F3E" w14:textId="2875E7FD" w:rsidR="00064DE7" w:rsidRPr="002306F1" w:rsidRDefault="00256747" w:rsidP="00174F00">
      <w:pPr>
        <w:pStyle w:val="Prrafodelista"/>
        <w:numPr>
          <w:ilvl w:val="0"/>
          <w:numId w:val="16"/>
        </w:numPr>
        <w:spacing w:line="360" w:lineRule="auto"/>
        <w:rPr>
          <w:noProof/>
          <w:lang w:val="es-ES_tradnl" w:eastAsia="es-ES"/>
        </w:rPr>
      </w:pPr>
      <w:r w:rsidRPr="002306F1">
        <w:rPr>
          <w:noProof/>
          <w:lang w:val="es-ES_tradnl" w:eastAsia="es-ES"/>
        </w:rPr>
        <w:t>Se evita</w:t>
      </w:r>
      <w:r w:rsidR="00064DE7" w:rsidRPr="002306F1">
        <w:rPr>
          <w:noProof/>
          <w:lang w:val="es-ES_tradnl" w:eastAsia="es-ES"/>
        </w:rPr>
        <w:t xml:space="preserve"> el diseño de middlewares (a veces costosos en tiempo y dinero) para la interconexión de los diferentes sistemas existentes en la actualidad</w:t>
      </w:r>
      <w:r w:rsidR="004C7C43" w:rsidRPr="002306F1">
        <w:rPr>
          <w:noProof/>
          <w:lang w:val="es-ES_tradnl" w:eastAsia="es-ES"/>
        </w:rPr>
        <w:t>.</w:t>
      </w:r>
    </w:p>
    <w:p w14:paraId="4149BF53" w14:textId="4A584943" w:rsidR="00205BBD" w:rsidRPr="002306F1" w:rsidRDefault="004C7C43" w:rsidP="004C7C43">
      <w:pPr>
        <w:spacing w:before="120" w:line="360" w:lineRule="auto"/>
        <w:ind w:firstLine="284"/>
        <w:rPr>
          <w:lang w:val="es-ES_tradnl"/>
        </w:rPr>
      </w:pPr>
      <w:r w:rsidRPr="002306F1">
        <w:rPr>
          <w:lang w:val="es-ES_tradnl"/>
        </w:rPr>
        <w:t xml:space="preserve">Dentro del apartado de objetivos específicos, como primer objetivo se plateó el reto de demostrar la viabilidad de la Blockchain para la realización de proyectos de gestión. Se puede comprobar que esto es ya una realidad tanto por el propio funcionamiento de Petchain como por la multitud de DApps que han surgido en estos últimos años. Como muestra de ello, el grafico siguiente </w:t>
      </w:r>
      <w:r w:rsidR="00205BBD" w:rsidRPr="002306F1">
        <w:rPr>
          <w:lang w:val="es-ES_tradnl"/>
        </w:rPr>
        <w:t>refleja</w:t>
      </w:r>
      <w:r w:rsidR="002F395E">
        <w:rPr>
          <w:lang w:val="es-ES_tradnl"/>
        </w:rPr>
        <w:t xml:space="preserve"> la evolución de su desarrollo </w:t>
      </w:r>
      <w:r w:rsidR="00205BBD" w:rsidRPr="002306F1">
        <w:rPr>
          <w:lang w:val="es-ES_tradnl"/>
        </w:rPr>
        <w:t>durante el periodo Abril-2105/Agosto-2019.</w:t>
      </w:r>
    </w:p>
    <w:p w14:paraId="6272D909" w14:textId="77777777" w:rsidR="00205BBD" w:rsidRPr="002306F1" w:rsidRDefault="004C7C43" w:rsidP="004C7C43">
      <w:pPr>
        <w:spacing w:before="120" w:line="360" w:lineRule="auto"/>
        <w:ind w:firstLine="284"/>
        <w:rPr>
          <w:noProof/>
          <w:lang w:val="es-ES_tradnl" w:eastAsia="es-ES"/>
        </w:rPr>
      </w:pPr>
      <w:r w:rsidRPr="002306F1">
        <w:rPr>
          <w:lang w:val="es-ES_tradnl"/>
        </w:rPr>
        <w:t xml:space="preserve"> </w:t>
      </w:r>
    </w:p>
    <w:p w14:paraId="4ACF0562" w14:textId="77777777" w:rsidR="00205BBD" w:rsidRPr="002306F1" w:rsidRDefault="00205BBD" w:rsidP="004C7C43">
      <w:pPr>
        <w:spacing w:before="120" w:line="360" w:lineRule="auto"/>
        <w:ind w:firstLine="284"/>
        <w:rPr>
          <w:noProof/>
          <w:lang w:val="es-ES_tradnl" w:eastAsia="es-ES"/>
        </w:rPr>
      </w:pPr>
    </w:p>
    <w:p w14:paraId="5A9886BD" w14:textId="7449D0B1" w:rsidR="004C7C43" w:rsidRPr="002306F1" w:rsidRDefault="00205BBD" w:rsidP="00205BBD">
      <w:pPr>
        <w:spacing w:before="120" w:line="360" w:lineRule="auto"/>
        <w:ind w:firstLine="284"/>
        <w:jc w:val="center"/>
        <w:rPr>
          <w:lang w:val="es-ES_tradnl"/>
        </w:rPr>
      </w:pPr>
      <w:r w:rsidRPr="002306F1">
        <w:rPr>
          <w:noProof/>
          <w:lang w:val="es-ES" w:eastAsia="es-ES"/>
        </w:rPr>
        <w:lastRenderedPageBreak/>
        <mc:AlternateContent>
          <mc:Choice Requires="wps">
            <w:drawing>
              <wp:anchor distT="0" distB="0" distL="114300" distR="114300" simplePos="0" relativeHeight="251841536" behindDoc="0" locked="0" layoutInCell="1" allowOverlap="1" wp14:anchorId="776BF172" wp14:editId="1FA3D7F6">
                <wp:simplePos x="0" y="0"/>
                <wp:positionH relativeFrom="page">
                  <wp:align>center</wp:align>
                </wp:positionH>
                <wp:positionV relativeFrom="paragraph">
                  <wp:posOffset>2833370</wp:posOffset>
                </wp:positionV>
                <wp:extent cx="5019675" cy="635"/>
                <wp:effectExtent l="0" t="0" r="9525" b="1905"/>
                <wp:wrapTopAndBottom/>
                <wp:docPr id="226" name="Cuadro de texto 226"/>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4E9E3B1" w14:textId="4C20D3BD" w:rsidR="009E7289" w:rsidRPr="007B68D7" w:rsidRDefault="009E7289" w:rsidP="00205BBD">
                            <w:pPr>
                              <w:pStyle w:val="Descripcin"/>
                              <w:rPr>
                                <w:noProof/>
                                <w:color w:val="000000"/>
                              </w:rPr>
                            </w:pPr>
                            <w:bookmarkStart w:id="717" w:name="_Toc19108212"/>
                            <w:r>
                              <w:t xml:space="preserve">Ilustración </w:t>
                            </w:r>
                            <w:r>
                              <w:fldChar w:fldCharType="begin"/>
                            </w:r>
                            <w:r>
                              <w:instrText xml:space="preserve"> SEQ Ilustración \* ARABIC </w:instrText>
                            </w:r>
                            <w:r>
                              <w:fldChar w:fldCharType="separate"/>
                            </w:r>
                            <w:r w:rsidR="00BA06B5">
                              <w:rPr>
                                <w:noProof/>
                              </w:rPr>
                              <w:t>49</w:t>
                            </w:r>
                            <w:r>
                              <w:fldChar w:fldCharType="end"/>
                            </w:r>
                            <w:r>
                              <w:t xml:space="preserve">: Evolución del desarrollo de DApps (Fuente: </w:t>
                            </w:r>
                            <w:r w:rsidRPr="00FE541E">
                              <w:t>https://www.stateofthedapps.com/stats</w:t>
                            </w:r>
                            <w:r>
                              <w:t>)</w:t>
                            </w:r>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BF172" id="Cuadro de texto 226" o:spid="_x0000_s1124" type="#_x0000_t202" style="position:absolute;left:0;text-align:left;margin-left:0;margin-top:223.1pt;width:395.25pt;height:.05pt;z-index:2518415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ePQIAAH4EAAAOAAAAZHJzL2Uyb0RvYy54bWysVFFv2jAQfp+0/2D5fQSYo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" stroked="f">
                <v:textbox style="mso-fit-shape-to-text:t" inset="0,0,0,0">
                  <w:txbxContent>
                    <w:p w14:paraId="64E9E3B1" w14:textId="4C20D3BD" w:rsidR="009E7289" w:rsidRPr="007B68D7" w:rsidRDefault="009E7289" w:rsidP="00205BBD">
                      <w:pPr>
                        <w:pStyle w:val="Descripcin"/>
                        <w:rPr>
                          <w:noProof/>
                          <w:color w:val="000000"/>
                        </w:rPr>
                      </w:pPr>
                      <w:bookmarkStart w:id="718" w:name="_Toc19108212"/>
                      <w:r>
                        <w:t xml:space="preserve">Ilustración </w:t>
                      </w:r>
                      <w:r>
                        <w:fldChar w:fldCharType="begin"/>
                      </w:r>
                      <w:r>
                        <w:instrText xml:space="preserve"> SEQ Ilustración \* ARABIC </w:instrText>
                      </w:r>
                      <w:r>
                        <w:fldChar w:fldCharType="separate"/>
                      </w:r>
                      <w:r w:rsidR="00BA06B5">
                        <w:rPr>
                          <w:noProof/>
                        </w:rPr>
                        <w:t>49</w:t>
                      </w:r>
                      <w:r>
                        <w:fldChar w:fldCharType="end"/>
                      </w:r>
                      <w:r>
                        <w:t xml:space="preserve">: Evolución del desarrollo de DApps (Fuente: </w:t>
                      </w:r>
                      <w:r w:rsidRPr="00FE541E">
                        <w:t>https://www.stateofthedapps.com/stats</w:t>
                      </w:r>
                      <w:r>
                        <w:t>)</w:t>
                      </w:r>
                      <w:bookmarkEnd w:id="718"/>
                    </w:p>
                  </w:txbxContent>
                </v:textbox>
                <w10:wrap type="topAndBottom" anchorx="page"/>
              </v:shape>
            </w:pict>
          </mc:Fallback>
        </mc:AlternateContent>
      </w:r>
      <w:r w:rsidRPr="002306F1">
        <w:rPr>
          <w:noProof/>
          <w:lang w:val="es-ES" w:eastAsia="es-ES"/>
        </w:rPr>
        <w:drawing>
          <wp:anchor distT="0" distB="0" distL="114300" distR="114300" simplePos="0" relativeHeight="251839488" behindDoc="0" locked="0" layoutInCell="1" allowOverlap="1" wp14:anchorId="2F703A28" wp14:editId="6BA0C491">
            <wp:simplePos x="0" y="0"/>
            <wp:positionH relativeFrom="page">
              <wp:align>center</wp:align>
            </wp:positionH>
            <wp:positionV relativeFrom="paragraph">
              <wp:posOffset>0</wp:posOffset>
            </wp:positionV>
            <wp:extent cx="4505325" cy="2773680"/>
            <wp:effectExtent l="0" t="0" r="9525"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05325" cy="2773680"/>
                    </a:xfrm>
                    <a:prstGeom prst="rect">
                      <a:avLst/>
                    </a:prstGeom>
                    <a:noFill/>
                  </pic:spPr>
                </pic:pic>
              </a:graphicData>
            </a:graphic>
          </wp:anchor>
        </w:drawing>
      </w:r>
    </w:p>
    <w:p w14:paraId="7B631ED5" w14:textId="738956D9" w:rsidR="00BA235C" w:rsidRPr="002306F1" w:rsidRDefault="00205BBD" w:rsidP="00CF33BB">
      <w:pPr>
        <w:spacing w:line="360" w:lineRule="auto"/>
        <w:ind w:firstLine="284"/>
        <w:rPr>
          <w:lang w:val="es-ES_tradnl"/>
        </w:rPr>
      </w:pPr>
      <w:r w:rsidRPr="002306F1">
        <w:rPr>
          <w:lang w:val="es-ES_tradnl"/>
        </w:rPr>
        <w:t>En el segundo punto de estos objetivos pretendía crear una web atractiva, bajo un criterio de “menos es más” y para ello se ha</w:t>
      </w:r>
      <w:r w:rsidR="00874AE7" w:rsidRPr="002306F1">
        <w:rPr>
          <w:lang w:val="es-ES_tradnl"/>
        </w:rPr>
        <w:t xml:space="preserve"> buscado un diseño sencillo y que no provocase “fatiga visual” en el usuario. Que fuese usable, es decir que no hiciese pensar al usuario donde están las opciones y que hay que hacer en todo momento, aportando para ello imágenes claras, mensajes informativos, de advertencia y error</w:t>
      </w:r>
      <w:r w:rsidRPr="002306F1">
        <w:rPr>
          <w:lang w:val="es-ES_tradnl"/>
        </w:rPr>
        <w:t xml:space="preserve"> </w:t>
      </w:r>
      <w:r w:rsidR="00874AE7" w:rsidRPr="002306F1">
        <w:rPr>
          <w:lang w:val="es-ES_tradnl"/>
        </w:rPr>
        <w:t>para dar al usuario sensación de tranquilidad y solidez. En este punto las pruebas realizadas por la Dirección facultativa del proyecto han dado su completa satisfacción a este objetivo.</w:t>
      </w:r>
    </w:p>
    <w:p w14:paraId="0F2758E1" w14:textId="1570F54D" w:rsidR="00874AE7" w:rsidRPr="002306F1" w:rsidRDefault="00874AE7" w:rsidP="00CF33BB">
      <w:pPr>
        <w:spacing w:line="360" w:lineRule="auto"/>
        <w:ind w:firstLine="284"/>
        <w:rPr>
          <w:lang w:val="es-ES_tradnl"/>
        </w:rPr>
      </w:pPr>
      <w:r w:rsidRPr="002306F1">
        <w:rPr>
          <w:lang w:val="es-ES_tradnl"/>
        </w:rPr>
        <w:t>El desarrollo de un proyecto con software de coste cero est</w:t>
      </w:r>
      <w:r w:rsidR="00D06DA9" w:rsidRPr="002306F1">
        <w:rPr>
          <w:lang w:val="es-ES_tradnl"/>
        </w:rPr>
        <w:t>á absolutamente conseguido, pues todas las herramientas utilizadas, tanto frameworks como entornos de desarrollo son de libre uso y su descarga es gratuita a través de Internet.</w:t>
      </w:r>
    </w:p>
    <w:p w14:paraId="7BDB1810" w14:textId="44D6A8AA" w:rsidR="003262B1" w:rsidRPr="002306F1" w:rsidRDefault="003262B1" w:rsidP="00CF33BB">
      <w:pPr>
        <w:spacing w:line="360" w:lineRule="auto"/>
        <w:ind w:firstLine="284"/>
        <w:rPr>
          <w:lang w:val="es-ES_tradnl"/>
        </w:rPr>
      </w:pPr>
      <w:r w:rsidRPr="002306F1">
        <w:rPr>
          <w:lang w:val="es-ES_tradnl"/>
        </w:rPr>
        <w:t>El objetivo de no ser un experto en criptomeda es un hecho, pues el desarrollo dentro de este modelo no implica conocimientos financieros de este nivel. Señalar en este punto que si es necesario que el desarrollador conozca a nivel técnico conceptos como “transacción”, “gas” o “gas limit”</w:t>
      </w:r>
      <w:r w:rsidR="00D73B94" w:rsidRPr="002306F1">
        <w:rPr>
          <w:lang w:val="es-ES_tradnl"/>
        </w:rPr>
        <w:t>, que si son imprescindibles para el desarrollo de los Smartcontracts y su ejecución de cara a una implantación en entornos productivos.</w:t>
      </w:r>
    </w:p>
    <w:p w14:paraId="3F567685" w14:textId="77777777" w:rsidR="00436F9B" w:rsidRPr="002306F1" w:rsidRDefault="00436F9B" w:rsidP="00436F9B">
      <w:pPr>
        <w:pStyle w:val="Ttulo2"/>
      </w:pPr>
      <w:bookmarkStart w:id="719" w:name="_Toc19108457"/>
      <w:r w:rsidRPr="002306F1">
        <w:t>Trabajo futuro</w:t>
      </w:r>
      <w:bookmarkEnd w:id="719"/>
    </w:p>
    <w:p w14:paraId="0960CA77" w14:textId="77777777" w:rsidR="00DF7ACA" w:rsidRPr="002306F1" w:rsidRDefault="00DF7ACA" w:rsidP="00436F9B">
      <w:pPr>
        <w:spacing w:line="360" w:lineRule="auto"/>
        <w:ind w:firstLine="284"/>
        <w:rPr>
          <w:lang w:val="es-ES_tradnl"/>
        </w:rPr>
      </w:pPr>
      <w:r w:rsidRPr="002306F1">
        <w:rPr>
          <w:lang w:val="es-ES_tradnl"/>
        </w:rPr>
        <w:t>Para una adopción del proyecto en un entorno productivo se hacen necesarios diversos trabajos de carácter obligatorio, los cuales se exponen a continuación:</w:t>
      </w:r>
    </w:p>
    <w:p w14:paraId="5F48C334" w14:textId="77777777" w:rsidR="0099661C" w:rsidRPr="002306F1" w:rsidRDefault="00DF7ACA" w:rsidP="00174F00">
      <w:pPr>
        <w:pStyle w:val="Prrafodelista"/>
        <w:numPr>
          <w:ilvl w:val="0"/>
          <w:numId w:val="17"/>
        </w:numPr>
        <w:spacing w:line="360" w:lineRule="auto"/>
        <w:rPr>
          <w:lang w:val="es-ES_tradnl"/>
        </w:rPr>
      </w:pPr>
      <w:r w:rsidRPr="002306F1">
        <w:rPr>
          <w:lang w:val="es-ES_tradnl"/>
        </w:rPr>
        <w:lastRenderedPageBreak/>
        <w:t xml:space="preserve">Implementación de un sistema de acceso seguro. Este apartado se conseguiría a través de un despliegue en una Blockchain </w:t>
      </w:r>
      <w:r w:rsidR="0099661C" w:rsidRPr="002306F1">
        <w:rPr>
          <w:lang w:val="es-ES_tradnl"/>
        </w:rPr>
        <w:t>privadas, tipo HyperLedger</w:t>
      </w:r>
      <w:r w:rsidR="0099661C" w:rsidRPr="002306F1">
        <w:rPr>
          <w:rStyle w:val="Refdenotaalpie"/>
          <w:lang w:val="es-ES_tradnl"/>
        </w:rPr>
        <w:footnoteReference w:id="20"/>
      </w:r>
      <w:r w:rsidRPr="002306F1">
        <w:rPr>
          <w:lang w:val="es-ES_tradnl"/>
        </w:rPr>
        <w:t xml:space="preserve"> </w:t>
      </w:r>
      <w:r w:rsidR="0099661C" w:rsidRPr="002306F1">
        <w:rPr>
          <w:lang w:val="es-ES_tradnl"/>
        </w:rPr>
        <w:t>, que implicasen el acceso a las mismas a través de un sistema de Directorio Activo.</w:t>
      </w:r>
    </w:p>
    <w:p w14:paraId="1570CB2F" w14:textId="77777777" w:rsidR="0099661C" w:rsidRPr="002306F1" w:rsidRDefault="0099661C" w:rsidP="00174F00">
      <w:pPr>
        <w:pStyle w:val="Prrafodelista"/>
        <w:numPr>
          <w:ilvl w:val="0"/>
          <w:numId w:val="17"/>
        </w:numPr>
        <w:spacing w:line="360" w:lineRule="auto"/>
        <w:rPr>
          <w:lang w:val="es-ES_tradnl"/>
        </w:rPr>
      </w:pPr>
      <w:r w:rsidRPr="002306F1">
        <w:rPr>
          <w:lang w:val="es-ES_tradnl"/>
        </w:rPr>
        <w:t>Implementación de nuevas funcionalidades:</w:t>
      </w:r>
    </w:p>
    <w:p w14:paraId="11BF46CA" w14:textId="77777777" w:rsidR="0099661C" w:rsidRPr="002306F1" w:rsidRDefault="0099661C" w:rsidP="00174F00">
      <w:pPr>
        <w:pStyle w:val="Prrafodelista"/>
        <w:numPr>
          <w:ilvl w:val="1"/>
          <w:numId w:val="17"/>
        </w:numPr>
        <w:spacing w:line="360" w:lineRule="auto"/>
        <w:rPr>
          <w:lang w:val="es-ES_tradnl"/>
        </w:rPr>
      </w:pPr>
      <w:r w:rsidRPr="002306F1">
        <w:rPr>
          <w:lang w:val="es-ES_tradnl"/>
        </w:rPr>
        <w:t>Alta, baja y modificación de profesionales veterinarios.</w:t>
      </w:r>
    </w:p>
    <w:p w14:paraId="58375EEB" w14:textId="385C385B" w:rsidR="0099661C" w:rsidRPr="002306F1" w:rsidRDefault="0099661C" w:rsidP="00174F00">
      <w:pPr>
        <w:pStyle w:val="Prrafodelista"/>
        <w:numPr>
          <w:ilvl w:val="1"/>
          <w:numId w:val="17"/>
        </w:numPr>
        <w:spacing w:line="360" w:lineRule="auto"/>
        <w:rPr>
          <w:lang w:val="es-ES_tradnl"/>
        </w:rPr>
      </w:pPr>
      <w:r w:rsidRPr="002306F1">
        <w:rPr>
          <w:lang w:val="es-ES_tradnl"/>
        </w:rPr>
        <w:t>Solicitud de compra de chips a los Colegios Veterinarios territoriales.</w:t>
      </w:r>
    </w:p>
    <w:p w14:paraId="44EAD281" w14:textId="41562D0B" w:rsidR="0099661C" w:rsidRPr="002306F1" w:rsidRDefault="0099661C" w:rsidP="00174F00">
      <w:pPr>
        <w:pStyle w:val="Prrafodelista"/>
        <w:numPr>
          <w:ilvl w:val="1"/>
          <w:numId w:val="17"/>
        </w:numPr>
        <w:spacing w:line="360" w:lineRule="auto"/>
        <w:rPr>
          <w:lang w:val="es-ES_tradnl"/>
        </w:rPr>
      </w:pPr>
      <w:r w:rsidRPr="002306F1">
        <w:rPr>
          <w:lang w:val="es-ES_tradnl"/>
        </w:rPr>
        <w:t>Sistema de mensajería de imágenes instantáneo (RX y fotos del animal), para la compartición de expediente y diagn</w:t>
      </w:r>
      <w:r w:rsidR="004E00E2" w:rsidRPr="002306F1">
        <w:rPr>
          <w:lang w:val="es-ES_tradnl"/>
        </w:rPr>
        <w:t>ósticos veterinarios, bajo un sistema de recompensa en ETH para el veterinario origen.</w:t>
      </w:r>
    </w:p>
    <w:p w14:paraId="220ADC6F" w14:textId="2B70C227" w:rsidR="004E00E2" w:rsidRPr="002306F1" w:rsidRDefault="004E00E2" w:rsidP="00174F00">
      <w:pPr>
        <w:pStyle w:val="Prrafodelista"/>
        <w:numPr>
          <w:ilvl w:val="1"/>
          <w:numId w:val="17"/>
        </w:numPr>
        <w:spacing w:line="360" w:lineRule="auto"/>
        <w:rPr>
          <w:lang w:val="es-ES_tradnl"/>
        </w:rPr>
      </w:pPr>
      <w:r w:rsidRPr="002306F1">
        <w:rPr>
          <w:lang w:val="es-ES_tradnl"/>
        </w:rPr>
        <w:t>Consenso sobre la cantidad de ETH a abonar entre veterinarios</w:t>
      </w:r>
    </w:p>
    <w:p w14:paraId="61A2BF41" w14:textId="77777777" w:rsidR="0099661C" w:rsidRPr="002306F1" w:rsidRDefault="0099661C" w:rsidP="00174F00">
      <w:pPr>
        <w:pStyle w:val="Prrafodelista"/>
        <w:numPr>
          <w:ilvl w:val="1"/>
          <w:numId w:val="17"/>
        </w:numPr>
        <w:spacing w:line="360" w:lineRule="auto"/>
        <w:rPr>
          <w:lang w:val="es-ES_tradnl"/>
        </w:rPr>
      </w:pPr>
      <w:r w:rsidRPr="002306F1">
        <w:rPr>
          <w:lang w:val="es-ES_tradnl"/>
        </w:rPr>
        <w:t>Registro de vacunaciones.</w:t>
      </w:r>
    </w:p>
    <w:p w14:paraId="39FF0778" w14:textId="77777777" w:rsidR="00BF6CEE" w:rsidRPr="002306F1" w:rsidRDefault="0099661C" w:rsidP="00174F00">
      <w:pPr>
        <w:pStyle w:val="Prrafodelista"/>
        <w:numPr>
          <w:ilvl w:val="1"/>
          <w:numId w:val="17"/>
        </w:numPr>
        <w:spacing w:line="360" w:lineRule="auto"/>
        <w:rPr>
          <w:lang w:val="es-ES_tradnl"/>
        </w:rPr>
      </w:pPr>
      <w:r w:rsidRPr="002306F1">
        <w:rPr>
          <w:lang w:val="es-ES_tradnl"/>
        </w:rPr>
        <w:t>Registro de animales perdidos.</w:t>
      </w:r>
    </w:p>
    <w:p w14:paraId="7DFC7EF5" w14:textId="207EEB0A" w:rsidR="00BF6CEE" w:rsidRPr="002306F1" w:rsidRDefault="00BF6CEE" w:rsidP="00174F00">
      <w:pPr>
        <w:pStyle w:val="Prrafodelista"/>
        <w:numPr>
          <w:ilvl w:val="0"/>
          <w:numId w:val="17"/>
        </w:numPr>
        <w:spacing w:line="360" w:lineRule="auto"/>
        <w:rPr>
          <w:lang w:val="es-ES_tradnl"/>
        </w:rPr>
      </w:pPr>
      <w:r w:rsidRPr="002306F1">
        <w:rPr>
          <w:lang w:val="es-ES_tradnl"/>
        </w:rPr>
        <w:t>Registro del fichero de datos en la AEPD, para el correcto manejo de los datos de carácter personal de los propietarios y del personal veterinario</w:t>
      </w:r>
    </w:p>
    <w:p w14:paraId="39C6FA14" w14:textId="164631BE" w:rsidR="00EC0433" w:rsidRPr="002306F1" w:rsidRDefault="00BF6CEE" w:rsidP="00174F00">
      <w:pPr>
        <w:pStyle w:val="Prrafodelista"/>
        <w:numPr>
          <w:ilvl w:val="0"/>
          <w:numId w:val="17"/>
        </w:numPr>
        <w:spacing w:line="360" w:lineRule="auto"/>
        <w:rPr>
          <w:lang w:val="es-ES_tradnl"/>
        </w:rPr>
      </w:pPr>
      <w:r w:rsidRPr="002306F1">
        <w:rPr>
          <w:lang w:val="es-ES_tradnl"/>
        </w:rPr>
        <w:t xml:space="preserve">Creación de un fichero de </w:t>
      </w:r>
      <w:r w:rsidR="00E76FDD">
        <w:rPr>
          <w:lang w:val="es-ES_tradnl"/>
        </w:rPr>
        <w:t>propiedades</w:t>
      </w:r>
      <w:r w:rsidRPr="002306F1">
        <w:rPr>
          <w:lang w:val="es-ES_tradnl"/>
        </w:rPr>
        <w:t xml:space="preserve"> para la adecuación de la aplicación a los diferentes idiomas autonómicos.</w:t>
      </w:r>
    </w:p>
    <w:p w14:paraId="405D7E96" w14:textId="748FCF70" w:rsidR="004669BB" w:rsidRPr="00E76FDD" w:rsidRDefault="00EC0433" w:rsidP="00E76FDD">
      <w:pPr>
        <w:pStyle w:val="Prrafodelista"/>
        <w:numPr>
          <w:ilvl w:val="0"/>
          <w:numId w:val="17"/>
        </w:numPr>
        <w:spacing w:line="360" w:lineRule="auto"/>
        <w:rPr>
          <w:lang w:val="es-ES_tradnl"/>
        </w:rPr>
      </w:pPr>
      <w:r w:rsidRPr="002306F1">
        <w:rPr>
          <w:lang w:val="es-ES_tradnl"/>
        </w:rPr>
        <w:t>Adecuación de la interfaz gráfica a un estándar de accesibilidad</w:t>
      </w:r>
      <w:r w:rsidR="002264D7" w:rsidRPr="002306F1">
        <w:rPr>
          <w:lang w:val="es-ES_tradnl"/>
        </w:rPr>
        <w:t xml:space="preserve"> mínimo</w:t>
      </w:r>
      <w:r w:rsidRPr="002306F1">
        <w:rPr>
          <w:lang w:val="es-ES_tradnl"/>
        </w:rPr>
        <w:t xml:space="preserve"> AA.</w:t>
      </w:r>
      <w:r w:rsidR="004669BB" w:rsidRPr="00E76FDD">
        <w:rPr>
          <w:lang w:val="es-ES_tradnl"/>
        </w:rPr>
        <w:br w:type="page"/>
      </w:r>
    </w:p>
    <w:p w14:paraId="628230F5" w14:textId="6B0FA441" w:rsidR="00043C4A" w:rsidRPr="002306F1" w:rsidRDefault="00832AA4" w:rsidP="005B6F6B">
      <w:pPr>
        <w:pStyle w:val="Ttulo1"/>
      </w:pPr>
      <w:bookmarkStart w:id="720" w:name="_Referencias"/>
      <w:bookmarkStart w:id="721" w:name="_Toc19108458"/>
      <w:bookmarkEnd w:id="720"/>
      <w:r w:rsidRPr="002306F1">
        <w:lastRenderedPageBreak/>
        <w:t>Bibliografía</w:t>
      </w:r>
      <w:bookmarkEnd w:id="72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9060"/>
      </w:tblGrid>
      <w:tr w:rsidR="00291780" w:rsidRPr="002306F1" w14:paraId="647BE4CE" w14:textId="77777777" w:rsidTr="00DA0AE1">
        <w:tc>
          <w:tcPr>
            <w:tcW w:w="9060" w:type="dxa"/>
          </w:tcPr>
          <w:p w14:paraId="040C3C8F" w14:textId="1CC80EA2" w:rsidR="00291780" w:rsidRPr="002306F1" w:rsidRDefault="00B9346D" w:rsidP="00DA0AE1">
            <w:pPr>
              <w:spacing w:line="360" w:lineRule="auto"/>
              <w:ind w:left="2302" w:hanging="2302"/>
              <w:rPr>
                <w:color w:val="auto"/>
                <w:lang w:val="es-ES_tradnl"/>
              </w:rPr>
            </w:pPr>
            <w:r w:rsidRPr="002306F1">
              <w:rPr>
                <w:color w:val="auto"/>
                <w:lang w:val="es-ES_tradnl"/>
              </w:rPr>
              <w:t>Bassagañas Galisteo, Jordi</w:t>
            </w:r>
            <w:r w:rsidR="00793B1A" w:rsidRPr="002306F1">
              <w:rPr>
                <w:color w:val="auto"/>
                <w:lang w:val="es-ES_tradnl"/>
              </w:rPr>
              <w:t xml:space="preserve"> (2013)</w:t>
            </w:r>
            <w:r w:rsidRPr="002306F1">
              <w:rPr>
                <w:color w:val="auto"/>
                <w:lang w:val="es-ES_tradnl"/>
              </w:rPr>
              <w:t xml:space="preserve">. </w:t>
            </w:r>
            <w:r w:rsidRPr="002306F1">
              <w:rPr>
                <w:i/>
                <w:color w:val="auto"/>
                <w:lang w:val="es-ES_tradnl"/>
              </w:rPr>
              <w:t>MVC CodeIgniter para simpáticos newbies I (El gran curso de desarrollo de apps MVC nº 1)</w:t>
            </w:r>
            <w:r w:rsidRPr="002306F1">
              <w:rPr>
                <w:color w:val="auto"/>
                <w:lang w:val="es-ES_tradnl"/>
              </w:rPr>
              <w:t xml:space="preserve"> España. Edición de Kindle. Amazon Media EU S.à r.l.</w:t>
            </w:r>
          </w:p>
        </w:tc>
      </w:tr>
      <w:tr w:rsidR="00ED636E" w:rsidRPr="002306F1" w14:paraId="39B17DDF" w14:textId="77777777" w:rsidTr="00DA0AE1">
        <w:tc>
          <w:tcPr>
            <w:tcW w:w="9060" w:type="dxa"/>
          </w:tcPr>
          <w:p w14:paraId="07072F62" w14:textId="2A1BB3C3" w:rsidR="00ED636E" w:rsidRPr="002306F1" w:rsidRDefault="00ED636E" w:rsidP="00ED636E">
            <w:pPr>
              <w:spacing w:line="360" w:lineRule="auto"/>
              <w:ind w:left="2302" w:hanging="2302"/>
              <w:rPr>
                <w:color w:val="auto"/>
                <w:lang w:val="es-ES_tradnl"/>
              </w:rPr>
            </w:pPr>
            <w:r w:rsidRPr="002306F1">
              <w:rPr>
                <w:color w:val="auto"/>
                <w:lang w:val="es-ES_tradnl"/>
              </w:rPr>
              <w:t xml:space="preserve">Benet, Juan (2014),  </w:t>
            </w:r>
            <w:r w:rsidRPr="002306F1">
              <w:rPr>
                <w:i/>
                <w:color w:val="auto"/>
                <w:lang w:val="es-ES_tradnl"/>
              </w:rPr>
              <w:t>IPFS - Content Addressed, Versioned, P2P File System (DRAFT 3)</w:t>
            </w:r>
            <w:r w:rsidRPr="002306F1">
              <w:rPr>
                <w:color w:val="auto"/>
                <w:lang w:val="es-ES_tradnl"/>
              </w:rPr>
              <w:t xml:space="preserve"> https://github.com/ipfs/ipfs/blob/master/papers/ipfs-cap2pfs/ipfs-p2p-file-system.pdf</w:t>
            </w:r>
          </w:p>
        </w:tc>
      </w:tr>
      <w:tr w:rsidR="00DA0AE1" w:rsidRPr="002306F1" w14:paraId="7E8F51FF" w14:textId="77777777" w:rsidTr="00DA0AE1">
        <w:tc>
          <w:tcPr>
            <w:tcW w:w="9060" w:type="dxa"/>
          </w:tcPr>
          <w:p w14:paraId="6C226526" w14:textId="41E62FB9" w:rsidR="00DA0AE1" w:rsidRPr="002306F1" w:rsidRDefault="00DA0AE1" w:rsidP="00DA0AE1">
            <w:pPr>
              <w:spacing w:line="360" w:lineRule="auto"/>
              <w:ind w:left="2302" w:hanging="2302"/>
              <w:rPr>
                <w:color w:val="auto"/>
                <w:lang w:val="es-ES_tradnl"/>
              </w:rPr>
            </w:pPr>
            <w:r w:rsidRPr="002306F1">
              <w:rPr>
                <w:color w:val="auto"/>
                <w:lang w:val="es-ES_tradnl"/>
              </w:rPr>
              <w:t xml:space="preserve">Cash, Mercury (2018). </w:t>
            </w:r>
            <w:r w:rsidRPr="002306F1">
              <w:rPr>
                <w:i/>
                <w:color w:val="auto"/>
                <w:lang w:val="es-ES_tradnl"/>
              </w:rPr>
              <w:t>Aplicaciones de la tecnología blockchain y su relación con los sistemas descentralizados</w:t>
            </w:r>
            <w:r w:rsidRPr="002306F1">
              <w:rPr>
                <w:color w:val="auto"/>
                <w:lang w:val="es-ES_tradnl"/>
              </w:rPr>
              <w:t>. https://blog.mercury.cash</w:t>
            </w:r>
          </w:p>
        </w:tc>
      </w:tr>
      <w:tr w:rsidR="00DA0AE1" w:rsidRPr="002306F1" w14:paraId="1A517C7C" w14:textId="77777777" w:rsidTr="00DA0AE1">
        <w:tc>
          <w:tcPr>
            <w:tcW w:w="9060" w:type="dxa"/>
          </w:tcPr>
          <w:p w14:paraId="308FDE57" w14:textId="2EC6D437" w:rsidR="00DA0AE1" w:rsidRPr="002306F1" w:rsidRDefault="00DA0AE1" w:rsidP="00B9346D">
            <w:pPr>
              <w:spacing w:line="360" w:lineRule="auto"/>
              <w:ind w:left="2302" w:hanging="2302"/>
              <w:rPr>
                <w:color w:val="auto"/>
                <w:lang w:val="es-ES_tradnl"/>
              </w:rPr>
            </w:pPr>
            <w:r w:rsidRPr="002306F1">
              <w:rPr>
                <w:color w:val="auto"/>
                <w:lang w:val="es-ES_tradnl"/>
              </w:rPr>
              <w:t xml:space="preserve">Duran, Amador (2000). </w:t>
            </w:r>
            <w:r w:rsidRPr="002306F1">
              <w:rPr>
                <w:i/>
                <w:color w:val="auto"/>
                <w:lang w:val="es-ES_tradnl"/>
              </w:rPr>
              <w:t xml:space="preserve">Un Entorno Metodológico de Ingeniería de requisitos para Sistemas de la Información. </w:t>
            </w:r>
            <w:r w:rsidRPr="002306F1">
              <w:rPr>
                <w:color w:val="auto"/>
                <w:lang w:val="es-ES_tradnl"/>
              </w:rPr>
              <w:t>España: Universidad de Sevilla.</w:t>
            </w:r>
          </w:p>
        </w:tc>
      </w:tr>
      <w:tr w:rsidR="00546F6D" w:rsidRPr="002306F1" w14:paraId="182AB875" w14:textId="77777777" w:rsidTr="00DA0AE1">
        <w:tc>
          <w:tcPr>
            <w:tcW w:w="9060" w:type="dxa"/>
          </w:tcPr>
          <w:p w14:paraId="602575F2" w14:textId="332020D5" w:rsidR="00546F6D" w:rsidRPr="002306F1" w:rsidRDefault="00546F6D" w:rsidP="00291780">
            <w:pPr>
              <w:spacing w:line="360" w:lineRule="auto"/>
              <w:ind w:left="2302" w:hanging="2302"/>
              <w:rPr>
                <w:color w:val="auto"/>
                <w:lang w:val="es-ES_tradnl"/>
              </w:rPr>
            </w:pPr>
            <w:r w:rsidRPr="002306F1">
              <w:rPr>
                <w:color w:val="auto"/>
                <w:lang w:val="es-ES_tradnl"/>
              </w:rPr>
              <w:t xml:space="preserve">Gupta, Manav (2018). </w:t>
            </w:r>
            <w:r w:rsidRPr="002306F1">
              <w:rPr>
                <w:i/>
                <w:color w:val="auto"/>
                <w:lang w:val="es-ES_tradnl"/>
              </w:rPr>
              <w:t>Blockchain</w:t>
            </w:r>
            <w:r w:rsidRPr="002306F1">
              <w:rPr>
                <w:color w:val="auto"/>
                <w:lang w:val="es-ES_tradnl"/>
              </w:rPr>
              <w:t>. E.E.U.U: IBM</w:t>
            </w:r>
          </w:p>
        </w:tc>
      </w:tr>
      <w:tr w:rsidR="009D3395" w:rsidRPr="002306F1" w14:paraId="5018A5D5" w14:textId="77777777" w:rsidTr="00DA0AE1">
        <w:tc>
          <w:tcPr>
            <w:tcW w:w="9060" w:type="dxa"/>
          </w:tcPr>
          <w:p w14:paraId="1334150F" w14:textId="63761930" w:rsidR="009D3395" w:rsidRPr="002306F1" w:rsidRDefault="009D3395" w:rsidP="00C51980">
            <w:pPr>
              <w:spacing w:line="360" w:lineRule="auto"/>
              <w:ind w:left="2302" w:hanging="2302"/>
              <w:rPr>
                <w:color w:val="auto"/>
                <w:lang w:val="es-ES_tradnl"/>
              </w:rPr>
            </w:pPr>
            <w:r w:rsidRPr="002306F1">
              <w:rPr>
                <w:color w:val="auto"/>
                <w:lang w:val="es-ES_tradnl"/>
              </w:rPr>
              <w:t xml:space="preserve">Modi, Ritesh (2018) </w:t>
            </w:r>
            <w:r w:rsidRPr="002306F1">
              <w:rPr>
                <w:i/>
                <w:color w:val="auto"/>
                <w:lang w:val="es-ES_tradnl"/>
              </w:rPr>
              <w:t xml:space="preserve">Solidity Programming Essentials. A </w:t>
            </w:r>
            <w:r w:rsidR="004946ED" w:rsidRPr="002306F1">
              <w:rPr>
                <w:i/>
                <w:color w:val="auto"/>
                <w:lang w:val="es-ES_tradnl"/>
              </w:rPr>
              <w:t>beginner's guide to build Smart</w:t>
            </w:r>
            <w:r w:rsidRPr="002306F1">
              <w:rPr>
                <w:i/>
                <w:color w:val="auto"/>
                <w:lang w:val="es-ES_tradnl"/>
              </w:rPr>
              <w:t>contracts for Ethereum and blockchain</w:t>
            </w:r>
            <w:r w:rsidRPr="002306F1">
              <w:rPr>
                <w:color w:val="auto"/>
                <w:lang w:val="es-ES_tradnl"/>
              </w:rPr>
              <w:t>. UK: Packt Publishing.</w:t>
            </w:r>
          </w:p>
        </w:tc>
      </w:tr>
      <w:tr w:rsidR="004669BB" w:rsidRPr="002306F1" w14:paraId="403CEA8E" w14:textId="77777777" w:rsidTr="00DA0AE1">
        <w:tc>
          <w:tcPr>
            <w:tcW w:w="9060" w:type="dxa"/>
          </w:tcPr>
          <w:p w14:paraId="11247F86" w14:textId="75015515" w:rsidR="004669BB" w:rsidRPr="002306F1" w:rsidRDefault="004669BB" w:rsidP="00291780">
            <w:pPr>
              <w:spacing w:line="360" w:lineRule="auto"/>
              <w:rPr>
                <w:color w:val="auto"/>
                <w:lang w:val="es-ES_tradnl"/>
              </w:rPr>
            </w:pPr>
            <w:r w:rsidRPr="002306F1">
              <w:rPr>
                <w:color w:val="auto"/>
                <w:lang w:val="es-ES_tradnl"/>
              </w:rPr>
              <w:t xml:space="preserve">Somerville, Ian (2009). </w:t>
            </w:r>
            <w:r w:rsidRPr="002306F1">
              <w:rPr>
                <w:i/>
                <w:color w:val="auto"/>
                <w:lang w:val="es-ES_tradnl"/>
              </w:rPr>
              <w:t>Ingeniería de Software</w:t>
            </w:r>
            <w:r w:rsidRPr="002306F1">
              <w:rPr>
                <w:color w:val="auto"/>
                <w:lang w:val="es-ES_tradnl"/>
              </w:rPr>
              <w:t>. México: Pearson educación</w:t>
            </w:r>
            <w:r w:rsidR="007F4050" w:rsidRPr="002306F1">
              <w:rPr>
                <w:color w:val="auto"/>
                <w:lang w:val="es-ES_tradnl"/>
              </w:rPr>
              <w:t>.</w:t>
            </w:r>
          </w:p>
        </w:tc>
      </w:tr>
      <w:tr w:rsidR="00473A4D" w:rsidRPr="002306F1" w14:paraId="462B9560" w14:textId="77777777" w:rsidTr="00DA0AE1">
        <w:tc>
          <w:tcPr>
            <w:tcW w:w="9060" w:type="dxa"/>
          </w:tcPr>
          <w:p w14:paraId="7561DB6B" w14:textId="3D70B304" w:rsidR="00A630E2" w:rsidRPr="002306F1" w:rsidRDefault="00473A4D" w:rsidP="00291780">
            <w:pPr>
              <w:spacing w:line="360" w:lineRule="auto"/>
              <w:rPr>
                <w:color w:val="auto"/>
                <w:lang w:val="es-ES_tradnl"/>
              </w:rPr>
            </w:pPr>
            <w:r w:rsidRPr="002306F1">
              <w:rPr>
                <w:color w:val="auto"/>
                <w:lang w:val="es-ES_tradnl"/>
              </w:rPr>
              <w:t xml:space="preserve">Venter, Ryan (2016). </w:t>
            </w:r>
            <w:r w:rsidRPr="002306F1">
              <w:rPr>
                <w:i/>
                <w:color w:val="auto"/>
                <w:lang w:val="es-ES_tradnl"/>
              </w:rPr>
              <w:t>The Modern Ethereum</w:t>
            </w:r>
            <w:r w:rsidR="00DD07D7" w:rsidRPr="002306F1">
              <w:rPr>
                <w:color w:val="auto"/>
                <w:lang w:val="es-ES_tradnl"/>
              </w:rPr>
              <w:t>. UK: Amazon Media EU S.à r.l.</w:t>
            </w:r>
          </w:p>
        </w:tc>
      </w:tr>
    </w:tbl>
    <w:p w14:paraId="06DAC402" w14:textId="2FFE0897" w:rsidR="004669BB" w:rsidRPr="002306F1" w:rsidRDefault="004669BB" w:rsidP="008C38E6">
      <w:pPr>
        <w:rPr>
          <w:lang w:val="es-ES_tradnl"/>
        </w:rPr>
      </w:pPr>
    </w:p>
    <w:p w14:paraId="3F9C57D5" w14:textId="02760A0E" w:rsidR="00C51980" w:rsidRPr="002306F1" w:rsidRDefault="00C51980">
      <w:pPr>
        <w:jc w:val="left"/>
        <w:rPr>
          <w:lang w:val="es-ES_tradnl"/>
        </w:rPr>
      </w:pPr>
      <w:r w:rsidRPr="002306F1">
        <w:rPr>
          <w:lang w:val="es-ES_tradnl"/>
        </w:rPr>
        <w:br w:type="page"/>
      </w:r>
    </w:p>
    <w:p w14:paraId="056C78E8" w14:textId="77777777" w:rsidR="004669BB" w:rsidRPr="002306F1" w:rsidRDefault="004669BB">
      <w:pPr>
        <w:jc w:val="left"/>
        <w:rPr>
          <w:lang w:val="es-ES_tradnl"/>
        </w:rPr>
      </w:pPr>
    </w:p>
    <w:p w14:paraId="7667A641" w14:textId="77777777" w:rsidR="00C22AD4" w:rsidRPr="002306F1" w:rsidRDefault="00C22AD4" w:rsidP="008E7DEC">
      <w:pPr>
        <w:pStyle w:val="Ttulo1"/>
        <w:ind w:left="567" w:hanging="567"/>
      </w:pPr>
      <w:bookmarkStart w:id="722" w:name="_Toc19108459"/>
      <w:r w:rsidRPr="002306F1">
        <w:t>Glosario de términos</w:t>
      </w:r>
      <w:bookmarkEnd w:id="722"/>
    </w:p>
    <w:p w14:paraId="56306C90" w14:textId="77777777" w:rsidR="00422245" w:rsidRPr="002306F1" w:rsidRDefault="00422245" w:rsidP="00C22AD4">
      <w:pPr>
        <w:pStyle w:val="Textoindependiente"/>
        <w:spacing w:before="1" w:line="360" w:lineRule="auto"/>
        <w:jc w:val="both"/>
        <w:rPr>
          <w:b/>
          <w:sz w:val="22"/>
          <w:lang w:val="es-ES_tradnl"/>
        </w:rPr>
      </w:pPr>
    </w:p>
    <w:p w14:paraId="5A73B268" w14:textId="77777777" w:rsidR="00C51980" w:rsidRPr="002306F1" w:rsidRDefault="00C51980" w:rsidP="00C22AD4">
      <w:pPr>
        <w:pStyle w:val="Textoindependiente"/>
        <w:spacing w:before="1" w:line="360" w:lineRule="auto"/>
        <w:jc w:val="both"/>
        <w:rPr>
          <w:b/>
          <w:sz w:val="22"/>
          <w:lang w:val="es-ES_tradnl"/>
        </w:rPr>
        <w:sectPr w:rsidR="00C51980" w:rsidRPr="002306F1" w:rsidSect="00F96C66">
          <w:headerReference w:type="even" r:id="rId201"/>
          <w:footerReference w:type="default" r:id="rId202"/>
          <w:headerReference w:type="first" r:id="rId203"/>
          <w:type w:val="nextColumn"/>
          <w:pgSz w:w="11906" w:h="16838"/>
          <w:pgMar w:top="1418" w:right="851" w:bottom="1418" w:left="1985" w:header="284" w:footer="266" w:gutter="0"/>
          <w:cols w:space="708"/>
          <w:docGrid w:linePitch="360"/>
        </w:sectPr>
      </w:pPr>
    </w:p>
    <w:p w14:paraId="0C64040D"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A</w:t>
      </w:r>
    </w:p>
    <w:p w14:paraId="2B3246A6" w14:textId="4E87DECB" w:rsidR="00803778" w:rsidRDefault="00803778" w:rsidP="00C46BD1">
      <w:pPr>
        <w:pStyle w:val="Textoindependiente"/>
        <w:spacing w:before="1" w:line="360" w:lineRule="auto"/>
        <w:ind w:left="284"/>
        <w:jc w:val="both"/>
        <w:rPr>
          <w:sz w:val="22"/>
          <w:szCs w:val="22"/>
          <w:lang w:val="es-ES_tradnl"/>
        </w:rPr>
      </w:pPr>
      <w:r>
        <w:rPr>
          <w:sz w:val="22"/>
          <w:szCs w:val="22"/>
          <w:lang w:val="es-ES_tradnl"/>
        </w:rPr>
        <w:t>AEPD</w:t>
      </w:r>
    </w:p>
    <w:p w14:paraId="45CD132E" w14:textId="77777777" w:rsidR="00803778" w:rsidRDefault="00803778" w:rsidP="00803778">
      <w:pPr>
        <w:pStyle w:val="Textoindependiente"/>
        <w:tabs>
          <w:tab w:val="right" w:pos="4253"/>
        </w:tabs>
        <w:spacing w:before="1" w:line="360" w:lineRule="auto"/>
        <w:ind w:left="284"/>
        <w:jc w:val="both"/>
        <w:rPr>
          <w:sz w:val="22"/>
          <w:szCs w:val="22"/>
          <w:lang w:val="es-ES_tradnl"/>
        </w:rPr>
      </w:pPr>
      <w:r>
        <w:rPr>
          <w:sz w:val="22"/>
          <w:szCs w:val="22"/>
          <w:lang w:val="es-ES_tradnl"/>
        </w:rPr>
        <w:t>Agencia Española de Protección</w:t>
      </w:r>
    </w:p>
    <w:p w14:paraId="42CD06BA" w14:textId="31722AE4" w:rsidR="00803778" w:rsidRDefault="00803778" w:rsidP="00803778">
      <w:pPr>
        <w:pStyle w:val="Textoindependiente"/>
        <w:tabs>
          <w:tab w:val="right" w:pos="4253"/>
        </w:tabs>
        <w:spacing w:before="1" w:after="240" w:line="360" w:lineRule="auto"/>
        <w:ind w:left="284"/>
        <w:jc w:val="both"/>
        <w:rPr>
          <w:sz w:val="22"/>
          <w:szCs w:val="22"/>
          <w:lang w:val="es-ES_tradnl"/>
        </w:rPr>
      </w:pPr>
      <w:r>
        <w:rPr>
          <w:sz w:val="22"/>
          <w:szCs w:val="22"/>
          <w:lang w:val="es-ES_tradnl"/>
        </w:rPr>
        <w:t>de Datos</w:t>
      </w:r>
      <w:r w:rsidRPr="00803778">
        <w:rPr>
          <w:sz w:val="22"/>
          <w:szCs w:val="22"/>
          <w:u w:val="dotted"/>
          <w:lang w:val="es-ES_tradnl"/>
        </w:rPr>
        <w:tab/>
      </w:r>
      <w:r>
        <w:rPr>
          <w:sz w:val="22"/>
          <w:szCs w:val="22"/>
          <w:lang w:val="es-ES_tradnl"/>
        </w:rPr>
        <w:t xml:space="preserve">86 </w:t>
      </w:r>
    </w:p>
    <w:p w14:paraId="7CC0608D" w14:textId="22A1F558" w:rsidR="00C46BD1"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API</w:t>
      </w:r>
    </w:p>
    <w:p w14:paraId="7B450A1D" w14:textId="1918F056" w:rsidR="00C46BD1" w:rsidRPr="002306F1" w:rsidRDefault="00C46BD1" w:rsidP="00C46BD1">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Application Program Interface</w:t>
      </w:r>
      <w:r w:rsidRPr="002306F1">
        <w:rPr>
          <w:sz w:val="22"/>
          <w:szCs w:val="22"/>
          <w:u w:val="dotted"/>
          <w:lang w:val="es-ES_tradnl"/>
        </w:rPr>
        <w:tab/>
      </w:r>
      <w:r w:rsidR="00803778">
        <w:rPr>
          <w:sz w:val="22"/>
          <w:szCs w:val="22"/>
          <w:lang w:val="es-ES_tradnl"/>
        </w:rPr>
        <w:t>1</w:t>
      </w:r>
      <w:r w:rsidRPr="002306F1">
        <w:rPr>
          <w:sz w:val="22"/>
          <w:szCs w:val="22"/>
          <w:lang w:val="es-ES_tradnl"/>
        </w:rPr>
        <w:t xml:space="preserve">, </w:t>
      </w:r>
      <w:r w:rsidR="00803778">
        <w:rPr>
          <w:sz w:val="22"/>
          <w:szCs w:val="22"/>
          <w:lang w:val="es-ES_tradnl"/>
        </w:rPr>
        <w:t>14</w:t>
      </w:r>
      <w:r w:rsidRPr="002306F1">
        <w:rPr>
          <w:sz w:val="22"/>
          <w:szCs w:val="22"/>
          <w:lang w:val="es-ES_tradnl"/>
        </w:rPr>
        <w:t xml:space="preserve">, </w:t>
      </w:r>
      <w:r w:rsidR="00803778">
        <w:rPr>
          <w:sz w:val="22"/>
          <w:szCs w:val="22"/>
          <w:lang w:val="es-ES_tradnl"/>
        </w:rPr>
        <w:t>59</w:t>
      </w:r>
    </w:p>
    <w:p w14:paraId="73FC10C1" w14:textId="6E372A1B" w:rsidR="00C51980" w:rsidRPr="002306F1" w:rsidRDefault="00803778" w:rsidP="00C46BD1">
      <w:pPr>
        <w:pStyle w:val="Textoindependiente"/>
        <w:tabs>
          <w:tab w:val="right" w:pos="4253"/>
        </w:tabs>
        <w:spacing w:before="1" w:after="240" w:line="360" w:lineRule="auto"/>
        <w:ind w:left="284"/>
        <w:jc w:val="both"/>
        <w:rPr>
          <w:sz w:val="22"/>
          <w:szCs w:val="22"/>
          <w:lang w:val="es-ES_tradnl"/>
        </w:rPr>
      </w:pPr>
      <w:r>
        <w:rPr>
          <w:sz w:val="22"/>
          <w:szCs w:val="22"/>
          <w:lang w:val="es-ES_tradnl"/>
        </w:rPr>
        <w:t>62</w:t>
      </w:r>
    </w:p>
    <w:p w14:paraId="6B0B1D0C" w14:textId="27034DBC"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B</w:t>
      </w:r>
    </w:p>
    <w:p w14:paraId="246636D8"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C</w:t>
      </w:r>
    </w:p>
    <w:p w14:paraId="7D17576B" w14:textId="216328ED" w:rsidR="001D1DCA" w:rsidRPr="002306F1" w:rsidRDefault="001D1DCA" w:rsidP="00C51980">
      <w:pPr>
        <w:pStyle w:val="Textoindependiente"/>
        <w:spacing w:before="1" w:line="360" w:lineRule="auto"/>
        <w:ind w:left="284"/>
        <w:jc w:val="both"/>
        <w:rPr>
          <w:sz w:val="22"/>
          <w:szCs w:val="22"/>
          <w:lang w:val="es-ES_tradnl"/>
        </w:rPr>
      </w:pPr>
      <w:r w:rsidRPr="002306F1">
        <w:rPr>
          <w:sz w:val="22"/>
          <w:szCs w:val="22"/>
          <w:lang w:val="es-ES_tradnl"/>
        </w:rPr>
        <w:t>CCAA</w:t>
      </w:r>
    </w:p>
    <w:p w14:paraId="0381B0AA" w14:textId="49D3A920" w:rsidR="001D1DCA" w:rsidRPr="002306F1" w:rsidRDefault="001D1DCA"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Comunidades Autónomas</w:t>
      </w:r>
      <w:r w:rsidRPr="002306F1">
        <w:rPr>
          <w:sz w:val="22"/>
          <w:szCs w:val="22"/>
          <w:u w:val="dotted"/>
          <w:lang w:val="es-ES_tradnl"/>
        </w:rPr>
        <w:tab/>
      </w:r>
      <w:r w:rsidR="003D5110">
        <w:rPr>
          <w:sz w:val="22"/>
          <w:szCs w:val="22"/>
          <w:lang w:val="es-ES_tradnl"/>
        </w:rPr>
        <w:t>10</w:t>
      </w:r>
    </w:p>
    <w:p w14:paraId="2AB022EA" w14:textId="5D0371B3" w:rsidR="00F46AB7" w:rsidRPr="002306F1" w:rsidRDefault="00F46AB7" w:rsidP="00F46AB7">
      <w:pPr>
        <w:pStyle w:val="Textoindependiente"/>
        <w:spacing w:before="1" w:line="360" w:lineRule="auto"/>
        <w:ind w:left="284"/>
        <w:jc w:val="both"/>
        <w:rPr>
          <w:sz w:val="22"/>
          <w:szCs w:val="22"/>
          <w:lang w:val="es-ES_tradnl"/>
        </w:rPr>
      </w:pPr>
      <w:r w:rsidRPr="002306F1">
        <w:rPr>
          <w:sz w:val="22"/>
          <w:szCs w:val="22"/>
          <w:lang w:val="es-ES_tradnl"/>
        </w:rPr>
        <w:t>CDN</w:t>
      </w:r>
    </w:p>
    <w:p w14:paraId="6FFD21B8" w14:textId="7B5464A7"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Content Delivery Network</w:t>
      </w:r>
      <w:r w:rsidRPr="002306F1">
        <w:rPr>
          <w:sz w:val="22"/>
          <w:szCs w:val="22"/>
          <w:u w:val="dotted"/>
          <w:lang w:val="es-ES_tradnl"/>
        </w:rPr>
        <w:tab/>
      </w:r>
      <w:r w:rsidRPr="002306F1">
        <w:rPr>
          <w:sz w:val="22"/>
          <w:szCs w:val="22"/>
          <w:lang w:val="es-ES_tradnl"/>
        </w:rPr>
        <w:t>63</w:t>
      </w:r>
    </w:p>
    <w:p w14:paraId="2E9349B0" w14:textId="4A1DA710" w:rsidR="00F46AB7" w:rsidRPr="002306F1" w:rsidRDefault="003D5110" w:rsidP="00F46AB7">
      <w:pPr>
        <w:pStyle w:val="Textoindependiente"/>
        <w:spacing w:before="1" w:line="360" w:lineRule="auto"/>
        <w:ind w:left="284"/>
        <w:jc w:val="both"/>
        <w:rPr>
          <w:sz w:val="22"/>
          <w:szCs w:val="22"/>
          <w:lang w:val="es-ES_tradnl"/>
        </w:rPr>
      </w:pPr>
      <w:r>
        <w:rPr>
          <w:sz w:val="22"/>
          <w:szCs w:val="22"/>
          <w:lang w:val="es-ES_tradnl"/>
        </w:rPr>
        <w:t>CSSWG</w:t>
      </w:r>
    </w:p>
    <w:p w14:paraId="56B05008" w14:textId="6CC47160"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CSS Working Group</w:t>
      </w:r>
      <w:r w:rsidRPr="002306F1">
        <w:rPr>
          <w:sz w:val="22"/>
          <w:szCs w:val="22"/>
          <w:u w:val="dotted"/>
          <w:lang w:val="es-ES_tradnl"/>
        </w:rPr>
        <w:tab/>
      </w:r>
      <w:r w:rsidR="003D5110">
        <w:rPr>
          <w:sz w:val="22"/>
          <w:szCs w:val="22"/>
          <w:lang w:val="es-ES_tradnl"/>
        </w:rPr>
        <w:t>77</w:t>
      </w:r>
    </w:p>
    <w:p w14:paraId="0052BC16"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CSS3</w:t>
      </w:r>
    </w:p>
    <w:p w14:paraId="6AC35E2B" w14:textId="6BBD11FA" w:rsidR="00C51980" w:rsidRPr="002306F1" w:rsidRDefault="00C51980" w:rsidP="005B6F6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Cascade Style Sheet ver.3</w:t>
      </w:r>
      <w:r w:rsidRPr="002306F1">
        <w:rPr>
          <w:sz w:val="22"/>
          <w:szCs w:val="22"/>
          <w:u w:val="dotted"/>
          <w:lang w:val="es-ES_tradnl"/>
        </w:rPr>
        <w:tab/>
      </w:r>
      <w:r w:rsidR="00415C26" w:rsidRPr="00415C26">
        <w:rPr>
          <w:sz w:val="22"/>
          <w:szCs w:val="22"/>
          <w:lang w:val="es-ES_tradnl"/>
        </w:rPr>
        <w:t>26, 7</w:t>
      </w:r>
      <w:r w:rsidR="005B6F6B" w:rsidRPr="00415C26">
        <w:rPr>
          <w:sz w:val="22"/>
          <w:szCs w:val="22"/>
          <w:lang w:val="es-ES_tradnl"/>
        </w:rPr>
        <w:t>7</w:t>
      </w:r>
    </w:p>
    <w:p w14:paraId="64008A8C"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D</w:t>
      </w:r>
    </w:p>
    <w:p w14:paraId="609ADC1A" w14:textId="3EE5DD0E" w:rsidR="00143CD8" w:rsidRPr="002306F1" w:rsidRDefault="00143CD8" w:rsidP="00143CD8">
      <w:pPr>
        <w:pStyle w:val="Textoindependiente"/>
        <w:spacing w:before="1" w:line="360" w:lineRule="auto"/>
        <w:ind w:left="284"/>
        <w:jc w:val="both"/>
        <w:rPr>
          <w:sz w:val="22"/>
          <w:szCs w:val="22"/>
          <w:lang w:val="es-ES_tradnl"/>
        </w:rPr>
      </w:pPr>
      <w:r w:rsidRPr="002306F1">
        <w:rPr>
          <w:sz w:val="22"/>
          <w:szCs w:val="22"/>
          <w:lang w:val="es-ES_tradnl"/>
        </w:rPr>
        <w:t>DNI</w:t>
      </w:r>
    </w:p>
    <w:p w14:paraId="71CF17B8" w14:textId="77777777" w:rsidR="00415C26" w:rsidRDefault="00143CD8" w:rsidP="00415C2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Documento nacional de</w:t>
      </w:r>
    </w:p>
    <w:p w14:paraId="03D003BD" w14:textId="741DAC91" w:rsidR="00C51980" w:rsidRPr="002306F1" w:rsidRDefault="00415C26"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Identidad</w:t>
      </w:r>
      <w:r w:rsidR="00143CD8" w:rsidRPr="002306F1">
        <w:rPr>
          <w:sz w:val="22"/>
          <w:szCs w:val="22"/>
          <w:u w:val="dotted"/>
          <w:lang w:val="es-ES_tradnl"/>
        </w:rPr>
        <w:tab/>
      </w:r>
      <w:r>
        <w:rPr>
          <w:sz w:val="22"/>
          <w:szCs w:val="22"/>
          <w:lang w:val="es-ES_tradnl"/>
        </w:rPr>
        <w:t>10, 25</w:t>
      </w:r>
    </w:p>
    <w:p w14:paraId="5E2C2C3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E</w:t>
      </w:r>
    </w:p>
    <w:p w14:paraId="5FA85F6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ECMA</w:t>
      </w:r>
    </w:p>
    <w:p w14:paraId="5960686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 xml:space="preserve">European Computer Manufactures </w:t>
      </w:r>
    </w:p>
    <w:p w14:paraId="62911E0A" w14:textId="2E4F5F72" w:rsidR="00C51980" w:rsidRPr="002306F1" w:rsidRDefault="00C51980" w:rsidP="00143CD8">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Association</w:t>
      </w:r>
      <w:r w:rsidRPr="002306F1">
        <w:rPr>
          <w:sz w:val="22"/>
          <w:szCs w:val="22"/>
          <w:u w:val="dotted"/>
          <w:lang w:val="es-ES_tradnl"/>
        </w:rPr>
        <w:tab/>
      </w:r>
      <w:r w:rsidR="00415C26" w:rsidRPr="00415C26">
        <w:rPr>
          <w:sz w:val="22"/>
          <w:szCs w:val="22"/>
          <w:lang w:val="es-ES_tradnl"/>
        </w:rPr>
        <w:t>26</w:t>
      </w:r>
    </w:p>
    <w:p w14:paraId="7EAC27E6" w14:textId="2FB12B16" w:rsidR="00537CEB" w:rsidRPr="002306F1" w:rsidRDefault="00537CEB" w:rsidP="00C51980">
      <w:pPr>
        <w:pStyle w:val="Textoindependiente"/>
        <w:tabs>
          <w:tab w:val="right" w:pos="4395"/>
        </w:tabs>
        <w:spacing w:before="1" w:line="360" w:lineRule="auto"/>
        <w:ind w:left="284"/>
        <w:jc w:val="both"/>
        <w:rPr>
          <w:sz w:val="22"/>
          <w:szCs w:val="22"/>
          <w:lang w:val="es-ES_tradnl"/>
        </w:rPr>
      </w:pPr>
      <w:r w:rsidRPr="002306F1">
        <w:rPr>
          <w:sz w:val="22"/>
          <w:szCs w:val="22"/>
          <w:lang w:val="es-ES_tradnl"/>
        </w:rPr>
        <w:t>ETH</w:t>
      </w:r>
    </w:p>
    <w:p w14:paraId="2D83ADD9" w14:textId="07875A68" w:rsidR="00537CEB" w:rsidRDefault="00537CEB" w:rsidP="00415C2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Ethers</w:t>
      </w:r>
      <w:r w:rsidRPr="002306F1">
        <w:rPr>
          <w:sz w:val="22"/>
          <w:szCs w:val="22"/>
          <w:u w:val="dotted"/>
          <w:lang w:val="es-ES_tradnl"/>
        </w:rPr>
        <w:tab/>
      </w:r>
      <w:r w:rsidR="00415C26" w:rsidRPr="00415C26">
        <w:rPr>
          <w:sz w:val="22"/>
          <w:szCs w:val="22"/>
          <w:lang w:val="es-ES_tradnl"/>
        </w:rPr>
        <w:t>7</w:t>
      </w:r>
      <w:r w:rsidR="0077761D">
        <w:rPr>
          <w:sz w:val="22"/>
          <w:szCs w:val="22"/>
          <w:lang w:val="es-ES_tradnl"/>
        </w:rPr>
        <w:t>, 25</w:t>
      </w:r>
    </w:p>
    <w:p w14:paraId="6EA3FC01" w14:textId="5412B09A" w:rsidR="0077761D" w:rsidRDefault="0077761D" w:rsidP="00415C26">
      <w:pPr>
        <w:pStyle w:val="Textoindependiente"/>
        <w:tabs>
          <w:tab w:val="right" w:pos="4253"/>
        </w:tabs>
        <w:spacing w:before="1" w:line="360" w:lineRule="auto"/>
        <w:ind w:left="284"/>
        <w:jc w:val="both"/>
        <w:rPr>
          <w:sz w:val="22"/>
          <w:szCs w:val="22"/>
          <w:lang w:val="es-ES_tradnl"/>
        </w:rPr>
      </w:pPr>
      <w:r>
        <w:rPr>
          <w:sz w:val="22"/>
          <w:szCs w:val="22"/>
          <w:lang w:val="es-ES_tradnl"/>
        </w:rPr>
        <w:t>30, 33, 37, 38, 46, 70, 71, 72, 85</w:t>
      </w:r>
    </w:p>
    <w:p w14:paraId="05FBCBC1" w14:textId="77777777" w:rsidR="00415C26" w:rsidRPr="002306F1" w:rsidRDefault="00415C26" w:rsidP="00415C26">
      <w:pPr>
        <w:pStyle w:val="Textoindependiente"/>
        <w:tabs>
          <w:tab w:val="right" w:pos="4253"/>
        </w:tabs>
        <w:spacing w:before="1" w:line="360" w:lineRule="auto"/>
        <w:ind w:left="284"/>
        <w:jc w:val="both"/>
        <w:rPr>
          <w:sz w:val="22"/>
          <w:szCs w:val="22"/>
          <w:lang w:val="es-ES_tradnl"/>
        </w:rPr>
      </w:pPr>
    </w:p>
    <w:p w14:paraId="743A467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F</w:t>
      </w:r>
    </w:p>
    <w:p w14:paraId="7AAD2A99" w14:textId="3EF47669" w:rsidR="00C51980" w:rsidRPr="002306F1" w:rsidRDefault="004B469C" w:rsidP="004B469C">
      <w:pPr>
        <w:pStyle w:val="Textoindependiente"/>
        <w:spacing w:before="1" w:line="360" w:lineRule="auto"/>
        <w:ind w:left="284"/>
        <w:jc w:val="both"/>
        <w:rPr>
          <w:sz w:val="22"/>
          <w:szCs w:val="22"/>
          <w:lang w:val="es-ES_tradnl"/>
        </w:rPr>
      </w:pPr>
      <w:r w:rsidRPr="002306F1">
        <w:rPr>
          <w:sz w:val="22"/>
          <w:szCs w:val="22"/>
          <w:lang w:val="es-ES_tradnl"/>
        </w:rPr>
        <w:t>FR</w:t>
      </w:r>
      <w:r w:rsidR="008353F4" w:rsidRPr="002306F1">
        <w:rPr>
          <w:sz w:val="22"/>
          <w:szCs w:val="22"/>
          <w:lang w:val="es-ES_tradnl"/>
        </w:rPr>
        <w:t>Q</w:t>
      </w:r>
    </w:p>
    <w:p w14:paraId="29DA37B3" w14:textId="77777777" w:rsidR="00415C26" w:rsidRDefault="004B469C" w:rsidP="00415C2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Functional Requirement</w:t>
      </w:r>
      <w:r w:rsidR="008353F4" w:rsidRPr="002306F1">
        <w:rPr>
          <w:sz w:val="22"/>
          <w:szCs w:val="22"/>
          <w:u w:val="dotted"/>
          <w:lang w:val="es-ES_tradnl"/>
        </w:rPr>
        <w:tab/>
      </w:r>
      <w:r w:rsidR="00415C26">
        <w:rPr>
          <w:sz w:val="22"/>
          <w:szCs w:val="22"/>
          <w:lang w:val="es-ES_tradnl"/>
        </w:rPr>
        <w:t>32</w:t>
      </w:r>
      <w:r w:rsidR="008353F4" w:rsidRPr="002306F1">
        <w:rPr>
          <w:sz w:val="22"/>
          <w:szCs w:val="22"/>
          <w:lang w:val="es-ES_tradnl"/>
        </w:rPr>
        <w:t xml:space="preserve">, </w:t>
      </w:r>
      <w:r w:rsidR="00415C26">
        <w:rPr>
          <w:sz w:val="22"/>
          <w:szCs w:val="22"/>
          <w:lang w:val="es-ES_tradnl"/>
        </w:rPr>
        <w:t>35, 36,</w:t>
      </w:r>
    </w:p>
    <w:p w14:paraId="55555D40" w14:textId="5904C45E" w:rsidR="008353F4" w:rsidRPr="002306F1" w:rsidRDefault="00415C26" w:rsidP="00415C26">
      <w:pPr>
        <w:pStyle w:val="Textoindependiente"/>
        <w:tabs>
          <w:tab w:val="right" w:pos="4253"/>
        </w:tabs>
        <w:spacing w:before="1" w:line="360" w:lineRule="auto"/>
        <w:ind w:left="284"/>
        <w:jc w:val="both"/>
        <w:rPr>
          <w:sz w:val="22"/>
          <w:szCs w:val="22"/>
          <w:lang w:val="es-ES_tradnl"/>
        </w:rPr>
      </w:pPr>
      <w:r>
        <w:rPr>
          <w:sz w:val="22"/>
          <w:szCs w:val="22"/>
          <w:lang w:val="es-ES_tradnl"/>
        </w:rPr>
        <w:t>37, 38, 39, 45, 66, 67, 72</w:t>
      </w:r>
    </w:p>
    <w:p w14:paraId="4C5E03C4" w14:textId="09DA9CC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G</w:t>
      </w:r>
    </w:p>
    <w:p w14:paraId="4DC3568F"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H</w:t>
      </w:r>
    </w:p>
    <w:p w14:paraId="59DC9C6A"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HTML5</w:t>
      </w:r>
    </w:p>
    <w:p w14:paraId="7F6980FF" w14:textId="16AB7CD5" w:rsidR="00C51980" w:rsidRDefault="00C51980" w:rsidP="00A24827">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Hiper Text Markup Language</w:t>
      </w:r>
      <w:r w:rsidRPr="00A24827">
        <w:rPr>
          <w:sz w:val="22"/>
          <w:szCs w:val="22"/>
          <w:u w:val="dotted"/>
          <w:lang w:val="es-ES_tradnl"/>
        </w:rPr>
        <w:tab/>
      </w:r>
      <w:r w:rsidR="00A24827">
        <w:rPr>
          <w:sz w:val="22"/>
          <w:szCs w:val="22"/>
          <w:lang w:val="es-ES_tradnl"/>
        </w:rPr>
        <w:t>26,</w:t>
      </w:r>
    </w:p>
    <w:p w14:paraId="3CC618A0" w14:textId="4BE0AE87" w:rsidR="00A24827" w:rsidRPr="002306F1" w:rsidRDefault="00A24827" w:rsidP="00951AA6">
      <w:pPr>
        <w:pStyle w:val="Textoindependiente"/>
        <w:tabs>
          <w:tab w:val="right" w:pos="4253"/>
        </w:tabs>
        <w:spacing w:before="1" w:after="240" w:line="360" w:lineRule="auto"/>
        <w:ind w:left="284"/>
        <w:jc w:val="both"/>
        <w:rPr>
          <w:sz w:val="22"/>
          <w:szCs w:val="22"/>
          <w:lang w:val="es-ES_tradnl"/>
        </w:rPr>
      </w:pPr>
      <w:r>
        <w:rPr>
          <w:sz w:val="22"/>
          <w:szCs w:val="22"/>
          <w:lang w:val="es-ES_tradnl"/>
        </w:rPr>
        <w:t>67, 70</w:t>
      </w:r>
    </w:p>
    <w:p w14:paraId="0DDA6608" w14:textId="49A42F50" w:rsidR="00AF627C" w:rsidRPr="002306F1" w:rsidRDefault="00AF627C" w:rsidP="00AF627C">
      <w:pPr>
        <w:pStyle w:val="Textoindependiente"/>
        <w:spacing w:before="1" w:line="360" w:lineRule="auto"/>
        <w:ind w:left="284"/>
        <w:jc w:val="both"/>
        <w:rPr>
          <w:sz w:val="22"/>
          <w:szCs w:val="22"/>
          <w:lang w:val="es-ES_tradnl"/>
        </w:rPr>
      </w:pPr>
      <w:r w:rsidRPr="002306F1">
        <w:rPr>
          <w:sz w:val="22"/>
          <w:szCs w:val="22"/>
          <w:lang w:val="es-ES_tradnl"/>
        </w:rPr>
        <w:t>http</w:t>
      </w:r>
    </w:p>
    <w:p w14:paraId="41BFB946" w14:textId="6BA2DD1C" w:rsidR="00A24827" w:rsidRPr="002306F1" w:rsidRDefault="00AF627C" w:rsidP="00A24827">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hyper text transfer protocol</w:t>
      </w:r>
      <w:r w:rsidRPr="00A24827">
        <w:rPr>
          <w:sz w:val="22"/>
          <w:szCs w:val="22"/>
          <w:u w:val="dotted"/>
          <w:lang w:val="es-ES_tradnl"/>
        </w:rPr>
        <w:tab/>
      </w:r>
      <w:r w:rsidR="00A24827">
        <w:rPr>
          <w:sz w:val="22"/>
          <w:szCs w:val="22"/>
          <w:lang w:val="es-ES_tradnl"/>
        </w:rPr>
        <w:t>62.</w:t>
      </w:r>
    </w:p>
    <w:p w14:paraId="0D86A576"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I</w:t>
      </w:r>
    </w:p>
    <w:p w14:paraId="1C47B28D" w14:textId="6C36EF5A" w:rsidR="00A86DD6" w:rsidRDefault="00A86DD6" w:rsidP="00C51980">
      <w:pPr>
        <w:pStyle w:val="Textoindependiente"/>
        <w:spacing w:before="1" w:line="360" w:lineRule="auto"/>
        <w:ind w:left="284"/>
        <w:jc w:val="both"/>
        <w:rPr>
          <w:sz w:val="22"/>
          <w:szCs w:val="22"/>
          <w:lang w:val="es-ES_tradnl"/>
        </w:rPr>
      </w:pPr>
      <w:r>
        <w:rPr>
          <w:sz w:val="22"/>
          <w:szCs w:val="22"/>
          <w:lang w:val="es-ES_tradnl"/>
        </w:rPr>
        <w:t>IDE</w:t>
      </w:r>
    </w:p>
    <w:p w14:paraId="05997C01" w14:textId="37F645DF" w:rsidR="00A86DD6" w:rsidRDefault="00A86DD6" w:rsidP="00C51980">
      <w:pPr>
        <w:pStyle w:val="Textoindependiente"/>
        <w:spacing w:before="1" w:line="360" w:lineRule="auto"/>
        <w:ind w:left="284"/>
        <w:jc w:val="both"/>
        <w:rPr>
          <w:sz w:val="22"/>
          <w:szCs w:val="22"/>
          <w:lang w:val="es-ES_tradnl"/>
        </w:rPr>
      </w:pPr>
      <w:r>
        <w:rPr>
          <w:sz w:val="22"/>
          <w:szCs w:val="22"/>
          <w:lang w:val="es-ES_tradnl"/>
        </w:rPr>
        <w:t>Integrated Development</w:t>
      </w:r>
    </w:p>
    <w:p w14:paraId="12894A5B" w14:textId="7951D712" w:rsidR="00A86DD6" w:rsidRDefault="00A86DD6" w:rsidP="00A86DD6">
      <w:pPr>
        <w:pStyle w:val="Textoindependiente"/>
        <w:tabs>
          <w:tab w:val="right" w:pos="4253"/>
        </w:tabs>
        <w:spacing w:before="1" w:after="240" w:line="360" w:lineRule="auto"/>
        <w:ind w:left="284"/>
        <w:jc w:val="both"/>
        <w:rPr>
          <w:sz w:val="22"/>
          <w:szCs w:val="22"/>
          <w:lang w:val="es-ES_tradnl"/>
        </w:rPr>
      </w:pPr>
      <w:r>
        <w:rPr>
          <w:sz w:val="22"/>
          <w:szCs w:val="22"/>
          <w:lang w:val="es-ES_tradnl"/>
        </w:rPr>
        <w:t>Environment</w:t>
      </w:r>
      <w:r w:rsidRPr="00A86DD6">
        <w:rPr>
          <w:sz w:val="22"/>
          <w:szCs w:val="22"/>
          <w:u w:val="dotted"/>
          <w:lang w:val="es-ES_tradnl"/>
        </w:rPr>
        <w:tab/>
      </w:r>
      <w:r>
        <w:rPr>
          <w:sz w:val="22"/>
          <w:szCs w:val="22"/>
          <w:lang w:val="es-ES_tradnl"/>
        </w:rPr>
        <w:t>12, 77</w:t>
      </w:r>
    </w:p>
    <w:p w14:paraId="018645DC"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IPFS</w:t>
      </w:r>
    </w:p>
    <w:p w14:paraId="4F7CE1F2" w14:textId="77777777" w:rsidR="00415BBB" w:rsidRDefault="00C51980" w:rsidP="00143CD8">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Inter Planetary File System</w:t>
      </w:r>
      <w:r w:rsidRPr="002306F1">
        <w:rPr>
          <w:sz w:val="22"/>
          <w:szCs w:val="22"/>
          <w:u w:val="dotted"/>
          <w:lang w:val="es-ES_tradnl"/>
        </w:rPr>
        <w:tab/>
      </w:r>
      <w:r w:rsidRPr="002306F1">
        <w:rPr>
          <w:sz w:val="22"/>
          <w:szCs w:val="22"/>
          <w:lang w:val="es-ES_tradnl"/>
        </w:rPr>
        <w:t>1, 2,</w:t>
      </w:r>
      <w:r w:rsidR="00415BBB">
        <w:rPr>
          <w:sz w:val="22"/>
          <w:szCs w:val="22"/>
          <w:lang w:val="es-ES_tradnl"/>
        </w:rPr>
        <w:t xml:space="preserve"> 3,</w:t>
      </w:r>
    </w:p>
    <w:p w14:paraId="10F980A7" w14:textId="1AF00337" w:rsidR="00C51980" w:rsidRDefault="00F6367E" w:rsidP="00F6367E">
      <w:pPr>
        <w:pStyle w:val="Textoindependiente"/>
        <w:tabs>
          <w:tab w:val="right" w:pos="4253"/>
        </w:tabs>
        <w:spacing w:before="1" w:line="360" w:lineRule="auto"/>
        <w:ind w:left="284"/>
        <w:jc w:val="both"/>
        <w:rPr>
          <w:sz w:val="22"/>
          <w:szCs w:val="22"/>
          <w:lang w:val="es-ES_tradnl"/>
        </w:rPr>
      </w:pPr>
      <w:r>
        <w:rPr>
          <w:sz w:val="22"/>
          <w:szCs w:val="22"/>
          <w:lang w:val="es-ES_tradnl"/>
        </w:rPr>
        <w:t xml:space="preserve">5, 12, </w:t>
      </w:r>
      <w:r w:rsidR="00C51980" w:rsidRPr="002306F1">
        <w:rPr>
          <w:sz w:val="22"/>
          <w:szCs w:val="22"/>
          <w:lang w:val="es-ES_tradnl"/>
        </w:rPr>
        <w:t>14,</w:t>
      </w:r>
      <w:r>
        <w:rPr>
          <w:sz w:val="22"/>
          <w:szCs w:val="22"/>
          <w:lang w:val="es-ES_tradnl"/>
        </w:rPr>
        <w:t xml:space="preserve"> 20, 23, 25, 27, 46, 48, 51, 55, 56,</w:t>
      </w:r>
    </w:p>
    <w:p w14:paraId="325FA955" w14:textId="04B80696" w:rsidR="00F6367E" w:rsidRPr="002306F1" w:rsidRDefault="00F6367E" w:rsidP="00F6367E">
      <w:pPr>
        <w:pStyle w:val="Textoindependiente"/>
        <w:tabs>
          <w:tab w:val="right" w:pos="4253"/>
        </w:tabs>
        <w:spacing w:before="1" w:line="360" w:lineRule="auto"/>
        <w:ind w:left="284"/>
        <w:jc w:val="both"/>
        <w:rPr>
          <w:sz w:val="22"/>
          <w:szCs w:val="22"/>
          <w:lang w:val="es-ES_tradnl"/>
        </w:rPr>
      </w:pPr>
      <w:r>
        <w:rPr>
          <w:sz w:val="22"/>
          <w:szCs w:val="22"/>
          <w:lang w:val="es-ES_tradnl"/>
        </w:rPr>
        <w:t>72, 84</w:t>
      </w:r>
    </w:p>
    <w:p w14:paraId="4EC9435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J</w:t>
      </w:r>
    </w:p>
    <w:p w14:paraId="1A288F46" w14:textId="77777777" w:rsidR="00C51980" w:rsidRPr="002306F1" w:rsidRDefault="00C51980" w:rsidP="00C51980">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JSON</w:t>
      </w:r>
    </w:p>
    <w:p w14:paraId="210D3092" w14:textId="447B2CA9" w:rsidR="00C51980" w:rsidRDefault="00420E98" w:rsidP="00C51980">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t>Javas</w:t>
      </w:r>
      <w:r w:rsidR="00C51980" w:rsidRPr="002306F1">
        <w:rPr>
          <w:sz w:val="22"/>
          <w:szCs w:val="22"/>
          <w:lang w:val="es-ES_tradnl"/>
        </w:rPr>
        <w:t>cript Object Notation</w:t>
      </w:r>
      <w:r w:rsidR="00C51980" w:rsidRPr="002306F1">
        <w:rPr>
          <w:sz w:val="22"/>
          <w:szCs w:val="22"/>
          <w:u w:val="dotted"/>
          <w:lang w:val="es-ES_tradnl"/>
        </w:rPr>
        <w:tab/>
      </w:r>
      <w:r w:rsidR="00C51980" w:rsidRPr="002306F1">
        <w:rPr>
          <w:sz w:val="22"/>
          <w:szCs w:val="22"/>
          <w:lang w:val="es-ES_tradnl"/>
        </w:rPr>
        <w:t>8,</w:t>
      </w:r>
    </w:p>
    <w:p w14:paraId="120D171A" w14:textId="2CA5F046" w:rsidR="00C51980" w:rsidRDefault="00C51980" w:rsidP="00F6367E">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17, </w:t>
      </w:r>
      <w:r w:rsidR="00F6367E">
        <w:rPr>
          <w:sz w:val="22"/>
          <w:szCs w:val="22"/>
          <w:lang w:val="es-ES_tradnl"/>
        </w:rPr>
        <w:t>2</w:t>
      </w:r>
      <w:r w:rsidRPr="002306F1">
        <w:rPr>
          <w:sz w:val="22"/>
          <w:szCs w:val="22"/>
          <w:lang w:val="es-ES_tradnl"/>
        </w:rPr>
        <w:t>3,</w:t>
      </w:r>
      <w:r w:rsidR="00C3253C" w:rsidRPr="002306F1">
        <w:rPr>
          <w:sz w:val="22"/>
          <w:szCs w:val="22"/>
          <w:lang w:val="es-ES_tradnl"/>
        </w:rPr>
        <w:t xml:space="preserve"> </w:t>
      </w:r>
      <w:r w:rsidR="00F6367E">
        <w:rPr>
          <w:sz w:val="22"/>
          <w:szCs w:val="22"/>
          <w:lang w:val="es-ES_tradnl"/>
        </w:rPr>
        <w:t>2</w:t>
      </w:r>
      <w:r w:rsidRPr="002306F1">
        <w:rPr>
          <w:sz w:val="22"/>
          <w:szCs w:val="22"/>
          <w:lang w:val="es-ES_tradnl"/>
        </w:rPr>
        <w:t>5</w:t>
      </w:r>
      <w:r w:rsidR="00C3253C" w:rsidRPr="002306F1">
        <w:rPr>
          <w:sz w:val="22"/>
          <w:szCs w:val="22"/>
          <w:lang w:val="es-ES_tradnl"/>
        </w:rPr>
        <w:t>,</w:t>
      </w:r>
      <w:r w:rsidR="00F6367E">
        <w:rPr>
          <w:sz w:val="22"/>
          <w:szCs w:val="22"/>
          <w:lang w:val="es-ES_tradnl"/>
        </w:rPr>
        <w:t xml:space="preserve"> 27, 41, 43,</w:t>
      </w:r>
      <w:r w:rsidR="00C3253C" w:rsidRPr="002306F1">
        <w:rPr>
          <w:sz w:val="22"/>
          <w:szCs w:val="22"/>
          <w:lang w:val="es-ES_tradnl"/>
        </w:rPr>
        <w:t xml:space="preserve"> 49</w:t>
      </w:r>
      <w:r w:rsidR="00F6367E">
        <w:rPr>
          <w:sz w:val="22"/>
          <w:szCs w:val="22"/>
          <w:lang w:val="es-ES_tradnl"/>
        </w:rPr>
        <w:t xml:space="preserve">, 50, 51, 54, 55, </w:t>
      </w:r>
    </w:p>
    <w:p w14:paraId="753FD39C" w14:textId="077CD032" w:rsidR="00F6367E" w:rsidRPr="002306F1" w:rsidRDefault="00F6367E" w:rsidP="00951AA6">
      <w:pPr>
        <w:pStyle w:val="Textoindependiente"/>
        <w:tabs>
          <w:tab w:val="right" w:pos="4253"/>
          <w:tab w:val="right" w:pos="4534"/>
        </w:tabs>
        <w:spacing w:before="1" w:after="240" w:line="360" w:lineRule="auto"/>
        <w:ind w:left="284"/>
        <w:jc w:val="both"/>
        <w:rPr>
          <w:sz w:val="22"/>
          <w:szCs w:val="22"/>
          <w:lang w:val="es-ES_tradnl"/>
        </w:rPr>
      </w:pPr>
      <w:r>
        <w:rPr>
          <w:sz w:val="22"/>
          <w:szCs w:val="22"/>
          <w:lang w:val="es-ES_tradnl"/>
        </w:rPr>
        <w:t>60, 61, 74, 80, 81</w:t>
      </w:r>
    </w:p>
    <w:p w14:paraId="14E36131" w14:textId="11A3C0C2" w:rsidR="00420E98" w:rsidRPr="002306F1" w:rsidRDefault="00420E98" w:rsidP="00420E98">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JSX</w:t>
      </w:r>
    </w:p>
    <w:p w14:paraId="721458E8" w14:textId="576D4DBE" w:rsidR="00420E98" w:rsidRPr="002306F1" w:rsidRDefault="00420E98" w:rsidP="00951AA6">
      <w:pPr>
        <w:pStyle w:val="Textoindependiente"/>
        <w:tabs>
          <w:tab w:val="right" w:pos="4253"/>
          <w:tab w:val="right" w:pos="4534"/>
        </w:tabs>
        <w:spacing w:before="1" w:after="240" w:line="360" w:lineRule="auto"/>
        <w:ind w:left="284"/>
        <w:jc w:val="both"/>
        <w:rPr>
          <w:sz w:val="22"/>
          <w:szCs w:val="22"/>
          <w:lang w:val="es-ES_tradnl"/>
        </w:rPr>
      </w:pPr>
      <w:r w:rsidRPr="002306F1">
        <w:rPr>
          <w:sz w:val="22"/>
          <w:szCs w:val="22"/>
          <w:lang w:val="es-ES_tradnl"/>
        </w:rPr>
        <w:t>Javascript XML</w:t>
      </w:r>
      <w:r w:rsidRPr="002306F1">
        <w:rPr>
          <w:sz w:val="22"/>
          <w:szCs w:val="22"/>
          <w:u w:val="dotted"/>
          <w:lang w:val="es-ES_tradnl"/>
        </w:rPr>
        <w:tab/>
      </w:r>
      <w:r w:rsidR="00B42653" w:rsidRPr="00B42653">
        <w:rPr>
          <w:sz w:val="22"/>
          <w:szCs w:val="22"/>
          <w:lang w:val="es-ES_tradnl"/>
        </w:rPr>
        <w:t>59</w:t>
      </w:r>
    </w:p>
    <w:p w14:paraId="4774BF50" w14:textId="3F9EC27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K, L</w:t>
      </w:r>
    </w:p>
    <w:p w14:paraId="64DC370D"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M</w:t>
      </w:r>
    </w:p>
    <w:p w14:paraId="6F38E98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MVC</w:t>
      </w:r>
    </w:p>
    <w:p w14:paraId="7562D666" w14:textId="59D005DF" w:rsidR="00C51980" w:rsidRDefault="00C51980" w:rsidP="00521D3D">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lastRenderedPageBreak/>
        <w:t>Model View Controller</w:t>
      </w:r>
      <w:r w:rsidRPr="00521D3D">
        <w:rPr>
          <w:sz w:val="22"/>
          <w:szCs w:val="22"/>
          <w:u w:val="dotted"/>
          <w:lang w:val="es-ES_tradnl"/>
        </w:rPr>
        <w:tab/>
      </w:r>
      <w:r w:rsidR="00521D3D" w:rsidRPr="00521D3D">
        <w:rPr>
          <w:sz w:val="22"/>
          <w:szCs w:val="22"/>
          <w:lang w:val="es-ES_tradnl"/>
        </w:rPr>
        <w:t xml:space="preserve">5, </w:t>
      </w:r>
      <w:r w:rsidR="00521D3D">
        <w:rPr>
          <w:sz w:val="22"/>
          <w:szCs w:val="22"/>
          <w:lang w:val="es-ES_tradnl"/>
        </w:rPr>
        <w:t>2</w:t>
      </w:r>
      <w:r w:rsidRPr="002306F1">
        <w:rPr>
          <w:sz w:val="22"/>
          <w:szCs w:val="22"/>
          <w:lang w:val="es-ES_tradnl"/>
        </w:rPr>
        <w:t>7</w:t>
      </w:r>
      <w:r w:rsidR="00521D3D">
        <w:rPr>
          <w:sz w:val="22"/>
          <w:szCs w:val="22"/>
          <w:lang w:val="es-ES_tradnl"/>
        </w:rPr>
        <w:t>,</w:t>
      </w:r>
    </w:p>
    <w:p w14:paraId="4A8B3729" w14:textId="1C7E1E05" w:rsidR="00521D3D" w:rsidRPr="002306F1" w:rsidRDefault="00521D3D" w:rsidP="00951AA6">
      <w:pPr>
        <w:pStyle w:val="Textoindependiente"/>
        <w:tabs>
          <w:tab w:val="right" w:pos="4253"/>
        </w:tabs>
        <w:spacing w:before="1" w:after="240" w:line="360" w:lineRule="auto"/>
        <w:ind w:left="284"/>
        <w:jc w:val="both"/>
        <w:rPr>
          <w:sz w:val="22"/>
          <w:szCs w:val="22"/>
          <w:lang w:val="es-ES_tradnl"/>
        </w:rPr>
      </w:pPr>
      <w:r>
        <w:rPr>
          <w:sz w:val="22"/>
          <w:szCs w:val="22"/>
          <w:lang w:val="es-ES_tradnl"/>
        </w:rPr>
        <w:t>49</w:t>
      </w:r>
    </w:p>
    <w:p w14:paraId="371477C0" w14:textId="46FBA057" w:rsidR="002C32B9" w:rsidRPr="002306F1" w:rsidRDefault="002C32B9" w:rsidP="002C32B9">
      <w:pPr>
        <w:pStyle w:val="Textoindependiente"/>
        <w:spacing w:before="1" w:line="360" w:lineRule="auto"/>
        <w:ind w:left="284"/>
        <w:jc w:val="both"/>
        <w:rPr>
          <w:sz w:val="22"/>
          <w:szCs w:val="22"/>
          <w:lang w:val="es-ES_tradnl"/>
        </w:rPr>
      </w:pPr>
      <w:r w:rsidRPr="002306F1">
        <w:rPr>
          <w:sz w:val="22"/>
          <w:szCs w:val="22"/>
          <w:lang w:val="es-ES_tradnl"/>
        </w:rPr>
        <w:t>Mac OS</w:t>
      </w:r>
    </w:p>
    <w:p w14:paraId="4F39E75F" w14:textId="77777777" w:rsidR="00521D3D" w:rsidRDefault="002C32B9" w:rsidP="00521D3D">
      <w:pPr>
        <w:pStyle w:val="Textoindependiente"/>
        <w:tabs>
          <w:tab w:val="right" w:pos="4253"/>
          <w:tab w:val="right" w:pos="4534"/>
        </w:tabs>
        <w:spacing w:before="1" w:line="360" w:lineRule="auto"/>
        <w:ind w:left="284"/>
        <w:jc w:val="both"/>
        <w:rPr>
          <w:sz w:val="22"/>
          <w:szCs w:val="22"/>
          <w:u w:val="dotted"/>
          <w:lang w:val="es-ES_tradnl"/>
        </w:rPr>
      </w:pPr>
      <w:r w:rsidRPr="002306F1">
        <w:rPr>
          <w:sz w:val="22"/>
          <w:szCs w:val="22"/>
          <w:lang w:val="es-ES_tradnl"/>
        </w:rPr>
        <w:t>Macintosh Operating System</w:t>
      </w:r>
      <w:r w:rsidRPr="00521D3D">
        <w:rPr>
          <w:sz w:val="22"/>
          <w:szCs w:val="22"/>
          <w:u w:val="dotted"/>
          <w:lang w:val="es-ES_tradnl"/>
        </w:rPr>
        <w:tab/>
      </w:r>
      <w:r w:rsidR="00521D3D" w:rsidRPr="00521D3D">
        <w:rPr>
          <w:sz w:val="22"/>
          <w:szCs w:val="22"/>
          <w:lang w:val="es-ES_tradnl"/>
        </w:rPr>
        <w:t xml:space="preserve">60, </w:t>
      </w:r>
    </w:p>
    <w:p w14:paraId="0401CC9E" w14:textId="7B6E00BF" w:rsidR="002C32B9" w:rsidRPr="00521D3D" w:rsidRDefault="00521D3D" w:rsidP="002C32B9">
      <w:pPr>
        <w:pStyle w:val="Textoindependiente"/>
        <w:tabs>
          <w:tab w:val="right" w:pos="4253"/>
        </w:tabs>
        <w:spacing w:before="1" w:after="240" w:line="360" w:lineRule="auto"/>
        <w:ind w:left="284"/>
        <w:jc w:val="both"/>
        <w:rPr>
          <w:sz w:val="22"/>
          <w:szCs w:val="22"/>
          <w:lang w:val="es-ES_tradnl"/>
        </w:rPr>
      </w:pPr>
      <w:r w:rsidRPr="00521D3D">
        <w:rPr>
          <w:sz w:val="22"/>
          <w:szCs w:val="22"/>
          <w:lang w:val="es-ES_tradnl"/>
        </w:rPr>
        <w:t>61, 6</w:t>
      </w:r>
      <w:r w:rsidR="002C32B9" w:rsidRPr="00521D3D">
        <w:rPr>
          <w:sz w:val="22"/>
          <w:szCs w:val="22"/>
          <w:lang w:val="es-ES_tradnl"/>
        </w:rPr>
        <w:t>4</w:t>
      </w:r>
    </w:p>
    <w:p w14:paraId="6BC7ED7B" w14:textId="54138351"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N</w:t>
      </w:r>
    </w:p>
    <w:p w14:paraId="49A9FF5D" w14:textId="19B677CB" w:rsidR="000A77AB" w:rsidRPr="002306F1" w:rsidRDefault="000A77AB" w:rsidP="00C51980">
      <w:pPr>
        <w:pStyle w:val="Textoindependiente"/>
        <w:spacing w:before="1" w:line="360" w:lineRule="auto"/>
        <w:ind w:left="284"/>
        <w:jc w:val="both"/>
        <w:rPr>
          <w:sz w:val="22"/>
          <w:szCs w:val="22"/>
          <w:lang w:val="es-ES_tradnl"/>
        </w:rPr>
      </w:pPr>
      <w:r w:rsidRPr="002306F1">
        <w:rPr>
          <w:sz w:val="22"/>
          <w:szCs w:val="22"/>
          <w:lang w:val="es-ES_tradnl"/>
        </w:rPr>
        <w:t>NFR</w:t>
      </w:r>
    </w:p>
    <w:p w14:paraId="3899055C" w14:textId="6DBB2B86" w:rsidR="002214C6" w:rsidRDefault="000A77AB" w:rsidP="002214C6">
      <w:pPr>
        <w:pStyle w:val="Textoindependiente"/>
        <w:tabs>
          <w:tab w:val="right" w:pos="4253"/>
        </w:tabs>
        <w:spacing w:before="1" w:line="360" w:lineRule="auto"/>
        <w:ind w:left="284"/>
        <w:jc w:val="both"/>
        <w:rPr>
          <w:sz w:val="22"/>
          <w:szCs w:val="22"/>
          <w:u w:val="dotted"/>
          <w:lang w:val="es-ES_tradnl"/>
        </w:rPr>
      </w:pPr>
      <w:r w:rsidRPr="002306F1">
        <w:rPr>
          <w:sz w:val="22"/>
          <w:szCs w:val="22"/>
          <w:lang w:val="es-ES_tradnl"/>
        </w:rPr>
        <w:t>No Functional Requirement</w:t>
      </w:r>
      <w:r w:rsidRPr="002306F1">
        <w:rPr>
          <w:sz w:val="22"/>
          <w:szCs w:val="22"/>
          <w:u w:val="dotted"/>
          <w:lang w:val="es-ES_tradnl"/>
        </w:rPr>
        <w:tab/>
      </w:r>
      <w:r w:rsidR="002214C6" w:rsidRPr="002214C6">
        <w:rPr>
          <w:sz w:val="22"/>
          <w:szCs w:val="22"/>
          <w:lang w:val="es-ES_tradnl"/>
        </w:rPr>
        <w:t>40, 41,</w:t>
      </w:r>
      <w:r w:rsidR="002214C6">
        <w:rPr>
          <w:sz w:val="22"/>
          <w:szCs w:val="22"/>
          <w:u w:val="dotted"/>
          <w:lang w:val="es-ES_tradnl"/>
        </w:rPr>
        <w:t xml:space="preserve"> </w:t>
      </w:r>
    </w:p>
    <w:p w14:paraId="3E01FFB2" w14:textId="4081A80B" w:rsidR="002214C6" w:rsidRPr="002214C6" w:rsidRDefault="002214C6" w:rsidP="002214C6">
      <w:pPr>
        <w:pStyle w:val="Textoindependiente"/>
        <w:tabs>
          <w:tab w:val="right" w:pos="4253"/>
        </w:tabs>
        <w:spacing w:before="1" w:line="360" w:lineRule="auto"/>
        <w:ind w:left="284"/>
        <w:jc w:val="both"/>
        <w:rPr>
          <w:sz w:val="22"/>
          <w:szCs w:val="22"/>
          <w:lang w:val="es-ES_tradnl"/>
        </w:rPr>
      </w:pPr>
      <w:r w:rsidRPr="002214C6">
        <w:rPr>
          <w:sz w:val="22"/>
          <w:szCs w:val="22"/>
          <w:lang w:val="es-ES_tradnl"/>
        </w:rPr>
        <w:t>42, 43, 45, 74</w:t>
      </w:r>
    </w:p>
    <w:p w14:paraId="0B0E488D" w14:textId="77777777" w:rsidR="002214C6" w:rsidRDefault="002214C6" w:rsidP="002214C6">
      <w:pPr>
        <w:pStyle w:val="Textoindependiente"/>
        <w:tabs>
          <w:tab w:val="right" w:pos="4253"/>
        </w:tabs>
        <w:spacing w:before="1" w:line="360" w:lineRule="auto"/>
        <w:ind w:left="284"/>
        <w:jc w:val="both"/>
        <w:rPr>
          <w:sz w:val="22"/>
          <w:szCs w:val="22"/>
          <w:u w:val="dotted"/>
          <w:lang w:val="es-ES_tradnl"/>
        </w:rPr>
      </w:pPr>
    </w:p>
    <w:p w14:paraId="6FEE6D35" w14:textId="616F6F50" w:rsidR="00C51980" w:rsidRPr="002306F1" w:rsidRDefault="00C51980" w:rsidP="002214C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NoSQL</w:t>
      </w:r>
    </w:p>
    <w:p w14:paraId="28E08F41" w14:textId="1D6481CC"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No Structured Query Language</w:t>
      </w:r>
      <w:r w:rsidRPr="002306F1">
        <w:rPr>
          <w:sz w:val="22"/>
          <w:szCs w:val="22"/>
          <w:u w:val="dotted"/>
          <w:lang w:val="es-ES_tradnl"/>
        </w:rPr>
        <w:tab/>
      </w:r>
      <w:r w:rsidR="00F6367E">
        <w:rPr>
          <w:sz w:val="22"/>
          <w:szCs w:val="22"/>
          <w:lang w:val="es-ES_tradnl"/>
        </w:rPr>
        <w:t>25, 26</w:t>
      </w:r>
    </w:p>
    <w:p w14:paraId="49E473F9" w14:textId="29EC792F" w:rsidR="00C51980" w:rsidRPr="002306F1" w:rsidRDefault="00951AA6" w:rsidP="00951AA6">
      <w:pPr>
        <w:pStyle w:val="Textoindependiente"/>
        <w:spacing w:before="1" w:line="360" w:lineRule="auto"/>
        <w:ind w:left="284"/>
        <w:jc w:val="both"/>
        <w:rPr>
          <w:sz w:val="22"/>
          <w:szCs w:val="22"/>
          <w:lang w:val="es-ES_tradnl"/>
        </w:rPr>
      </w:pPr>
      <w:r w:rsidRPr="002306F1">
        <w:rPr>
          <w:sz w:val="22"/>
          <w:szCs w:val="22"/>
          <w:lang w:val="es-ES_tradnl"/>
        </w:rPr>
        <w:t>npm</w:t>
      </w:r>
    </w:p>
    <w:p w14:paraId="00C24DB0" w14:textId="4034AA73"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Node package manager</w:t>
      </w:r>
      <w:r w:rsidRPr="002306F1">
        <w:rPr>
          <w:sz w:val="22"/>
          <w:szCs w:val="22"/>
          <w:u w:val="dotted"/>
          <w:lang w:val="es-ES_tradnl"/>
        </w:rPr>
        <w:tab/>
      </w:r>
      <w:r w:rsidR="00F6367E">
        <w:rPr>
          <w:sz w:val="22"/>
          <w:szCs w:val="22"/>
          <w:lang w:val="es-ES_tradnl"/>
        </w:rPr>
        <w:t>57, 59, 61</w:t>
      </w:r>
    </w:p>
    <w:p w14:paraId="6A84CEC0" w14:textId="22BCAAD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O</w:t>
      </w:r>
    </w:p>
    <w:p w14:paraId="03FC930A"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P</w:t>
      </w:r>
    </w:p>
    <w:p w14:paraId="3D900957" w14:textId="2E6F3509" w:rsidR="00D32E5F" w:rsidRPr="002306F1" w:rsidRDefault="00D32E5F" w:rsidP="00D32E5F">
      <w:pPr>
        <w:pStyle w:val="Textoindependiente"/>
        <w:spacing w:before="1" w:line="360" w:lineRule="auto"/>
        <w:ind w:left="284"/>
        <w:jc w:val="both"/>
        <w:rPr>
          <w:sz w:val="22"/>
          <w:szCs w:val="22"/>
          <w:lang w:val="es-ES_tradnl"/>
        </w:rPr>
      </w:pPr>
      <w:r w:rsidRPr="002306F1">
        <w:rPr>
          <w:sz w:val="22"/>
          <w:szCs w:val="22"/>
          <w:lang w:val="es-ES_tradnl"/>
        </w:rPr>
        <w:t>P2P</w:t>
      </w:r>
    </w:p>
    <w:p w14:paraId="59C324FF" w14:textId="40D3D2CB" w:rsidR="00D32E5F" w:rsidRPr="002306F1" w:rsidRDefault="00D32E5F"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Peer to peer</w:t>
      </w:r>
      <w:r w:rsidRPr="002306F1">
        <w:rPr>
          <w:sz w:val="22"/>
          <w:szCs w:val="22"/>
          <w:u w:val="dotted"/>
          <w:lang w:val="es-ES_tradnl"/>
        </w:rPr>
        <w:tab/>
      </w:r>
      <w:r w:rsidR="00CC5379">
        <w:rPr>
          <w:sz w:val="22"/>
          <w:szCs w:val="22"/>
          <w:lang w:val="es-ES_tradnl"/>
        </w:rPr>
        <w:t>14, 21, 86</w:t>
      </w:r>
    </w:p>
    <w:p w14:paraId="0BA1A0B5" w14:textId="3C3A5EF9" w:rsidR="00C51980"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PC</w:t>
      </w:r>
    </w:p>
    <w:p w14:paraId="712E1BAD" w14:textId="77777777" w:rsidR="00CC5379" w:rsidRDefault="00C46BD1" w:rsidP="00CC5379">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Personal Computer</w:t>
      </w:r>
      <w:r w:rsidRPr="00CC5379">
        <w:rPr>
          <w:sz w:val="22"/>
          <w:szCs w:val="22"/>
          <w:u w:val="dotted"/>
          <w:lang w:val="es-ES_tradnl"/>
        </w:rPr>
        <w:tab/>
      </w:r>
      <w:r w:rsidR="00CC5379" w:rsidRPr="00CC5379">
        <w:rPr>
          <w:sz w:val="22"/>
          <w:szCs w:val="22"/>
          <w:lang w:val="es-ES_tradnl"/>
        </w:rPr>
        <w:t>25</w:t>
      </w:r>
      <w:r w:rsidR="00CC5379">
        <w:rPr>
          <w:sz w:val="22"/>
          <w:szCs w:val="22"/>
          <w:lang w:val="es-ES_tradnl"/>
        </w:rPr>
        <w:t>, 29, 61,</w:t>
      </w:r>
    </w:p>
    <w:p w14:paraId="388AB479" w14:textId="47054433" w:rsidR="00C46BD1" w:rsidRPr="002306F1" w:rsidRDefault="00CC5379" w:rsidP="00C46BD1">
      <w:pPr>
        <w:pStyle w:val="Textoindependiente"/>
        <w:tabs>
          <w:tab w:val="right" w:pos="4253"/>
        </w:tabs>
        <w:spacing w:before="1" w:after="240" w:line="360" w:lineRule="auto"/>
        <w:ind w:left="284"/>
        <w:jc w:val="both"/>
        <w:rPr>
          <w:sz w:val="22"/>
          <w:szCs w:val="22"/>
          <w:lang w:val="es-ES_tradnl"/>
        </w:rPr>
      </w:pPr>
      <w:r>
        <w:rPr>
          <w:sz w:val="22"/>
          <w:szCs w:val="22"/>
          <w:lang w:val="es-ES_tradnl"/>
        </w:rPr>
        <w:t xml:space="preserve">80, 81, 83  </w:t>
      </w:r>
    </w:p>
    <w:p w14:paraId="33B57F60" w14:textId="54648D40" w:rsidR="008B3AB3" w:rsidRPr="002306F1" w:rsidRDefault="008B3AB3" w:rsidP="000703E5">
      <w:pPr>
        <w:pStyle w:val="Textoindependiente"/>
        <w:spacing w:before="1" w:line="360" w:lineRule="auto"/>
        <w:ind w:left="284"/>
        <w:jc w:val="both"/>
        <w:rPr>
          <w:sz w:val="22"/>
          <w:szCs w:val="22"/>
          <w:lang w:val="es-ES_tradnl"/>
        </w:rPr>
      </w:pPr>
      <w:r w:rsidRPr="002306F1">
        <w:rPr>
          <w:sz w:val="22"/>
          <w:szCs w:val="22"/>
          <w:lang w:val="es-ES_tradnl"/>
        </w:rPr>
        <w:t>PHP</w:t>
      </w:r>
    </w:p>
    <w:p w14:paraId="54E4462A" w14:textId="7EA13285" w:rsidR="008B3AB3" w:rsidRPr="002306F1" w:rsidRDefault="000703E5"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HyperText Preprocessor</w:t>
      </w:r>
      <w:r w:rsidRPr="002306F1">
        <w:rPr>
          <w:sz w:val="22"/>
          <w:szCs w:val="22"/>
          <w:u w:val="dotted"/>
          <w:lang w:val="es-ES_tradnl"/>
        </w:rPr>
        <w:tab/>
      </w:r>
      <w:r w:rsidR="00CC5379">
        <w:rPr>
          <w:sz w:val="22"/>
          <w:szCs w:val="22"/>
          <w:lang w:val="es-ES_tradnl"/>
        </w:rPr>
        <w:t>64</w:t>
      </w:r>
    </w:p>
    <w:p w14:paraId="35959F3D" w14:textId="3AF22D28"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Q</w:t>
      </w:r>
    </w:p>
    <w:p w14:paraId="480AAFFE"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R</w:t>
      </w:r>
    </w:p>
    <w:p w14:paraId="6F76044C" w14:textId="32CA1323" w:rsidR="00E5377C" w:rsidRPr="002306F1" w:rsidRDefault="00E5377C" w:rsidP="00E57001">
      <w:pPr>
        <w:pStyle w:val="Textoindependiente"/>
        <w:spacing w:before="1" w:line="360" w:lineRule="auto"/>
        <w:ind w:left="284"/>
        <w:jc w:val="both"/>
        <w:rPr>
          <w:sz w:val="22"/>
          <w:szCs w:val="22"/>
          <w:lang w:val="es-ES_tradnl"/>
        </w:rPr>
      </w:pPr>
      <w:r w:rsidRPr="002306F1">
        <w:rPr>
          <w:sz w:val="22"/>
          <w:szCs w:val="22"/>
          <w:lang w:val="es-ES_tradnl"/>
        </w:rPr>
        <w:t>REM</w:t>
      </w:r>
    </w:p>
    <w:p w14:paraId="1D8FDAD0" w14:textId="1330B74F" w:rsidR="00E5377C" w:rsidRPr="002306F1" w:rsidRDefault="00E5377C" w:rsidP="00E537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Requirements Management</w:t>
      </w:r>
      <w:r w:rsidRPr="002306F1">
        <w:rPr>
          <w:sz w:val="22"/>
          <w:szCs w:val="22"/>
          <w:u w:val="dotted"/>
          <w:lang w:val="es-ES_tradnl"/>
        </w:rPr>
        <w:tab/>
      </w:r>
      <w:r w:rsidR="00CC5379">
        <w:rPr>
          <w:sz w:val="22"/>
          <w:szCs w:val="22"/>
          <w:lang w:val="es-ES_tradnl"/>
        </w:rPr>
        <w:t>63</w:t>
      </w:r>
    </w:p>
    <w:p w14:paraId="6425C25E" w14:textId="3848878D" w:rsidR="00587A3B" w:rsidRPr="002306F1" w:rsidRDefault="00587A3B" w:rsidP="00E57001">
      <w:pPr>
        <w:pStyle w:val="Textoindependiente"/>
        <w:spacing w:before="1" w:line="360" w:lineRule="auto"/>
        <w:ind w:left="284"/>
        <w:jc w:val="both"/>
        <w:rPr>
          <w:sz w:val="22"/>
          <w:szCs w:val="22"/>
          <w:lang w:val="es-ES_tradnl"/>
        </w:rPr>
      </w:pPr>
      <w:r w:rsidRPr="002306F1">
        <w:rPr>
          <w:sz w:val="22"/>
          <w:szCs w:val="22"/>
          <w:lang w:val="es-ES_tradnl"/>
        </w:rPr>
        <w:t>RIACA</w:t>
      </w:r>
    </w:p>
    <w:p w14:paraId="179E8B09" w14:textId="2A35F11D"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Registro de Animales de Compañía de Aragón</w:t>
      </w:r>
      <w:r w:rsidRPr="002306F1">
        <w:rPr>
          <w:sz w:val="22"/>
          <w:szCs w:val="22"/>
          <w:u w:val="dotted"/>
          <w:lang w:val="es-ES_tradnl"/>
        </w:rPr>
        <w:tab/>
      </w:r>
      <w:r w:rsidR="00CC5379">
        <w:rPr>
          <w:sz w:val="22"/>
          <w:szCs w:val="22"/>
          <w:lang w:val="es-ES_tradnl"/>
        </w:rPr>
        <w:t>10</w:t>
      </w:r>
    </w:p>
    <w:p w14:paraId="7DB6D567" w14:textId="498A4105" w:rsidR="00C46BD1" w:rsidRPr="002306F1" w:rsidRDefault="00C46BD1" w:rsidP="00E57001">
      <w:pPr>
        <w:pStyle w:val="Textoindependiente"/>
        <w:spacing w:before="1" w:line="360" w:lineRule="auto"/>
        <w:ind w:left="284"/>
        <w:jc w:val="both"/>
        <w:rPr>
          <w:sz w:val="22"/>
          <w:szCs w:val="22"/>
          <w:lang w:val="es-ES_tradnl"/>
        </w:rPr>
      </w:pPr>
      <w:r w:rsidRPr="002306F1">
        <w:rPr>
          <w:sz w:val="22"/>
          <w:szCs w:val="22"/>
          <w:lang w:val="es-ES_tradnl"/>
        </w:rPr>
        <w:t>RPC</w:t>
      </w:r>
    </w:p>
    <w:p w14:paraId="5D0E6C07" w14:textId="4EDA1DE6" w:rsidR="00C51980" w:rsidRPr="002306F1" w:rsidRDefault="00C46BD1"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Remote Procedure Call</w:t>
      </w:r>
      <w:r w:rsidR="00E57001" w:rsidRPr="002306F1">
        <w:rPr>
          <w:sz w:val="22"/>
          <w:szCs w:val="22"/>
          <w:u w:val="dotted"/>
          <w:lang w:val="es-ES_tradnl"/>
        </w:rPr>
        <w:tab/>
      </w:r>
      <w:r w:rsidR="00CC5379" w:rsidRPr="00CC5379">
        <w:rPr>
          <w:sz w:val="22"/>
          <w:szCs w:val="22"/>
          <w:lang w:val="es-ES_tradnl"/>
        </w:rPr>
        <w:t>6</w:t>
      </w:r>
      <w:r w:rsidR="00CC5379">
        <w:rPr>
          <w:sz w:val="22"/>
          <w:szCs w:val="22"/>
          <w:lang w:val="es-ES_tradnl"/>
        </w:rPr>
        <w:t>1</w:t>
      </w:r>
    </w:p>
    <w:p w14:paraId="0D5330B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S</w:t>
      </w:r>
    </w:p>
    <w:p w14:paraId="4E4E8084" w14:textId="41051847"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SIACAM</w:t>
      </w:r>
    </w:p>
    <w:p w14:paraId="34A53593" w14:textId="321F75EF"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Castilla la Mancha</w:t>
      </w:r>
      <w:r w:rsidRPr="002306F1">
        <w:rPr>
          <w:sz w:val="22"/>
          <w:szCs w:val="22"/>
          <w:u w:val="dotted"/>
          <w:lang w:val="es-ES_tradnl"/>
        </w:rPr>
        <w:tab/>
      </w:r>
      <w:r w:rsidR="00AC14BA" w:rsidRPr="00AC14BA">
        <w:rPr>
          <w:sz w:val="22"/>
          <w:szCs w:val="22"/>
          <w:lang w:val="es-ES_tradnl"/>
        </w:rPr>
        <w:t>10</w:t>
      </w:r>
    </w:p>
    <w:p w14:paraId="4B7FE292" w14:textId="469A2185" w:rsidR="00C51980"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SIACYL</w:t>
      </w:r>
    </w:p>
    <w:p w14:paraId="17C375C1" w14:textId="11274CD5"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Castilla y León</w:t>
      </w:r>
      <w:r w:rsidRPr="002306F1">
        <w:rPr>
          <w:sz w:val="22"/>
          <w:szCs w:val="22"/>
          <w:u w:val="dotted"/>
          <w:lang w:val="es-ES_tradnl"/>
        </w:rPr>
        <w:tab/>
      </w:r>
      <w:r w:rsidR="00AC14BA">
        <w:rPr>
          <w:sz w:val="22"/>
          <w:szCs w:val="22"/>
          <w:lang w:val="es-ES_tradnl"/>
        </w:rPr>
        <w:t>10</w:t>
      </w:r>
    </w:p>
    <w:p w14:paraId="3BEB5151" w14:textId="602B6EA6"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SIAMEL</w:t>
      </w:r>
    </w:p>
    <w:p w14:paraId="4D9B76DA" w14:textId="4C098FFC"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la Ciudad de Melilla</w:t>
      </w:r>
      <w:r w:rsidRPr="002306F1">
        <w:rPr>
          <w:sz w:val="22"/>
          <w:szCs w:val="22"/>
          <w:u w:val="dotted"/>
          <w:lang w:val="es-ES_tradnl"/>
        </w:rPr>
        <w:tab/>
      </w:r>
      <w:r w:rsidR="00AC14BA">
        <w:rPr>
          <w:sz w:val="22"/>
          <w:szCs w:val="22"/>
          <w:lang w:val="es-ES_tradnl"/>
        </w:rPr>
        <w:t>10</w:t>
      </w:r>
    </w:p>
    <w:p w14:paraId="517AE080" w14:textId="6EEF944E" w:rsidR="00587A3B" w:rsidRPr="002306F1" w:rsidRDefault="00587A3B" w:rsidP="00587A3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SIAMU</w:t>
      </w:r>
    </w:p>
    <w:p w14:paraId="4CE45722" w14:textId="732BB445" w:rsidR="00587A3B" w:rsidRPr="002306F1" w:rsidRDefault="00587A3B"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Sistema de Identificación Animal de la Región de Murcia</w:t>
      </w:r>
      <w:r w:rsidRPr="002306F1">
        <w:rPr>
          <w:sz w:val="22"/>
          <w:szCs w:val="22"/>
          <w:u w:val="dotted"/>
          <w:lang w:val="es-ES_tradnl"/>
        </w:rPr>
        <w:tab/>
      </w:r>
      <w:r w:rsidR="00AC14BA">
        <w:rPr>
          <w:sz w:val="22"/>
          <w:szCs w:val="22"/>
          <w:lang w:val="es-ES_tradnl"/>
        </w:rPr>
        <w:t>10</w:t>
      </w:r>
    </w:p>
    <w:p w14:paraId="2AC6DC87" w14:textId="68919D18" w:rsidR="00236101" w:rsidRPr="002306F1" w:rsidRDefault="00236101" w:rsidP="00236101">
      <w:pPr>
        <w:pStyle w:val="Textoindependiente"/>
        <w:spacing w:before="1" w:line="360" w:lineRule="auto"/>
        <w:ind w:left="284"/>
        <w:jc w:val="both"/>
        <w:rPr>
          <w:sz w:val="22"/>
          <w:szCs w:val="22"/>
          <w:lang w:val="es-ES_tradnl"/>
        </w:rPr>
      </w:pPr>
      <w:r w:rsidRPr="002306F1">
        <w:rPr>
          <w:sz w:val="22"/>
          <w:szCs w:val="22"/>
          <w:lang w:val="es-ES_tradnl"/>
        </w:rPr>
        <w:t>SPA</w:t>
      </w:r>
    </w:p>
    <w:p w14:paraId="2A06F92B" w14:textId="67CF8AE1" w:rsidR="00236101" w:rsidRPr="002306F1" w:rsidRDefault="00236101"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Single Page Applicaction</w:t>
      </w:r>
      <w:r w:rsidRPr="002306F1">
        <w:rPr>
          <w:sz w:val="22"/>
          <w:szCs w:val="22"/>
          <w:u w:val="dotted"/>
          <w:lang w:val="es-ES_tradnl"/>
        </w:rPr>
        <w:tab/>
      </w:r>
      <w:r w:rsidR="00AC14BA">
        <w:rPr>
          <w:sz w:val="22"/>
          <w:szCs w:val="22"/>
          <w:lang w:val="es-ES_tradnl"/>
        </w:rPr>
        <w:t>58</w:t>
      </w:r>
    </w:p>
    <w:p w14:paraId="0423E6F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T</w:t>
      </w:r>
    </w:p>
    <w:p w14:paraId="4922E6FD" w14:textId="4F53C956" w:rsidR="00AE00DA" w:rsidRPr="002306F1" w:rsidRDefault="00AE00DA" w:rsidP="00AE00DA">
      <w:pPr>
        <w:pStyle w:val="Textoindependiente"/>
        <w:spacing w:before="1" w:line="360" w:lineRule="auto"/>
        <w:ind w:left="284"/>
        <w:jc w:val="both"/>
        <w:rPr>
          <w:sz w:val="22"/>
          <w:szCs w:val="22"/>
          <w:lang w:val="es-ES_tradnl"/>
        </w:rPr>
      </w:pPr>
      <w:r w:rsidRPr="002306F1">
        <w:rPr>
          <w:sz w:val="22"/>
          <w:szCs w:val="22"/>
          <w:lang w:val="es-ES_tradnl"/>
        </w:rPr>
        <w:t>TFG</w:t>
      </w:r>
    </w:p>
    <w:p w14:paraId="5B044EE7" w14:textId="17E169FD" w:rsidR="00AE00DA" w:rsidRPr="002306F1" w:rsidRDefault="00AE00DA" w:rsidP="00AE00D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Trabajo de fin de grado</w:t>
      </w:r>
      <w:r w:rsidRPr="002306F1">
        <w:rPr>
          <w:sz w:val="22"/>
          <w:szCs w:val="22"/>
          <w:u w:val="dotted"/>
          <w:lang w:val="es-ES_tradnl"/>
        </w:rPr>
        <w:tab/>
      </w:r>
      <w:r w:rsidR="00AC14BA">
        <w:rPr>
          <w:sz w:val="22"/>
          <w:szCs w:val="22"/>
          <w:lang w:val="es-ES_tradnl"/>
        </w:rPr>
        <w:t>22</w:t>
      </w:r>
    </w:p>
    <w:p w14:paraId="13497E3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U</w:t>
      </w:r>
    </w:p>
    <w:p w14:paraId="4F89EA23" w14:textId="7D355566" w:rsidR="00951AA6" w:rsidRPr="002306F1" w:rsidRDefault="00951AA6" w:rsidP="00C51980">
      <w:pPr>
        <w:pStyle w:val="Textoindependiente"/>
        <w:spacing w:before="1" w:line="360" w:lineRule="auto"/>
        <w:ind w:left="284"/>
        <w:jc w:val="both"/>
        <w:rPr>
          <w:sz w:val="22"/>
          <w:szCs w:val="22"/>
          <w:lang w:val="es-ES_tradnl"/>
        </w:rPr>
      </w:pPr>
      <w:r w:rsidRPr="002306F1">
        <w:rPr>
          <w:sz w:val="22"/>
          <w:szCs w:val="22"/>
          <w:lang w:val="es-ES_tradnl"/>
        </w:rPr>
        <w:t>UNIR</w:t>
      </w:r>
    </w:p>
    <w:p w14:paraId="78E82737" w14:textId="51E97A15"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Universidad Internacional de la Rioja</w:t>
      </w:r>
      <w:r w:rsidRPr="002306F1">
        <w:rPr>
          <w:sz w:val="22"/>
          <w:szCs w:val="22"/>
          <w:u w:val="dotted"/>
          <w:lang w:val="es-ES_tradnl"/>
        </w:rPr>
        <w:tab/>
      </w:r>
      <w:r w:rsidRPr="002306F1">
        <w:rPr>
          <w:sz w:val="22"/>
          <w:szCs w:val="22"/>
          <w:lang w:val="es-ES_tradnl"/>
        </w:rPr>
        <w:t>1</w:t>
      </w:r>
    </w:p>
    <w:p w14:paraId="057AAD0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URL</w:t>
      </w:r>
    </w:p>
    <w:p w14:paraId="4E4C210F" w14:textId="6D1F8BB4" w:rsidR="00C51980" w:rsidRDefault="005D7D32" w:rsidP="00AC14BA">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Unif</w:t>
      </w:r>
      <w:r w:rsidR="00C51980" w:rsidRPr="002306F1">
        <w:rPr>
          <w:sz w:val="22"/>
          <w:szCs w:val="22"/>
          <w:lang w:val="es-ES_tradnl"/>
        </w:rPr>
        <w:t>o</w:t>
      </w:r>
      <w:r w:rsidRPr="002306F1">
        <w:rPr>
          <w:sz w:val="22"/>
          <w:szCs w:val="22"/>
          <w:lang w:val="es-ES_tradnl"/>
        </w:rPr>
        <w:t>r</w:t>
      </w:r>
      <w:r w:rsidR="00C51980" w:rsidRPr="002306F1">
        <w:rPr>
          <w:sz w:val="22"/>
          <w:szCs w:val="22"/>
          <w:lang w:val="es-ES_tradnl"/>
        </w:rPr>
        <w:t>m Resource Locator</w:t>
      </w:r>
      <w:r w:rsidR="00C51980" w:rsidRPr="00AC14BA">
        <w:rPr>
          <w:sz w:val="22"/>
          <w:szCs w:val="22"/>
          <w:u w:val="dotted"/>
          <w:lang w:val="es-ES_tradnl"/>
        </w:rPr>
        <w:tab/>
      </w:r>
      <w:r w:rsidR="00AC14BA">
        <w:rPr>
          <w:sz w:val="22"/>
          <w:szCs w:val="22"/>
          <w:lang w:val="es-ES_tradnl"/>
        </w:rPr>
        <w:t>54, 56,</w:t>
      </w:r>
    </w:p>
    <w:p w14:paraId="03584A1A" w14:textId="6E3F646F" w:rsidR="00AC14BA" w:rsidRPr="002306F1" w:rsidRDefault="00AC14BA" w:rsidP="00951AA6">
      <w:pPr>
        <w:pStyle w:val="Textoindependiente"/>
        <w:tabs>
          <w:tab w:val="right" w:pos="4253"/>
        </w:tabs>
        <w:spacing w:before="1" w:after="240" w:line="360" w:lineRule="auto"/>
        <w:ind w:left="284"/>
        <w:jc w:val="both"/>
        <w:rPr>
          <w:sz w:val="22"/>
          <w:szCs w:val="22"/>
          <w:lang w:val="es-ES_tradnl"/>
        </w:rPr>
      </w:pPr>
      <w:r>
        <w:rPr>
          <w:sz w:val="22"/>
          <w:szCs w:val="22"/>
          <w:lang w:val="es-ES_tradnl"/>
        </w:rPr>
        <w:t>58, 59, 62, 77</w:t>
      </w:r>
    </w:p>
    <w:p w14:paraId="6E252683" w14:textId="77BB1C76" w:rsidR="007164FC" w:rsidRPr="002306F1" w:rsidRDefault="008353F4" w:rsidP="00C51980">
      <w:pPr>
        <w:pStyle w:val="Textoindependiente"/>
        <w:spacing w:before="1" w:line="360" w:lineRule="auto"/>
        <w:jc w:val="both"/>
        <w:rPr>
          <w:sz w:val="22"/>
          <w:szCs w:val="22"/>
          <w:lang w:val="es-ES_tradnl"/>
        </w:rPr>
      </w:pPr>
      <w:r w:rsidRPr="002306F1">
        <w:rPr>
          <w:i/>
          <w:sz w:val="22"/>
          <w:szCs w:val="22"/>
          <w:lang w:val="es-ES_tradnl"/>
        </w:rPr>
        <w:t>V</w:t>
      </w:r>
    </w:p>
    <w:p w14:paraId="4C13DCC4" w14:textId="723DEFEC" w:rsidR="002B6116" w:rsidRPr="002306F1" w:rsidRDefault="002B6116" w:rsidP="002B6116">
      <w:pPr>
        <w:pStyle w:val="Textoindependiente"/>
        <w:spacing w:before="1" w:line="360" w:lineRule="auto"/>
        <w:ind w:left="284"/>
        <w:jc w:val="both"/>
        <w:rPr>
          <w:sz w:val="22"/>
          <w:szCs w:val="22"/>
          <w:lang w:val="es-ES_tradnl"/>
        </w:rPr>
      </w:pPr>
      <w:r w:rsidRPr="002306F1">
        <w:rPr>
          <w:sz w:val="22"/>
          <w:szCs w:val="22"/>
          <w:lang w:val="es-ES_tradnl"/>
        </w:rPr>
        <w:t>VM</w:t>
      </w:r>
    </w:p>
    <w:p w14:paraId="18CAEED4" w14:textId="0DF003EE" w:rsidR="002B6116" w:rsidRPr="002306F1" w:rsidRDefault="00AC14BA" w:rsidP="002B6116">
      <w:pPr>
        <w:pStyle w:val="Textoindependiente"/>
        <w:tabs>
          <w:tab w:val="right" w:pos="4253"/>
        </w:tabs>
        <w:spacing w:before="1" w:after="240" w:line="360" w:lineRule="auto"/>
        <w:ind w:left="284"/>
        <w:jc w:val="both"/>
        <w:rPr>
          <w:sz w:val="22"/>
          <w:szCs w:val="22"/>
          <w:lang w:val="es-ES_tradnl"/>
        </w:rPr>
      </w:pPr>
      <w:r>
        <w:rPr>
          <w:sz w:val="22"/>
          <w:szCs w:val="22"/>
          <w:lang w:val="es-ES_tradnl"/>
        </w:rPr>
        <w:t>Virtual Machine</w:t>
      </w:r>
      <w:r w:rsidRPr="00AC14BA">
        <w:rPr>
          <w:sz w:val="22"/>
          <w:szCs w:val="22"/>
          <w:u w:val="dotted"/>
          <w:lang w:val="es-ES_tradnl"/>
        </w:rPr>
        <w:tab/>
      </w:r>
      <w:r>
        <w:rPr>
          <w:sz w:val="22"/>
          <w:szCs w:val="22"/>
          <w:lang w:val="es-ES_tradnl"/>
        </w:rPr>
        <w:t>77</w:t>
      </w:r>
    </w:p>
    <w:p w14:paraId="3CA039B9" w14:textId="66F06384" w:rsidR="007164FC" w:rsidRPr="002306F1" w:rsidRDefault="007164FC" w:rsidP="00C51980">
      <w:pPr>
        <w:pStyle w:val="Textoindependiente"/>
        <w:spacing w:before="1" w:line="360" w:lineRule="auto"/>
        <w:jc w:val="both"/>
        <w:rPr>
          <w:i/>
          <w:sz w:val="22"/>
          <w:szCs w:val="22"/>
          <w:lang w:val="es-ES_tradnl"/>
        </w:rPr>
      </w:pPr>
      <w:r w:rsidRPr="002306F1">
        <w:rPr>
          <w:i/>
          <w:sz w:val="22"/>
          <w:szCs w:val="22"/>
          <w:lang w:val="es-ES_tradnl"/>
        </w:rPr>
        <w:t>W</w:t>
      </w:r>
    </w:p>
    <w:p w14:paraId="69D336F6" w14:textId="2F26AB3A" w:rsidR="007164FC" w:rsidRPr="002306F1" w:rsidRDefault="007164FC" w:rsidP="007164FC">
      <w:pPr>
        <w:pStyle w:val="Textoindependiente"/>
        <w:spacing w:before="1" w:line="360" w:lineRule="auto"/>
        <w:ind w:left="284"/>
        <w:jc w:val="both"/>
        <w:rPr>
          <w:sz w:val="22"/>
          <w:szCs w:val="22"/>
          <w:lang w:val="es-ES_tradnl"/>
        </w:rPr>
      </w:pPr>
      <w:r w:rsidRPr="002306F1">
        <w:rPr>
          <w:sz w:val="22"/>
          <w:szCs w:val="22"/>
          <w:lang w:val="es-ES_tradnl"/>
        </w:rPr>
        <w:t>W3C</w:t>
      </w:r>
    </w:p>
    <w:p w14:paraId="7A5027D8" w14:textId="3ABB41D0" w:rsidR="00C51980" w:rsidRDefault="007164FC" w:rsidP="00AC14BA">
      <w:pPr>
        <w:pStyle w:val="Textoindependiente"/>
        <w:tabs>
          <w:tab w:val="right" w:pos="4253"/>
        </w:tabs>
        <w:spacing w:before="1" w:line="360" w:lineRule="auto"/>
        <w:ind w:left="284"/>
        <w:jc w:val="both"/>
        <w:rPr>
          <w:sz w:val="22"/>
          <w:szCs w:val="22"/>
          <w:lang w:val="es-ES_tradnl"/>
        </w:rPr>
      </w:pPr>
      <w:r w:rsidRPr="002306F1">
        <w:rPr>
          <w:sz w:val="22"/>
          <w:szCs w:val="22"/>
          <w:lang w:val="es-ES_tradnl"/>
        </w:rPr>
        <w:lastRenderedPageBreak/>
        <w:t>World Wide Web Consortium</w:t>
      </w:r>
      <w:r w:rsidRPr="00AC14BA">
        <w:rPr>
          <w:sz w:val="22"/>
          <w:szCs w:val="22"/>
          <w:u w:val="dotted"/>
          <w:lang w:val="es-ES_tradnl"/>
        </w:rPr>
        <w:tab/>
      </w:r>
      <w:r w:rsidR="00AC14BA">
        <w:rPr>
          <w:sz w:val="22"/>
          <w:szCs w:val="22"/>
          <w:lang w:val="es-ES_tradnl"/>
        </w:rPr>
        <w:t>5, 6,</w:t>
      </w:r>
    </w:p>
    <w:p w14:paraId="66613857" w14:textId="3CD8AB18" w:rsidR="00AC14BA" w:rsidRPr="002306F1" w:rsidRDefault="00AC14BA" w:rsidP="007164FC">
      <w:pPr>
        <w:pStyle w:val="Textoindependiente"/>
        <w:tabs>
          <w:tab w:val="right" w:pos="4253"/>
        </w:tabs>
        <w:spacing w:before="1" w:after="240" w:line="360" w:lineRule="auto"/>
        <w:ind w:left="284"/>
        <w:jc w:val="both"/>
        <w:rPr>
          <w:sz w:val="22"/>
          <w:szCs w:val="22"/>
          <w:lang w:val="es-ES_tradnl"/>
        </w:rPr>
      </w:pPr>
      <w:r>
        <w:rPr>
          <w:sz w:val="22"/>
          <w:szCs w:val="22"/>
          <w:lang w:val="es-ES_tradnl"/>
        </w:rPr>
        <w:t>42, 73, 74, 75, 76, 88</w:t>
      </w:r>
    </w:p>
    <w:p w14:paraId="70158C1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X</w:t>
      </w:r>
    </w:p>
    <w:p w14:paraId="59969955" w14:textId="7182AE9E" w:rsidR="006912BF" w:rsidRPr="002306F1" w:rsidRDefault="006912BF" w:rsidP="006912BF">
      <w:pPr>
        <w:pStyle w:val="Textoindependiente"/>
        <w:spacing w:before="1" w:line="360" w:lineRule="auto"/>
        <w:ind w:left="284"/>
        <w:jc w:val="both"/>
        <w:rPr>
          <w:sz w:val="22"/>
          <w:szCs w:val="22"/>
          <w:lang w:val="es-ES_tradnl"/>
        </w:rPr>
      </w:pPr>
      <w:r w:rsidRPr="002306F1">
        <w:rPr>
          <w:sz w:val="22"/>
          <w:szCs w:val="22"/>
          <w:lang w:val="es-ES_tradnl"/>
        </w:rPr>
        <w:t>XML</w:t>
      </w:r>
    </w:p>
    <w:p w14:paraId="01854A5E" w14:textId="0D7843C8" w:rsidR="006912BF" w:rsidRPr="002306F1" w:rsidRDefault="006912BF" w:rsidP="006912BF">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Extensible Markup Language</w:t>
      </w:r>
      <w:r w:rsidRPr="002306F1">
        <w:rPr>
          <w:sz w:val="22"/>
          <w:szCs w:val="22"/>
          <w:u w:val="dotted"/>
          <w:lang w:val="es-ES_tradnl"/>
        </w:rPr>
        <w:tab/>
      </w:r>
      <w:r w:rsidR="00AC14BA">
        <w:rPr>
          <w:sz w:val="22"/>
          <w:szCs w:val="22"/>
          <w:lang w:val="es-ES_tradnl"/>
        </w:rPr>
        <w:t>87</w:t>
      </w:r>
      <w:r w:rsidRPr="002306F1">
        <w:rPr>
          <w:sz w:val="22"/>
          <w:szCs w:val="22"/>
          <w:lang w:val="es-ES_tradnl"/>
        </w:rPr>
        <w:t xml:space="preserve"> </w:t>
      </w:r>
    </w:p>
    <w:p w14:paraId="05AB5919" w14:textId="77777777" w:rsidR="00C51980" w:rsidRPr="002306F1" w:rsidRDefault="00C51980" w:rsidP="00C51980">
      <w:pPr>
        <w:pStyle w:val="Textoindependiente"/>
        <w:spacing w:before="1" w:line="360" w:lineRule="auto"/>
        <w:jc w:val="both"/>
        <w:rPr>
          <w:sz w:val="22"/>
          <w:szCs w:val="22"/>
          <w:lang w:val="es-ES_tradnl"/>
        </w:rPr>
      </w:pPr>
    </w:p>
    <w:p w14:paraId="5D909C1B" w14:textId="544F83B7" w:rsidR="00C51980" w:rsidRPr="002306F1" w:rsidRDefault="00C51980" w:rsidP="00C22AD4">
      <w:pPr>
        <w:pStyle w:val="Textoindependiente"/>
        <w:spacing w:before="1" w:line="360" w:lineRule="auto"/>
        <w:jc w:val="both"/>
        <w:rPr>
          <w:b/>
          <w:sz w:val="22"/>
          <w:lang w:val="es-ES_tradnl"/>
        </w:rPr>
      </w:pPr>
      <w:r w:rsidRPr="002306F1">
        <w:rPr>
          <w:i/>
          <w:sz w:val="22"/>
          <w:szCs w:val="22"/>
          <w:lang w:val="es-ES_tradnl"/>
        </w:rPr>
        <w:t>Y</w:t>
      </w:r>
      <w:r w:rsidR="008353F4" w:rsidRPr="002306F1">
        <w:rPr>
          <w:i/>
          <w:sz w:val="22"/>
          <w:szCs w:val="22"/>
          <w:lang w:val="es-ES_tradnl"/>
        </w:rPr>
        <w:t xml:space="preserve">, </w:t>
      </w:r>
      <w:r w:rsidRPr="002306F1">
        <w:rPr>
          <w:i/>
          <w:sz w:val="22"/>
          <w:szCs w:val="22"/>
          <w:lang w:val="es-ES_tradnl"/>
        </w:rPr>
        <w:t>Z</w:t>
      </w:r>
    </w:p>
    <w:p w14:paraId="0FC1916D" w14:textId="77777777" w:rsidR="00C51980" w:rsidRPr="002306F1" w:rsidRDefault="00C51980" w:rsidP="00C22AD4">
      <w:pPr>
        <w:pStyle w:val="Textoindependiente"/>
        <w:spacing w:before="1" w:line="360" w:lineRule="auto"/>
        <w:jc w:val="both"/>
        <w:rPr>
          <w:b/>
          <w:sz w:val="22"/>
          <w:lang w:val="es-ES_tradnl"/>
        </w:rPr>
      </w:pPr>
    </w:p>
    <w:p w14:paraId="28ABD33C" w14:textId="77777777" w:rsidR="00C51980" w:rsidRPr="002306F1" w:rsidRDefault="00C51980" w:rsidP="00C22AD4">
      <w:pPr>
        <w:pStyle w:val="Textoindependiente"/>
        <w:spacing w:before="1" w:line="360" w:lineRule="auto"/>
        <w:jc w:val="both"/>
        <w:rPr>
          <w:b/>
          <w:sz w:val="22"/>
          <w:lang w:val="es-ES_tradnl"/>
        </w:rPr>
        <w:sectPr w:rsidR="00C51980" w:rsidRPr="002306F1" w:rsidSect="00143CD8">
          <w:type w:val="continuous"/>
          <w:pgSz w:w="11906" w:h="16838"/>
          <w:pgMar w:top="1418" w:right="851" w:bottom="1418" w:left="1985" w:header="284" w:footer="266" w:gutter="0"/>
          <w:cols w:num="2" w:space="284"/>
          <w:docGrid w:linePitch="360"/>
        </w:sectPr>
      </w:pPr>
    </w:p>
    <w:p w14:paraId="79F63BF9" w14:textId="468BCBF2" w:rsidR="00C22AD4" w:rsidRPr="002306F1" w:rsidRDefault="00F3651F" w:rsidP="00D4130E">
      <w:pPr>
        <w:pStyle w:val="Ttulo1"/>
        <w:ind w:left="567" w:hanging="567"/>
      </w:pPr>
      <w:bookmarkStart w:id="723" w:name="_Toc19108460"/>
      <w:r w:rsidRPr="002306F1">
        <w:lastRenderedPageBreak/>
        <w:t>Referencias</w:t>
      </w:r>
      <w:bookmarkEnd w:id="723"/>
    </w:p>
    <w:p w14:paraId="451EB829" w14:textId="4D33B04C" w:rsidR="00F3651F" w:rsidRPr="002306F1" w:rsidRDefault="00F3651F" w:rsidP="00C22AD4">
      <w:pPr>
        <w:spacing w:line="360" w:lineRule="auto"/>
        <w:rPr>
          <w:rStyle w:val="Hipervnculo"/>
          <w:lang w:val="es-ES_tradnl"/>
        </w:rPr>
      </w:pPr>
      <w:r w:rsidRPr="002306F1">
        <w:rPr>
          <w:lang w:val="es-ES_tradnl"/>
        </w:rPr>
        <w:t>Iconos y elementos gráficos: Icon made by </w:t>
      </w:r>
      <w:hyperlink r:id="rId204" w:tooltip="Freepik" w:history="1">
        <w:r w:rsidRPr="002306F1">
          <w:rPr>
            <w:rStyle w:val="Hipervnculo"/>
            <w:lang w:val="es-ES_tradnl"/>
          </w:rPr>
          <w:t>Freepik</w:t>
        </w:r>
      </w:hyperlink>
      <w:r w:rsidRPr="002306F1">
        <w:rPr>
          <w:lang w:val="es-ES_tradnl"/>
        </w:rPr>
        <w:t> from </w:t>
      </w:r>
      <w:hyperlink r:id="rId205" w:tooltip="Flaticon" w:history="1">
        <w:r w:rsidRPr="002306F1">
          <w:rPr>
            <w:rStyle w:val="Hipervnculo"/>
            <w:lang w:val="es-ES_tradnl"/>
          </w:rPr>
          <w:t>www.flaticon.com</w:t>
        </w:r>
      </w:hyperlink>
    </w:p>
    <w:sectPr w:rsidR="00F3651F" w:rsidRPr="002306F1" w:rsidSect="00F96C66">
      <w:type w:val="nextColumn"/>
      <w:pgSz w:w="11906" w:h="16838"/>
      <w:pgMar w:top="1418" w:right="851" w:bottom="1418" w:left="1985" w:header="284"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C5667B" w14:textId="77777777" w:rsidR="00D83E6A" w:rsidRDefault="00D83E6A" w:rsidP="00885EF6">
      <w:r>
        <w:separator/>
      </w:r>
    </w:p>
    <w:p w14:paraId="62F9589E" w14:textId="77777777" w:rsidR="00D83E6A" w:rsidRDefault="00D83E6A" w:rsidP="00885EF6"/>
    <w:p w14:paraId="12C9A0BC" w14:textId="77777777" w:rsidR="00D83E6A" w:rsidRDefault="00D83E6A" w:rsidP="00885EF6"/>
  </w:endnote>
  <w:endnote w:type="continuationSeparator" w:id="0">
    <w:p w14:paraId="056F61E6" w14:textId="77777777" w:rsidR="00D83E6A" w:rsidRDefault="00D83E6A" w:rsidP="00885EF6">
      <w:r>
        <w:continuationSeparator/>
      </w:r>
    </w:p>
    <w:p w14:paraId="1D0B6A6E" w14:textId="77777777" w:rsidR="00D83E6A" w:rsidRDefault="00D83E6A" w:rsidP="00885EF6"/>
    <w:p w14:paraId="59FEC870" w14:textId="77777777" w:rsidR="00D83E6A" w:rsidRDefault="00D83E6A" w:rsidP="00885E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770920"/>
      <w:docPartObj>
        <w:docPartGallery w:val="Page Numbers (Bottom of Page)"/>
        <w:docPartUnique/>
      </w:docPartObj>
    </w:sdtPr>
    <w:sdtContent>
      <w:p w14:paraId="20FA5701" w14:textId="56F0641E" w:rsidR="009E7289" w:rsidRDefault="009E7289">
        <w:pPr>
          <w:pStyle w:val="Piedepgina"/>
          <w:jc w:val="right"/>
        </w:pPr>
      </w:p>
    </w:sdtContent>
  </w:sdt>
  <w:p w14:paraId="23E04A56" w14:textId="7FB6C040" w:rsidR="009E7289" w:rsidRDefault="009E728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750029"/>
      <w:docPartObj>
        <w:docPartGallery w:val="Page Numbers (Bottom of Page)"/>
        <w:docPartUnique/>
      </w:docPartObj>
    </w:sdtPr>
    <w:sdtContent>
      <w:p w14:paraId="055265FC" w14:textId="0F09A797" w:rsidR="009E7289" w:rsidRDefault="009E7289" w:rsidP="007509CB">
        <w:pPr>
          <w:pStyle w:val="Piedepgina"/>
          <w:tabs>
            <w:tab w:val="clear" w:pos="8504"/>
            <w:tab w:val="right" w:pos="13608"/>
          </w:tabs>
        </w:pPr>
        <w:r>
          <w:rPr>
            <w:lang w:val="es-ES_tradnl"/>
          </w:rPr>
          <w:t>PetChain: DApp</w:t>
        </w:r>
        <w:r w:rsidRPr="00850101">
          <w:rPr>
            <w:lang w:val="es-ES_tradnl"/>
          </w:rPr>
          <w:t xml:space="preserve"> para la gestión de mascotas</w:t>
        </w:r>
        <w:r>
          <w:tab/>
        </w:r>
        <w:r>
          <w:fldChar w:fldCharType="begin"/>
        </w:r>
        <w:r>
          <w:instrText>PAGE   \* MERGEFORMAT</w:instrText>
        </w:r>
        <w:r>
          <w:fldChar w:fldCharType="separate"/>
        </w:r>
        <w:r w:rsidR="00133727" w:rsidRPr="00133727">
          <w:rPr>
            <w:noProof/>
            <w:lang w:val="es-ES"/>
          </w:rPr>
          <w:t>4</w:t>
        </w:r>
        <w:r>
          <w:fldChar w:fldCharType="end"/>
        </w:r>
      </w:p>
    </w:sdtContent>
  </w:sdt>
  <w:p w14:paraId="451F258D" w14:textId="77777777" w:rsidR="009E7289" w:rsidRDefault="009E728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3324"/>
      <w:docPartObj>
        <w:docPartGallery w:val="Page Numbers (Bottom of Page)"/>
        <w:docPartUnique/>
      </w:docPartObj>
    </w:sdtPr>
    <w:sdtContent>
      <w:p w14:paraId="6328527E" w14:textId="3B0ABFF2" w:rsidR="009E7289" w:rsidRDefault="009E7289" w:rsidP="00850101">
        <w:pPr>
          <w:pStyle w:val="Piedepgina"/>
        </w:pPr>
        <w:r>
          <w:rPr>
            <w:lang w:val="es-ES_tradnl"/>
          </w:rPr>
          <w:t>Petchain</w:t>
        </w:r>
        <w:r w:rsidRPr="00850101">
          <w:rPr>
            <w:lang w:val="es-ES_tradnl"/>
          </w:rPr>
          <w:t xml:space="preserve">: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00133727" w:rsidRPr="00133727">
          <w:rPr>
            <w:noProof/>
            <w:lang w:val="es-ES"/>
          </w:rPr>
          <w:t>50</w:t>
        </w:r>
        <w:r>
          <w:fldChar w:fldCharType="end"/>
        </w:r>
      </w:p>
    </w:sdtContent>
  </w:sdt>
  <w:p w14:paraId="1CF1A828" w14:textId="77777777" w:rsidR="009E7289" w:rsidRDefault="009E728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224507"/>
      <w:docPartObj>
        <w:docPartGallery w:val="Page Numbers (Bottom of Page)"/>
        <w:docPartUnique/>
      </w:docPartObj>
    </w:sdtPr>
    <w:sdtContent>
      <w:p w14:paraId="6D804C2F" w14:textId="3613875F" w:rsidR="009E7289" w:rsidRDefault="009E7289" w:rsidP="00850101">
        <w:pPr>
          <w:pStyle w:val="Piedepgina"/>
        </w:pPr>
        <w:r w:rsidRPr="00850101">
          <w:rPr>
            <w:lang w:val="es-ES_tradnl"/>
          </w:rPr>
          <w:t xml:space="preserve">PetChain: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00133727" w:rsidRPr="00133727">
          <w:rPr>
            <w:noProof/>
            <w:lang w:val="es-ES"/>
          </w:rPr>
          <w:t>93</w:t>
        </w:r>
        <w:r>
          <w:fldChar w:fldCharType="end"/>
        </w:r>
      </w:p>
    </w:sdtContent>
  </w:sdt>
  <w:p w14:paraId="6DF7AA92" w14:textId="77777777" w:rsidR="009E7289" w:rsidRDefault="009E72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38194F" w14:textId="77777777" w:rsidR="00D83E6A" w:rsidRDefault="00D83E6A" w:rsidP="00885EF6">
      <w:r>
        <w:separator/>
      </w:r>
    </w:p>
    <w:p w14:paraId="2F2F9BE1" w14:textId="77777777" w:rsidR="00D83E6A" w:rsidRDefault="00D83E6A" w:rsidP="00885EF6"/>
    <w:p w14:paraId="507BD8B6" w14:textId="77777777" w:rsidR="00D83E6A" w:rsidRDefault="00D83E6A" w:rsidP="00885EF6"/>
  </w:footnote>
  <w:footnote w:type="continuationSeparator" w:id="0">
    <w:p w14:paraId="336FB68F" w14:textId="77777777" w:rsidR="00D83E6A" w:rsidRDefault="00D83E6A" w:rsidP="00885EF6">
      <w:r>
        <w:continuationSeparator/>
      </w:r>
    </w:p>
    <w:p w14:paraId="5FBB5933" w14:textId="77777777" w:rsidR="00D83E6A" w:rsidRDefault="00D83E6A" w:rsidP="00885EF6"/>
    <w:p w14:paraId="3159DDC8" w14:textId="77777777" w:rsidR="00D83E6A" w:rsidRDefault="00D83E6A" w:rsidP="00885EF6"/>
  </w:footnote>
  <w:footnote w:id="1">
    <w:p w14:paraId="1E554533" w14:textId="78F06D98" w:rsidR="009E7289" w:rsidRPr="00D1330A" w:rsidRDefault="009E7289">
      <w:pPr>
        <w:pStyle w:val="Textonotapie"/>
        <w:rPr>
          <w:lang w:val="es-ES"/>
        </w:rPr>
      </w:pPr>
      <w:r>
        <w:rPr>
          <w:rStyle w:val="Refdenotaalpie"/>
        </w:rPr>
        <w:footnoteRef/>
      </w:r>
      <w:r>
        <w:t xml:space="preserve"> </w:t>
      </w:r>
      <w:hyperlink r:id="rId1" w:history="1">
        <w:r w:rsidRPr="00D1330A">
          <w:rPr>
            <w:rStyle w:val="Hipervnculo"/>
            <w:i/>
            <w:color w:val="auto"/>
            <w:sz w:val="16"/>
            <w:szCs w:val="16"/>
            <w:u w:val="none"/>
          </w:rPr>
          <w:t>http://petshopsmagazine.com/mascotas/censo-mascotas-espana/</w:t>
        </w:r>
      </w:hyperlink>
    </w:p>
  </w:footnote>
  <w:footnote w:id="2">
    <w:p w14:paraId="781C0036" w14:textId="1F598EC6" w:rsidR="009E7289" w:rsidRPr="00656A62" w:rsidRDefault="009E7289">
      <w:pPr>
        <w:pStyle w:val="Textonotapie"/>
        <w:rPr>
          <w:rStyle w:val="Hipervnculo"/>
          <w:i/>
          <w:color w:val="auto"/>
          <w:sz w:val="16"/>
          <w:szCs w:val="16"/>
          <w:u w:val="none"/>
        </w:rPr>
      </w:pPr>
      <w:r>
        <w:rPr>
          <w:rStyle w:val="Refdenotaalpie"/>
        </w:rPr>
        <w:footnoteRef/>
      </w:r>
      <w:r>
        <w:t xml:space="preserve"> </w:t>
      </w:r>
      <w:r w:rsidRPr="00656A62">
        <w:rPr>
          <w:rStyle w:val="Hipervnculo"/>
          <w:i/>
          <w:color w:val="auto"/>
          <w:sz w:val="16"/>
          <w:szCs w:val="16"/>
          <w:u w:val="none"/>
        </w:rPr>
        <w:t>www.siacyl.org</w:t>
      </w:r>
    </w:p>
  </w:footnote>
  <w:footnote w:id="3">
    <w:p w14:paraId="4744A759" w14:textId="71F6ACF7" w:rsidR="009E7289" w:rsidRPr="00833082" w:rsidRDefault="009E7289">
      <w:pPr>
        <w:pStyle w:val="Textonotapie"/>
        <w:rPr>
          <w:lang w:val="es-ES"/>
        </w:rPr>
      </w:pPr>
      <w:r>
        <w:rPr>
          <w:rStyle w:val="Refdenotaalpie"/>
        </w:rPr>
        <w:footnoteRef/>
      </w:r>
      <w:r>
        <w:t xml:space="preserve"> </w:t>
      </w:r>
      <w:r w:rsidRPr="00833082">
        <w:rPr>
          <w:i/>
        </w:rPr>
        <w:t>https://alastria.io</w:t>
      </w:r>
    </w:p>
  </w:footnote>
  <w:footnote w:id="4">
    <w:p w14:paraId="0FD15A9E" w14:textId="5283B4D7" w:rsidR="009E7289" w:rsidRPr="000E73A1" w:rsidRDefault="009E7289">
      <w:pPr>
        <w:pStyle w:val="Textonotapie"/>
        <w:rPr>
          <w:lang w:val="es-ES"/>
        </w:rPr>
      </w:pPr>
      <w:r>
        <w:rPr>
          <w:rStyle w:val="Refdenotaalpie"/>
        </w:rPr>
        <w:footnoteRef/>
      </w:r>
      <w:r>
        <w:t xml:space="preserve"> </w:t>
      </w:r>
      <w:hyperlink r:id="rId2" w:history="1">
        <w:r w:rsidRPr="000E73A1">
          <w:rPr>
            <w:i/>
          </w:rPr>
          <w:t>https://medium.com/@alastria_es/open-call-alastria-2f09f6865717</w:t>
        </w:r>
      </w:hyperlink>
    </w:p>
  </w:footnote>
  <w:footnote w:id="5">
    <w:p w14:paraId="068E4B37" w14:textId="2DF27CAD" w:rsidR="009E7289" w:rsidRPr="000E73A1" w:rsidRDefault="009E7289">
      <w:pPr>
        <w:pStyle w:val="Textonotapie"/>
        <w:rPr>
          <w:lang w:val="es-ES"/>
        </w:rPr>
      </w:pPr>
      <w:r>
        <w:rPr>
          <w:rStyle w:val="Refdenotaalpie"/>
        </w:rPr>
        <w:footnoteRef/>
      </w:r>
      <w:r>
        <w:t xml:space="preserve"> </w:t>
      </w:r>
      <w:hyperlink r:id="rId3" w:history="1">
        <w:r w:rsidRPr="000E73A1">
          <w:rPr>
            <w:i/>
          </w:rPr>
          <w:t>https://drive.google.com/file/d/1JxmV0252ikfsPAwdW_mIRmED2-Ww5VK6/view</w:t>
        </w:r>
      </w:hyperlink>
    </w:p>
  </w:footnote>
  <w:footnote w:id="6">
    <w:p w14:paraId="346E64DC" w14:textId="36CF05DC" w:rsidR="009E7289" w:rsidRPr="00B532B2" w:rsidRDefault="009E7289">
      <w:pPr>
        <w:pStyle w:val="Textonotapie"/>
        <w:rPr>
          <w:lang w:val="es-ES"/>
        </w:rPr>
      </w:pPr>
      <w:r>
        <w:rPr>
          <w:rStyle w:val="Refdenotaalpie"/>
        </w:rPr>
        <w:footnoteRef/>
      </w:r>
      <w:r>
        <w:t xml:space="preserve"> </w:t>
      </w:r>
      <w:hyperlink r:id="rId4" w:history="1">
        <w:r w:rsidRPr="00B532B2">
          <w:rPr>
            <w:i/>
            <w:sz w:val="16"/>
            <w:szCs w:val="16"/>
          </w:rPr>
          <w:t>https://www.hyperledger.org/</w:t>
        </w:r>
      </w:hyperlink>
    </w:p>
  </w:footnote>
  <w:footnote w:id="7">
    <w:p w14:paraId="4517AD85" w14:textId="0502E45B" w:rsidR="009E7289" w:rsidRPr="00D97D25" w:rsidRDefault="009E7289">
      <w:pPr>
        <w:pStyle w:val="Textonotapie"/>
        <w:rPr>
          <w:lang w:val="es-ES"/>
        </w:rPr>
      </w:pPr>
      <w:r>
        <w:rPr>
          <w:rStyle w:val="Refdenotaalpie"/>
        </w:rPr>
        <w:footnoteRef/>
      </w:r>
      <w:r>
        <w:t xml:space="preserve"> </w:t>
      </w:r>
      <w:hyperlink r:id="rId5" w:history="1">
        <w:r w:rsidRPr="00D97D25">
          <w:rPr>
            <w:i/>
            <w:sz w:val="16"/>
            <w:szCs w:val="16"/>
          </w:rPr>
          <w:t>https://b3i.tech/home.html</w:t>
        </w:r>
      </w:hyperlink>
    </w:p>
  </w:footnote>
  <w:footnote w:id="8">
    <w:p w14:paraId="7E5B112A" w14:textId="45825A8C" w:rsidR="009E7289" w:rsidRPr="00F02259" w:rsidRDefault="009E7289" w:rsidP="00F02259">
      <w:pPr>
        <w:pStyle w:val="Textonotapie"/>
        <w:jc w:val="left"/>
        <w:rPr>
          <w:rStyle w:val="Hipervnculo"/>
          <w:i/>
          <w:color w:val="auto"/>
          <w:sz w:val="16"/>
          <w:szCs w:val="16"/>
          <w:u w:val="none"/>
        </w:rPr>
      </w:pPr>
      <w:r>
        <w:rPr>
          <w:rStyle w:val="Refdenotaalpie"/>
        </w:rPr>
        <w:footnoteRef/>
      </w:r>
      <w:r>
        <w:t xml:space="preserve"> </w:t>
      </w:r>
      <w:r w:rsidRPr="00F02259">
        <w:rPr>
          <w:rStyle w:val="Hipervnculo"/>
          <w:i/>
          <w:color w:val="auto"/>
          <w:sz w:val="16"/>
          <w:szCs w:val="16"/>
          <w:u w:val="none"/>
        </w:rPr>
        <w:t xml:space="preserve">Objeto disponible en: </w:t>
      </w:r>
      <w:hyperlink r:id="rId6" w:history="1">
        <w:r w:rsidRPr="00F02259">
          <w:rPr>
            <w:rStyle w:val="Hipervnculo"/>
            <w:i/>
            <w:color w:val="auto"/>
            <w:sz w:val="16"/>
            <w:szCs w:val="16"/>
            <w:u w:val="none"/>
          </w:rPr>
          <w:t>https://ipfs.infura.io/ipfs/QmcK1hAc9sYTHJZcr68HxdHLCPMFgSn9QMSSar7j85TFg5</w:t>
        </w:r>
      </w:hyperlink>
    </w:p>
  </w:footnote>
  <w:footnote w:id="9">
    <w:p w14:paraId="61BFF45C" w14:textId="5E6E6D3B" w:rsidR="009E7289" w:rsidRPr="001408FC" w:rsidRDefault="009E7289" w:rsidP="00856049">
      <w:pPr>
        <w:rPr>
          <w:rStyle w:val="Hipervnculo"/>
          <w:i/>
          <w:color w:val="auto"/>
          <w:sz w:val="16"/>
          <w:szCs w:val="16"/>
          <w:u w:val="none"/>
        </w:rPr>
      </w:pPr>
      <w:r>
        <w:rPr>
          <w:rStyle w:val="Refdenotaalpie"/>
        </w:rPr>
        <w:footnoteRef/>
      </w:r>
      <w:r>
        <w:t xml:space="preserve"> </w:t>
      </w:r>
      <w:r w:rsidRPr="001408FC">
        <w:rPr>
          <w:rStyle w:val="Hipervnculo"/>
          <w:i/>
          <w:color w:val="auto"/>
          <w:sz w:val="16"/>
          <w:szCs w:val="16"/>
          <w:u w:val="none"/>
        </w:rPr>
        <w:t xml:space="preserve">npm web site: </w:t>
      </w:r>
      <w:hyperlink r:id="rId7" w:history="1">
        <w:r w:rsidRPr="001408FC">
          <w:rPr>
            <w:rStyle w:val="Hipervnculo"/>
            <w:i/>
            <w:color w:val="auto"/>
            <w:sz w:val="16"/>
            <w:szCs w:val="16"/>
            <w:u w:val="none"/>
          </w:rPr>
          <w:t>https://www.npmjs.com/</w:t>
        </w:r>
      </w:hyperlink>
    </w:p>
    <w:p w14:paraId="5F767E62" w14:textId="5ADFCC01" w:rsidR="009E7289" w:rsidRPr="006224AC" w:rsidRDefault="009E7289" w:rsidP="00262433">
      <w:pPr>
        <w:jc w:val="left"/>
        <w:rPr>
          <w:lang w:val="es-ES"/>
        </w:rPr>
      </w:pPr>
    </w:p>
    <w:p w14:paraId="3289DC82" w14:textId="69BFEBFE" w:rsidR="009E7289" w:rsidRPr="006224AC" w:rsidRDefault="009E7289" w:rsidP="006224AC">
      <w:pPr>
        <w:pStyle w:val="Textonotapie"/>
        <w:rPr>
          <w:lang w:val="es-ES"/>
        </w:rPr>
      </w:pPr>
    </w:p>
  </w:footnote>
  <w:footnote w:id="10">
    <w:p w14:paraId="6D5E8CE9" w14:textId="594B76D2" w:rsidR="009E7289" w:rsidRPr="005E7DBF" w:rsidRDefault="009E7289">
      <w:pPr>
        <w:pStyle w:val="Textonotapie"/>
        <w:rPr>
          <w:lang w:val="es-ES"/>
        </w:rPr>
      </w:pPr>
      <w:r>
        <w:rPr>
          <w:rStyle w:val="Refdenotaalpie"/>
        </w:rPr>
        <w:footnoteRef/>
      </w:r>
      <w:r>
        <w:t xml:space="preserve"> </w:t>
      </w:r>
      <w:r w:rsidRPr="001408FC">
        <w:rPr>
          <w:i/>
          <w:sz w:val="16"/>
          <w:szCs w:val="16"/>
        </w:rPr>
        <w:t>Truffle website: https://truffleframework.com</w:t>
      </w:r>
    </w:p>
  </w:footnote>
  <w:footnote w:id="11">
    <w:p w14:paraId="48E7DABC" w14:textId="1F319032" w:rsidR="009E7289" w:rsidRPr="005E7DBF" w:rsidRDefault="009E7289">
      <w:pPr>
        <w:pStyle w:val="Textonotapie"/>
        <w:rPr>
          <w:lang w:val="es-ES"/>
        </w:rPr>
      </w:pPr>
      <w:r>
        <w:rPr>
          <w:rStyle w:val="Refdenotaalpie"/>
        </w:rPr>
        <w:footnoteRef/>
      </w:r>
      <w:r>
        <w:t xml:space="preserve"> </w:t>
      </w:r>
      <w:r w:rsidRPr="001408FC">
        <w:rPr>
          <w:i/>
          <w:sz w:val="16"/>
          <w:szCs w:val="16"/>
        </w:rPr>
        <w:t xml:space="preserve">Ganache website: </w:t>
      </w:r>
      <w:hyperlink r:id="rId8" w:history="1">
        <w:r w:rsidRPr="001408FC">
          <w:rPr>
            <w:i/>
            <w:sz w:val="16"/>
            <w:szCs w:val="16"/>
          </w:rPr>
          <w:t>https://truffleframework.com/ganache</w:t>
        </w:r>
      </w:hyperlink>
    </w:p>
  </w:footnote>
  <w:footnote w:id="12">
    <w:p w14:paraId="6E0BA857" w14:textId="0031D28E" w:rsidR="009E7289" w:rsidRPr="00594130" w:rsidRDefault="009E7289">
      <w:pPr>
        <w:pStyle w:val="Textonotapie"/>
        <w:rPr>
          <w:lang w:val="es-ES"/>
        </w:rPr>
      </w:pPr>
      <w:r>
        <w:rPr>
          <w:rStyle w:val="Refdenotaalpie"/>
        </w:rPr>
        <w:footnoteRef/>
      </w:r>
      <w:r>
        <w:t xml:space="preserve"> </w:t>
      </w:r>
      <w:hyperlink r:id="rId9" w:anchor="web3-javascript-app-api-for-02xx" w:history="1">
        <w:r w:rsidRPr="00594130">
          <w:rPr>
            <w:rStyle w:val="Hipervnculo"/>
            <w:i/>
            <w:color w:val="auto"/>
            <w:sz w:val="16"/>
            <w:szCs w:val="16"/>
            <w:u w:val="none"/>
          </w:rPr>
          <w:t>https://github.com/ethereum/wiki/wiki/JavaScript-API#web3-javascript-app-api-for-02xx</w:t>
        </w:r>
      </w:hyperlink>
    </w:p>
  </w:footnote>
  <w:footnote w:id="13">
    <w:p w14:paraId="2EE41304" w14:textId="4FEF7197" w:rsidR="009E7289" w:rsidRPr="00C432C7" w:rsidRDefault="009E7289">
      <w:pPr>
        <w:pStyle w:val="Textonotapie"/>
        <w:rPr>
          <w:lang w:val="es-ES"/>
        </w:rPr>
      </w:pPr>
      <w:r>
        <w:rPr>
          <w:rStyle w:val="Refdenotaalpie"/>
        </w:rPr>
        <w:footnoteRef/>
      </w:r>
      <w:r>
        <w:t xml:space="preserve"> </w:t>
      </w:r>
      <w:hyperlink r:id="rId10" w:history="1">
        <w:r w:rsidRPr="00C432C7">
          <w:rPr>
            <w:rStyle w:val="Hipervnculo"/>
            <w:i/>
            <w:color w:val="auto"/>
            <w:sz w:val="16"/>
            <w:szCs w:val="16"/>
            <w:u w:val="none"/>
          </w:rPr>
          <w:t>https://getbootstrap.com</w:t>
        </w:r>
        <w:r w:rsidRPr="00C432C7">
          <w:rPr>
            <w:rStyle w:val="Hipervnculo"/>
            <w:u w:val="none"/>
          </w:rPr>
          <w:t>/</w:t>
        </w:r>
      </w:hyperlink>
    </w:p>
  </w:footnote>
  <w:footnote w:id="14">
    <w:p w14:paraId="0E9AB9C4" w14:textId="750B9EB9" w:rsidR="009E7289" w:rsidRPr="00E5377C" w:rsidRDefault="009E7289">
      <w:pPr>
        <w:pStyle w:val="Textonotapie"/>
        <w:rPr>
          <w:lang w:val="es-ES"/>
        </w:rPr>
      </w:pPr>
      <w:r>
        <w:rPr>
          <w:rStyle w:val="Refdenotaalpie"/>
        </w:rPr>
        <w:footnoteRef/>
      </w:r>
      <w:r>
        <w:t xml:space="preserve"> </w:t>
      </w:r>
      <w:hyperlink r:id="rId11" w:history="1">
        <w:r w:rsidRPr="00E5377C">
          <w:rPr>
            <w:rStyle w:val="Hipervnculo"/>
            <w:i/>
            <w:color w:val="auto"/>
            <w:sz w:val="16"/>
            <w:szCs w:val="16"/>
            <w:u w:val="none"/>
          </w:rPr>
          <w:t>http://www.lsi.us.es/descargas/descarga_programas.php?id=3</w:t>
        </w:r>
      </w:hyperlink>
    </w:p>
  </w:footnote>
  <w:footnote w:id="15">
    <w:p w14:paraId="1A15EC9E" w14:textId="55BC44FF" w:rsidR="009E7289" w:rsidRPr="0042166D" w:rsidRDefault="009E7289">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6">
    <w:p w14:paraId="3F4A9BC3" w14:textId="268E9E5B" w:rsidR="009E7289" w:rsidRPr="00620450" w:rsidRDefault="009E7289">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7">
    <w:p w14:paraId="1E02CCAF" w14:textId="2EDD2BD8" w:rsidR="009E7289" w:rsidRPr="00C9244C" w:rsidRDefault="009E7289">
      <w:pPr>
        <w:pStyle w:val="Textonotapie"/>
        <w:rPr>
          <w:lang w:val="es-ES"/>
        </w:rPr>
      </w:pPr>
      <w:r>
        <w:rPr>
          <w:rStyle w:val="Refdenotaalpie"/>
        </w:rPr>
        <w:footnoteRef/>
      </w:r>
      <w:r>
        <w:t xml:space="preserve"> </w:t>
      </w:r>
      <w:hyperlink r:id="rId12" w:history="1">
        <w:r w:rsidRPr="00722C68">
          <w:rPr>
            <w:rStyle w:val="Hipervnculo"/>
            <w:i/>
            <w:color w:val="auto"/>
            <w:sz w:val="16"/>
            <w:szCs w:val="16"/>
            <w:u w:val="none"/>
          </w:rPr>
          <w:t>https://creativecommons.org/licenses/by-nc-sa/4.0/</w:t>
        </w:r>
      </w:hyperlink>
    </w:p>
  </w:footnote>
  <w:footnote w:id="18">
    <w:p w14:paraId="25264152" w14:textId="39E969A3" w:rsidR="009E7289" w:rsidRPr="00AD0A1A" w:rsidRDefault="009E7289">
      <w:pPr>
        <w:pStyle w:val="Textonotapie"/>
        <w:rPr>
          <w:lang w:val="es-ES"/>
        </w:rPr>
      </w:pPr>
      <w:r>
        <w:rPr>
          <w:rStyle w:val="Refdenotaalpie"/>
        </w:rPr>
        <w:footnoteRef/>
      </w:r>
      <w:r>
        <w:t xml:space="preserve"> </w:t>
      </w:r>
      <w:hyperlink r:id="rId13" w:history="1">
        <w:r w:rsidRPr="00AD0A1A">
          <w:rPr>
            <w:rStyle w:val="Hipervnculo"/>
            <w:i/>
            <w:color w:val="auto"/>
            <w:sz w:val="16"/>
            <w:szCs w:val="16"/>
            <w:u w:val="none"/>
          </w:rPr>
          <w:t>https://wiki.csswg.org/</w:t>
        </w:r>
      </w:hyperlink>
    </w:p>
  </w:footnote>
  <w:footnote w:id="19">
    <w:p w14:paraId="685BE7E6" w14:textId="225EE02D" w:rsidR="009E7289" w:rsidRPr="00454912" w:rsidRDefault="009E7289">
      <w:pPr>
        <w:pStyle w:val="Textonotapie"/>
        <w:rPr>
          <w:lang w:val="es-ES"/>
        </w:rPr>
      </w:pPr>
      <w:r>
        <w:rPr>
          <w:rStyle w:val="Refdenotaalpie"/>
        </w:rPr>
        <w:footnoteRef/>
      </w:r>
      <w:r>
        <w:t xml:space="preserve"> </w:t>
      </w:r>
      <w:r w:rsidRPr="00454912">
        <w:rPr>
          <w:rStyle w:val="Hipervnculo"/>
          <w:i/>
          <w:color w:val="auto"/>
          <w:sz w:val="16"/>
          <w:szCs w:val="16"/>
          <w:u w:val="none"/>
        </w:rPr>
        <w:t>Sección 3.8.3. Requisitos no funcionales</w:t>
      </w:r>
    </w:p>
  </w:footnote>
  <w:footnote w:id="20">
    <w:p w14:paraId="539A15C2" w14:textId="77C1B4E7" w:rsidR="009E7289" w:rsidRPr="0099661C" w:rsidRDefault="009E7289">
      <w:pPr>
        <w:pStyle w:val="Textonotapie"/>
        <w:rPr>
          <w:lang w:val="es-ES"/>
        </w:rPr>
      </w:pPr>
      <w:r>
        <w:rPr>
          <w:rStyle w:val="Refdenotaalpie"/>
        </w:rPr>
        <w:footnoteRef/>
      </w:r>
      <w:r>
        <w:t xml:space="preserve"> </w:t>
      </w:r>
      <w:r w:rsidRPr="0099661C">
        <w:rPr>
          <w:rStyle w:val="Hipervnculo"/>
          <w:i/>
          <w:color w:val="auto"/>
          <w:sz w:val="16"/>
          <w:szCs w:val="16"/>
          <w:u w:val="none"/>
        </w:rPr>
        <w:t>https:hyperledger.org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55D7B" w14:textId="252F3C89" w:rsidR="009E7289" w:rsidRDefault="009E728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68E0E" w14:textId="20320B38" w:rsidR="009E7289" w:rsidRPr="00850101" w:rsidRDefault="009E7289">
    <w:pPr>
      <w:pStyle w:val="Encabezado"/>
      <w:rPr>
        <w:lang w:val="es-ES_tradnl"/>
      </w:rPr>
    </w:pPr>
    <w:r w:rsidRPr="00850101">
      <w:rPr>
        <w:lang w:val="es-ES_tradnl"/>
      </w:rPr>
      <w:t>Carlos Escario Bajo</w:t>
    </w:r>
    <w:r w:rsidRPr="00850101">
      <w:rPr>
        <w:lang w:val="es-ES_tradnl"/>
      </w:rPr>
      <w:tab/>
    </w:r>
    <w:r w:rsidRPr="00850101">
      <w:rPr>
        <w:lang w:val="es-ES_tradnl"/>
      </w:rPr>
      <w:tab/>
      <w:t>Grado en Ingeniería Informática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27A74" w14:textId="4336B7A0" w:rsidR="009E7289" w:rsidRDefault="009E7289">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8C693" w14:textId="040AAC8C" w:rsidR="009E7289" w:rsidRDefault="009E7289">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5EF5C" w14:textId="3AE526B4" w:rsidR="009E7289" w:rsidRDefault="009E7289">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D49D0" w14:textId="51FCC85F" w:rsidR="009E7289" w:rsidRDefault="009E7289">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4C66B" w14:textId="58C328B0" w:rsidR="009E7289" w:rsidRDefault="009E728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649A"/>
    <w:multiLevelType w:val="hybridMultilevel"/>
    <w:tmpl w:val="D772D26C"/>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559" w:hanging="360"/>
      </w:pPr>
      <w:rPr>
        <w:rFonts w:ascii="Courier New" w:hAnsi="Courier New" w:cs="Courier New" w:hint="default"/>
      </w:rPr>
    </w:lvl>
    <w:lvl w:ilvl="2" w:tplc="0C0A0005">
      <w:start w:val="1"/>
      <w:numFmt w:val="bullet"/>
      <w:lvlText w:val=""/>
      <w:lvlJc w:val="left"/>
      <w:pPr>
        <w:ind w:left="2279" w:hanging="360"/>
      </w:pPr>
      <w:rPr>
        <w:rFonts w:ascii="Wingdings" w:hAnsi="Wingdings" w:hint="default"/>
      </w:rPr>
    </w:lvl>
    <w:lvl w:ilvl="3" w:tplc="0C0A0001">
      <w:start w:val="1"/>
      <w:numFmt w:val="bullet"/>
      <w:lvlText w:val=""/>
      <w:lvlJc w:val="left"/>
      <w:pPr>
        <w:ind w:left="2999" w:hanging="360"/>
      </w:pPr>
      <w:rPr>
        <w:rFonts w:ascii="Symbol" w:hAnsi="Symbol" w:hint="default"/>
      </w:rPr>
    </w:lvl>
    <w:lvl w:ilvl="4" w:tplc="0C0A0003">
      <w:start w:val="1"/>
      <w:numFmt w:val="bullet"/>
      <w:lvlText w:val="o"/>
      <w:lvlJc w:val="left"/>
      <w:pPr>
        <w:ind w:left="3719" w:hanging="360"/>
      </w:pPr>
      <w:rPr>
        <w:rFonts w:ascii="Courier New" w:hAnsi="Courier New" w:cs="Courier New" w:hint="default"/>
      </w:rPr>
    </w:lvl>
    <w:lvl w:ilvl="5" w:tplc="0C0A0005">
      <w:start w:val="1"/>
      <w:numFmt w:val="bullet"/>
      <w:lvlText w:val=""/>
      <w:lvlJc w:val="left"/>
      <w:pPr>
        <w:ind w:left="4439" w:hanging="360"/>
      </w:pPr>
      <w:rPr>
        <w:rFonts w:ascii="Wingdings" w:hAnsi="Wingdings" w:hint="default"/>
      </w:rPr>
    </w:lvl>
    <w:lvl w:ilvl="6" w:tplc="0C0A0001">
      <w:start w:val="1"/>
      <w:numFmt w:val="bullet"/>
      <w:lvlText w:val=""/>
      <w:lvlJc w:val="left"/>
      <w:pPr>
        <w:ind w:left="5159" w:hanging="360"/>
      </w:pPr>
      <w:rPr>
        <w:rFonts w:ascii="Symbol" w:hAnsi="Symbol" w:hint="default"/>
      </w:rPr>
    </w:lvl>
    <w:lvl w:ilvl="7" w:tplc="0C0A0003">
      <w:start w:val="1"/>
      <w:numFmt w:val="bullet"/>
      <w:lvlText w:val="o"/>
      <w:lvlJc w:val="left"/>
      <w:pPr>
        <w:ind w:left="5879" w:hanging="360"/>
      </w:pPr>
      <w:rPr>
        <w:rFonts w:ascii="Courier New" w:hAnsi="Courier New" w:cs="Courier New" w:hint="default"/>
      </w:rPr>
    </w:lvl>
    <w:lvl w:ilvl="8" w:tplc="0C0A0005">
      <w:start w:val="1"/>
      <w:numFmt w:val="bullet"/>
      <w:lvlText w:val=""/>
      <w:lvlJc w:val="left"/>
      <w:pPr>
        <w:ind w:left="6599" w:hanging="360"/>
      </w:pPr>
      <w:rPr>
        <w:rFonts w:ascii="Wingdings" w:hAnsi="Wingdings" w:hint="default"/>
      </w:rPr>
    </w:lvl>
  </w:abstractNum>
  <w:abstractNum w:abstractNumId="1" w15:restartNumberingAfterBreak="0">
    <w:nsid w:val="0BDB0A20"/>
    <w:multiLevelType w:val="hybridMultilevel"/>
    <w:tmpl w:val="275AF2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12D81B00"/>
    <w:multiLevelType w:val="multilevel"/>
    <w:tmpl w:val="9F609E14"/>
    <w:lvl w:ilvl="0">
      <w:start w:val="1"/>
      <w:numFmt w:val="decimal"/>
      <w:lvlText w:val="%1."/>
      <w:lvlJc w:val="left"/>
      <w:pPr>
        <w:ind w:left="928"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2C3E49"/>
    <w:multiLevelType w:val="hybridMultilevel"/>
    <w:tmpl w:val="952E83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15593AE9"/>
    <w:multiLevelType w:val="hybridMultilevel"/>
    <w:tmpl w:val="5848278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17F548A8"/>
    <w:multiLevelType w:val="hybridMultilevel"/>
    <w:tmpl w:val="5F7ED0E4"/>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AF14C78"/>
    <w:multiLevelType w:val="hybridMultilevel"/>
    <w:tmpl w:val="6DB64088"/>
    <w:lvl w:ilvl="0" w:tplc="0C0A0001">
      <w:start w:val="1"/>
      <w:numFmt w:val="bullet"/>
      <w:lvlText w:val=""/>
      <w:lvlJc w:val="left"/>
      <w:pPr>
        <w:ind w:left="744" w:hanging="360"/>
      </w:pPr>
      <w:rPr>
        <w:rFonts w:ascii="Symbol" w:hAnsi="Symbol" w:hint="default"/>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7" w15:restartNumberingAfterBreak="0">
    <w:nsid w:val="1DD36D89"/>
    <w:multiLevelType w:val="hybridMultilevel"/>
    <w:tmpl w:val="DFC2A0DC"/>
    <w:lvl w:ilvl="0" w:tplc="25105E7C">
      <w:start w:val="1"/>
      <w:numFmt w:val="bullet"/>
      <w:lvlText w:val=""/>
      <w:lvlJc w:val="left"/>
      <w:pPr>
        <w:ind w:left="768" w:hanging="360"/>
      </w:pPr>
      <w:rPr>
        <w:rFonts w:ascii="Symbol" w:hAnsi="Symbol" w:hint="default"/>
        <w:color w:val="auto"/>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8" w15:restartNumberingAfterBreak="0">
    <w:nsid w:val="224738AE"/>
    <w:multiLevelType w:val="hybridMultilevel"/>
    <w:tmpl w:val="6FC0936C"/>
    <w:lvl w:ilvl="0" w:tplc="0C0A0001">
      <w:start w:val="1"/>
      <w:numFmt w:val="bullet"/>
      <w:lvlText w:val=""/>
      <w:lvlJc w:val="left"/>
      <w:pPr>
        <w:ind w:left="1064" w:hanging="360"/>
      </w:pPr>
      <w:rPr>
        <w:rFonts w:ascii="Symbol" w:hAnsi="Symbol" w:hint="default"/>
      </w:rPr>
    </w:lvl>
    <w:lvl w:ilvl="1" w:tplc="0C0A0003" w:tentative="1">
      <w:start w:val="1"/>
      <w:numFmt w:val="bullet"/>
      <w:lvlText w:val="o"/>
      <w:lvlJc w:val="left"/>
      <w:pPr>
        <w:ind w:left="1784" w:hanging="360"/>
      </w:pPr>
      <w:rPr>
        <w:rFonts w:ascii="Courier New" w:hAnsi="Courier New" w:cs="Courier New" w:hint="default"/>
      </w:rPr>
    </w:lvl>
    <w:lvl w:ilvl="2" w:tplc="0C0A0005" w:tentative="1">
      <w:start w:val="1"/>
      <w:numFmt w:val="bullet"/>
      <w:lvlText w:val=""/>
      <w:lvlJc w:val="left"/>
      <w:pPr>
        <w:ind w:left="2504" w:hanging="360"/>
      </w:pPr>
      <w:rPr>
        <w:rFonts w:ascii="Wingdings" w:hAnsi="Wingdings" w:hint="default"/>
      </w:rPr>
    </w:lvl>
    <w:lvl w:ilvl="3" w:tplc="0C0A0001" w:tentative="1">
      <w:start w:val="1"/>
      <w:numFmt w:val="bullet"/>
      <w:lvlText w:val=""/>
      <w:lvlJc w:val="left"/>
      <w:pPr>
        <w:ind w:left="3224" w:hanging="360"/>
      </w:pPr>
      <w:rPr>
        <w:rFonts w:ascii="Symbol" w:hAnsi="Symbol" w:hint="default"/>
      </w:rPr>
    </w:lvl>
    <w:lvl w:ilvl="4" w:tplc="0C0A0003" w:tentative="1">
      <w:start w:val="1"/>
      <w:numFmt w:val="bullet"/>
      <w:lvlText w:val="o"/>
      <w:lvlJc w:val="left"/>
      <w:pPr>
        <w:ind w:left="3944" w:hanging="360"/>
      </w:pPr>
      <w:rPr>
        <w:rFonts w:ascii="Courier New" w:hAnsi="Courier New" w:cs="Courier New" w:hint="default"/>
      </w:rPr>
    </w:lvl>
    <w:lvl w:ilvl="5" w:tplc="0C0A0005" w:tentative="1">
      <w:start w:val="1"/>
      <w:numFmt w:val="bullet"/>
      <w:lvlText w:val=""/>
      <w:lvlJc w:val="left"/>
      <w:pPr>
        <w:ind w:left="4664" w:hanging="360"/>
      </w:pPr>
      <w:rPr>
        <w:rFonts w:ascii="Wingdings" w:hAnsi="Wingdings" w:hint="default"/>
      </w:rPr>
    </w:lvl>
    <w:lvl w:ilvl="6" w:tplc="0C0A0001" w:tentative="1">
      <w:start w:val="1"/>
      <w:numFmt w:val="bullet"/>
      <w:lvlText w:val=""/>
      <w:lvlJc w:val="left"/>
      <w:pPr>
        <w:ind w:left="5384" w:hanging="360"/>
      </w:pPr>
      <w:rPr>
        <w:rFonts w:ascii="Symbol" w:hAnsi="Symbol" w:hint="default"/>
      </w:rPr>
    </w:lvl>
    <w:lvl w:ilvl="7" w:tplc="0C0A0003" w:tentative="1">
      <w:start w:val="1"/>
      <w:numFmt w:val="bullet"/>
      <w:lvlText w:val="o"/>
      <w:lvlJc w:val="left"/>
      <w:pPr>
        <w:ind w:left="6104" w:hanging="360"/>
      </w:pPr>
      <w:rPr>
        <w:rFonts w:ascii="Courier New" w:hAnsi="Courier New" w:cs="Courier New" w:hint="default"/>
      </w:rPr>
    </w:lvl>
    <w:lvl w:ilvl="8" w:tplc="0C0A0005" w:tentative="1">
      <w:start w:val="1"/>
      <w:numFmt w:val="bullet"/>
      <w:lvlText w:val=""/>
      <w:lvlJc w:val="left"/>
      <w:pPr>
        <w:ind w:left="6824" w:hanging="360"/>
      </w:pPr>
      <w:rPr>
        <w:rFonts w:ascii="Wingdings" w:hAnsi="Wingdings" w:hint="default"/>
      </w:rPr>
    </w:lvl>
  </w:abstractNum>
  <w:abstractNum w:abstractNumId="9" w15:restartNumberingAfterBreak="0">
    <w:nsid w:val="25237827"/>
    <w:multiLevelType w:val="hybridMultilevel"/>
    <w:tmpl w:val="803018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15:restartNumberingAfterBreak="0">
    <w:nsid w:val="26D60EA6"/>
    <w:multiLevelType w:val="hybridMultilevel"/>
    <w:tmpl w:val="4DD44F68"/>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1" w15:restartNumberingAfterBreak="0">
    <w:nsid w:val="2E4C4BAD"/>
    <w:multiLevelType w:val="hybridMultilevel"/>
    <w:tmpl w:val="FCB08FA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372C402D"/>
    <w:multiLevelType w:val="hybridMultilevel"/>
    <w:tmpl w:val="BD808848"/>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3" w15:restartNumberingAfterBreak="0">
    <w:nsid w:val="3C0B3BEB"/>
    <w:multiLevelType w:val="hybridMultilevel"/>
    <w:tmpl w:val="F7645F14"/>
    <w:lvl w:ilvl="0" w:tplc="8FD2EC22">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9C6792"/>
    <w:multiLevelType w:val="hybridMultilevel"/>
    <w:tmpl w:val="1E58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A95978"/>
    <w:multiLevelType w:val="hybridMultilevel"/>
    <w:tmpl w:val="A1026972"/>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6" w15:restartNumberingAfterBreak="0">
    <w:nsid w:val="41E95767"/>
    <w:multiLevelType w:val="multilevel"/>
    <w:tmpl w:val="0C0A001F"/>
    <w:styleLink w:val="EstiloTFG"/>
    <w:lvl w:ilvl="0">
      <w:start w:val="1"/>
      <w:numFmt w:val="decimal"/>
      <w:lvlText w:val="%1."/>
      <w:lvlJc w:val="left"/>
      <w:pPr>
        <w:ind w:left="360" w:hanging="360"/>
      </w:pPr>
      <w:rPr>
        <w:color w:val="365F91"/>
        <w:sz w:val="9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EF36E8"/>
    <w:multiLevelType w:val="hybridMultilevel"/>
    <w:tmpl w:val="D59E9E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F4838A7"/>
    <w:multiLevelType w:val="hybridMultilevel"/>
    <w:tmpl w:val="477261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6614FD"/>
    <w:multiLevelType w:val="hybridMultilevel"/>
    <w:tmpl w:val="CAE0A7B4"/>
    <w:lvl w:ilvl="0" w:tplc="25105E7C">
      <w:start w:val="1"/>
      <w:numFmt w:val="bullet"/>
      <w:lvlText w:val=""/>
      <w:lvlJc w:val="left"/>
      <w:pPr>
        <w:ind w:left="754" w:hanging="360"/>
      </w:pPr>
      <w:rPr>
        <w:rFonts w:ascii="Symbol" w:hAnsi="Symbol" w:hint="default"/>
        <w:color w:val="auto"/>
      </w:rPr>
    </w:lvl>
    <w:lvl w:ilvl="1" w:tplc="0C0A0019" w:tentative="1">
      <w:start w:val="1"/>
      <w:numFmt w:val="lowerLetter"/>
      <w:lvlText w:val="%2."/>
      <w:lvlJc w:val="left"/>
      <w:pPr>
        <w:ind w:left="1474" w:hanging="360"/>
      </w:pPr>
    </w:lvl>
    <w:lvl w:ilvl="2" w:tplc="0C0A001B" w:tentative="1">
      <w:start w:val="1"/>
      <w:numFmt w:val="lowerRoman"/>
      <w:lvlText w:val="%3."/>
      <w:lvlJc w:val="right"/>
      <w:pPr>
        <w:ind w:left="2194" w:hanging="180"/>
      </w:pPr>
    </w:lvl>
    <w:lvl w:ilvl="3" w:tplc="0C0A000F" w:tentative="1">
      <w:start w:val="1"/>
      <w:numFmt w:val="decimal"/>
      <w:lvlText w:val="%4."/>
      <w:lvlJc w:val="left"/>
      <w:pPr>
        <w:ind w:left="2914" w:hanging="360"/>
      </w:pPr>
    </w:lvl>
    <w:lvl w:ilvl="4" w:tplc="0C0A0019" w:tentative="1">
      <w:start w:val="1"/>
      <w:numFmt w:val="lowerLetter"/>
      <w:lvlText w:val="%5."/>
      <w:lvlJc w:val="left"/>
      <w:pPr>
        <w:ind w:left="3634" w:hanging="360"/>
      </w:pPr>
    </w:lvl>
    <w:lvl w:ilvl="5" w:tplc="0C0A001B" w:tentative="1">
      <w:start w:val="1"/>
      <w:numFmt w:val="lowerRoman"/>
      <w:lvlText w:val="%6."/>
      <w:lvlJc w:val="right"/>
      <w:pPr>
        <w:ind w:left="4354" w:hanging="180"/>
      </w:pPr>
    </w:lvl>
    <w:lvl w:ilvl="6" w:tplc="0C0A000F" w:tentative="1">
      <w:start w:val="1"/>
      <w:numFmt w:val="decimal"/>
      <w:lvlText w:val="%7."/>
      <w:lvlJc w:val="left"/>
      <w:pPr>
        <w:ind w:left="5074" w:hanging="360"/>
      </w:pPr>
    </w:lvl>
    <w:lvl w:ilvl="7" w:tplc="0C0A0019" w:tentative="1">
      <w:start w:val="1"/>
      <w:numFmt w:val="lowerLetter"/>
      <w:lvlText w:val="%8."/>
      <w:lvlJc w:val="left"/>
      <w:pPr>
        <w:ind w:left="5794" w:hanging="360"/>
      </w:pPr>
    </w:lvl>
    <w:lvl w:ilvl="8" w:tplc="0C0A001B" w:tentative="1">
      <w:start w:val="1"/>
      <w:numFmt w:val="lowerRoman"/>
      <w:lvlText w:val="%9."/>
      <w:lvlJc w:val="right"/>
      <w:pPr>
        <w:ind w:left="6514" w:hanging="180"/>
      </w:pPr>
    </w:lvl>
  </w:abstractNum>
  <w:abstractNum w:abstractNumId="20" w15:restartNumberingAfterBreak="0">
    <w:nsid w:val="57644CE8"/>
    <w:multiLevelType w:val="hybridMultilevel"/>
    <w:tmpl w:val="3452899A"/>
    <w:lvl w:ilvl="0" w:tplc="418E68BE">
      <w:start w:val="1"/>
      <w:numFmt w:val="decimal"/>
      <w:pStyle w:val="Prrafodelista"/>
      <w:lvlText w:val="%1."/>
      <w:lvlJc w:val="left"/>
      <w:pPr>
        <w:ind w:left="144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60352480"/>
    <w:multiLevelType w:val="multilevel"/>
    <w:tmpl w:val="3A2624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624251C8"/>
    <w:multiLevelType w:val="hybridMultilevel"/>
    <w:tmpl w:val="7CF8C062"/>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644B7043"/>
    <w:multiLevelType w:val="hybridMultilevel"/>
    <w:tmpl w:val="0A666B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4C53551"/>
    <w:multiLevelType w:val="hybridMultilevel"/>
    <w:tmpl w:val="371E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0235E1"/>
    <w:multiLevelType w:val="hybridMultilevel"/>
    <w:tmpl w:val="E58A73DA"/>
    <w:lvl w:ilvl="0" w:tplc="8FD2EC22">
      <w:start w:val="1"/>
      <w:numFmt w:val="bullet"/>
      <w:lvlText w:val=""/>
      <w:lvlJc w:val="left"/>
      <w:pPr>
        <w:ind w:left="1004" w:hanging="360"/>
      </w:pPr>
      <w:rPr>
        <w:rFonts w:ascii="Symbol" w:hAnsi="Symbol" w:hint="default"/>
        <w:color w:val="auto"/>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15:restartNumberingAfterBreak="0">
    <w:nsid w:val="770A7CE6"/>
    <w:multiLevelType w:val="hybridMultilevel"/>
    <w:tmpl w:val="8EF036F2"/>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7DE638A9"/>
    <w:multiLevelType w:val="hybridMultilevel"/>
    <w:tmpl w:val="F5DE1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1"/>
  </w:num>
  <w:num w:numId="2">
    <w:abstractNumId w:val="16"/>
  </w:num>
  <w:num w:numId="3">
    <w:abstractNumId w:val="14"/>
  </w:num>
  <w:num w:numId="4">
    <w:abstractNumId w:val="9"/>
  </w:num>
  <w:num w:numId="5">
    <w:abstractNumId w:val="2"/>
  </w:num>
  <w:num w:numId="6">
    <w:abstractNumId w:val="6"/>
  </w:num>
  <w:num w:numId="7">
    <w:abstractNumId w:val="12"/>
  </w:num>
  <w:num w:numId="8">
    <w:abstractNumId w:val="5"/>
  </w:num>
  <w:num w:numId="9">
    <w:abstractNumId w:val="0"/>
  </w:num>
  <w:num w:numId="10">
    <w:abstractNumId w:val="7"/>
  </w:num>
  <w:num w:numId="11">
    <w:abstractNumId w:val="6"/>
  </w:num>
  <w:num w:numId="1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26"/>
  </w:num>
  <w:num w:numId="15">
    <w:abstractNumId w:val="1"/>
  </w:num>
  <w:num w:numId="16">
    <w:abstractNumId w:val="13"/>
  </w:num>
  <w:num w:numId="17">
    <w:abstractNumId w:val="23"/>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20"/>
  </w:num>
  <w:num w:numId="21">
    <w:abstractNumId w:val="18"/>
  </w:num>
  <w:num w:numId="22">
    <w:abstractNumId w:val="11"/>
  </w:num>
  <w:num w:numId="23">
    <w:abstractNumId w:val="22"/>
  </w:num>
  <w:num w:numId="24">
    <w:abstractNumId w:val="3"/>
  </w:num>
  <w:num w:numId="25">
    <w:abstractNumId w:val="27"/>
  </w:num>
  <w:num w:numId="26">
    <w:abstractNumId w:val="24"/>
  </w:num>
  <w:num w:numId="27">
    <w:abstractNumId w:val="8"/>
  </w:num>
  <w:num w:numId="28">
    <w:abstractNumId w:val="25"/>
  </w:num>
  <w:num w:numId="29">
    <w:abstractNumId w:val="4"/>
  </w:num>
  <w:num w:numId="30">
    <w:abstractNumId w:val="10"/>
  </w:num>
  <w:num w:numId="31">
    <w:abstractNumId w:val="20"/>
  </w:num>
  <w:num w:numId="32">
    <w:abstractNumId w:val="21"/>
  </w:num>
  <w:num w:numId="33">
    <w:abstractNumId w:val="21"/>
  </w:num>
  <w:num w:numId="34">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895"/>
    <w:rsid w:val="000014D9"/>
    <w:rsid w:val="00002D96"/>
    <w:rsid w:val="00005856"/>
    <w:rsid w:val="00010BF7"/>
    <w:rsid w:val="00010C83"/>
    <w:rsid w:val="000118A0"/>
    <w:rsid w:val="00013B8B"/>
    <w:rsid w:val="000143CA"/>
    <w:rsid w:val="00014CB2"/>
    <w:rsid w:val="00015B84"/>
    <w:rsid w:val="0002002B"/>
    <w:rsid w:val="00020033"/>
    <w:rsid w:val="000228A7"/>
    <w:rsid w:val="0002476F"/>
    <w:rsid w:val="00025633"/>
    <w:rsid w:val="00025B63"/>
    <w:rsid w:val="000303B0"/>
    <w:rsid w:val="00030BF7"/>
    <w:rsid w:val="000334CE"/>
    <w:rsid w:val="00035E62"/>
    <w:rsid w:val="00043C4A"/>
    <w:rsid w:val="00045FDE"/>
    <w:rsid w:val="0004740A"/>
    <w:rsid w:val="00047BA6"/>
    <w:rsid w:val="00052271"/>
    <w:rsid w:val="000550F8"/>
    <w:rsid w:val="00063109"/>
    <w:rsid w:val="00064DE7"/>
    <w:rsid w:val="00066CBF"/>
    <w:rsid w:val="00066EEA"/>
    <w:rsid w:val="000703E5"/>
    <w:rsid w:val="00075D4B"/>
    <w:rsid w:val="00076E03"/>
    <w:rsid w:val="00081584"/>
    <w:rsid w:val="00083698"/>
    <w:rsid w:val="00085566"/>
    <w:rsid w:val="0009254D"/>
    <w:rsid w:val="00093A80"/>
    <w:rsid w:val="00094A11"/>
    <w:rsid w:val="000A347E"/>
    <w:rsid w:val="000A696E"/>
    <w:rsid w:val="000A77AB"/>
    <w:rsid w:val="000B4599"/>
    <w:rsid w:val="000B5937"/>
    <w:rsid w:val="000B5D4F"/>
    <w:rsid w:val="000B7314"/>
    <w:rsid w:val="000B7E5E"/>
    <w:rsid w:val="000C03F4"/>
    <w:rsid w:val="000C3C22"/>
    <w:rsid w:val="000C7064"/>
    <w:rsid w:val="000C74B5"/>
    <w:rsid w:val="000C74F3"/>
    <w:rsid w:val="000C7E52"/>
    <w:rsid w:val="000D07F0"/>
    <w:rsid w:val="000D0819"/>
    <w:rsid w:val="000D0BB8"/>
    <w:rsid w:val="000D358D"/>
    <w:rsid w:val="000D52C5"/>
    <w:rsid w:val="000D7B07"/>
    <w:rsid w:val="000E03AA"/>
    <w:rsid w:val="000E21F8"/>
    <w:rsid w:val="000E3113"/>
    <w:rsid w:val="000E323D"/>
    <w:rsid w:val="000E45BB"/>
    <w:rsid w:val="000E5FF2"/>
    <w:rsid w:val="000E73A1"/>
    <w:rsid w:val="000F35CF"/>
    <w:rsid w:val="000F57B5"/>
    <w:rsid w:val="000F6553"/>
    <w:rsid w:val="000F75A5"/>
    <w:rsid w:val="001006D9"/>
    <w:rsid w:val="00106AE9"/>
    <w:rsid w:val="0011045A"/>
    <w:rsid w:val="00111B16"/>
    <w:rsid w:val="001156CD"/>
    <w:rsid w:val="00117E7B"/>
    <w:rsid w:val="00120030"/>
    <w:rsid w:val="00122E7F"/>
    <w:rsid w:val="00125477"/>
    <w:rsid w:val="00131A88"/>
    <w:rsid w:val="00133727"/>
    <w:rsid w:val="00136263"/>
    <w:rsid w:val="00136CD9"/>
    <w:rsid w:val="001408FC"/>
    <w:rsid w:val="001422A9"/>
    <w:rsid w:val="00143CD8"/>
    <w:rsid w:val="00144248"/>
    <w:rsid w:val="001444BD"/>
    <w:rsid w:val="001518DF"/>
    <w:rsid w:val="00153BD3"/>
    <w:rsid w:val="00153C5C"/>
    <w:rsid w:val="00154657"/>
    <w:rsid w:val="00160553"/>
    <w:rsid w:val="0016131B"/>
    <w:rsid w:val="00162336"/>
    <w:rsid w:val="0016612A"/>
    <w:rsid w:val="001723D1"/>
    <w:rsid w:val="00173FA5"/>
    <w:rsid w:val="00174092"/>
    <w:rsid w:val="00174D14"/>
    <w:rsid w:val="00174F00"/>
    <w:rsid w:val="0017546B"/>
    <w:rsid w:val="00180084"/>
    <w:rsid w:val="00180CDC"/>
    <w:rsid w:val="0018312D"/>
    <w:rsid w:val="00183C3D"/>
    <w:rsid w:val="00183FB6"/>
    <w:rsid w:val="0018432D"/>
    <w:rsid w:val="00186345"/>
    <w:rsid w:val="00186A86"/>
    <w:rsid w:val="00187C61"/>
    <w:rsid w:val="001A0566"/>
    <w:rsid w:val="001A6E3A"/>
    <w:rsid w:val="001B44B5"/>
    <w:rsid w:val="001B55FB"/>
    <w:rsid w:val="001B66A3"/>
    <w:rsid w:val="001C17B0"/>
    <w:rsid w:val="001C59E0"/>
    <w:rsid w:val="001D1DCA"/>
    <w:rsid w:val="001D21E6"/>
    <w:rsid w:val="001D4F16"/>
    <w:rsid w:val="001D6F4F"/>
    <w:rsid w:val="001D7490"/>
    <w:rsid w:val="001D76AD"/>
    <w:rsid w:val="001E0CE4"/>
    <w:rsid w:val="001E3046"/>
    <w:rsid w:val="001E33DA"/>
    <w:rsid w:val="001E39F7"/>
    <w:rsid w:val="001E71D5"/>
    <w:rsid w:val="001F09ED"/>
    <w:rsid w:val="001F24ED"/>
    <w:rsid w:val="001F2ECC"/>
    <w:rsid w:val="001F66A2"/>
    <w:rsid w:val="00200321"/>
    <w:rsid w:val="00202E5D"/>
    <w:rsid w:val="00203546"/>
    <w:rsid w:val="00203E3A"/>
    <w:rsid w:val="00204218"/>
    <w:rsid w:val="00204442"/>
    <w:rsid w:val="00204A9F"/>
    <w:rsid w:val="00204C3B"/>
    <w:rsid w:val="00205BBD"/>
    <w:rsid w:val="00205CA3"/>
    <w:rsid w:val="00206B1A"/>
    <w:rsid w:val="002071F4"/>
    <w:rsid w:val="00207B86"/>
    <w:rsid w:val="00210497"/>
    <w:rsid w:val="0021473C"/>
    <w:rsid w:val="002214C6"/>
    <w:rsid w:val="0022295E"/>
    <w:rsid w:val="002234D0"/>
    <w:rsid w:val="00224BCE"/>
    <w:rsid w:val="002264D7"/>
    <w:rsid w:val="002306F1"/>
    <w:rsid w:val="002333D7"/>
    <w:rsid w:val="00233F5A"/>
    <w:rsid w:val="00234CD6"/>
    <w:rsid w:val="00235039"/>
    <w:rsid w:val="00236101"/>
    <w:rsid w:val="00237083"/>
    <w:rsid w:val="0024210B"/>
    <w:rsid w:val="0024235D"/>
    <w:rsid w:val="00244827"/>
    <w:rsid w:val="0024668D"/>
    <w:rsid w:val="00253EE3"/>
    <w:rsid w:val="00256747"/>
    <w:rsid w:val="0025697C"/>
    <w:rsid w:val="00262433"/>
    <w:rsid w:val="00262ADC"/>
    <w:rsid w:val="00264406"/>
    <w:rsid w:val="00266351"/>
    <w:rsid w:val="00266A85"/>
    <w:rsid w:val="00271CA3"/>
    <w:rsid w:val="0027217B"/>
    <w:rsid w:val="0027220E"/>
    <w:rsid w:val="0027229D"/>
    <w:rsid w:val="00272DD3"/>
    <w:rsid w:val="00273D68"/>
    <w:rsid w:val="0027668D"/>
    <w:rsid w:val="00276845"/>
    <w:rsid w:val="00277334"/>
    <w:rsid w:val="00277971"/>
    <w:rsid w:val="0027797C"/>
    <w:rsid w:val="00277D6D"/>
    <w:rsid w:val="00280F5E"/>
    <w:rsid w:val="00282019"/>
    <w:rsid w:val="002824E1"/>
    <w:rsid w:val="00291780"/>
    <w:rsid w:val="002917B5"/>
    <w:rsid w:val="00293AFB"/>
    <w:rsid w:val="00295642"/>
    <w:rsid w:val="002A12FD"/>
    <w:rsid w:val="002A26A7"/>
    <w:rsid w:val="002A3BDC"/>
    <w:rsid w:val="002A4851"/>
    <w:rsid w:val="002A4B79"/>
    <w:rsid w:val="002A5948"/>
    <w:rsid w:val="002B6116"/>
    <w:rsid w:val="002B62C9"/>
    <w:rsid w:val="002B7F56"/>
    <w:rsid w:val="002C122E"/>
    <w:rsid w:val="002C195B"/>
    <w:rsid w:val="002C22BE"/>
    <w:rsid w:val="002C32B9"/>
    <w:rsid w:val="002C3FBE"/>
    <w:rsid w:val="002C7892"/>
    <w:rsid w:val="002C7A14"/>
    <w:rsid w:val="002D0002"/>
    <w:rsid w:val="002D4A96"/>
    <w:rsid w:val="002E1E40"/>
    <w:rsid w:val="002E2BB9"/>
    <w:rsid w:val="002E3E6A"/>
    <w:rsid w:val="002E4D82"/>
    <w:rsid w:val="002E675D"/>
    <w:rsid w:val="002E68BB"/>
    <w:rsid w:val="002E6F38"/>
    <w:rsid w:val="002E7BCD"/>
    <w:rsid w:val="002F01AB"/>
    <w:rsid w:val="002F395E"/>
    <w:rsid w:val="002F42EA"/>
    <w:rsid w:val="002F4439"/>
    <w:rsid w:val="002F45A1"/>
    <w:rsid w:val="002F59DE"/>
    <w:rsid w:val="003006ED"/>
    <w:rsid w:val="00304CA6"/>
    <w:rsid w:val="0030678A"/>
    <w:rsid w:val="00311089"/>
    <w:rsid w:val="00311FB4"/>
    <w:rsid w:val="00312DC2"/>
    <w:rsid w:val="00313FE9"/>
    <w:rsid w:val="00314484"/>
    <w:rsid w:val="00314A9C"/>
    <w:rsid w:val="00316439"/>
    <w:rsid w:val="00317F6D"/>
    <w:rsid w:val="003218CF"/>
    <w:rsid w:val="00322B32"/>
    <w:rsid w:val="00322B37"/>
    <w:rsid w:val="003250BB"/>
    <w:rsid w:val="003262B1"/>
    <w:rsid w:val="00330EEB"/>
    <w:rsid w:val="00336376"/>
    <w:rsid w:val="00345D8D"/>
    <w:rsid w:val="0034603B"/>
    <w:rsid w:val="003500D0"/>
    <w:rsid w:val="0035513C"/>
    <w:rsid w:val="0035547A"/>
    <w:rsid w:val="00363B68"/>
    <w:rsid w:val="00371065"/>
    <w:rsid w:val="003744B6"/>
    <w:rsid w:val="00380242"/>
    <w:rsid w:val="00380921"/>
    <w:rsid w:val="003829CE"/>
    <w:rsid w:val="003829FF"/>
    <w:rsid w:val="003842D3"/>
    <w:rsid w:val="003855E1"/>
    <w:rsid w:val="003903A6"/>
    <w:rsid w:val="0039178F"/>
    <w:rsid w:val="00393E83"/>
    <w:rsid w:val="00394D96"/>
    <w:rsid w:val="00396E31"/>
    <w:rsid w:val="00397260"/>
    <w:rsid w:val="003A1486"/>
    <w:rsid w:val="003A3D81"/>
    <w:rsid w:val="003A4C5F"/>
    <w:rsid w:val="003A7973"/>
    <w:rsid w:val="003B0815"/>
    <w:rsid w:val="003B45CD"/>
    <w:rsid w:val="003B4925"/>
    <w:rsid w:val="003B5663"/>
    <w:rsid w:val="003B6AED"/>
    <w:rsid w:val="003B7696"/>
    <w:rsid w:val="003C03F2"/>
    <w:rsid w:val="003C07E8"/>
    <w:rsid w:val="003C2172"/>
    <w:rsid w:val="003C5FC4"/>
    <w:rsid w:val="003C6D2B"/>
    <w:rsid w:val="003C6DEB"/>
    <w:rsid w:val="003C71BF"/>
    <w:rsid w:val="003D014A"/>
    <w:rsid w:val="003D45D4"/>
    <w:rsid w:val="003D5110"/>
    <w:rsid w:val="003D5504"/>
    <w:rsid w:val="003D7AE9"/>
    <w:rsid w:val="003E1765"/>
    <w:rsid w:val="003E1C25"/>
    <w:rsid w:val="003E24EB"/>
    <w:rsid w:val="003E25EB"/>
    <w:rsid w:val="003E2896"/>
    <w:rsid w:val="003E2C6D"/>
    <w:rsid w:val="003E5E8C"/>
    <w:rsid w:val="003E6651"/>
    <w:rsid w:val="003E76B6"/>
    <w:rsid w:val="003F1953"/>
    <w:rsid w:val="003F3DC5"/>
    <w:rsid w:val="003F3F1F"/>
    <w:rsid w:val="003F50DE"/>
    <w:rsid w:val="00400796"/>
    <w:rsid w:val="00400A30"/>
    <w:rsid w:val="00401F13"/>
    <w:rsid w:val="00403793"/>
    <w:rsid w:val="00403FD6"/>
    <w:rsid w:val="004043A5"/>
    <w:rsid w:val="00404402"/>
    <w:rsid w:val="00404905"/>
    <w:rsid w:val="00405A4A"/>
    <w:rsid w:val="00410815"/>
    <w:rsid w:val="00412CA2"/>
    <w:rsid w:val="00415BBB"/>
    <w:rsid w:val="00415C26"/>
    <w:rsid w:val="00415DB3"/>
    <w:rsid w:val="00416003"/>
    <w:rsid w:val="00420E98"/>
    <w:rsid w:val="0042166D"/>
    <w:rsid w:val="00422245"/>
    <w:rsid w:val="00423DC9"/>
    <w:rsid w:val="0042424E"/>
    <w:rsid w:val="00425150"/>
    <w:rsid w:val="00431ED6"/>
    <w:rsid w:val="00432AB1"/>
    <w:rsid w:val="00435854"/>
    <w:rsid w:val="004369BD"/>
    <w:rsid w:val="00436F9B"/>
    <w:rsid w:val="004378B2"/>
    <w:rsid w:val="00441737"/>
    <w:rsid w:val="00443CE5"/>
    <w:rsid w:val="0044436E"/>
    <w:rsid w:val="0044456C"/>
    <w:rsid w:val="0044786E"/>
    <w:rsid w:val="004507EF"/>
    <w:rsid w:val="0045116A"/>
    <w:rsid w:val="00454176"/>
    <w:rsid w:val="00454912"/>
    <w:rsid w:val="00454A13"/>
    <w:rsid w:val="00455A56"/>
    <w:rsid w:val="00456061"/>
    <w:rsid w:val="00456958"/>
    <w:rsid w:val="00460B64"/>
    <w:rsid w:val="0046167B"/>
    <w:rsid w:val="00462973"/>
    <w:rsid w:val="004645A1"/>
    <w:rsid w:val="004661A6"/>
    <w:rsid w:val="00466422"/>
    <w:rsid w:val="004669BB"/>
    <w:rsid w:val="004712BF"/>
    <w:rsid w:val="00471F30"/>
    <w:rsid w:val="00473A4D"/>
    <w:rsid w:val="00473E59"/>
    <w:rsid w:val="00473E6A"/>
    <w:rsid w:val="004755FF"/>
    <w:rsid w:val="00477A66"/>
    <w:rsid w:val="00482565"/>
    <w:rsid w:val="0048529C"/>
    <w:rsid w:val="004867E4"/>
    <w:rsid w:val="004946ED"/>
    <w:rsid w:val="00495D11"/>
    <w:rsid w:val="0049735A"/>
    <w:rsid w:val="004975AF"/>
    <w:rsid w:val="004A0B7E"/>
    <w:rsid w:val="004A2067"/>
    <w:rsid w:val="004A2623"/>
    <w:rsid w:val="004A4E11"/>
    <w:rsid w:val="004B1561"/>
    <w:rsid w:val="004B1D07"/>
    <w:rsid w:val="004B2C08"/>
    <w:rsid w:val="004B469C"/>
    <w:rsid w:val="004B542F"/>
    <w:rsid w:val="004B58E8"/>
    <w:rsid w:val="004B7ED8"/>
    <w:rsid w:val="004B7F61"/>
    <w:rsid w:val="004C2CC0"/>
    <w:rsid w:val="004C38F5"/>
    <w:rsid w:val="004C49C1"/>
    <w:rsid w:val="004C5EDB"/>
    <w:rsid w:val="004C7C43"/>
    <w:rsid w:val="004D217F"/>
    <w:rsid w:val="004E00E2"/>
    <w:rsid w:val="004E0838"/>
    <w:rsid w:val="004E3B87"/>
    <w:rsid w:val="004E4EAF"/>
    <w:rsid w:val="004E6227"/>
    <w:rsid w:val="004E665F"/>
    <w:rsid w:val="004F0DC4"/>
    <w:rsid w:val="004F1E7C"/>
    <w:rsid w:val="004F2F8B"/>
    <w:rsid w:val="004F43D5"/>
    <w:rsid w:val="004F494B"/>
    <w:rsid w:val="004F5901"/>
    <w:rsid w:val="004F5F97"/>
    <w:rsid w:val="004F6442"/>
    <w:rsid w:val="004F693B"/>
    <w:rsid w:val="005000CC"/>
    <w:rsid w:val="00502D14"/>
    <w:rsid w:val="00505742"/>
    <w:rsid w:val="005111DA"/>
    <w:rsid w:val="005113ED"/>
    <w:rsid w:val="005134D4"/>
    <w:rsid w:val="005153CE"/>
    <w:rsid w:val="0051678A"/>
    <w:rsid w:val="0051734D"/>
    <w:rsid w:val="00521D3D"/>
    <w:rsid w:val="005228F9"/>
    <w:rsid w:val="00522E56"/>
    <w:rsid w:val="005235E6"/>
    <w:rsid w:val="00527A09"/>
    <w:rsid w:val="00527C81"/>
    <w:rsid w:val="00531695"/>
    <w:rsid w:val="0053199E"/>
    <w:rsid w:val="00534F36"/>
    <w:rsid w:val="0053574A"/>
    <w:rsid w:val="00537CEB"/>
    <w:rsid w:val="00540AF2"/>
    <w:rsid w:val="00544226"/>
    <w:rsid w:val="00546F6D"/>
    <w:rsid w:val="005476AF"/>
    <w:rsid w:val="005508BC"/>
    <w:rsid w:val="005536FA"/>
    <w:rsid w:val="005539BE"/>
    <w:rsid w:val="00553B10"/>
    <w:rsid w:val="005553BF"/>
    <w:rsid w:val="00557B4D"/>
    <w:rsid w:val="005611F9"/>
    <w:rsid w:val="00563060"/>
    <w:rsid w:val="00564443"/>
    <w:rsid w:val="00565C30"/>
    <w:rsid w:val="00566B82"/>
    <w:rsid w:val="00570508"/>
    <w:rsid w:val="00570BDF"/>
    <w:rsid w:val="00571724"/>
    <w:rsid w:val="0057336B"/>
    <w:rsid w:val="00574BCA"/>
    <w:rsid w:val="00577A60"/>
    <w:rsid w:val="00580BC7"/>
    <w:rsid w:val="005831AA"/>
    <w:rsid w:val="00584362"/>
    <w:rsid w:val="005847B4"/>
    <w:rsid w:val="00585FDB"/>
    <w:rsid w:val="00586323"/>
    <w:rsid w:val="0058753E"/>
    <w:rsid w:val="00587A3B"/>
    <w:rsid w:val="005904C0"/>
    <w:rsid w:val="00593303"/>
    <w:rsid w:val="00594130"/>
    <w:rsid w:val="00594F80"/>
    <w:rsid w:val="0059644C"/>
    <w:rsid w:val="00597E94"/>
    <w:rsid w:val="005A1DAD"/>
    <w:rsid w:val="005A3E02"/>
    <w:rsid w:val="005A7C48"/>
    <w:rsid w:val="005B223A"/>
    <w:rsid w:val="005B2DD0"/>
    <w:rsid w:val="005B32F8"/>
    <w:rsid w:val="005B355B"/>
    <w:rsid w:val="005B5BF7"/>
    <w:rsid w:val="005B6F6B"/>
    <w:rsid w:val="005B7A2F"/>
    <w:rsid w:val="005C1142"/>
    <w:rsid w:val="005C1672"/>
    <w:rsid w:val="005C2127"/>
    <w:rsid w:val="005C2803"/>
    <w:rsid w:val="005C388A"/>
    <w:rsid w:val="005C4AC6"/>
    <w:rsid w:val="005C66D3"/>
    <w:rsid w:val="005D0329"/>
    <w:rsid w:val="005D1E66"/>
    <w:rsid w:val="005D27E2"/>
    <w:rsid w:val="005D4279"/>
    <w:rsid w:val="005D782D"/>
    <w:rsid w:val="005D7ACD"/>
    <w:rsid w:val="005D7D32"/>
    <w:rsid w:val="005E0737"/>
    <w:rsid w:val="005E3CEF"/>
    <w:rsid w:val="005E7DBF"/>
    <w:rsid w:val="005E7E92"/>
    <w:rsid w:val="005E7EB3"/>
    <w:rsid w:val="005F12F7"/>
    <w:rsid w:val="005F12FE"/>
    <w:rsid w:val="005F23AF"/>
    <w:rsid w:val="005F2FD8"/>
    <w:rsid w:val="005F4057"/>
    <w:rsid w:val="005F7FA4"/>
    <w:rsid w:val="006004A6"/>
    <w:rsid w:val="0060106C"/>
    <w:rsid w:val="00601307"/>
    <w:rsid w:val="00602303"/>
    <w:rsid w:val="006057D2"/>
    <w:rsid w:val="00607498"/>
    <w:rsid w:val="006108FF"/>
    <w:rsid w:val="00620450"/>
    <w:rsid w:val="00621FEA"/>
    <w:rsid w:val="006224AC"/>
    <w:rsid w:val="006229F4"/>
    <w:rsid w:val="00623DF0"/>
    <w:rsid w:val="00623F28"/>
    <w:rsid w:val="006256AE"/>
    <w:rsid w:val="00627584"/>
    <w:rsid w:val="006326AD"/>
    <w:rsid w:val="006331AA"/>
    <w:rsid w:val="00636C30"/>
    <w:rsid w:val="00642528"/>
    <w:rsid w:val="006438C5"/>
    <w:rsid w:val="00646181"/>
    <w:rsid w:val="006462B3"/>
    <w:rsid w:val="00647105"/>
    <w:rsid w:val="006475EA"/>
    <w:rsid w:val="00647F6F"/>
    <w:rsid w:val="0065191B"/>
    <w:rsid w:val="006522F2"/>
    <w:rsid w:val="00653F54"/>
    <w:rsid w:val="006541E8"/>
    <w:rsid w:val="00654894"/>
    <w:rsid w:val="00655078"/>
    <w:rsid w:val="006552FA"/>
    <w:rsid w:val="00656A62"/>
    <w:rsid w:val="00656F60"/>
    <w:rsid w:val="0066179A"/>
    <w:rsid w:val="00661B4F"/>
    <w:rsid w:val="00662A41"/>
    <w:rsid w:val="00663CE6"/>
    <w:rsid w:val="00663DC4"/>
    <w:rsid w:val="00664C35"/>
    <w:rsid w:val="00665A71"/>
    <w:rsid w:val="00671BF6"/>
    <w:rsid w:val="0067277C"/>
    <w:rsid w:val="006742C7"/>
    <w:rsid w:val="006772C2"/>
    <w:rsid w:val="00677793"/>
    <w:rsid w:val="00677FDE"/>
    <w:rsid w:val="00680BAD"/>
    <w:rsid w:val="00683F39"/>
    <w:rsid w:val="00683F7F"/>
    <w:rsid w:val="00686CA1"/>
    <w:rsid w:val="006876CB"/>
    <w:rsid w:val="006908DC"/>
    <w:rsid w:val="006912BF"/>
    <w:rsid w:val="00691A90"/>
    <w:rsid w:val="006921F3"/>
    <w:rsid w:val="0069322D"/>
    <w:rsid w:val="00693FAA"/>
    <w:rsid w:val="006957CA"/>
    <w:rsid w:val="00695E5D"/>
    <w:rsid w:val="006A6741"/>
    <w:rsid w:val="006A7482"/>
    <w:rsid w:val="006A7EE8"/>
    <w:rsid w:val="006B1D83"/>
    <w:rsid w:val="006B2736"/>
    <w:rsid w:val="006B2D96"/>
    <w:rsid w:val="006B319F"/>
    <w:rsid w:val="006B3823"/>
    <w:rsid w:val="006B485D"/>
    <w:rsid w:val="006B7134"/>
    <w:rsid w:val="006B72B1"/>
    <w:rsid w:val="006C1431"/>
    <w:rsid w:val="006C2970"/>
    <w:rsid w:val="006C3754"/>
    <w:rsid w:val="006C70F3"/>
    <w:rsid w:val="006D2C11"/>
    <w:rsid w:val="006D41B7"/>
    <w:rsid w:val="006D561A"/>
    <w:rsid w:val="006E0CBE"/>
    <w:rsid w:val="006E5F58"/>
    <w:rsid w:val="006E7667"/>
    <w:rsid w:val="006F097B"/>
    <w:rsid w:val="00705D55"/>
    <w:rsid w:val="00706831"/>
    <w:rsid w:val="00710444"/>
    <w:rsid w:val="00711E98"/>
    <w:rsid w:val="00713241"/>
    <w:rsid w:val="00714698"/>
    <w:rsid w:val="00714B8B"/>
    <w:rsid w:val="007164FC"/>
    <w:rsid w:val="00717D21"/>
    <w:rsid w:val="0072044E"/>
    <w:rsid w:val="00722C68"/>
    <w:rsid w:val="00723218"/>
    <w:rsid w:val="00723932"/>
    <w:rsid w:val="00727AEF"/>
    <w:rsid w:val="00730AFE"/>
    <w:rsid w:val="00733DA4"/>
    <w:rsid w:val="00734213"/>
    <w:rsid w:val="007411C7"/>
    <w:rsid w:val="00742923"/>
    <w:rsid w:val="00742D11"/>
    <w:rsid w:val="00743338"/>
    <w:rsid w:val="00744F9A"/>
    <w:rsid w:val="00745A6D"/>
    <w:rsid w:val="007509CB"/>
    <w:rsid w:val="007510C8"/>
    <w:rsid w:val="00751DCF"/>
    <w:rsid w:val="0075270A"/>
    <w:rsid w:val="00753B5B"/>
    <w:rsid w:val="00754FAC"/>
    <w:rsid w:val="00755094"/>
    <w:rsid w:val="00755D6A"/>
    <w:rsid w:val="007631BB"/>
    <w:rsid w:val="0076397F"/>
    <w:rsid w:val="007668D4"/>
    <w:rsid w:val="0077176E"/>
    <w:rsid w:val="00771898"/>
    <w:rsid w:val="00776D1E"/>
    <w:rsid w:val="0077761D"/>
    <w:rsid w:val="00777812"/>
    <w:rsid w:val="00780B4E"/>
    <w:rsid w:val="00781615"/>
    <w:rsid w:val="00783949"/>
    <w:rsid w:val="007877D0"/>
    <w:rsid w:val="00787E1D"/>
    <w:rsid w:val="00790CBC"/>
    <w:rsid w:val="00791D13"/>
    <w:rsid w:val="00793B1A"/>
    <w:rsid w:val="0079682E"/>
    <w:rsid w:val="00796F77"/>
    <w:rsid w:val="007A1EE4"/>
    <w:rsid w:val="007A6E09"/>
    <w:rsid w:val="007A7B6E"/>
    <w:rsid w:val="007B219C"/>
    <w:rsid w:val="007B2EB2"/>
    <w:rsid w:val="007B40F3"/>
    <w:rsid w:val="007B415C"/>
    <w:rsid w:val="007B5DEE"/>
    <w:rsid w:val="007C0599"/>
    <w:rsid w:val="007C0C99"/>
    <w:rsid w:val="007C2E0A"/>
    <w:rsid w:val="007C41B1"/>
    <w:rsid w:val="007C5163"/>
    <w:rsid w:val="007D1B0B"/>
    <w:rsid w:val="007D208A"/>
    <w:rsid w:val="007E1C33"/>
    <w:rsid w:val="007E4685"/>
    <w:rsid w:val="007E4EB0"/>
    <w:rsid w:val="007E62AA"/>
    <w:rsid w:val="007E692D"/>
    <w:rsid w:val="007E78CA"/>
    <w:rsid w:val="007F051C"/>
    <w:rsid w:val="007F197E"/>
    <w:rsid w:val="007F2DD9"/>
    <w:rsid w:val="007F35ED"/>
    <w:rsid w:val="007F4050"/>
    <w:rsid w:val="007F7679"/>
    <w:rsid w:val="007F7A84"/>
    <w:rsid w:val="0080031D"/>
    <w:rsid w:val="008024BB"/>
    <w:rsid w:val="00803778"/>
    <w:rsid w:val="00803BC7"/>
    <w:rsid w:val="0080728D"/>
    <w:rsid w:val="008112DB"/>
    <w:rsid w:val="00811467"/>
    <w:rsid w:val="00814860"/>
    <w:rsid w:val="0081560E"/>
    <w:rsid w:val="008170B1"/>
    <w:rsid w:val="00821ABD"/>
    <w:rsid w:val="008322B9"/>
    <w:rsid w:val="00832A03"/>
    <w:rsid w:val="00832AA4"/>
    <w:rsid w:val="00833082"/>
    <w:rsid w:val="00833228"/>
    <w:rsid w:val="008345A3"/>
    <w:rsid w:val="00834B73"/>
    <w:rsid w:val="008353F4"/>
    <w:rsid w:val="00836F52"/>
    <w:rsid w:val="00836F63"/>
    <w:rsid w:val="008425DA"/>
    <w:rsid w:val="008426B4"/>
    <w:rsid w:val="00845B11"/>
    <w:rsid w:val="00850101"/>
    <w:rsid w:val="00850AFF"/>
    <w:rsid w:val="00853CE7"/>
    <w:rsid w:val="00856049"/>
    <w:rsid w:val="00861421"/>
    <w:rsid w:val="0086187B"/>
    <w:rsid w:val="00861C1D"/>
    <w:rsid w:val="008660BB"/>
    <w:rsid w:val="00867566"/>
    <w:rsid w:val="00873FE0"/>
    <w:rsid w:val="00874AE7"/>
    <w:rsid w:val="00875743"/>
    <w:rsid w:val="00880963"/>
    <w:rsid w:val="008809FA"/>
    <w:rsid w:val="0088300F"/>
    <w:rsid w:val="0088420C"/>
    <w:rsid w:val="0088497F"/>
    <w:rsid w:val="00885EF6"/>
    <w:rsid w:val="00886177"/>
    <w:rsid w:val="00891213"/>
    <w:rsid w:val="00891779"/>
    <w:rsid w:val="008931F6"/>
    <w:rsid w:val="00894368"/>
    <w:rsid w:val="00894539"/>
    <w:rsid w:val="00895DB8"/>
    <w:rsid w:val="00896DFF"/>
    <w:rsid w:val="008A00F2"/>
    <w:rsid w:val="008A2255"/>
    <w:rsid w:val="008A478E"/>
    <w:rsid w:val="008A5A2D"/>
    <w:rsid w:val="008A5F97"/>
    <w:rsid w:val="008B069D"/>
    <w:rsid w:val="008B0FAA"/>
    <w:rsid w:val="008B2A0B"/>
    <w:rsid w:val="008B3AB3"/>
    <w:rsid w:val="008B560E"/>
    <w:rsid w:val="008B5C24"/>
    <w:rsid w:val="008B7810"/>
    <w:rsid w:val="008B7B05"/>
    <w:rsid w:val="008C01D3"/>
    <w:rsid w:val="008C0C8D"/>
    <w:rsid w:val="008C193F"/>
    <w:rsid w:val="008C1C5A"/>
    <w:rsid w:val="008C38E6"/>
    <w:rsid w:val="008C5EFB"/>
    <w:rsid w:val="008C6DF2"/>
    <w:rsid w:val="008C7EFE"/>
    <w:rsid w:val="008D2D96"/>
    <w:rsid w:val="008D40C4"/>
    <w:rsid w:val="008D4DD2"/>
    <w:rsid w:val="008E0E9B"/>
    <w:rsid w:val="008E280F"/>
    <w:rsid w:val="008E2C54"/>
    <w:rsid w:val="008E4DB5"/>
    <w:rsid w:val="008E63FC"/>
    <w:rsid w:val="008E7DEC"/>
    <w:rsid w:val="008F0453"/>
    <w:rsid w:val="008F0483"/>
    <w:rsid w:val="008F0650"/>
    <w:rsid w:val="008F421B"/>
    <w:rsid w:val="008F4DC8"/>
    <w:rsid w:val="008F6EB6"/>
    <w:rsid w:val="008F7E6C"/>
    <w:rsid w:val="00900B18"/>
    <w:rsid w:val="0090151F"/>
    <w:rsid w:val="009020D2"/>
    <w:rsid w:val="00904C88"/>
    <w:rsid w:val="009062E1"/>
    <w:rsid w:val="00907E06"/>
    <w:rsid w:val="00910B32"/>
    <w:rsid w:val="00910B53"/>
    <w:rsid w:val="00913FBB"/>
    <w:rsid w:val="00914BD0"/>
    <w:rsid w:val="00921A6F"/>
    <w:rsid w:val="00923731"/>
    <w:rsid w:val="00924865"/>
    <w:rsid w:val="009254F8"/>
    <w:rsid w:val="0093050D"/>
    <w:rsid w:val="00932C62"/>
    <w:rsid w:val="0093301A"/>
    <w:rsid w:val="00935171"/>
    <w:rsid w:val="00936746"/>
    <w:rsid w:val="009424C2"/>
    <w:rsid w:val="00944140"/>
    <w:rsid w:val="009442BB"/>
    <w:rsid w:val="00944889"/>
    <w:rsid w:val="00945099"/>
    <w:rsid w:val="0094664A"/>
    <w:rsid w:val="00951AA6"/>
    <w:rsid w:val="00951BBA"/>
    <w:rsid w:val="0095303D"/>
    <w:rsid w:val="009535F3"/>
    <w:rsid w:val="00962E1C"/>
    <w:rsid w:val="009638F2"/>
    <w:rsid w:val="0096633D"/>
    <w:rsid w:val="0097519E"/>
    <w:rsid w:val="009751EA"/>
    <w:rsid w:val="009863CB"/>
    <w:rsid w:val="00992042"/>
    <w:rsid w:val="0099572C"/>
    <w:rsid w:val="0099661C"/>
    <w:rsid w:val="009A274C"/>
    <w:rsid w:val="009A27A2"/>
    <w:rsid w:val="009A430E"/>
    <w:rsid w:val="009A436F"/>
    <w:rsid w:val="009A49A4"/>
    <w:rsid w:val="009A63B2"/>
    <w:rsid w:val="009B029A"/>
    <w:rsid w:val="009B0998"/>
    <w:rsid w:val="009B188E"/>
    <w:rsid w:val="009B66BD"/>
    <w:rsid w:val="009B780B"/>
    <w:rsid w:val="009C267F"/>
    <w:rsid w:val="009C4041"/>
    <w:rsid w:val="009C410D"/>
    <w:rsid w:val="009C46F3"/>
    <w:rsid w:val="009C4B39"/>
    <w:rsid w:val="009C4B3B"/>
    <w:rsid w:val="009C4D23"/>
    <w:rsid w:val="009C5F13"/>
    <w:rsid w:val="009C6644"/>
    <w:rsid w:val="009C7CF9"/>
    <w:rsid w:val="009D1EBC"/>
    <w:rsid w:val="009D3395"/>
    <w:rsid w:val="009D6244"/>
    <w:rsid w:val="009D669A"/>
    <w:rsid w:val="009D6C60"/>
    <w:rsid w:val="009E3A85"/>
    <w:rsid w:val="009E59BA"/>
    <w:rsid w:val="009E7289"/>
    <w:rsid w:val="009F05E1"/>
    <w:rsid w:val="009F1997"/>
    <w:rsid w:val="009F30F8"/>
    <w:rsid w:val="009F41D8"/>
    <w:rsid w:val="009F593A"/>
    <w:rsid w:val="009F5D17"/>
    <w:rsid w:val="00A0213F"/>
    <w:rsid w:val="00A05563"/>
    <w:rsid w:val="00A12528"/>
    <w:rsid w:val="00A13C35"/>
    <w:rsid w:val="00A13CE5"/>
    <w:rsid w:val="00A17E7D"/>
    <w:rsid w:val="00A2128A"/>
    <w:rsid w:val="00A23519"/>
    <w:rsid w:val="00A24585"/>
    <w:rsid w:val="00A24827"/>
    <w:rsid w:val="00A27832"/>
    <w:rsid w:val="00A30454"/>
    <w:rsid w:val="00A32BAF"/>
    <w:rsid w:val="00A345FD"/>
    <w:rsid w:val="00A35496"/>
    <w:rsid w:val="00A35969"/>
    <w:rsid w:val="00A3778A"/>
    <w:rsid w:val="00A37A2B"/>
    <w:rsid w:val="00A44C81"/>
    <w:rsid w:val="00A45061"/>
    <w:rsid w:val="00A45E6F"/>
    <w:rsid w:val="00A46B32"/>
    <w:rsid w:val="00A479BD"/>
    <w:rsid w:val="00A528A3"/>
    <w:rsid w:val="00A52C60"/>
    <w:rsid w:val="00A53386"/>
    <w:rsid w:val="00A53979"/>
    <w:rsid w:val="00A5415D"/>
    <w:rsid w:val="00A5522F"/>
    <w:rsid w:val="00A55B93"/>
    <w:rsid w:val="00A57D35"/>
    <w:rsid w:val="00A6036E"/>
    <w:rsid w:val="00A60599"/>
    <w:rsid w:val="00A62F7C"/>
    <w:rsid w:val="00A630E2"/>
    <w:rsid w:val="00A64F69"/>
    <w:rsid w:val="00A71573"/>
    <w:rsid w:val="00A73932"/>
    <w:rsid w:val="00A77772"/>
    <w:rsid w:val="00A806CF"/>
    <w:rsid w:val="00A81EF0"/>
    <w:rsid w:val="00A81EFD"/>
    <w:rsid w:val="00A821CC"/>
    <w:rsid w:val="00A8596B"/>
    <w:rsid w:val="00A86DD6"/>
    <w:rsid w:val="00A876C1"/>
    <w:rsid w:val="00A87D12"/>
    <w:rsid w:val="00A92FC8"/>
    <w:rsid w:val="00A94457"/>
    <w:rsid w:val="00A945B3"/>
    <w:rsid w:val="00A953D1"/>
    <w:rsid w:val="00A958BD"/>
    <w:rsid w:val="00A96198"/>
    <w:rsid w:val="00AA0B60"/>
    <w:rsid w:val="00AA1B81"/>
    <w:rsid w:val="00AA20B6"/>
    <w:rsid w:val="00AA24C6"/>
    <w:rsid w:val="00AA3DFA"/>
    <w:rsid w:val="00AA4B30"/>
    <w:rsid w:val="00AA4FC8"/>
    <w:rsid w:val="00AA71FE"/>
    <w:rsid w:val="00AB1946"/>
    <w:rsid w:val="00AB2005"/>
    <w:rsid w:val="00AB265D"/>
    <w:rsid w:val="00AB34AE"/>
    <w:rsid w:val="00AB69E5"/>
    <w:rsid w:val="00AB6F6C"/>
    <w:rsid w:val="00AB7363"/>
    <w:rsid w:val="00AC14BA"/>
    <w:rsid w:val="00AC2A55"/>
    <w:rsid w:val="00AC3266"/>
    <w:rsid w:val="00AC586A"/>
    <w:rsid w:val="00AC60FB"/>
    <w:rsid w:val="00AC74EE"/>
    <w:rsid w:val="00AD0A1A"/>
    <w:rsid w:val="00AD0B27"/>
    <w:rsid w:val="00AD4376"/>
    <w:rsid w:val="00AD47B6"/>
    <w:rsid w:val="00AD506E"/>
    <w:rsid w:val="00AD6AD5"/>
    <w:rsid w:val="00AE00DA"/>
    <w:rsid w:val="00AE24CE"/>
    <w:rsid w:val="00AE26C5"/>
    <w:rsid w:val="00AE4315"/>
    <w:rsid w:val="00AE4D33"/>
    <w:rsid w:val="00AE7F11"/>
    <w:rsid w:val="00AF0A82"/>
    <w:rsid w:val="00AF0ADA"/>
    <w:rsid w:val="00AF1052"/>
    <w:rsid w:val="00AF341E"/>
    <w:rsid w:val="00AF627C"/>
    <w:rsid w:val="00AF6AB6"/>
    <w:rsid w:val="00B005AA"/>
    <w:rsid w:val="00B00C1F"/>
    <w:rsid w:val="00B01AC3"/>
    <w:rsid w:val="00B02B5E"/>
    <w:rsid w:val="00B034E2"/>
    <w:rsid w:val="00B04A7C"/>
    <w:rsid w:val="00B04E94"/>
    <w:rsid w:val="00B105A1"/>
    <w:rsid w:val="00B12E0E"/>
    <w:rsid w:val="00B16178"/>
    <w:rsid w:val="00B16A06"/>
    <w:rsid w:val="00B207D1"/>
    <w:rsid w:val="00B20F31"/>
    <w:rsid w:val="00B213FE"/>
    <w:rsid w:val="00B2196C"/>
    <w:rsid w:val="00B33E82"/>
    <w:rsid w:val="00B348DC"/>
    <w:rsid w:val="00B35F09"/>
    <w:rsid w:val="00B40895"/>
    <w:rsid w:val="00B41799"/>
    <w:rsid w:val="00B42653"/>
    <w:rsid w:val="00B43564"/>
    <w:rsid w:val="00B44867"/>
    <w:rsid w:val="00B454C0"/>
    <w:rsid w:val="00B509CF"/>
    <w:rsid w:val="00B518A1"/>
    <w:rsid w:val="00B531E9"/>
    <w:rsid w:val="00B532B2"/>
    <w:rsid w:val="00B549B5"/>
    <w:rsid w:val="00B565FC"/>
    <w:rsid w:val="00B57A16"/>
    <w:rsid w:val="00B61D09"/>
    <w:rsid w:val="00B6275E"/>
    <w:rsid w:val="00B639DD"/>
    <w:rsid w:val="00B644F2"/>
    <w:rsid w:val="00B648A2"/>
    <w:rsid w:val="00B65193"/>
    <w:rsid w:val="00B6528B"/>
    <w:rsid w:val="00B65E7A"/>
    <w:rsid w:val="00B67AED"/>
    <w:rsid w:val="00B721F5"/>
    <w:rsid w:val="00B722CB"/>
    <w:rsid w:val="00B74164"/>
    <w:rsid w:val="00B7534E"/>
    <w:rsid w:val="00B75C13"/>
    <w:rsid w:val="00B76E85"/>
    <w:rsid w:val="00B80E9F"/>
    <w:rsid w:val="00B8204A"/>
    <w:rsid w:val="00B82213"/>
    <w:rsid w:val="00B82734"/>
    <w:rsid w:val="00B870A2"/>
    <w:rsid w:val="00B90577"/>
    <w:rsid w:val="00B91CB3"/>
    <w:rsid w:val="00B92967"/>
    <w:rsid w:val="00B931F1"/>
    <w:rsid w:val="00B9346D"/>
    <w:rsid w:val="00B9375B"/>
    <w:rsid w:val="00B943DE"/>
    <w:rsid w:val="00B949C1"/>
    <w:rsid w:val="00B96A6D"/>
    <w:rsid w:val="00B97BB4"/>
    <w:rsid w:val="00BA06B5"/>
    <w:rsid w:val="00BA235C"/>
    <w:rsid w:val="00BA37F0"/>
    <w:rsid w:val="00BA3DAE"/>
    <w:rsid w:val="00BA5678"/>
    <w:rsid w:val="00BA643D"/>
    <w:rsid w:val="00BB00BB"/>
    <w:rsid w:val="00BB0A0F"/>
    <w:rsid w:val="00BB5B23"/>
    <w:rsid w:val="00BC1467"/>
    <w:rsid w:val="00BC1CA6"/>
    <w:rsid w:val="00BC3E0A"/>
    <w:rsid w:val="00BC53DE"/>
    <w:rsid w:val="00BD1577"/>
    <w:rsid w:val="00BD61A7"/>
    <w:rsid w:val="00BD68E4"/>
    <w:rsid w:val="00BD69CF"/>
    <w:rsid w:val="00BE354E"/>
    <w:rsid w:val="00BE753F"/>
    <w:rsid w:val="00BF0E66"/>
    <w:rsid w:val="00BF1582"/>
    <w:rsid w:val="00BF1A8B"/>
    <w:rsid w:val="00BF5380"/>
    <w:rsid w:val="00BF6B89"/>
    <w:rsid w:val="00BF6CEE"/>
    <w:rsid w:val="00C01CA9"/>
    <w:rsid w:val="00C05A49"/>
    <w:rsid w:val="00C11710"/>
    <w:rsid w:val="00C117E0"/>
    <w:rsid w:val="00C15133"/>
    <w:rsid w:val="00C22AD4"/>
    <w:rsid w:val="00C256D3"/>
    <w:rsid w:val="00C300E1"/>
    <w:rsid w:val="00C3213F"/>
    <w:rsid w:val="00C3253C"/>
    <w:rsid w:val="00C33142"/>
    <w:rsid w:val="00C340C0"/>
    <w:rsid w:val="00C35CE8"/>
    <w:rsid w:val="00C432C7"/>
    <w:rsid w:val="00C4492F"/>
    <w:rsid w:val="00C45793"/>
    <w:rsid w:val="00C46BD1"/>
    <w:rsid w:val="00C46E81"/>
    <w:rsid w:val="00C51980"/>
    <w:rsid w:val="00C52054"/>
    <w:rsid w:val="00C53006"/>
    <w:rsid w:val="00C578B9"/>
    <w:rsid w:val="00C64C59"/>
    <w:rsid w:val="00C64CCC"/>
    <w:rsid w:val="00C66438"/>
    <w:rsid w:val="00C67E28"/>
    <w:rsid w:val="00C71116"/>
    <w:rsid w:val="00C713A8"/>
    <w:rsid w:val="00C71E9D"/>
    <w:rsid w:val="00C727CC"/>
    <w:rsid w:val="00C733C8"/>
    <w:rsid w:val="00C80E9B"/>
    <w:rsid w:val="00C8139D"/>
    <w:rsid w:val="00C823F6"/>
    <w:rsid w:val="00C83F6F"/>
    <w:rsid w:val="00C8445C"/>
    <w:rsid w:val="00C84D62"/>
    <w:rsid w:val="00C860DC"/>
    <w:rsid w:val="00C86BBB"/>
    <w:rsid w:val="00C8738C"/>
    <w:rsid w:val="00C9244C"/>
    <w:rsid w:val="00C92702"/>
    <w:rsid w:val="00C928B1"/>
    <w:rsid w:val="00C92C5F"/>
    <w:rsid w:val="00C93459"/>
    <w:rsid w:val="00C93D61"/>
    <w:rsid w:val="00C94C71"/>
    <w:rsid w:val="00CA218E"/>
    <w:rsid w:val="00CA4CEE"/>
    <w:rsid w:val="00CA5105"/>
    <w:rsid w:val="00CB4509"/>
    <w:rsid w:val="00CB57D9"/>
    <w:rsid w:val="00CB5AAC"/>
    <w:rsid w:val="00CB7DCC"/>
    <w:rsid w:val="00CC15C1"/>
    <w:rsid w:val="00CC5379"/>
    <w:rsid w:val="00CC59F4"/>
    <w:rsid w:val="00CD10FF"/>
    <w:rsid w:val="00CD2219"/>
    <w:rsid w:val="00CD3B9D"/>
    <w:rsid w:val="00CD42FD"/>
    <w:rsid w:val="00CD5AB0"/>
    <w:rsid w:val="00CD5C02"/>
    <w:rsid w:val="00CE444C"/>
    <w:rsid w:val="00CE4910"/>
    <w:rsid w:val="00CE4EBA"/>
    <w:rsid w:val="00CE56A4"/>
    <w:rsid w:val="00CE7FEC"/>
    <w:rsid w:val="00CF33BB"/>
    <w:rsid w:val="00D0099D"/>
    <w:rsid w:val="00D03C03"/>
    <w:rsid w:val="00D06B50"/>
    <w:rsid w:val="00D06C64"/>
    <w:rsid w:val="00D06DA9"/>
    <w:rsid w:val="00D118A3"/>
    <w:rsid w:val="00D12086"/>
    <w:rsid w:val="00D13026"/>
    <w:rsid w:val="00D1330A"/>
    <w:rsid w:val="00D15856"/>
    <w:rsid w:val="00D16227"/>
    <w:rsid w:val="00D17349"/>
    <w:rsid w:val="00D20B4A"/>
    <w:rsid w:val="00D20F78"/>
    <w:rsid w:val="00D2125D"/>
    <w:rsid w:val="00D221C0"/>
    <w:rsid w:val="00D23A06"/>
    <w:rsid w:val="00D24831"/>
    <w:rsid w:val="00D266BC"/>
    <w:rsid w:val="00D306EB"/>
    <w:rsid w:val="00D30B33"/>
    <w:rsid w:val="00D31E68"/>
    <w:rsid w:val="00D32AC6"/>
    <w:rsid w:val="00D32E5F"/>
    <w:rsid w:val="00D34B90"/>
    <w:rsid w:val="00D37EA2"/>
    <w:rsid w:val="00D4123A"/>
    <w:rsid w:val="00D4130E"/>
    <w:rsid w:val="00D41E94"/>
    <w:rsid w:val="00D43C93"/>
    <w:rsid w:val="00D45556"/>
    <w:rsid w:val="00D4557B"/>
    <w:rsid w:val="00D4625D"/>
    <w:rsid w:val="00D463D6"/>
    <w:rsid w:val="00D503FA"/>
    <w:rsid w:val="00D508EE"/>
    <w:rsid w:val="00D63FDC"/>
    <w:rsid w:val="00D65D0B"/>
    <w:rsid w:val="00D7051D"/>
    <w:rsid w:val="00D717A1"/>
    <w:rsid w:val="00D72B4E"/>
    <w:rsid w:val="00D73B94"/>
    <w:rsid w:val="00D7490E"/>
    <w:rsid w:val="00D75260"/>
    <w:rsid w:val="00D75BAA"/>
    <w:rsid w:val="00D82751"/>
    <w:rsid w:val="00D83E6A"/>
    <w:rsid w:val="00D85A4D"/>
    <w:rsid w:val="00D9054C"/>
    <w:rsid w:val="00D96E65"/>
    <w:rsid w:val="00D97A16"/>
    <w:rsid w:val="00D97D25"/>
    <w:rsid w:val="00DA0AE1"/>
    <w:rsid w:val="00DA31CC"/>
    <w:rsid w:val="00DA5437"/>
    <w:rsid w:val="00DA7955"/>
    <w:rsid w:val="00DC32BE"/>
    <w:rsid w:val="00DC4A9E"/>
    <w:rsid w:val="00DD07D7"/>
    <w:rsid w:val="00DD2112"/>
    <w:rsid w:val="00DD273E"/>
    <w:rsid w:val="00DD6439"/>
    <w:rsid w:val="00DD7848"/>
    <w:rsid w:val="00DD7C50"/>
    <w:rsid w:val="00DE1CB8"/>
    <w:rsid w:val="00DE7107"/>
    <w:rsid w:val="00DE7A35"/>
    <w:rsid w:val="00DF0E0B"/>
    <w:rsid w:val="00DF1DC6"/>
    <w:rsid w:val="00DF278B"/>
    <w:rsid w:val="00DF7ACA"/>
    <w:rsid w:val="00E01A47"/>
    <w:rsid w:val="00E020C1"/>
    <w:rsid w:val="00E054E4"/>
    <w:rsid w:val="00E05C17"/>
    <w:rsid w:val="00E05F8E"/>
    <w:rsid w:val="00E10A9A"/>
    <w:rsid w:val="00E11122"/>
    <w:rsid w:val="00E11B7B"/>
    <w:rsid w:val="00E11D27"/>
    <w:rsid w:val="00E12325"/>
    <w:rsid w:val="00E127E2"/>
    <w:rsid w:val="00E12B77"/>
    <w:rsid w:val="00E1434D"/>
    <w:rsid w:val="00E1600A"/>
    <w:rsid w:val="00E169F6"/>
    <w:rsid w:val="00E22AA2"/>
    <w:rsid w:val="00E23256"/>
    <w:rsid w:val="00E24D3D"/>
    <w:rsid w:val="00E2520D"/>
    <w:rsid w:val="00E2598D"/>
    <w:rsid w:val="00E2799C"/>
    <w:rsid w:val="00E313EE"/>
    <w:rsid w:val="00E31515"/>
    <w:rsid w:val="00E33020"/>
    <w:rsid w:val="00E3510D"/>
    <w:rsid w:val="00E41A3F"/>
    <w:rsid w:val="00E43533"/>
    <w:rsid w:val="00E43BCD"/>
    <w:rsid w:val="00E5377C"/>
    <w:rsid w:val="00E54319"/>
    <w:rsid w:val="00E57001"/>
    <w:rsid w:val="00E57056"/>
    <w:rsid w:val="00E57FF4"/>
    <w:rsid w:val="00E63A1C"/>
    <w:rsid w:val="00E6524B"/>
    <w:rsid w:val="00E671A2"/>
    <w:rsid w:val="00E71276"/>
    <w:rsid w:val="00E72B17"/>
    <w:rsid w:val="00E72FF1"/>
    <w:rsid w:val="00E73278"/>
    <w:rsid w:val="00E749E4"/>
    <w:rsid w:val="00E76075"/>
    <w:rsid w:val="00E76FDD"/>
    <w:rsid w:val="00E83CFC"/>
    <w:rsid w:val="00E85A4D"/>
    <w:rsid w:val="00E90C65"/>
    <w:rsid w:val="00E93C4C"/>
    <w:rsid w:val="00E93E84"/>
    <w:rsid w:val="00E95138"/>
    <w:rsid w:val="00E95E83"/>
    <w:rsid w:val="00E96F04"/>
    <w:rsid w:val="00E97C21"/>
    <w:rsid w:val="00EA057F"/>
    <w:rsid w:val="00EA3229"/>
    <w:rsid w:val="00EA6660"/>
    <w:rsid w:val="00EA6EFC"/>
    <w:rsid w:val="00EB29F7"/>
    <w:rsid w:val="00EB2DFB"/>
    <w:rsid w:val="00EB42C7"/>
    <w:rsid w:val="00EB445C"/>
    <w:rsid w:val="00EB6FDA"/>
    <w:rsid w:val="00EB7ADB"/>
    <w:rsid w:val="00EC0433"/>
    <w:rsid w:val="00EC051B"/>
    <w:rsid w:val="00EC6ACE"/>
    <w:rsid w:val="00EC7C98"/>
    <w:rsid w:val="00EC7F7D"/>
    <w:rsid w:val="00ED022F"/>
    <w:rsid w:val="00ED2474"/>
    <w:rsid w:val="00ED37C0"/>
    <w:rsid w:val="00ED4C3E"/>
    <w:rsid w:val="00ED636E"/>
    <w:rsid w:val="00EE0BFB"/>
    <w:rsid w:val="00EE2CB7"/>
    <w:rsid w:val="00EE4A0F"/>
    <w:rsid w:val="00EE63BA"/>
    <w:rsid w:val="00EE67CE"/>
    <w:rsid w:val="00EF22A6"/>
    <w:rsid w:val="00EF230C"/>
    <w:rsid w:val="00EF403D"/>
    <w:rsid w:val="00EF5A79"/>
    <w:rsid w:val="00F0028E"/>
    <w:rsid w:val="00F018A7"/>
    <w:rsid w:val="00F02259"/>
    <w:rsid w:val="00F04DF4"/>
    <w:rsid w:val="00F0547A"/>
    <w:rsid w:val="00F07D0B"/>
    <w:rsid w:val="00F11C0E"/>
    <w:rsid w:val="00F16FBC"/>
    <w:rsid w:val="00F20773"/>
    <w:rsid w:val="00F2228D"/>
    <w:rsid w:val="00F2420C"/>
    <w:rsid w:val="00F24DE7"/>
    <w:rsid w:val="00F2529F"/>
    <w:rsid w:val="00F25881"/>
    <w:rsid w:val="00F264C2"/>
    <w:rsid w:val="00F27B7C"/>
    <w:rsid w:val="00F27BA0"/>
    <w:rsid w:val="00F350C2"/>
    <w:rsid w:val="00F35B22"/>
    <w:rsid w:val="00F3651F"/>
    <w:rsid w:val="00F37045"/>
    <w:rsid w:val="00F413F4"/>
    <w:rsid w:val="00F420B9"/>
    <w:rsid w:val="00F46AB7"/>
    <w:rsid w:val="00F51D47"/>
    <w:rsid w:val="00F52F4B"/>
    <w:rsid w:val="00F5385C"/>
    <w:rsid w:val="00F549F9"/>
    <w:rsid w:val="00F5566F"/>
    <w:rsid w:val="00F5792A"/>
    <w:rsid w:val="00F57FC6"/>
    <w:rsid w:val="00F611E1"/>
    <w:rsid w:val="00F6367E"/>
    <w:rsid w:val="00F6384D"/>
    <w:rsid w:val="00F63C44"/>
    <w:rsid w:val="00F652AA"/>
    <w:rsid w:val="00F65F8C"/>
    <w:rsid w:val="00F6673E"/>
    <w:rsid w:val="00F67518"/>
    <w:rsid w:val="00F72719"/>
    <w:rsid w:val="00F74AE0"/>
    <w:rsid w:val="00F768D6"/>
    <w:rsid w:val="00F80C15"/>
    <w:rsid w:val="00F80FB9"/>
    <w:rsid w:val="00F824B1"/>
    <w:rsid w:val="00F83026"/>
    <w:rsid w:val="00F83400"/>
    <w:rsid w:val="00F842C7"/>
    <w:rsid w:val="00F85A35"/>
    <w:rsid w:val="00F864D1"/>
    <w:rsid w:val="00F86561"/>
    <w:rsid w:val="00F92F95"/>
    <w:rsid w:val="00F93545"/>
    <w:rsid w:val="00F96C66"/>
    <w:rsid w:val="00F96D13"/>
    <w:rsid w:val="00FA00CC"/>
    <w:rsid w:val="00FA050C"/>
    <w:rsid w:val="00FA3C4C"/>
    <w:rsid w:val="00FA415B"/>
    <w:rsid w:val="00FA4A35"/>
    <w:rsid w:val="00FA53FC"/>
    <w:rsid w:val="00FA6D36"/>
    <w:rsid w:val="00FB399C"/>
    <w:rsid w:val="00FB3AF4"/>
    <w:rsid w:val="00FB4C9C"/>
    <w:rsid w:val="00FB563B"/>
    <w:rsid w:val="00FC56DD"/>
    <w:rsid w:val="00FD0376"/>
    <w:rsid w:val="00FD0B4E"/>
    <w:rsid w:val="00FD7505"/>
    <w:rsid w:val="00FE19A6"/>
    <w:rsid w:val="00FE7342"/>
    <w:rsid w:val="00FF0F04"/>
    <w:rsid w:val="00FF6966"/>
    <w:rsid w:val="00FF6EA8"/>
    <w:rsid w:val="00FF6F56"/>
    <w:rsid w:val="00FF6FB2"/>
    <w:rsid w:val="00FF7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4BB69"/>
  <w15:docId w15:val="{1BFA7503-AF73-4802-9DB9-A5F6A0053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8D4"/>
    <w:pPr>
      <w:jc w:val="both"/>
    </w:pPr>
    <w:rPr>
      <w:rFonts w:ascii="Arial" w:hAnsi="Arial" w:cs="Arial"/>
      <w:color w:val="000000"/>
      <w:sz w:val="22"/>
      <w:szCs w:val="22"/>
      <w:shd w:val="clear" w:color="auto" w:fill="FFFFFF"/>
      <w:lang w:val="en-US" w:eastAsia="en-US"/>
    </w:rPr>
  </w:style>
  <w:style w:type="paragraph" w:styleId="Ttulo1">
    <w:name w:val="heading 1"/>
    <w:basedOn w:val="Normal"/>
    <w:next w:val="Normal"/>
    <w:link w:val="Ttulo1Car"/>
    <w:uiPriority w:val="1"/>
    <w:qFormat/>
    <w:rsid w:val="005B6F6B"/>
    <w:pPr>
      <w:numPr>
        <w:numId w:val="1"/>
      </w:numPr>
      <w:pBdr>
        <w:bottom w:val="single" w:sz="18" w:space="0" w:color="365F91"/>
      </w:pBdr>
      <w:tabs>
        <w:tab w:val="left" w:pos="851"/>
      </w:tabs>
      <w:spacing w:after="240"/>
      <w:outlineLvl w:val="0"/>
    </w:pPr>
    <w:rPr>
      <w:b/>
      <w:color w:val="365F91"/>
      <w:sz w:val="36"/>
      <w:szCs w:val="56"/>
      <w:lang w:val="es-ES_tradnl"/>
    </w:rPr>
  </w:style>
  <w:style w:type="paragraph" w:styleId="Ttulo2">
    <w:name w:val="heading 2"/>
    <w:basedOn w:val="Normal"/>
    <w:next w:val="Normal"/>
    <w:link w:val="Ttulo2Car"/>
    <w:uiPriority w:val="1"/>
    <w:unhideWhenUsed/>
    <w:qFormat/>
    <w:rsid w:val="005F12FE"/>
    <w:pPr>
      <w:numPr>
        <w:ilvl w:val="1"/>
        <w:numId w:val="1"/>
      </w:numPr>
      <w:pBdr>
        <w:bottom w:val="single" w:sz="18" w:space="1" w:color="365F91"/>
      </w:pBdr>
      <w:spacing w:before="120" w:after="240"/>
      <w:outlineLvl w:val="1"/>
    </w:pPr>
    <w:rPr>
      <w:b/>
      <w:color w:val="365F91"/>
      <w:sz w:val="28"/>
      <w:szCs w:val="32"/>
      <w:shd w:val="clear" w:color="auto" w:fill="auto"/>
      <w:lang w:val="es-ES_tradnl" w:eastAsia="es-ES"/>
    </w:rPr>
  </w:style>
  <w:style w:type="paragraph" w:styleId="Ttulo3">
    <w:name w:val="heading 3"/>
    <w:basedOn w:val="Normal"/>
    <w:next w:val="Normal"/>
    <w:link w:val="Ttulo3Car"/>
    <w:autoRedefine/>
    <w:uiPriority w:val="1"/>
    <w:unhideWhenUsed/>
    <w:qFormat/>
    <w:rsid w:val="00CA218E"/>
    <w:pPr>
      <w:numPr>
        <w:ilvl w:val="2"/>
        <w:numId w:val="1"/>
      </w:numPr>
      <w:spacing w:before="240" w:after="120" w:line="360" w:lineRule="auto"/>
      <w:outlineLvl w:val="2"/>
    </w:pPr>
    <w:rPr>
      <w:b/>
      <w:color w:val="365F91"/>
      <w:sz w:val="24"/>
      <w:szCs w:val="24"/>
      <w:shd w:val="clear" w:color="auto" w:fill="auto"/>
      <w:lang w:val="es-ES_tradnl" w:eastAsia="es-ES"/>
    </w:rPr>
  </w:style>
  <w:style w:type="paragraph" w:styleId="Ttulo4">
    <w:name w:val="heading 4"/>
    <w:basedOn w:val="Normal"/>
    <w:next w:val="Normal"/>
    <w:link w:val="Ttulo4Car"/>
    <w:uiPriority w:val="9"/>
    <w:semiHidden/>
    <w:unhideWhenUsed/>
    <w:qFormat/>
    <w:rsid w:val="005F12FE"/>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5F12FE"/>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F12FE"/>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5F12FE"/>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F12F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F12F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sid w:val="005B6F6B"/>
    <w:rPr>
      <w:rFonts w:ascii="Arial" w:hAnsi="Arial" w:cs="Arial"/>
      <w:b/>
      <w:color w:val="365F91"/>
      <w:sz w:val="36"/>
      <w:szCs w:val="56"/>
      <w:lang w:val="es-ES_tradnl" w:eastAsia="en-US"/>
    </w:rPr>
  </w:style>
  <w:style w:type="character" w:customStyle="1" w:styleId="Ttulo2Car">
    <w:name w:val="Título 2 Car"/>
    <w:link w:val="Ttulo2"/>
    <w:uiPriority w:val="1"/>
    <w:rsid w:val="005F12FE"/>
    <w:rPr>
      <w:rFonts w:ascii="Arial" w:hAnsi="Arial" w:cs="Arial"/>
      <w:b/>
      <w:color w:val="365F91"/>
      <w:sz w:val="28"/>
      <w:szCs w:val="32"/>
      <w:lang w:val="es-ES_tradnl"/>
    </w:rPr>
  </w:style>
  <w:style w:type="character" w:customStyle="1" w:styleId="Ttulo3Car">
    <w:name w:val="Título 3 Car"/>
    <w:link w:val="Ttulo3"/>
    <w:uiPriority w:val="1"/>
    <w:rsid w:val="00CA218E"/>
    <w:rPr>
      <w:rFonts w:ascii="Arial" w:hAnsi="Arial" w:cs="Arial"/>
      <w:b/>
      <w:color w:val="365F91"/>
      <w:sz w:val="24"/>
      <w:szCs w:val="24"/>
      <w:lang w:val="es-ES_tradnl"/>
    </w:rPr>
  </w:style>
  <w:style w:type="numbering" w:customStyle="1" w:styleId="EstiloTFG">
    <w:name w:val="Estilo TFG"/>
    <w:uiPriority w:val="99"/>
    <w:rsid w:val="008D4DD2"/>
    <w:pPr>
      <w:numPr>
        <w:numId w:val="2"/>
      </w:numPr>
    </w:pPr>
  </w:style>
  <w:style w:type="paragraph" w:styleId="Encabezado">
    <w:name w:val="header"/>
    <w:basedOn w:val="Normal"/>
    <w:link w:val="EncabezadoCar"/>
    <w:uiPriority w:val="99"/>
    <w:unhideWhenUsed/>
    <w:rsid w:val="00204A9F"/>
    <w:pPr>
      <w:tabs>
        <w:tab w:val="center" w:pos="4252"/>
        <w:tab w:val="right" w:pos="8504"/>
      </w:tabs>
    </w:pPr>
  </w:style>
  <w:style w:type="character" w:customStyle="1" w:styleId="EncabezadoCar">
    <w:name w:val="Encabezado Car"/>
    <w:link w:val="Encabezado"/>
    <w:uiPriority w:val="99"/>
    <w:rsid w:val="00204A9F"/>
    <w:rPr>
      <w:sz w:val="22"/>
      <w:szCs w:val="22"/>
      <w:lang w:eastAsia="en-US"/>
    </w:rPr>
  </w:style>
  <w:style w:type="paragraph" w:styleId="Piedepgina">
    <w:name w:val="footer"/>
    <w:basedOn w:val="Normal"/>
    <w:link w:val="PiedepginaCar"/>
    <w:uiPriority w:val="99"/>
    <w:unhideWhenUsed/>
    <w:rsid w:val="00204A9F"/>
    <w:pPr>
      <w:tabs>
        <w:tab w:val="center" w:pos="4252"/>
        <w:tab w:val="right" w:pos="8504"/>
      </w:tabs>
    </w:pPr>
  </w:style>
  <w:style w:type="character" w:customStyle="1" w:styleId="PiedepginaCar">
    <w:name w:val="Pie de página Car"/>
    <w:link w:val="Piedepgina"/>
    <w:uiPriority w:val="99"/>
    <w:rsid w:val="00204A9F"/>
    <w:rPr>
      <w:sz w:val="22"/>
      <w:szCs w:val="22"/>
      <w:lang w:eastAsia="en-US"/>
    </w:rPr>
  </w:style>
  <w:style w:type="paragraph" w:customStyle="1" w:styleId="EncabezadoTFG">
    <w:name w:val="EncabezadoTFG"/>
    <w:basedOn w:val="Encabezado"/>
    <w:link w:val="EncabezadoTFGCar"/>
    <w:qFormat/>
    <w:rsid w:val="00885EF6"/>
    <w:rPr>
      <w:i/>
      <w:sz w:val="16"/>
      <w:szCs w:val="16"/>
    </w:rPr>
  </w:style>
  <w:style w:type="character" w:customStyle="1" w:styleId="EncabezadoTFGCar">
    <w:name w:val="EncabezadoTFG Car"/>
    <w:link w:val="EncabezadoTFG"/>
    <w:rsid w:val="00885EF6"/>
    <w:rPr>
      <w:rFonts w:ascii="Arial" w:hAnsi="Arial" w:cs="Arial"/>
      <w:i/>
      <w:color w:val="000000"/>
      <w:sz w:val="16"/>
      <w:szCs w:val="16"/>
      <w:lang w:val="en-US" w:eastAsia="en-US"/>
    </w:rPr>
  </w:style>
  <w:style w:type="table" w:styleId="Tablaconcuadrcula">
    <w:name w:val="Table Grid"/>
    <w:basedOn w:val="Tablanormal"/>
    <w:uiPriority w:val="59"/>
    <w:rsid w:val="003C03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CE56A4"/>
    <w:pPr>
      <w:numPr>
        <w:numId w:val="20"/>
      </w:numPr>
      <w:contextualSpacing/>
    </w:pPr>
  </w:style>
  <w:style w:type="paragraph" w:styleId="TtulodeTDC">
    <w:name w:val="TOC Heading"/>
    <w:basedOn w:val="Ttulo1"/>
    <w:next w:val="Normal"/>
    <w:uiPriority w:val="39"/>
    <w:unhideWhenUsed/>
    <w:qFormat/>
    <w:rsid w:val="0035513C"/>
    <w:pPr>
      <w:keepNext/>
      <w:keepLines/>
      <w:numPr>
        <w:numId w:val="0"/>
      </w:numPr>
      <w:pBdr>
        <w:bottom w:val="none" w:sz="0" w:space="0" w:color="auto"/>
      </w:pBdr>
      <w:tabs>
        <w:tab w:val="clear" w:pos="851"/>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shd w:val="clear" w:color="auto" w:fill="auto"/>
      <w:lang w:val="es-ES" w:eastAsia="es-ES"/>
    </w:rPr>
  </w:style>
  <w:style w:type="paragraph" w:styleId="TDC1">
    <w:name w:val="toc 1"/>
    <w:basedOn w:val="Normal"/>
    <w:next w:val="Normal"/>
    <w:autoRedefine/>
    <w:uiPriority w:val="39"/>
    <w:unhideWhenUsed/>
    <w:rsid w:val="00BD61A7"/>
    <w:pPr>
      <w:tabs>
        <w:tab w:val="left" w:pos="440"/>
        <w:tab w:val="right" w:leader="dot" w:pos="9204"/>
      </w:tabs>
      <w:spacing w:before="240" w:after="100"/>
    </w:pPr>
    <w:rPr>
      <w:b/>
      <w:noProof/>
    </w:rPr>
  </w:style>
  <w:style w:type="paragraph" w:styleId="TDC2">
    <w:name w:val="toc 2"/>
    <w:basedOn w:val="Normal"/>
    <w:next w:val="Normal"/>
    <w:autoRedefine/>
    <w:uiPriority w:val="39"/>
    <w:unhideWhenUsed/>
    <w:rsid w:val="0035513C"/>
    <w:pPr>
      <w:spacing w:after="100"/>
      <w:ind w:left="220"/>
    </w:pPr>
  </w:style>
  <w:style w:type="paragraph" w:styleId="TDC3">
    <w:name w:val="toc 3"/>
    <w:basedOn w:val="Normal"/>
    <w:next w:val="Normal"/>
    <w:autoRedefine/>
    <w:uiPriority w:val="39"/>
    <w:unhideWhenUsed/>
    <w:rsid w:val="0035513C"/>
    <w:pPr>
      <w:spacing w:after="100"/>
      <w:ind w:left="440"/>
    </w:pPr>
  </w:style>
  <w:style w:type="character" w:styleId="Hipervnculo">
    <w:name w:val="Hyperlink"/>
    <w:basedOn w:val="Fuentedeprrafopredeter"/>
    <w:uiPriority w:val="99"/>
    <w:unhideWhenUsed/>
    <w:rsid w:val="0035513C"/>
    <w:rPr>
      <w:color w:val="0000FF" w:themeColor="hyperlink"/>
      <w:u w:val="single"/>
    </w:rPr>
  </w:style>
  <w:style w:type="character" w:styleId="Refdecomentario">
    <w:name w:val="annotation reference"/>
    <w:basedOn w:val="Fuentedeprrafopredeter"/>
    <w:uiPriority w:val="99"/>
    <w:semiHidden/>
    <w:unhideWhenUsed/>
    <w:rsid w:val="009535F3"/>
    <w:rPr>
      <w:sz w:val="16"/>
      <w:szCs w:val="16"/>
    </w:rPr>
  </w:style>
  <w:style w:type="paragraph" w:styleId="Textocomentario">
    <w:name w:val="annotation text"/>
    <w:basedOn w:val="Normal"/>
    <w:link w:val="TextocomentarioCar"/>
    <w:uiPriority w:val="99"/>
    <w:semiHidden/>
    <w:unhideWhenUsed/>
    <w:rsid w:val="009535F3"/>
    <w:rPr>
      <w:sz w:val="20"/>
      <w:szCs w:val="20"/>
    </w:rPr>
  </w:style>
  <w:style w:type="character" w:customStyle="1" w:styleId="TextocomentarioCar">
    <w:name w:val="Texto comentario Car"/>
    <w:basedOn w:val="Fuentedeprrafopredeter"/>
    <w:link w:val="Textocomentario"/>
    <w:uiPriority w:val="99"/>
    <w:semiHidden/>
    <w:rsid w:val="009535F3"/>
    <w:rPr>
      <w:rFonts w:ascii="Arial" w:hAnsi="Arial" w:cs="Arial"/>
      <w:color w:val="000000"/>
      <w:lang w:val="en-US" w:eastAsia="en-US"/>
    </w:rPr>
  </w:style>
  <w:style w:type="paragraph" w:styleId="Asuntodelcomentario">
    <w:name w:val="annotation subject"/>
    <w:basedOn w:val="Textocomentario"/>
    <w:next w:val="Textocomentario"/>
    <w:link w:val="AsuntodelcomentarioCar"/>
    <w:uiPriority w:val="99"/>
    <w:semiHidden/>
    <w:unhideWhenUsed/>
    <w:rsid w:val="009535F3"/>
    <w:rPr>
      <w:b/>
      <w:bCs/>
    </w:rPr>
  </w:style>
  <w:style w:type="character" w:customStyle="1" w:styleId="AsuntodelcomentarioCar">
    <w:name w:val="Asunto del comentario Car"/>
    <w:basedOn w:val="TextocomentarioCar"/>
    <w:link w:val="Asuntodelcomentario"/>
    <w:uiPriority w:val="99"/>
    <w:semiHidden/>
    <w:rsid w:val="009535F3"/>
    <w:rPr>
      <w:rFonts w:ascii="Arial" w:hAnsi="Arial" w:cs="Arial"/>
      <w:b/>
      <w:bCs/>
      <w:color w:val="000000"/>
      <w:lang w:val="en-US" w:eastAsia="en-US"/>
    </w:rPr>
  </w:style>
  <w:style w:type="paragraph" w:styleId="Textodeglobo">
    <w:name w:val="Balloon Text"/>
    <w:basedOn w:val="Normal"/>
    <w:link w:val="TextodegloboCar"/>
    <w:uiPriority w:val="99"/>
    <w:semiHidden/>
    <w:unhideWhenUsed/>
    <w:rsid w:val="009535F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35F3"/>
    <w:rPr>
      <w:rFonts w:ascii="Segoe UI" w:hAnsi="Segoe UI" w:cs="Segoe UI"/>
      <w:color w:val="000000"/>
      <w:sz w:val="18"/>
      <w:szCs w:val="18"/>
      <w:lang w:val="en-US" w:eastAsia="en-US"/>
    </w:rPr>
  </w:style>
  <w:style w:type="paragraph" w:styleId="Descripcin">
    <w:name w:val="caption"/>
    <w:basedOn w:val="Normal"/>
    <w:next w:val="Normal"/>
    <w:uiPriority w:val="35"/>
    <w:unhideWhenUsed/>
    <w:qFormat/>
    <w:rsid w:val="00C05A49"/>
    <w:rPr>
      <w:i/>
      <w:iCs/>
      <w:color w:val="1F497D" w:themeColor="text2"/>
      <w:sz w:val="18"/>
      <w:szCs w:val="18"/>
    </w:rPr>
  </w:style>
  <w:style w:type="paragraph" w:styleId="Textonotapie">
    <w:name w:val="footnote text"/>
    <w:basedOn w:val="Normal"/>
    <w:link w:val="TextonotapieCar"/>
    <w:uiPriority w:val="99"/>
    <w:semiHidden/>
    <w:unhideWhenUsed/>
    <w:rsid w:val="00D1330A"/>
    <w:rPr>
      <w:sz w:val="20"/>
      <w:szCs w:val="20"/>
    </w:rPr>
  </w:style>
  <w:style w:type="character" w:customStyle="1" w:styleId="TextonotapieCar">
    <w:name w:val="Texto nota pie Car"/>
    <w:basedOn w:val="Fuentedeprrafopredeter"/>
    <w:link w:val="Textonotapie"/>
    <w:uiPriority w:val="99"/>
    <w:semiHidden/>
    <w:rsid w:val="00D1330A"/>
    <w:rPr>
      <w:rFonts w:ascii="Arial" w:hAnsi="Arial" w:cs="Arial"/>
      <w:color w:val="000000"/>
      <w:lang w:val="en-US" w:eastAsia="en-US"/>
    </w:rPr>
  </w:style>
  <w:style w:type="character" w:styleId="Refdenotaalpie">
    <w:name w:val="footnote reference"/>
    <w:basedOn w:val="Fuentedeprrafopredeter"/>
    <w:uiPriority w:val="99"/>
    <w:semiHidden/>
    <w:unhideWhenUsed/>
    <w:rsid w:val="00D1330A"/>
    <w:rPr>
      <w:vertAlign w:val="superscript"/>
    </w:rPr>
  </w:style>
  <w:style w:type="paragraph" w:customStyle="1" w:styleId="Pre-ndice">
    <w:name w:val="Pre-índice"/>
    <w:basedOn w:val="Ttulo1"/>
    <w:link w:val="Pre-ndiceCar"/>
    <w:qFormat/>
    <w:rsid w:val="00AF0ADA"/>
    <w:pPr>
      <w:numPr>
        <w:numId w:val="0"/>
      </w:numPr>
    </w:pPr>
  </w:style>
  <w:style w:type="paragraph" w:styleId="Tabladeilustraciones">
    <w:name w:val="table of figures"/>
    <w:basedOn w:val="Normal"/>
    <w:next w:val="Normal"/>
    <w:uiPriority w:val="99"/>
    <w:unhideWhenUsed/>
    <w:rsid w:val="00886177"/>
  </w:style>
  <w:style w:type="character" w:customStyle="1" w:styleId="Pre-ndiceCar">
    <w:name w:val="Pre-índice Car"/>
    <w:basedOn w:val="Ttulo1Car"/>
    <w:link w:val="Pre-ndice"/>
    <w:rsid w:val="00AF0ADA"/>
    <w:rPr>
      <w:rFonts w:ascii="Arial" w:hAnsi="Arial" w:cs="Arial"/>
      <w:b/>
      <w:color w:val="365F91"/>
      <w:sz w:val="36"/>
      <w:szCs w:val="56"/>
      <w:lang w:val="es-ES_tradnl" w:eastAsia="en-US"/>
    </w:rPr>
  </w:style>
  <w:style w:type="paragraph" w:styleId="Textonotaalfinal">
    <w:name w:val="endnote text"/>
    <w:basedOn w:val="Normal"/>
    <w:link w:val="TextonotaalfinalCar"/>
    <w:uiPriority w:val="99"/>
    <w:semiHidden/>
    <w:unhideWhenUsed/>
    <w:rsid w:val="00A806CF"/>
    <w:rPr>
      <w:sz w:val="20"/>
      <w:szCs w:val="20"/>
    </w:rPr>
  </w:style>
  <w:style w:type="character" w:customStyle="1" w:styleId="TextonotaalfinalCar">
    <w:name w:val="Texto nota al final Car"/>
    <w:basedOn w:val="Fuentedeprrafopredeter"/>
    <w:link w:val="Textonotaalfinal"/>
    <w:uiPriority w:val="99"/>
    <w:semiHidden/>
    <w:rsid w:val="00A806CF"/>
    <w:rPr>
      <w:rFonts w:ascii="Arial" w:hAnsi="Arial" w:cs="Arial"/>
      <w:color w:val="000000"/>
      <w:lang w:val="en-US" w:eastAsia="en-US"/>
    </w:rPr>
  </w:style>
  <w:style w:type="character" w:styleId="Refdenotaalfinal">
    <w:name w:val="endnote reference"/>
    <w:basedOn w:val="Fuentedeprrafopredeter"/>
    <w:uiPriority w:val="99"/>
    <w:semiHidden/>
    <w:unhideWhenUsed/>
    <w:rsid w:val="00A806CF"/>
    <w:rPr>
      <w:vertAlign w:val="superscript"/>
    </w:rPr>
  </w:style>
  <w:style w:type="character" w:styleId="Hipervnculovisitado">
    <w:name w:val="FollowedHyperlink"/>
    <w:basedOn w:val="Fuentedeprrafopredeter"/>
    <w:uiPriority w:val="99"/>
    <w:semiHidden/>
    <w:unhideWhenUsed/>
    <w:rsid w:val="00043C4A"/>
    <w:rPr>
      <w:color w:val="800080" w:themeColor="followedHyperlink"/>
      <w:u w:val="single"/>
    </w:rPr>
  </w:style>
  <w:style w:type="character" w:styleId="nfasis">
    <w:name w:val="Emphasis"/>
    <w:basedOn w:val="Fuentedeprrafopredeter"/>
    <w:uiPriority w:val="20"/>
    <w:qFormat/>
    <w:rsid w:val="008E2C54"/>
    <w:rPr>
      <w:i/>
      <w:iCs/>
    </w:rPr>
  </w:style>
  <w:style w:type="table" w:customStyle="1" w:styleId="TableNormal">
    <w:name w:val="Table Normal"/>
    <w:uiPriority w:val="2"/>
    <w:semiHidden/>
    <w:unhideWhenUsed/>
    <w:qFormat/>
    <w:rsid w:val="00AF0AD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AF0ADA"/>
    <w:pPr>
      <w:widowControl w:val="0"/>
      <w:autoSpaceDE w:val="0"/>
      <w:autoSpaceDN w:val="0"/>
      <w:jc w:val="left"/>
    </w:pPr>
    <w:rPr>
      <w:rFonts w:eastAsia="Arial"/>
      <w:color w:val="auto"/>
      <w:sz w:val="20"/>
      <w:szCs w:val="20"/>
      <w:shd w:val="clear" w:color="auto" w:fill="auto"/>
      <w:lang w:val="es-ES" w:eastAsia="es-ES" w:bidi="es-ES"/>
    </w:rPr>
  </w:style>
  <w:style w:type="character" w:customStyle="1" w:styleId="TextoindependienteCar">
    <w:name w:val="Texto independiente Car"/>
    <w:basedOn w:val="Fuentedeprrafopredeter"/>
    <w:link w:val="Textoindependiente"/>
    <w:uiPriority w:val="1"/>
    <w:rsid w:val="00AF0ADA"/>
    <w:rPr>
      <w:rFonts w:ascii="Arial" w:eastAsia="Arial" w:hAnsi="Arial" w:cs="Arial"/>
      <w:lang w:bidi="es-ES"/>
    </w:rPr>
  </w:style>
  <w:style w:type="paragraph" w:customStyle="1" w:styleId="TableParagraph">
    <w:name w:val="Table Paragraph"/>
    <w:basedOn w:val="Normal"/>
    <w:uiPriority w:val="1"/>
    <w:qFormat/>
    <w:rsid w:val="00AF0ADA"/>
    <w:pPr>
      <w:widowControl w:val="0"/>
      <w:autoSpaceDE w:val="0"/>
      <w:autoSpaceDN w:val="0"/>
      <w:spacing w:before="21"/>
      <w:ind w:left="22"/>
      <w:jc w:val="left"/>
    </w:pPr>
    <w:rPr>
      <w:rFonts w:eastAsia="Arial"/>
      <w:color w:val="auto"/>
      <w:shd w:val="clear" w:color="auto" w:fill="auto"/>
      <w:lang w:val="es-ES" w:eastAsia="es-ES" w:bidi="es-ES"/>
    </w:rPr>
  </w:style>
  <w:style w:type="paragraph" w:styleId="HTMLconformatoprevio">
    <w:name w:val="HTML Preformatted"/>
    <w:basedOn w:val="Normal"/>
    <w:link w:val="HTMLconformatoprevioCar"/>
    <w:uiPriority w:val="99"/>
    <w:semiHidden/>
    <w:unhideWhenUsed/>
    <w:rsid w:val="001F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shd w:val="clear" w:color="auto" w:fill="auto"/>
      <w:lang w:val="es-ES" w:eastAsia="es-ES"/>
    </w:rPr>
  </w:style>
  <w:style w:type="character" w:customStyle="1" w:styleId="HTMLconformatoprevioCar">
    <w:name w:val="HTML con formato previo Car"/>
    <w:basedOn w:val="Fuentedeprrafopredeter"/>
    <w:link w:val="HTMLconformatoprevio"/>
    <w:uiPriority w:val="99"/>
    <w:semiHidden/>
    <w:rsid w:val="001F24ED"/>
    <w:rPr>
      <w:rFonts w:ascii="Courier New" w:eastAsia="Times New Roman" w:hAnsi="Courier New" w:cs="Courier New"/>
    </w:rPr>
  </w:style>
  <w:style w:type="character" w:styleId="CdigoHTML">
    <w:name w:val="HTML Code"/>
    <w:basedOn w:val="Fuentedeprrafopredeter"/>
    <w:uiPriority w:val="99"/>
    <w:semiHidden/>
    <w:unhideWhenUsed/>
    <w:rsid w:val="001F24ED"/>
    <w:rPr>
      <w:rFonts w:ascii="Courier New" w:eastAsia="Times New Roman" w:hAnsi="Courier New" w:cs="Courier New"/>
      <w:sz w:val="20"/>
      <w:szCs w:val="20"/>
    </w:rPr>
  </w:style>
  <w:style w:type="character" w:customStyle="1" w:styleId="token">
    <w:name w:val="token"/>
    <w:basedOn w:val="Fuentedeprrafopredeter"/>
    <w:rsid w:val="001F24ED"/>
  </w:style>
  <w:style w:type="character" w:styleId="CitaHTML">
    <w:name w:val="HTML Cite"/>
    <w:basedOn w:val="Fuentedeprrafopredeter"/>
    <w:uiPriority w:val="99"/>
    <w:semiHidden/>
    <w:unhideWhenUsed/>
    <w:rsid w:val="006224AC"/>
    <w:rPr>
      <w:i/>
      <w:iCs/>
    </w:rPr>
  </w:style>
  <w:style w:type="paragraph" w:styleId="Sinespaciado">
    <w:name w:val="No Spacing"/>
    <w:basedOn w:val="Normal"/>
    <w:link w:val="SinespaciadoCar"/>
    <w:uiPriority w:val="1"/>
    <w:qFormat/>
    <w:rsid w:val="00C46E81"/>
    <w:rPr>
      <w:rFonts w:ascii="Calibri" w:eastAsia="Times New Roman" w:hAnsi="Calibri" w:cs="Times New Roman"/>
      <w:color w:val="auto"/>
      <w:shd w:val="clear" w:color="auto" w:fill="auto"/>
      <w:lang w:bidi="en-US"/>
    </w:rPr>
  </w:style>
  <w:style w:type="character" w:customStyle="1" w:styleId="SinespaciadoCar">
    <w:name w:val="Sin espaciado Car"/>
    <w:link w:val="Sinespaciado"/>
    <w:uiPriority w:val="1"/>
    <w:rsid w:val="00C46E81"/>
    <w:rPr>
      <w:rFonts w:eastAsia="Times New Roman"/>
      <w:sz w:val="22"/>
      <w:szCs w:val="22"/>
      <w:lang w:val="en-US" w:eastAsia="en-US" w:bidi="en-US"/>
    </w:rPr>
  </w:style>
  <w:style w:type="table" w:customStyle="1" w:styleId="TableNormal1">
    <w:name w:val="Table Normal1"/>
    <w:uiPriority w:val="2"/>
    <w:semiHidden/>
    <w:qFormat/>
    <w:rsid w:val="00AF6AB6"/>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1">
    <w:name w:val="Table Normal11"/>
    <w:uiPriority w:val="2"/>
    <w:semiHidden/>
    <w:qFormat/>
    <w:rsid w:val="00136CD9"/>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2">
    <w:name w:val="Table Normal12"/>
    <w:uiPriority w:val="2"/>
    <w:semiHidden/>
    <w:qFormat/>
    <w:rsid w:val="00B6528B"/>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2">
    <w:name w:val="Table Normal2"/>
    <w:uiPriority w:val="2"/>
    <w:semiHidden/>
    <w:qFormat/>
    <w:rsid w:val="00705D55"/>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3">
    <w:name w:val="Table Normal3"/>
    <w:uiPriority w:val="2"/>
    <w:semiHidden/>
    <w:qFormat/>
    <w:rsid w:val="00E83CFC"/>
    <w:pPr>
      <w:widowControl w:val="0"/>
      <w:autoSpaceDE w:val="0"/>
      <w:autoSpaceDN w:val="0"/>
    </w:pPr>
    <w:rPr>
      <w:rFonts w:asciiTheme="minorHAnsi" w:hAnsiTheme="minorHAnsi" w:cstheme="minorBidi"/>
      <w:sz w:val="22"/>
      <w:szCs w:val="22"/>
      <w:lang w:val="en-US" w:eastAsia="en-US"/>
    </w:rPr>
    <w:tblPr>
      <w:tblCellMar>
        <w:top w:w="0" w:type="dxa"/>
        <w:left w:w="0" w:type="dxa"/>
        <w:bottom w:w="0" w:type="dxa"/>
        <w:right w:w="0" w:type="dxa"/>
      </w:tblCellMar>
    </w:tblPr>
  </w:style>
  <w:style w:type="table" w:customStyle="1" w:styleId="TableGrid">
    <w:name w:val="TableGrid"/>
    <w:rsid w:val="00EF230C"/>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uccess">
    <w:name w:val="succes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msgmediatype">
    <w:name w:val="msgmediatype"/>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stats">
    <w:name w:val="stat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styleId="TDC4">
    <w:name w:val="toc 4"/>
    <w:basedOn w:val="Normal"/>
    <w:next w:val="Normal"/>
    <w:autoRedefine/>
    <w:uiPriority w:val="39"/>
    <w:unhideWhenUsed/>
    <w:rsid w:val="00E23256"/>
    <w:pPr>
      <w:spacing w:after="100" w:line="259" w:lineRule="auto"/>
      <w:ind w:left="660"/>
      <w:jc w:val="left"/>
    </w:pPr>
    <w:rPr>
      <w:rFonts w:asciiTheme="minorHAnsi" w:eastAsiaTheme="minorEastAsia" w:hAnsiTheme="minorHAnsi" w:cstheme="minorBidi"/>
      <w:color w:val="auto"/>
      <w:shd w:val="clear" w:color="auto" w:fill="auto"/>
      <w:lang w:val="es-ES" w:eastAsia="es-ES"/>
    </w:rPr>
  </w:style>
  <w:style w:type="paragraph" w:styleId="TDC5">
    <w:name w:val="toc 5"/>
    <w:basedOn w:val="Normal"/>
    <w:next w:val="Normal"/>
    <w:autoRedefine/>
    <w:uiPriority w:val="39"/>
    <w:unhideWhenUsed/>
    <w:rsid w:val="00E23256"/>
    <w:pPr>
      <w:spacing w:after="100" w:line="259" w:lineRule="auto"/>
      <w:ind w:left="880"/>
      <w:jc w:val="left"/>
    </w:pPr>
    <w:rPr>
      <w:rFonts w:asciiTheme="minorHAnsi" w:eastAsiaTheme="minorEastAsia" w:hAnsiTheme="minorHAnsi" w:cstheme="minorBidi"/>
      <w:color w:val="auto"/>
      <w:shd w:val="clear" w:color="auto" w:fill="auto"/>
      <w:lang w:val="es-ES" w:eastAsia="es-ES"/>
    </w:rPr>
  </w:style>
  <w:style w:type="paragraph" w:styleId="TDC6">
    <w:name w:val="toc 6"/>
    <w:basedOn w:val="Normal"/>
    <w:next w:val="Normal"/>
    <w:autoRedefine/>
    <w:uiPriority w:val="39"/>
    <w:unhideWhenUsed/>
    <w:rsid w:val="00E23256"/>
    <w:pPr>
      <w:spacing w:after="100" w:line="259" w:lineRule="auto"/>
      <w:ind w:left="1100"/>
      <w:jc w:val="left"/>
    </w:pPr>
    <w:rPr>
      <w:rFonts w:asciiTheme="minorHAnsi" w:eastAsiaTheme="minorEastAsia" w:hAnsiTheme="minorHAnsi" w:cstheme="minorBidi"/>
      <w:color w:val="auto"/>
      <w:shd w:val="clear" w:color="auto" w:fill="auto"/>
      <w:lang w:val="es-ES" w:eastAsia="es-ES"/>
    </w:rPr>
  </w:style>
  <w:style w:type="paragraph" w:styleId="TDC7">
    <w:name w:val="toc 7"/>
    <w:basedOn w:val="Normal"/>
    <w:next w:val="Normal"/>
    <w:autoRedefine/>
    <w:uiPriority w:val="39"/>
    <w:unhideWhenUsed/>
    <w:rsid w:val="00E23256"/>
    <w:pPr>
      <w:spacing w:after="100" w:line="259" w:lineRule="auto"/>
      <w:ind w:left="1320"/>
      <w:jc w:val="left"/>
    </w:pPr>
    <w:rPr>
      <w:rFonts w:asciiTheme="minorHAnsi" w:eastAsiaTheme="minorEastAsia" w:hAnsiTheme="minorHAnsi" w:cstheme="minorBidi"/>
      <w:color w:val="auto"/>
      <w:shd w:val="clear" w:color="auto" w:fill="auto"/>
      <w:lang w:val="es-ES" w:eastAsia="es-ES"/>
    </w:rPr>
  </w:style>
  <w:style w:type="paragraph" w:styleId="TDC8">
    <w:name w:val="toc 8"/>
    <w:basedOn w:val="Normal"/>
    <w:next w:val="Normal"/>
    <w:autoRedefine/>
    <w:uiPriority w:val="39"/>
    <w:unhideWhenUsed/>
    <w:rsid w:val="00E23256"/>
    <w:pPr>
      <w:spacing w:after="100" w:line="259" w:lineRule="auto"/>
      <w:ind w:left="1540"/>
      <w:jc w:val="left"/>
    </w:pPr>
    <w:rPr>
      <w:rFonts w:asciiTheme="minorHAnsi" w:eastAsiaTheme="minorEastAsia" w:hAnsiTheme="minorHAnsi" w:cstheme="minorBidi"/>
      <w:color w:val="auto"/>
      <w:shd w:val="clear" w:color="auto" w:fill="auto"/>
      <w:lang w:val="es-ES" w:eastAsia="es-ES"/>
    </w:rPr>
  </w:style>
  <w:style w:type="paragraph" w:styleId="TDC9">
    <w:name w:val="toc 9"/>
    <w:basedOn w:val="Normal"/>
    <w:next w:val="Normal"/>
    <w:autoRedefine/>
    <w:uiPriority w:val="39"/>
    <w:unhideWhenUsed/>
    <w:rsid w:val="00E23256"/>
    <w:pPr>
      <w:spacing w:after="100" w:line="259" w:lineRule="auto"/>
      <w:ind w:left="1760"/>
      <w:jc w:val="left"/>
    </w:pPr>
    <w:rPr>
      <w:rFonts w:asciiTheme="minorHAnsi" w:eastAsiaTheme="minorEastAsia" w:hAnsiTheme="minorHAnsi" w:cstheme="minorBidi"/>
      <w:color w:val="auto"/>
      <w:shd w:val="clear" w:color="auto" w:fill="auto"/>
      <w:lang w:val="es-ES" w:eastAsia="es-ES"/>
    </w:rPr>
  </w:style>
  <w:style w:type="character" w:customStyle="1" w:styleId="Ttulo4Car">
    <w:name w:val="Título 4 Car"/>
    <w:basedOn w:val="Fuentedeprrafopredeter"/>
    <w:link w:val="Ttulo4"/>
    <w:uiPriority w:val="9"/>
    <w:semiHidden/>
    <w:rsid w:val="005F12FE"/>
    <w:rPr>
      <w:rFonts w:asciiTheme="majorHAnsi" w:eastAsiaTheme="majorEastAsia" w:hAnsiTheme="majorHAnsi" w:cstheme="majorBidi"/>
      <w:i/>
      <w:iCs/>
      <w:color w:val="365F91" w:themeColor="accent1" w:themeShade="BF"/>
      <w:sz w:val="22"/>
      <w:szCs w:val="22"/>
      <w:lang w:val="en-US" w:eastAsia="en-US"/>
    </w:rPr>
  </w:style>
  <w:style w:type="character" w:customStyle="1" w:styleId="Ttulo5Car">
    <w:name w:val="Título 5 Car"/>
    <w:basedOn w:val="Fuentedeprrafopredeter"/>
    <w:link w:val="Ttulo5"/>
    <w:uiPriority w:val="9"/>
    <w:semiHidden/>
    <w:rsid w:val="005F12FE"/>
    <w:rPr>
      <w:rFonts w:asciiTheme="majorHAnsi" w:eastAsiaTheme="majorEastAsia" w:hAnsiTheme="majorHAnsi" w:cstheme="majorBidi"/>
      <w:color w:val="365F91" w:themeColor="accent1" w:themeShade="BF"/>
      <w:sz w:val="22"/>
      <w:szCs w:val="22"/>
      <w:lang w:val="en-US" w:eastAsia="en-US"/>
    </w:rPr>
  </w:style>
  <w:style w:type="character" w:customStyle="1" w:styleId="Ttulo6Car">
    <w:name w:val="Título 6 Car"/>
    <w:basedOn w:val="Fuentedeprrafopredeter"/>
    <w:link w:val="Ttulo6"/>
    <w:uiPriority w:val="9"/>
    <w:semiHidden/>
    <w:rsid w:val="005F12FE"/>
    <w:rPr>
      <w:rFonts w:asciiTheme="majorHAnsi" w:eastAsiaTheme="majorEastAsia" w:hAnsiTheme="majorHAnsi" w:cstheme="majorBidi"/>
      <w:color w:val="243F60" w:themeColor="accent1" w:themeShade="7F"/>
      <w:sz w:val="22"/>
      <w:szCs w:val="22"/>
      <w:lang w:val="en-US" w:eastAsia="en-US"/>
    </w:rPr>
  </w:style>
  <w:style w:type="character" w:customStyle="1" w:styleId="Ttulo7Car">
    <w:name w:val="Título 7 Car"/>
    <w:basedOn w:val="Fuentedeprrafopredeter"/>
    <w:link w:val="Ttulo7"/>
    <w:uiPriority w:val="9"/>
    <w:semiHidden/>
    <w:rsid w:val="005F12FE"/>
    <w:rPr>
      <w:rFonts w:asciiTheme="majorHAnsi" w:eastAsiaTheme="majorEastAsia" w:hAnsiTheme="majorHAnsi" w:cstheme="majorBidi"/>
      <w:i/>
      <w:iCs/>
      <w:color w:val="243F60" w:themeColor="accent1" w:themeShade="7F"/>
      <w:sz w:val="22"/>
      <w:szCs w:val="22"/>
      <w:lang w:val="en-US" w:eastAsia="en-US"/>
    </w:rPr>
  </w:style>
  <w:style w:type="character" w:customStyle="1" w:styleId="Ttulo8Car">
    <w:name w:val="Título 8 Car"/>
    <w:basedOn w:val="Fuentedeprrafopredeter"/>
    <w:link w:val="Ttulo8"/>
    <w:uiPriority w:val="9"/>
    <w:semiHidden/>
    <w:rsid w:val="005F12FE"/>
    <w:rPr>
      <w:rFonts w:asciiTheme="majorHAnsi" w:eastAsiaTheme="majorEastAsia" w:hAnsiTheme="majorHAnsi" w:cstheme="majorBidi"/>
      <w:color w:val="272727" w:themeColor="text1" w:themeTint="D8"/>
      <w:sz w:val="21"/>
      <w:szCs w:val="21"/>
      <w:lang w:val="en-US" w:eastAsia="en-US"/>
    </w:rPr>
  </w:style>
  <w:style w:type="character" w:customStyle="1" w:styleId="Ttulo9Car">
    <w:name w:val="Título 9 Car"/>
    <w:basedOn w:val="Fuentedeprrafopredeter"/>
    <w:link w:val="Ttulo9"/>
    <w:uiPriority w:val="9"/>
    <w:semiHidden/>
    <w:rsid w:val="005F12FE"/>
    <w:rPr>
      <w:rFonts w:asciiTheme="majorHAnsi" w:eastAsiaTheme="majorEastAsia" w:hAnsiTheme="majorHAnsi" w:cstheme="majorBidi"/>
      <w:i/>
      <w:iCs/>
      <w:color w:val="272727" w:themeColor="text1" w:themeTint="D8"/>
      <w:sz w:val="21"/>
      <w:szCs w:val="21"/>
      <w:lang w:val="en-US" w:eastAsia="en-US"/>
    </w:rPr>
  </w:style>
  <w:style w:type="table" w:styleId="Tabladecuadrcula4-nfasis5">
    <w:name w:val="Grid Table 4 Accent 5"/>
    <w:basedOn w:val="Tablanormal"/>
    <w:uiPriority w:val="49"/>
    <w:rsid w:val="008322B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detablaclara">
    <w:name w:val="Grid Table Light"/>
    <w:basedOn w:val="Tablanormal"/>
    <w:uiPriority w:val="40"/>
    <w:rsid w:val="003C21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Title">
    <w:name w:val="Table-Title"/>
    <w:basedOn w:val="Normal"/>
    <w:rsid w:val="007B415C"/>
    <w:pPr>
      <w:suppressAutoHyphens/>
      <w:spacing w:after="20" w:line="200" w:lineRule="exact"/>
      <w:jc w:val="left"/>
    </w:pPr>
    <w:rPr>
      <w:rFonts w:eastAsia="Times New Roman" w:cs="Times New Roman"/>
      <w:b/>
      <w:noProof/>
      <w:color w:val="auto"/>
      <w:sz w:val="16"/>
      <w:szCs w:val="20"/>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0496">
      <w:bodyDiv w:val="1"/>
      <w:marLeft w:val="0"/>
      <w:marRight w:val="0"/>
      <w:marTop w:val="0"/>
      <w:marBottom w:val="0"/>
      <w:divBdr>
        <w:top w:val="none" w:sz="0" w:space="0" w:color="auto"/>
        <w:left w:val="none" w:sz="0" w:space="0" w:color="auto"/>
        <w:bottom w:val="none" w:sz="0" w:space="0" w:color="auto"/>
        <w:right w:val="none" w:sz="0" w:space="0" w:color="auto"/>
      </w:divBdr>
      <w:divsChild>
        <w:div w:id="2042591460">
          <w:marLeft w:val="0"/>
          <w:marRight w:val="0"/>
          <w:marTop w:val="0"/>
          <w:marBottom w:val="0"/>
          <w:divBdr>
            <w:top w:val="none" w:sz="0" w:space="0" w:color="auto"/>
            <w:left w:val="none" w:sz="0" w:space="0" w:color="auto"/>
            <w:bottom w:val="none" w:sz="0" w:space="0" w:color="auto"/>
            <w:right w:val="none" w:sz="0" w:space="0" w:color="auto"/>
          </w:divBdr>
        </w:div>
      </w:divsChild>
    </w:div>
    <w:div w:id="69155021">
      <w:bodyDiv w:val="1"/>
      <w:marLeft w:val="0"/>
      <w:marRight w:val="0"/>
      <w:marTop w:val="0"/>
      <w:marBottom w:val="0"/>
      <w:divBdr>
        <w:top w:val="none" w:sz="0" w:space="0" w:color="auto"/>
        <w:left w:val="none" w:sz="0" w:space="0" w:color="auto"/>
        <w:bottom w:val="none" w:sz="0" w:space="0" w:color="auto"/>
        <w:right w:val="none" w:sz="0" w:space="0" w:color="auto"/>
      </w:divBdr>
    </w:div>
    <w:div w:id="370307596">
      <w:bodyDiv w:val="1"/>
      <w:marLeft w:val="0"/>
      <w:marRight w:val="0"/>
      <w:marTop w:val="0"/>
      <w:marBottom w:val="0"/>
      <w:divBdr>
        <w:top w:val="none" w:sz="0" w:space="0" w:color="auto"/>
        <w:left w:val="none" w:sz="0" w:space="0" w:color="auto"/>
        <w:bottom w:val="none" w:sz="0" w:space="0" w:color="auto"/>
        <w:right w:val="none" w:sz="0" w:space="0" w:color="auto"/>
      </w:divBdr>
    </w:div>
    <w:div w:id="412363111">
      <w:bodyDiv w:val="1"/>
      <w:marLeft w:val="0"/>
      <w:marRight w:val="0"/>
      <w:marTop w:val="0"/>
      <w:marBottom w:val="0"/>
      <w:divBdr>
        <w:top w:val="none" w:sz="0" w:space="0" w:color="auto"/>
        <w:left w:val="none" w:sz="0" w:space="0" w:color="auto"/>
        <w:bottom w:val="none" w:sz="0" w:space="0" w:color="auto"/>
        <w:right w:val="none" w:sz="0" w:space="0" w:color="auto"/>
      </w:divBdr>
    </w:div>
    <w:div w:id="417017624">
      <w:bodyDiv w:val="1"/>
      <w:marLeft w:val="0"/>
      <w:marRight w:val="0"/>
      <w:marTop w:val="0"/>
      <w:marBottom w:val="0"/>
      <w:divBdr>
        <w:top w:val="none" w:sz="0" w:space="0" w:color="auto"/>
        <w:left w:val="none" w:sz="0" w:space="0" w:color="auto"/>
        <w:bottom w:val="none" w:sz="0" w:space="0" w:color="auto"/>
        <w:right w:val="none" w:sz="0" w:space="0" w:color="auto"/>
      </w:divBdr>
      <w:divsChild>
        <w:div w:id="1186793860">
          <w:marLeft w:val="0"/>
          <w:marRight w:val="0"/>
          <w:marTop w:val="0"/>
          <w:marBottom w:val="0"/>
          <w:divBdr>
            <w:top w:val="none" w:sz="0" w:space="0" w:color="auto"/>
            <w:left w:val="none" w:sz="0" w:space="0" w:color="auto"/>
            <w:bottom w:val="none" w:sz="0" w:space="0" w:color="auto"/>
            <w:right w:val="none" w:sz="0" w:space="0" w:color="auto"/>
          </w:divBdr>
          <w:divsChild>
            <w:div w:id="47186880">
              <w:marLeft w:val="0"/>
              <w:marRight w:val="0"/>
              <w:marTop w:val="0"/>
              <w:marBottom w:val="0"/>
              <w:divBdr>
                <w:top w:val="none" w:sz="0" w:space="0" w:color="auto"/>
                <w:left w:val="none" w:sz="0" w:space="0" w:color="auto"/>
                <w:bottom w:val="none" w:sz="0" w:space="0" w:color="auto"/>
                <w:right w:val="none" w:sz="0" w:space="0" w:color="auto"/>
              </w:divBdr>
            </w:div>
            <w:div w:id="61297556">
              <w:marLeft w:val="0"/>
              <w:marRight w:val="0"/>
              <w:marTop w:val="0"/>
              <w:marBottom w:val="0"/>
              <w:divBdr>
                <w:top w:val="none" w:sz="0" w:space="0" w:color="auto"/>
                <w:left w:val="none" w:sz="0" w:space="0" w:color="auto"/>
                <w:bottom w:val="none" w:sz="0" w:space="0" w:color="auto"/>
                <w:right w:val="none" w:sz="0" w:space="0" w:color="auto"/>
              </w:divBdr>
            </w:div>
            <w:div w:id="74015329">
              <w:marLeft w:val="0"/>
              <w:marRight w:val="0"/>
              <w:marTop w:val="0"/>
              <w:marBottom w:val="0"/>
              <w:divBdr>
                <w:top w:val="none" w:sz="0" w:space="0" w:color="auto"/>
                <w:left w:val="none" w:sz="0" w:space="0" w:color="auto"/>
                <w:bottom w:val="none" w:sz="0" w:space="0" w:color="auto"/>
                <w:right w:val="none" w:sz="0" w:space="0" w:color="auto"/>
              </w:divBdr>
            </w:div>
            <w:div w:id="173541715">
              <w:marLeft w:val="0"/>
              <w:marRight w:val="0"/>
              <w:marTop w:val="0"/>
              <w:marBottom w:val="0"/>
              <w:divBdr>
                <w:top w:val="none" w:sz="0" w:space="0" w:color="auto"/>
                <w:left w:val="none" w:sz="0" w:space="0" w:color="auto"/>
                <w:bottom w:val="none" w:sz="0" w:space="0" w:color="auto"/>
                <w:right w:val="none" w:sz="0" w:space="0" w:color="auto"/>
              </w:divBdr>
            </w:div>
            <w:div w:id="193812180">
              <w:marLeft w:val="0"/>
              <w:marRight w:val="0"/>
              <w:marTop w:val="0"/>
              <w:marBottom w:val="0"/>
              <w:divBdr>
                <w:top w:val="none" w:sz="0" w:space="0" w:color="auto"/>
                <w:left w:val="none" w:sz="0" w:space="0" w:color="auto"/>
                <w:bottom w:val="none" w:sz="0" w:space="0" w:color="auto"/>
                <w:right w:val="none" w:sz="0" w:space="0" w:color="auto"/>
              </w:divBdr>
            </w:div>
            <w:div w:id="214002088">
              <w:marLeft w:val="0"/>
              <w:marRight w:val="0"/>
              <w:marTop w:val="0"/>
              <w:marBottom w:val="0"/>
              <w:divBdr>
                <w:top w:val="none" w:sz="0" w:space="0" w:color="auto"/>
                <w:left w:val="none" w:sz="0" w:space="0" w:color="auto"/>
                <w:bottom w:val="none" w:sz="0" w:space="0" w:color="auto"/>
                <w:right w:val="none" w:sz="0" w:space="0" w:color="auto"/>
              </w:divBdr>
            </w:div>
            <w:div w:id="224217165">
              <w:marLeft w:val="0"/>
              <w:marRight w:val="0"/>
              <w:marTop w:val="0"/>
              <w:marBottom w:val="0"/>
              <w:divBdr>
                <w:top w:val="none" w:sz="0" w:space="0" w:color="auto"/>
                <w:left w:val="none" w:sz="0" w:space="0" w:color="auto"/>
                <w:bottom w:val="none" w:sz="0" w:space="0" w:color="auto"/>
                <w:right w:val="none" w:sz="0" w:space="0" w:color="auto"/>
              </w:divBdr>
            </w:div>
            <w:div w:id="323969513">
              <w:marLeft w:val="0"/>
              <w:marRight w:val="0"/>
              <w:marTop w:val="0"/>
              <w:marBottom w:val="0"/>
              <w:divBdr>
                <w:top w:val="none" w:sz="0" w:space="0" w:color="auto"/>
                <w:left w:val="none" w:sz="0" w:space="0" w:color="auto"/>
                <w:bottom w:val="none" w:sz="0" w:space="0" w:color="auto"/>
                <w:right w:val="none" w:sz="0" w:space="0" w:color="auto"/>
              </w:divBdr>
            </w:div>
            <w:div w:id="335156457">
              <w:marLeft w:val="0"/>
              <w:marRight w:val="0"/>
              <w:marTop w:val="0"/>
              <w:marBottom w:val="0"/>
              <w:divBdr>
                <w:top w:val="none" w:sz="0" w:space="0" w:color="auto"/>
                <w:left w:val="none" w:sz="0" w:space="0" w:color="auto"/>
                <w:bottom w:val="none" w:sz="0" w:space="0" w:color="auto"/>
                <w:right w:val="none" w:sz="0" w:space="0" w:color="auto"/>
              </w:divBdr>
            </w:div>
            <w:div w:id="385877200">
              <w:marLeft w:val="0"/>
              <w:marRight w:val="0"/>
              <w:marTop w:val="0"/>
              <w:marBottom w:val="0"/>
              <w:divBdr>
                <w:top w:val="none" w:sz="0" w:space="0" w:color="auto"/>
                <w:left w:val="none" w:sz="0" w:space="0" w:color="auto"/>
                <w:bottom w:val="none" w:sz="0" w:space="0" w:color="auto"/>
                <w:right w:val="none" w:sz="0" w:space="0" w:color="auto"/>
              </w:divBdr>
            </w:div>
            <w:div w:id="398990346">
              <w:marLeft w:val="0"/>
              <w:marRight w:val="0"/>
              <w:marTop w:val="0"/>
              <w:marBottom w:val="0"/>
              <w:divBdr>
                <w:top w:val="none" w:sz="0" w:space="0" w:color="auto"/>
                <w:left w:val="none" w:sz="0" w:space="0" w:color="auto"/>
                <w:bottom w:val="none" w:sz="0" w:space="0" w:color="auto"/>
                <w:right w:val="none" w:sz="0" w:space="0" w:color="auto"/>
              </w:divBdr>
            </w:div>
            <w:div w:id="663045081">
              <w:marLeft w:val="0"/>
              <w:marRight w:val="0"/>
              <w:marTop w:val="0"/>
              <w:marBottom w:val="0"/>
              <w:divBdr>
                <w:top w:val="none" w:sz="0" w:space="0" w:color="auto"/>
                <w:left w:val="none" w:sz="0" w:space="0" w:color="auto"/>
                <w:bottom w:val="none" w:sz="0" w:space="0" w:color="auto"/>
                <w:right w:val="none" w:sz="0" w:space="0" w:color="auto"/>
              </w:divBdr>
            </w:div>
            <w:div w:id="672493457">
              <w:marLeft w:val="0"/>
              <w:marRight w:val="0"/>
              <w:marTop w:val="0"/>
              <w:marBottom w:val="0"/>
              <w:divBdr>
                <w:top w:val="none" w:sz="0" w:space="0" w:color="auto"/>
                <w:left w:val="none" w:sz="0" w:space="0" w:color="auto"/>
                <w:bottom w:val="none" w:sz="0" w:space="0" w:color="auto"/>
                <w:right w:val="none" w:sz="0" w:space="0" w:color="auto"/>
              </w:divBdr>
            </w:div>
            <w:div w:id="693503270">
              <w:marLeft w:val="0"/>
              <w:marRight w:val="0"/>
              <w:marTop w:val="0"/>
              <w:marBottom w:val="0"/>
              <w:divBdr>
                <w:top w:val="none" w:sz="0" w:space="0" w:color="auto"/>
                <w:left w:val="none" w:sz="0" w:space="0" w:color="auto"/>
                <w:bottom w:val="none" w:sz="0" w:space="0" w:color="auto"/>
                <w:right w:val="none" w:sz="0" w:space="0" w:color="auto"/>
              </w:divBdr>
            </w:div>
            <w:div w:id="846097108">
              <w:marLeft w:val="0"/>
              <w:marRight w:val="0"/>
              <w:marTop w:val="0"/>
              <w:marBottom w:val="0"/>
              <w:divBdr>
                <w:top w:val="none" w:sz="0" w:space="0" w:color="auto"/>
                <w:left w:val="none" w:sz="0" w:space="0" w:color="auto"/>
                <w:bottom w:val="none" w:sz="0" w:space="0" w:color="auto"/>
                <w:right w:val="none" w:sz="0" w:space="0" w:color="auto"/>
              </w:divBdr>
            </w:div>
            <w:div w:id="857815562">
              <w:marLeft w:val="0"/>
              <w:marRight w:val="0"/>
              <w:marTop w:val="0"/>
              <w:marBottom w:val="0"/>
              <w:divBdr>
                <w:top w:val="none" w:sz="0" w:space="0" w:color="auto"/>
                <w:left w:val="none" w:sz="0" w:space="0" w:color="auto"/>
                <w:bottom w:val="none" w:sz="0" w:space="0" w:color="auto"/>
                <w:right w:val="none" w:sz="0" w:space="0" w:color="auto"/>
              </w:divBdr>
            </w:div>
            <w:div w:id="909848543">
              <w:marLeft w:val="0"/>
              <w:marRight w:val="0"/>
              <w:marTop w:val="0"/>
              <w:marBottom w:val="0"/>
              <w:divBdr>
                <w:top w:val="none" w:sz="0" w:space="0" w:color="auto"/>
                <w:left w:val="none" w:sz="0" w:space="0" w:color="auto"/>
                <w:bottom w:val="none" w:sz="0" w:space="0" w:color="auto"/>
                <w:right w:val="none" w:sz="0" w:space="0" w:color="auto"/>
              </w:divBdr>
            </w:div>
            <w:div w:id="929780870">
              <w:marLeft w:val="0"/>
              <w:marRight w:val="0"/>
              <w:marTop w:val="0"/>
              <w:marBottom w:val="0"/>
              <w:divBdr>
                <w:top w:val="none" w:sz="0" w:space="0" w:color="auto"/>
                <w:left w:val="none" w:sz="0" w:space="0" w:color="auto"/>
                <w:bottom w:val="none" w:sz="0" w:space="0" w:color="auto"/>
                <w:right w:val="none" w:sz="0" w:space="0" w:color="auto"/>
              </w:divBdr>
            </w:div>
            <w:div w:id="998927939">
              <w:marLeft w:val="0"/>
              <w:marRight w:val="0"/>
              <w:marTop w:val="0"/>
              <w:marBottom w:val="0"/>
              <w:divBdr>
                <w:top w:val="none" w:sz="0" w:space="0" w:color="auto"/>
                <w:left w:val="none" w:sz="0" w:space="0" w:color="auto"/>
                <w:bottom w:val="none" w:sz="0" w:space="0" w:color="auto"/>
                <w:right w:val="none" w:sz="0" w:space="0" w:color="auto"/>
              </w:divBdr>
            </w:div>
            <w:div w:id="1150055024">
              <w:marLeft w:val="0"/>
              <w:marRight w:val="0"/>
              <w:marTop w:val="0"/>
              <w:marBottom w:val="0"/>
              <w:divBdr>
                <w:top w:val="none" w:sz="0" w:space="0" w:color="auto"/>
                <w:left w:val="none" w:sz="0" w:space="0" w:color="auto"/>
                <w:bottom w:val="none" w:sz="0" w:space="0" w:color="auto"/>
                <w:right w:val="none" w:sz="0" w:space="0" w:color="auto"/>
              </w:divBdr>
            </w:div>
            <w:div w:id="1167597440">
              <w:marLeft w:val="0"/>
              <w:marRight w:val="0"/>
              <w:marTop w:val="0"/>
              <w:marBottom w:val="0"/>
              <w:divBdr>
                <w:top w:val="none" w:sz="0" w:space="0" w:color="auto"/>
                <w:left w:val="none" w:sz="0" w:space="0" w:color="auto"/>
                <w:bottom w:val="none" w:sz="0" w:space="0" w:color="auto"/>
                <w:right w:val="none" w:sz="0" w:space="0" w:color="auto"/>
              </w:divBdr>
            </w:div>
            <w:div w:id="1192181334">
              <w:marLeft w:val="0"/>
              <w:marRight w:val="0"/>
              <w:marTop w:val="0"/>
              <w:marBottom w:val="0"/>
              <w:divBdr>
                <w:top w:val="none" w:sz="0" w:space="0" w:color="auto"/>
                <w:left w:val="none" w:sz="0" w:space="0" w:color="auto"/>
                <w:bottom w:val="none" w:sz="0" w:space="0" w:color="auto"/>
                <w:right w:val="none" w:sz="0" w:space="0" w:color="auto"/>
              </w:divBdr>
            </w:div>
            <w:div w:id="1216086322">
              <w:marLeft w:val="0"/>
              <w:marRight w:val="0"/>
              <w:marTop w:val="0"/>
              <w:marBottom w:val="0"/>
              <w:divBdr>
                <w:top w:val="none" w:sz="0" w:space="0" w:color="auto"/>
                <w:left w:val="none" w:sz="0" w:space="0" w:color="auto"/>
                <w:bottom w:val="none" w:sz="0" w:space="0" w:color="auto"/>
                <w:right w:val="none" w:sz="0" w:space="0" w:color="auto"/>
              </w:divBdr>
            </w:div>
            <w:div w:id="1432503863">
              <w:marLeft w:val="0"/>
              <w:marRight w:val="0"/>
              <w:marTop w:val="0"/>
              <w:marBottom w:val="0"/>
              <w:divBdr>
                <w:top w:val="none" w:sz="0" w:space="0" w:color="auto"/>
                <w:left w:val="none" w:sz="0" w:space="0" w:color="auto"/>
                <w:bottom w:val="none" w:sz="0" w:space="0" w:color="auto"/>
                <w:right w:val="none" w:sz="0" w:space="0" w:color="auto"/>
              </w:divBdr>
            </w:div>
            <w:div w:id="1446002862">
              <w:marLeft w:val="0"/>
              <w:marRight w:val="0"/>
              <w:marTop w:val="0"/>
              <w:marBottom w:val="0"/>
              <w:divBdr>
                <w:top w:val="none" w:sz="0" w:space="0" w:color="auto"/>
                <w:left w:val="none" w:sz="0" w:space="0" w:color="auto"/>
                <w:bottom w:val="none" w:sz="0" w:space="0" w:color="auto"/>
                <w:right w:val="none" w:sz="0" w:space="0" w:color="auto"/>
              </w:divBdr>
            </w:div>
            <w:div w:id="1587955847">
              <w:marLeft w:val="0"/>
              <w:marRight w:val="0"/>
              <w:marTop w:val="0"/>
              <w:marBottom w:val="0"/>
              <w:divBdr>
                <w:top w:val="none" w:sz="0" w:space="0" w:color="auto"/>
                <w:left w:val="none" w:sz="0" w:space="0" w:color="auto"/>
                <w:bottom w:val="none" w:sz="0" w:space="0" w:color="auto"/>
                <w:right w:val="none" w:sz="0" w:space="0" w:color="auto"/>
              </w:divBdr>
            </w:div>
            <w:div w:id="1702898384">
              <w:marLeft w:val="0"/>
              <w:marRight w:val="0"/>
              <w:marTop w:val="0"/>
              <w:marBottom w:val="0"/>
              <w:divBdr>
                <w:top w:val="none" w:sz="0" w:space="0" w:color="auto"/>
                <w:left w:val="none" w:sz="0" w:space="0" w:color="auto"/>
                <w:bottom w:val="none" w:sz="0" w:space="0" w:color="auto"/>
                <w:right w:val="none" w:sz="0" w:space="0" w:color="auto"/>
              </w:divBdr>
            </w:div>
            <w:div w:id="1708721042">
              <w:marLeft w:val="0"/>
              <w:marRight w:val="0"/>
              <w:marTop w:val="0"/>
              <w:marBottom w:val="0"/>
              <w:divBdr>
                <w:top w:val="none" w:sz="0" w:space="0" w:color="auto"/>
                <w:left w:val="none" w:sz="0" w:space="0" w:color="auto"/>
                <w:bottom w:val="none" w:sz="0" w:space="0" w:color="auto"/>
                <w:right w:val="none" w:sz="0" w:space="0" w:color="auto"/>
              </w:divBdr>
            </w:div>
            <w:div w:id="1774590721">
              <w:marLeft w:val="0"/>
              <w:marRight w:val="0"/>
              <w:marTop w:val="0"/>
              <w:marBottom w:val="0"/>
              <w:divBdr>
                <w:top w:val="none" w:sz="0" w:space="0" w:color="auto"/>
                <w:left w:val="none" w:sz="0" w:space="0" w:color="auto"/>
                <w:bottom w:val="none" w:sz="0" w:space="0" w:color="auto"/>
                <w:right w:val="none" w:sz="0" w:space="0" w:color="auto"/>
              </w:divBdr>
            </w:div>
            <w:div w:id="1886408470">
              <w:marLeft w:val="0"/>
              <w:marRight w:val="0"/>
              <w:marTop w:val="0"/>
              <w:marBottom w:val="0"/>
              <w:divBdr>
                <w:top w:val="none" w:sz="0" w:space="0" w:color="auto"/>
                <w:left w:val="none" w:sz="0" w:space="0" w:color="auto"/>
                <w:bottom w:val="none" w:sz="0" w:space="0" w:color="auto"/>
                <w:right w:val="none" w:sz="0" w:space="0" w:color="auto"/>
              </w:divBdr>
            </w:div>
            <w:div w:id="1970744565">
              <w:marLeft w:val="0"/>
              <w:marRight w:val="0"/>
              <w:marTop w:val="0"/>
              <w:marBottom w:val="0"/>
              <w:divBdr>
                <w:top w:val="none" w:sz="0" w:space="0" w:color="auto"/>
                <w:left w:val="none" w:sz="0" w:space="0" w:color="auto"/>
                <w:bottom w:val="none" w:sz="0" w:space="0" w:color="auto"/>
                <w:right w:val="none" w:sz="0" w:space="0" w:color="auto"/>
              </w:divBdr>
            </w:div>
            <w:div w:id="1973170097">
              <w:marLeft w:val="0"/>
              <w:marRight w:val="0"/>
              <w:marTop w:val="0"/>
              <w:marBottom w:val="0"/>
              <w:divBdr>
                <w:top w:val="none" w:sz="0" w:space="0" w:color="auto"/>
                <w:left w:val="none" w:sz="0" w:space="0" w:color="auto"/>
                <w:bottom w:val="none" w:sz="0" w:space="0" w:color="auto"/>
                <w:right w:val="none" w:sz="0" w:space="0" w:color="auto"/>
              </w:divBdr>
            </w:div>
            <w:div w:id="2036925074">
              <w:marLeft w:val="0"/>
              <w:marRight w:val="0"/>
              <w:marTop w:val="0"/>
              <w:marBottom w:val="0"/>
              <w:divBdr>
                <w:top w:val="none" w:sz="0" w:space="0" w:color="auto"/>
                <w:left w:val="none" w:sz="0" w:space="0" w:color="auto"/>
                <w:bottom w:val="none" w:sz="0" w:space="0" w:color="auto"/>
                <w:right w:val="none" w:sz="0" w:space="0" w:color="auto"/>
              </w:divBdr>
            </w:div>
            <w:div w:id="2108037532">
              <w:marLeft w:val="0"/>
              <w:marRight w:val="0"/>
              <w:marTop w:val="0"/>
              <w:marBottom w:val="0"/>
              <w:divBdr>
                <w:top w:val="none" w:sz="0" w:space="0" w:color="auto"/>
                <w:left w:val="none" w:sz="0" w:space="0" w:color="auto"/>
                <w:bottom w:val="none" w:sz="0" w:space="0" w:color="auto"/>
                <w:right w:val="none" w:sz="0" w:space="0" w:color="auto"/>
              </w:divBdr>
            </w:div>
            <w:div w:id="21195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038">
      <w:bodyDiv w:val="1"/>
      <w:marLeft w:val="0"/>
      <w:marRight w:val="0"/>
      <w:marTop w:val="0"/>
      <w:marBottom w:val="0"/>
      <w:divBdr>
        <w:top w:val="none" w:sz="0" w:space="0" w:color="auto"/>
        <w:left w:val="none" w:sz="0" w:space="0" w:color="auto"/>
        <w:bottom w:val="none" w:sz="0" w:space="0" w:color="auto"/>
        <w:right w:val="none" w:sz="0" w:space="0" w:color="auto"/>
      </w:divBdr>
    </w:div>
    <w:div w:id="577793416">
      <w:bodyDiv w:val="1"/>
      <w:marLeft w:val="0"/>
      <w:marRight w:val="0"/>
      <w:marTop w:val="0"/>
      <w:marBottom w:val="0"/>
      <w:divBdr>
        <w:top w:val="none" w:sz="0" w:space="0" w:color="auto"/>
        <w:left w:val="none" w:sz="0" w:space="0" w:color="auto"/>
        <w:bottom w:val="none" w:sz="0" w:space="0" w:color="auto"/>
        <w:right w:val="none" w:sz="0" w:space="0" w:color="auto"/>
      </w:divBdr>
      <w:divsChild>
        <w:div w:id="1511336499">
          <w:marLeft w:val="0"/>
          <w:marRight w:val="0"/>
          <w:marTop w:val="0"/>
          <w:marBottom w:val="0"/>
          <w:divBdr>
            <w:top w:val="none" w:sz="0" w:space="0" w:color="auto"/>
            <w:left w:val="none" w:sz="0" w:space="0" w:color="auto"/>
            <w:bottom w:val="none" w:sz="0" w:space="0" w:color="auto"/>
            <w:right w:val="none" w:sz="0" w:space="0" w:color="auto"/>
          </w:divBdr>
        </w:div>
        <w:div w:id="836727263">
          <w:marLeft w:val="45"/>
          <w:marRight w:val="45"/>
          <w:marTop w:val="15"/>
          <w:marBottom w:val="0"/>
          <w:divBdr>
            <w:top w:val="none" w:sz="0" w:space="0" w:color="auto"/>
            <w:left w:val="none" w:sz="0" w:space="0" w:color="auto"/>
            <w:bottom w:val="none" w:sz="0" w:space="0" w:color="auto"/>
            <w:right w:val="none" w:sz="0" w:space="0" w:color="auto"/>
          </w:divBdr>
          <w:divsChild>
            <w:div w:id="83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6834">
      <w:bodyDiv w:val="1"/>
      <w:marLeft w:val="0"/>
      <w:marRight w:val="0"/>
      <w:marTop w:val="0"/>
      <w:marBottom w:val="0"/>
      <w:divBdr>
        <w:top w:val="none" w:sz="0" w:space="0" w:color="auto"/>
        <w:left w:val="none" w:sz="0" w:space="0" w:color="auto"/>
        <w:bottom w:val="none" w:sz="0" w:space="0" w:color="auto"/>
        <w:right w:val="none" w:sz="0" w:space="0" w:color="auto"/>
      </w:divBdr>
      <w:divsChild>
        <w:div w:id="1019235554">
          <w:marLeft w:val="0"/>
          <w:marRight w:val="0"/>
          <w:marTop w:val="0"/>
          <w:marBottom w:val="0"/>
          <w:divBdr>
            <w:top w:val="none" w:sz="0" w:space="0" w:color="auto"/>
            <w:left w:val="none" w:sz="0" w:space="0" w:color="auto"/>
            <w:bottom w:val="none" w:sz="0" w:space="0" w:color="auto"/>
            <w:right w:val="none" w:sz="0" w:space="0" w:color="auto"/>
          </w:divBdr>
        </w:div>
      </w:divsChild>
    </w:div>
    <w:div w:id="694695074">
      <w:bodyDiv w:val="1"/>
      <w:marLeft w:val="0"/>
      <w:marRight w:val="0"/>
      <w:marTop w:val="0"/>
      <w:marBottom w:val="0"/>
      <w:divBdr>
        <w:top w:val="none" w:sz="0" w:space="0" w:color="auto"/>
        <w:left w:val="none" w:sz="0" w:space="0" w:color="auto"/>
        <w:bottom w:val="none" w:sz="0" w:space="0" w:color="auto"/>
        <w:right w:val="none" w:sz="0" w:space="0" w:color="auto"/>
      </w:divBdr>
      <w:divsChild>
        <w:div w:id="1830444390">
          <w:marLeft w:val="0"/>
          <w:marRight w:val="0"/>
          <w:marTop w:val="0"/>
          <w:marBottom w:val="0"/>
          <w:divBdr>
            <w:top w:val="none" w:sz="0" w:space="0" w:color="auto"/>
            <w:left w:val="none" w:sz="0" w:space="0" w:color="auto"/>
            <w:bottom w:val="none" w:sz="0" w:space="0" w:color="auto"/>
            <w:right w:val="none" w:sz="0" w:space="0" w:color="auto"/>
          </w:divBdr>
          <w:divsChild>
            <w:div w:id="1024207891">
              <w:marLeft w:val="0"/>
              <w:marRight w:val="0"/>
              <w:marTop w:val="0"/>
              <w:marBottom w:val="0"/>
              <w:divBdr>
                <w:top w:val="none" w:sz="0" w:space="0" w:color="auto"/>
                <w:left w:val="none" w:sz="0" w:space="0" w:color="auto"/>
                <w:bottom w:val="none" w:sz="0" w:space="0" w:color="auto"/>
                <w:right w:val="none" w:sz="0" w:space="0" w:color="auto"/>
              </w:divBdr>
            </w:div>
            <w:div w:id="1485588752">
              <w:marLeft w:val="0"/>
              <w:marRight w:val="0"/>
              <w:marTop w:val="0"/>
              <w:marBottom w:val="0"/>
              <w:divBdr>
                <w:top w:val="none" w:sz="0" w:space="0" w:color="auto"/>
                <w:left w:val="none" w:sz="0" w:space="0" w:color="auto"/>
                <w:bottom w:val="none" w:sz="0" w:space="0" w:color="auto"/>
                <w:right w:val="none" w:sz="0" w:space="0" w:color="auto"/>
              </w:divBdr>
            </w:div>
            <w:div w:id="1998342064">
              <w:marLeft w:val="0"/>
              <w:marRight w:val="0"/>
              <w:marTop w:val="0"/>
              <w:marBottom w:val="0"/>
              <w:divBdr>
                <w:top w:val="none" w:sz="0" w:space="0" w:color="auto"/>
                <w:left w:val="none" w:sz="0" w:space="0" w:color="auto"/>
                <w:bottom w:val="none" w:sz="0" w:space="0" w:color="auto"/>
                <w:right w:val="none" w:sz="0" w:space="0" w:color="auto"/>
              </w:divBdr>
            </w:div>
            <w:div w:id="1233274072">
              <w:marLeft w:val="0"/>
              <w:marRight w:val="0"/>
              <w:marTop w:val="0"/>
              <w:marBottom w:val="0"/>
              <w:divBdr>
                <w:top w:val="none" w:sz="0" w:space="0" w:color="auto"/>
                <w:left w:val="none" w:sz="0" w:space="0" w:color="auto"/>
                <w:bottom w:val="none" w:sz="0" w:space="0" w:color="auto"/>
                <w:right w:val="none" w:sz="0" w:space="0" w:color="auto"/>
              </w:divBdr>
            </w:div>
            <w:div w:id="519779411">
              <w:marLeft w:val="0"/>
              <w:marRight w:val="0"/>
              <w:marTop w:val="0"/>
              <w:marBottom w:val="0"/>
              <w:divBdr>
                <w:top w:val="none" w:sz="0" w:space="0" w:color="auto"/>
                <w:left w:val="none" w:sz="0" w:space="0" w:color="auto"/>
                <w:bottom w:val="none" w:sz="0" w:space="0" w:color="auto"/>
                <w:right w:val="none" w:sz="0" w:space="0" w:color="auto"/>
              </w:divBdr>
            </w:div>
            <w:div w:id="1559051589">
              <w:marLeft w:val="0"/>
              <w:marRight w:val="0"/>
              <w:marTop w:val="0"/>
              <w:marBottom w:val="0"/>
              <w:divBdr>
                <w:top w:val="none" w:sz="0" w:space="0" w:color="auto"/>
                <w:left w:val="none" w:sz="0" w:space="0" w:color="auto"/>
                <w:bottom w:val="none" w:sz="0" w:space="0" w:color="auto"/>
                <w:right w:val="none" w:sz="0" w:space="0" w:color="auto"/>
              </w:divBdr>
            </w:div>
            <w:div w:id="319775303">
              <w:marLeft w:val="0"/>
              <w:marRight w:val="0"/>
              <w:marTop w:val="0"/>
              <w:marBottom w:val="0"/>
              <w:divBdr>
                <w:top w:val="none" w:sz="0" w:space="0" w:color="auto"/>
                <w:left w:val="none" w:sz="0" w:space="0" w:color="auto"/>
                <w:bottom w:val="none" w:sz="0" w:space="0" w:color="auto"/>
                <w:right w:val="none" w:sz="0" w:space="0" w:color="auto"/>
              </w:divBdr>
            </w:div>
            <w:div w:id="1565487811">
              <w:marLeft w:val="0"/>
              <w:marRight w:val="0"/>
              <w:marTop w:val="0"/>
              <w:marBottom w:val="0"/>
              <w:divBdr>
                <w:top w:val="none" w:sz="0" w:space="0" w:color="auto"/>
                <w:left w:val="none" w:sz="0" w:space="0" w:color="auto"/>
                <w:bottom w:val="none" w:sz="0" w:space="0" w:color="auto"/>
                <w:right w:val="none" w:sz="0" w:space="0" w:color="auto"/>
              </w:divBdr>
            </w:div>
            <w:div w:id="1218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9023">
      <w:bodyDiv w:val="1"/>
      <w:marLeft w:val="0"/>
      <w:marRight w:val="0"/>
      <w:marTop w:val="0"/>
      <w:marBottom w:val="0"/>
      <w:divBdr>
        <w:top w:val="none" w:sz="0" w:space="0" w:color="auto"/>
        <w:left w:val="none" w:sz="0" w:space="0" w:color="auto"/>
        <w:bottom w:val="none" w:sz="0" w:space="0" w:color="auto"/>
        <w:right w:val="none" w:sz="0" w:space="0" w:color="auto"/>
      </w:divBdr>
    </w:div>
    <w:div w:id="802192714">
      <w:bodyDiv w:val="1"/>
      <w:marLeft w:val="0"/>
      <w:marRight w:val="0"/>
      <w:marTop w:val="0"/>
      <w:marBottom w:val="0"/>
      <w:divBdr>
        <w:top w:val="none" w:sz="0" w:space="0" w:color="auto"/>
        <w:left w:val="none" w:sz="0" w:space="0" w:color="auto"/>
        <w:bottom w:val="none" w:sz="0" w:space="0" w:color="auto"/>
        <w:right w:val="none" w:sz="0" w:space="0" w:color="auto"/>
      </w:divBdr>
      <w:divsChild>
        <w:div w:id="1061365847">
          <w:marLeft w:val="0"/>
          <w:marRight w:val="0"/>
          <w:marTop w:val="180"/>
          <w:marBottom w:val="0"/>
          <w:divBdr>
            <w:top w:val="none" w:sz="0" w:space="0" w:color="auto"/>
            <w:left w:val="none" w:sz="0" w:space="0" w:color="auto"/>
            <w:bottom w:val="none" w:sz="0" w:space="0" w:color="auto"/>
            <w:right w:val="none" w:sz="0" w:space="0" w:color="auto"/>
          </w:divBdr>
        </w:div>
      </w:divsChild>
    </w:div>
    <w:div w:id="906889285">
      <w:bodyDiv w:val="1"/>
      <w:marLeft w:val="0"/>
      <w:marRight w:val="0"/>
      <w:marTop w:val="0"/>
      <w:marBottom w:val="0"/>
      <w:divBdr>
        <w:top w:val="none" w:sz="0" w:space="0" w:color="auto"/>
        <w:left w:val="none" w:sz="0" w:space="0" w:color="auto"/>
        <w:bottom w:val="none" w:sz="0" w:space="0" w:color="auto"/>
        <w:right w:val="none" w:sz="0" w:space="0" w:color="auto"/>
      </w:divBdr>
    </w:div>
    <w:div w:id="979846371">
      <w:bodyDiv w:val="1"/>
      <w:marLeft w:val="0"/>
      <w:marRight w:val="0"/>
      <w:marTop w:val="0"/>
      <w:marBottom w:val="0"/>
      <w:divBdr>
        <w:top w:val="none" w:sz="0" w:space="0" w:color="auto"/>
        <w:left w:val="none" w:sz="0" w:space="0" w:color="auto"/>
        <w:bottom w:val="none" w:sz="0" w:space="0" w:color="auto"/>
        <w:right w:val="none" w:sz="0" w:space="0" w:color="auto"/>
      </w:divBdr>
    </w:div>
    <w:div w:id="1000812634">
      <w:bodyDiv w:val="1"/>
      <w:marLeft w:val="0"/>
      <w:marRight w:val="0"/>
      <w:marTop w:val="0"/>
      <w:marBottom w:val="0"/>
      <w:divBdr>
        <w:top w:val="none" w:sz="0" w:space="0" w:color="auto"/>
        <w:left w:val="none" w:sz="0" w:space="0" w:color="auto"/>
        <w:bottom w:val="none" w:sz="0" w:space="0" w:color="auto"/>
        <w:right w:val="none" w:sz="0" w:space="0" w:color="auto"/>
      </w:divBdr>
    </w:div>
    <w:div w:id="1308895707">
      <w:bodyDiv w:val="1"/>
      <w:marLeft w:val="0"/>
      <w:marRight w:val="0"/>
      <w:marTop w:val="0"/>
      <w:marBottom w:val="0"/>
      <w:divBdr>
        <w:top w:val="none" w:sz="0" w:space="0" w:color="auto"/>
        <w:left w:val="none" w:sz="0" w:space="0" w:color="auto"/>
        <w:bottom w:val="none" w:sz="0" w:space="0" w:color="auto"/>
        <w:right w:val="none" w:sz="0" w:space="0" w:color="auto"/>
      </w:divBdr>
    </w:div>
    <w:div w:id="1549490759">
      <w:bodyDiv w:val="1"/>
      <w:marLeft w:val="0"/>
      <w:marRight w:val="0"/>
      <w:marTop w:val="0"/>
      <w:marBottom w:val="0"/>
      <w:divBdr>
        <w:top w:val="none" w:sz="0" w:space="0" w:color="auto"/>
        <w:left w:val="none" w:sz="0" w:space="0" w:color="auto"/>
        <w:bottom w:val="none" w:sz="0" w:space="0" w:color="auto"/>
        <w:right w:val="none" w:sz="0" w:space="0" w:color="auto"/>
      </w:divBdr>
    </w:div>
    <w:div w:id="1778283119">
      <w:bodyDiv w:val="1"/>
      <w:marLeft w:val="0"/>
      <w:marRight w:val="0"/>
      <w:marTop w:val="0"/>
      <w:marBottom w:val="0"/>
      <w:divBdr>
        <w:top w:val="none" w:sz="0" w:space="0" w:color="auto"/>
        <w:left w:val="none" w:sz="0" w:space="0" w:color="auto"/>
        <w:bottom w:val="none" w:sz="0" w:space="0" w:color="auto"/>
        <w:right w:val="none" w:sz="0" w:space="0" w:color="auto"/>
      </w:divBdr>
    </w:div>
    <w:div w:id="2014529518">
      <w:bodyDiv w:val="1"/>
      <w:marLeft w:val="0"/>
      <w:marRight w:val="0"/>
      <w:marTop w:val="0"/>
      <w:marBottom w:val="0"/>
      <w:divBdr>
        <w:top w:val="none" w:sz="0" w:space="0" w:color="auto"/>
        <w:left w:val="none" w:sz="0" w:space="0" w:color="auto"/>
        <w:bottom w:val="none" w:sz="0" w:space="0" w:color="auto"/>
        <w:right w:val="none" w:sz="0" w:space="0" w:color="auto"/>
      </w:divBdr>
      <w:divsChild>
        <w:div w:id="1899366036">
          <w:marLeft w:val="0"/>
          <w:marRight w:val="0"/>
          <w:marTop w:val="0"/>
          <w:marBottom w:val="0"/>
          <w:divBdr>
            <w:top w:val="none" w:sz="0" w:space="0" w:color="auto"/>
            <w:left w:val="none" w:sz="0" w:space="0" w:color="auto"/>
            <w:bottom w:val="none" w:sz="0" w:space="0" w:color="auto"/>
            <w:right w:val="none" w:sz="0" w:space="0" w:color="auto"/>
          </w:divBdr>
          <w:divsChild>
            <w:div w:id="33585219">
              <w:marLeft w:val="0"/>
              <w:marRight w:val="0"/>
              <w:marTop w:val="0"/>
              <w:marBottom w:val="0"/>
              <w:divBdr>
                <w:top w:val="none" w:sz="0" w:space="0" w:color="auto"/>
                <w:left w:val="none" w:sz="0" w:space="0" w:color="auto"/>
                <w:bottom w:val="none" w:sz="0" w:space="0" w:color="auto"/>
                <w:right w:val="none" w:sz="0" w:space="0" w:color="auto"/>
              </w:divBdr>
            </w:div>
            <w:div w:id="41292860">
              <w:marLeft w:val="0"/>
              <w:marRight w:val="0"/>
              <w:marTop w:val="0"/>
              <w:marBottom w:val="0"/>
              <w:divBdr>
                <w:top w:val="none" w:sz="0" w:space="0" w:color="auto"/>
                <w:left w:val="none" w:sz="0" w:space="0" w:color="auto"/>
                <w:bottom w:val="none" w:sz="0" w:space="0" w:color="auto"/>
                <w:right w:val="none" w:sz="0" w:space="0" w:color="auto"/>
              </w:divBdr>
            </w:div>
            <w:div w:id="62988605">
              <w:marLeft w:val="0"/>
              <w:marRight w:val="0"/>
              <w:marTop w:val="0"/>
              <w:marBottom w:val="0"/>
              <w:divBdr>
                <w:top w:val="none" w:sz="0" w:space="0" w:color="auto"/>
                <w:left w:val="none" w:sz="0" w:space="0" w:color="auto"/>
                <w:bottom w:val="none" w:sz="0" w:space="0" w:color="auto"/>
                <w:right w:val="none" w:sz="0" w:space="0" w:color="auto"/>
              </w:divBdr>
            </w:div>
            <w:div w:id="76947651">
              <w:marLeft w:val="0"/>
              <w:marRight w:val="0"/>
              <w:marTop w:val="0"/>
              <w:marBottom w:val="0"/>
              <w:divBdr>
                <w:top w:val="none" w:sz="0" w:space="0" w:color="auto"/>
                <w:left w:val="none" w:sz="0" w:space="0" w:color="auto"/>
                <w:bottom w:val="none" w:sz="0" w:space="0" w:color="auto"/>
                <w:right w:val="none" w:sz="0" w:space="0" w:color="auto"/>
              </w:divBdr>
            </w:div>
            <w:div w:id="176619597">
              <w:marLeft w:val="0"/>
              <w:marRight w:val="0"/>
              <w:marTop w:val="0"/>
              <w:marBottom w:val="0"/>
              <w:divBdr>
                <w:top w:val="none" w:sz="0" w:space="0" w:color="auto"/>
                <w:left w:val="none" w:sz="0" w:space="0" w:color="auto"/>
                <w:bottom w:val="none" w:sz="0" w:space="0" w:color="auto"/>
                <w:right w:val="none" w:sz="0" w:space="0" w:color="auto"/>
              </w:divBdr>
            </w:div>
            <w:div w:id="294917425">
              <w:marLeft w:val="0"/>
              <w:marRight w:val="0"/>
              <w:marTop w:val="0"/>
              <w:marBottom w:val="0"/>
              <w:divBdr>
                <w:top w:val="none" w:sz="0" w:space="0" w:color="auto"/>
                <w:left w:val="none" w:sz="0" w:space="0" w:color="auto"/>
                <w:bottom w:val="none" w:sz="0" w:space="0" w:color="auto"/>
                <w:right w:val="none" w:sz="0" w:space="0" w:color="auto"/>
              </w:divBdr>
            </w:div>
            <w:div w:id="306975436">
              <w:marLeft w:val="0"/>
              <w:marRight w:val="0"/>
              <w:marTop w:val="0"/>
              <w:marBottom w:val="0"/>
              <w:divBdr>
                <w:top w:val="none" w:sz="0" w:space="0" w:color="auto"/>
                <w:left w:val="none" w:sz="0" w:space="0" w:color="auto"/>
                <w:bottom w:val="none" w:sz="0" w:space="0" w:color="auto"/>
                <w:right w:val="none" w:sz="0" w:space="0" w:color="auto"/>
              </w:divBdr>
            </w:div>
            <w:div w:id="384450338">
              <w:marLeft w:val="0"/>
              <w:marRight w:val="0"/>
              <w:marTop w:val="0"/>
              <w:marBottom w:val="0"/>
              <w:divBdr>
                <w:top w:val="none" w:sz="0" w:space="0" w:color="auto"/>
                <w:left w:val="none" w:sz="0" w:space="0" w:color="auto"/>
                <w:bottom w:val="none" w:sz="0" w:space="0" w:color="auto"/>
                <w:right w:val="none" w:sz="0" w:space="0" w:color="auto"/>
              </w:divBdr>
            </w:div>
            <w:div w:id="408355153">
              <w:marLeft w:val="0"/>
              <w:marRight w:val="0"/>
              <w:marTop w:val="0"/>
              <w:marBottom w:val="0"/>
              <w:divBdr>
                <w:top w:val="none" w:sz="0" w:space="0" w:color="auto"/>
                <w:left w:val="none" w:sz="0" w:space="0" w:color="auto"/>
                <w:bottom w:val="none" w:sz="0" w:space="0" w:color="auto"/>
                <w:right w:val="none" w:sz="0" w:space="0" w:color="auto"/>
              </w:divBdr>
            </w:div>
            <w:div w:id="451676437">
              <w:marLeft w:val="0"/>
              <w:marRight w:val="0"/>
              <w:marTop w:val="0"/>
              <w:marBottom w:val="0"/>
              <w:divBdr>
                <w:top w:val="none" w:sz="0" w:space="0" w:color="auto"/>
                <w:left w:val="none" w:sz="0" w:space="0" w:color="auto"/>
                <w:bottom w:val="none" w:sz="0" w:space="0" w:color="auto"/>
                <w:right w:val="none" w:sz="0" w:space="0" w:color="auto"/>
              </w:divBdr>
            </w:div>
            <w:div w:id="556211114">
              <w:marLeft w:val="0"/>
              <w:marRight w:val="0"/>
              <w:marTop w:val="0"/>
              <w:marBottom w:val="0"/>
              <w:divBdr>
                <w:top w:val="none" w:sz="0" w:space="0" w:color="auto"/>
                <w:left w:val="none" w:sz="0" w:space="0" w:color="auto"/>
                <w:bottom w:val="none" w:sz="0" w:space="0" w:color="auto"/>
                <w:right w:val="none" w:sz="0" w:space="0" w:color="auto"/>
              </w:divBdr>
            </w:div>
            <w:div w:id="583731335">
              <w:marLeft w:val="0"/>
              <w:marRight w:val="0"/>
              <w:marTop w:val="0"/>
              <w:marBottom w:val="0"/>
              <w:divBdr>
                <w:top w:val="none" w:sz="0" w:space="0" w:color="auto"/>
                <w:left w:val="none" w:sz="0" w:space="0" w:color="auto"/>
                <w:bottom w:val="none" w:sz="0" w:space="0" w:color="auto"/>
                <w:right w:val="none" w:sz="0" w:space="0" w:color="auto"/>
              </w:divBdr>
            </w:div>
            <w:div w:id="589436734">
              <w:marLeft w:val="0"/>
              <w:marRight w:val="0"/>
              <w:marTop w:val="0"/>
              <w:marBottom w:val="0"/>
              <w:divBdr>
                <w:top w:val="none" w:sz="0" w:space="0" w:color="auto"/>
                <w:left w:val="none" w:sz="0" w:space="0" w:color="auto"/>
                <w:bottom w:val="none" w:sz="0" w:space="0" w:color="auto"/>
                <w:right w:val="none" w:sz="0" w:space="0" w:color="auto"/>
              </w:divBdr>
            </w:div>
            <w:div w:id="601648469">
              <w:marLeft w:val="0"/>
              <w:marRight w:val="0"/>
              <w:marTop w:val="0"/>
              <w:marBottom w:val="0"/>
              <w:divBdr>
                <w:top w:val="none" w:sz="0" w:space="0" w:color="auto"/>
                <w:left w:val="none" w:sz="0" w:space="0" w:color="auto"/>
                <w:bottom w:val="none" w:sz="0" w:space="0" w:color="auto"/>
                <w:right w:val="none" w:sz="0" w:space="0" w:color="auto"/>
              </w:divBdr>
            </w:div>
            <w:div w:id="608975311">
              <w:marLeft w:val="0"/>
              <w:marRight w:val="0"/>
              <w:marTop w:val="0"/>
              <w:marBottom w:val="0"/>
              <w:divBdr>
                <w:top w:val="none" w:sz="0" w:space="0" w:color="auto"/>
                <w:left w:val="none" w:sz="0" w:space="0" w:color="auto"/>
                <w:bottom w:val="none" w:sz="0" w:space="0" w:color="auto"/>
                <w:right w:val="none" w:sz="0" w:space="0" w:color="auto"/>
              </w:divBdr>
            </w:div>
            <w:div w:id="645013150">
              <w:marLeft w:val="0"/>
              <w:marRight w:val="0"/>
              <w:marTop w:val="0"/>
              <w:marBottom w:val="0"/>
              <w:divBdr>
                <w:top w:val="none" w:sz="0" w:space="0" w:color="auto"/>
                <w:left w:val="none" w:sz="0" w:space="0" w:color="auto"/>
                <w:bottom w:val="none" w:sz="0" w:space="0" w:color="auto"/>
                <w:right w:val="none" w:sz="0" w:space="0" w:color="auto"/>
              </w:divBdr>
            </w:div>
            <w:div w:id="750934194">
              <w:marLeft w:val="0"/>
              <w:marRight w:val="0"/>
              <w:marTop w:val="0"/>
              <w:marBottom w:val="0"/>
              <w:divBdr>
                <w:top w:val="none" w:sz="0" w:space="0" w:color="auto"/>
                <w:left w:val="none" w:sz="0" w:space="0" w:color="auto"/>
                <w:bottom w:val="none" w:sz="0" w:space="0" w:color="auto"/>
                <w:right w:val="none" w:sz="0" w:space="0" w:color="auto"/>
              </w:divBdr>
            </w:div>
            <w:div w:id="754664200">
              <w:marLeft w:val="0"/>
              <w:marRight w:val="0"/>
              <w:marTop w:val="0"/>
              <w:marBottom w:val="0"/>
              <w:divBdr>
                <w:top w:val="none" w:sz="0" w:space="0" w:color="auto"/>
                <w:left w:val="none" w:sz="0" w:space="0" w:color="auto"/>
                <w:bottom w:val="none" w:sz="0" w:space="0" w:color="auto"/>
                <w:right w:val="none" w:sz="0" w:space="0" w:color="auto"/>
              </w:divBdr>
            </w:div>
            <w:div w:id="758453807">
              <w:marLeft w:val="0"/>
              <w:marRight w:val="0"/>
              <w:marTop w:val="0"/>
              <w:marBottom w:val="0"/>
              <w:divBdr>
                <w:top w:val="none" w:sz="0" w:space="0" w:color="auto"/>
                <w:left w:val="none" w:sz="0" w:space="0" w:color="auto"/>
                <w:bottom w:val="none" w:sz="0" w:space="0" w:color="auto"/>
                <w:right w:val="none" w:sz="0" w:space="0" w:color="auto"/>
              </w:divBdr>
            </w:div>
            <w:div w:id="814953549">
              <w:marLeft w:val="0"/>
              <w:marRight w:val="0"/>
              <w:marTop w:val="0"/>
              <w:marBottom w:val="0"/>
              <w:divBdr>
                <w:top w:val="none" w:sz="0" w:space="0" w:color="auto"/>
                <w:left w:val="none" w:sz="0" w:space="0" w:color="auto"/>
                <w:bottom w:val="none" w:sz="0" w:space="0" w:color="auto"/>
                <w:right w:val="none" w:sz="0" w:space="0" w:color="auto"/>
              </w:divBdr>
            </w:div>
            <w:div w:id="906889254">
              <w:marLeft w:val="0"/>
              <w:marRight w:val="0"/>
              <w:marTop w:val="0"/>
              <w:marBottom w:val="0"/>
              <w:divBdr>
                <w:top w:val="none" w:sz="0" w:space="0" w:color="auto"/>
                <w:left w:val="none" w:sz="0" w:space="0" w:color="auto"/>
                <w:bottom w:val="none" w:sz="0" w:space="0" w:color="auto"/>
                <w:right w:val="none" w:sz="0" w:space="0" w:color="auto"/>
              </w:divBdr>
            </w:div>
            <w:div w:id="998272689">
              <w:marLeft w:val="0"/>
              <w:marRight w:val="0"/>
              <w:marTop w:val="0"/>
              <w:marBottom w:val="0"/>
              <w:divBdr>
                <w:top w:val="none" w:sz="0" w:space="0" w:color="auto"/>
                <w:left w:val="none" w:sz="0" w:space="0" w:color="auto"/>
                <w:bottom w:val="none" w:sz="0" w:space="0" w:color="auto"/>
                <w:right w:val="none" w:sz="0" w:space="0" w:color="auto"/>
              </w:divBdr>
            </w:div>
            <w:div w:id="1092580987">
              <w:marLeft w:val="0"/>
              <w:marRight w:val="0"/>
              <w:marTop w:val="0"/>
              <w:marBottom w:val="0"/>
              <w:divBdr>
                <w:top w:val="none" w:sz="0" w:space="0" w:color="auto"/>
                <w:left w:val="none" w:sz="0" w:space="0" w:color="auto"/>
                <w:bottom w:val="none" w:sz="0" w:space="0" w:color="auto"/>
                <w:right w:val="none" w:sz="0" w:space="0" w:color="auto"/>
              </w:divBdr>
            </w:div>
            <w:div w:id="1114053208">
              <w:marLeft w:val="0"/>
              <w:marRight w:val="0"/>
              <w:marTop w:val="0"/>
              <w:marBottom w:val="0"/>
              <w:divBdr>
                <w:top w:val="none" w:sz="0" w:space="0" w:color="auto"/>
                <w:left w:val="none" w:sz="0" w:space="0" w:color="auto"/>
                <w:bottom w:val="none" w:sz="0" w:space="0" w:color="auto"/>
                <w:right w:val="none" w:sz="0" w:space="0" w:color="auto"/>
              </w:divBdr>
            </w:div>
            <w:div w:id="1223327401">
              <w:marLeft w:val="0"/>
              <w:marRight w:val="0"/>
              <w:marTop w:val="0"/>
              <w:marBottom w:val="0"/>
              <w:divBdr>
                <w:top w:val="none" w:sz="0" w:space="0" w:color="auto"/>
                <w:left w:val="none" w:sz="0" w:space="0" w:color="auto"/>
                <w:bottom w:val="none" w:sz="0" w:space="0" w:color="auto"/>
                <w:right w:val="none" w:sz="0" w:space="0" w:color="auto"/>
              </w:divBdr>
            </w:div>
            <w:div w:id="1226063750">
              <w:marLeft w:val="0"/>
              <w:marRight w:val="0"/>
              <w:marTop w:val="0"/>
              <w:marBottom w:val="0"/>
              <w:divBdr>
                <w:top w:val="none" w:sz="0" w:space="0" w:color="auto"/>
                <w:left w:val="none" w:sz="0" w:space="0" w:color="auto"/>
                <w:bottom w:val="none" w:sz="0" w:space="0" w:color="auto"/>
                <w:right w:val="none" w:sz="0" w:space="0" w:color="auto"/>
              </w:divBdr>
            </w:div>
            <w:div w:id="1411349865">
              <w:marLeft w:val="0"/>
              <w:marRight w:val="0"/>
              <w:marTop w:val="0"/>
              <w:marBottom w:val="0"/>
              <w:divBdr>
                <w:top w:val="none" w:sz="0" w:space="0" w:color="auto"/>
                <w:left w:val="none" w:sz="0" w:space="0" w:color="auto"/>
                <w:bottom w:val="none" w:sz="0" w:space="0" w:color="auto"/>
                <w:right w:val="none" w:sz="0" w:space="0" w:color="auto"/>
              </w:divBdr>
            </w:div>
            <w:div w:id="1492135020">
              <w:marLeft w:val="0"/>
              <w:marRight w:val="0"/>
              <w:marTop w:val="0"/>
              <w:marBottom w:val="0"/>
              <w:divBdr>
                <w:top w:val="none" w:sz="0" w:space="0" w:color="auto"/>
                <w:left w:val="none" w:sz="0" w:space="0" w:color="auto"/>
                <w:bottom w:val="none" w:sz="0" w:space="0" w:color="auto"/>
                <w:right w:val="none" w:sz="0" w:space="0" w:color="auto"/>
              </w:divBdr>
            </w:div>
            <w:div w:id="1493335238">
              <w:marLeft w:val="0"/>
              <w:marRight w:val="0"/>
              <w:marTop w:val="0"/>
              <w:marBottom w:val="0"/>
              <w:divBdr>
                <w:top w:val="none" w:sz="0" w:space="0" w:color="auto"/>
                <w:left w:val="none" w:sz="0" w:space="0" w:color="auto"/>
                <w:bottom w:val="none" w:sz="0" w:space="0" w:color="auto"/>
                <w:right w:val="none" w:sz="0" w:space="0" w:color="auto"/>
              </w:divBdr>
            </w:div>
            <w:div w:id="1615594766">
              <w:marLeft w:val="0"/>
              <w:marRight w:val="0"/>
              <w:marTop w:val="0"/>
              <w:marBottom w:val="0"/>
              <w:divBdr>
                <w:top w:val="none" w:sz="0" w:space="0" w:color="auto"/>
                <w:left w:val="none" w:sz="0" w:space="0" w:color="auto"/>
                <w:bottom w:val="none" w:sz="0" w:space="0" w:color="auto"/>
                <w:right w:val="none" w:sz="0" w:space="0" w:color="auto"/>
              </w:divBdr>
            </w:div>
            <w:div w:id="1631596715">
              <w:marLeft w:val="0"/>
              <w:marRight w:val="0"/>
              <w:marTop w:val="0"/>
              <w:marBottom w:val="0"/>
              <w:divBdr>
                <w:top w:val="none" w:sz="0" w:space="0" w:color="auto"/>
                <w:left w:val="none" w:sz="0" w:space="0" w:color="auto"/>
                <w:bottom w:val="none" w:sz="0" w:space="0" w:color="auto"/>
                <w:right w:val="none" w:sz="0" w:space="0" w:color="auto"/>
              </w:divBdr>
            </w:div>
            <w:div w:id="1822964919">
              <w:marLeft w:val="0"/>
              <w:marRight w:val="0"/>
              <w:marTop w:val="0"/>
              <w:marBottom w:val="0"/>
              <w:divBdr>
                <w:top w:val="none" w:sz="0" w:space="0" w:color="auto"/>
                <w:left w:val="none" w:sz="0" w:space="0" w:color="auto"/>
                <w:bottom w:val="none" w:sz="0" w:space="0" w:color="auto"/>
                <w:right w:val="none" w:sz="0" w:space="0" w:color="auto"/>
              </w:divBdr>
            </w:div>
            <w:div w:id="1868911572">
              <w:marLeft w:val="0"/>
              <w:marRight w:val="0"/>
              <w:marTop w:val="0"/>
              <w:marBottom w:val="0"/>
              <w:divBdr>
                <w:top w:val="none" w:sz="0" w:space="0" w:color="auto"/>
                <w:left w:val="none" w:sz="0" w:space="0" w:color="auto"/>
                <w:bottom w:val="none" w:sz="0" w:space="0" w:color="auto"/>
                <w:right w:val="none" w:sz="0" w:space="0" w:color="auto"/>
              </w:divBdr>
            </w:div>
            <w:div w:id="1935896886">
              <w:marLeft w:val="0"/>
              <w:marRight w:val="0"/>
              <w:marTop w:val="0"/>
              <w:marBottom w:val="0"/>
              <w:divBdr>
                <w:top w:val="none" w:sz="0" w:space="0" w:color="auto"/>
                <w:left w:val="none" w:sz="0" w:space="0" w:color="auto"/>
                <w:bottom w:val="none" w:sz="0" w:space="0" w:color="auto"/>
                <w:right w:val="none" w:sz="0" w:space="0" w:color="auto"/>
              </w:divBdr>
            </w:div>
            <w:div w:id="21007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3573">
      <w:bodyDiv w:val="1"/>
      <w:marLeft w:val="0"/>
      <w:marRight w:val="0"/>
      <w:marTop w:val="0"/>
      <w:marBottom w:val="0"/>
      <w:divBdr>
        <w:top w:val="none" w:sz="0" w:space="0" w:color="auto"/>
        <w:left w:val="none" w:sz="0" w:space="0" w:color="auto"/>
        <w:bottom w:val="none" w:sz="0" w:space="0" w:color="auto"/>
        <w:right w:val="none" w:sz="0" w:space="0" w:color="auto"/>
      </w:divBdr>
    </w:div>
    <w:div w:id="2064865082">
      <w:bodyDiv w:val="1"/>
      <w:marLeft w:val="0"/>
      <w:marRight w:val="0"/>
      <w:marTop w:val="0"/>
      <w:marBottom w:val="0"/>
      <w:divBdr>
        <w:top w:val="none" w:sz="0" w:space="0" w:color="auto"/>
        <w:left w:val="none" w:sz="0" w:space="0" w:color="auto"/>
        <w:bottom w:val="none" w:sz="0" w:space="0" w:color="auto"/>
        <w:right w:val="none" w:sz="0" w:space="0" w:color="auto"/>
      </w:divBdr>
    </w:div>
    <w:div w:id="2135294565">
      <w:bodyDiv w:val="1"/>
      <w:marLeft w:val="0"/>
      <w:marRight w:val="0"/>
      <w:marTop w:val="0"/>
      <w:marBottom w:val="0"/>
      <w:divBdr>
        <w:top w:val="none" w:sz="0" w:space="0" w:color="auto"/>
        <w:left w:val="none" w:sz="0" w:space="0" w:color="auto"/>
        <w:bottom w:val="none" w:sz="0" w:space="0" w:color="auto"/>
        <w:right w:val="none" w:sz="0" w:space="0" w:color="auto"/>
      </w:divBdr>
    </w:div>
    <w:div w:id="2137529046">
      <w:bodyDiv w:val="1"/>
      <w:marLeft w:val="0"/>
      <w:marRight w:val="0"/>
      <w:marTop w:val="0"/>
      <w:marBottom w:val="0"/>
      <w:divBdr>
        <w:top w:val="none" w:sz="0" w:space="0" w:color="auto"/>
        <w:left w:val="none" w:sz="0" w:space="0" w:color="auto"/>
        <w:bottom w:val="none" w:sz="0" w:space="0" w:color="auto"/>
        <w:right w:val="none" w:sz="0" w:space="0" w:color="auto"/>
      </w:divBdr>
    </w:div>
    <w:div w:id="2139450888">
      <w:bodyDiv w:val="1"/>
      <w:marLeft w:val="0"/>
      <w:marRight w:val="0"/>
      <w:marTop w:val="0"/>
      <w:marBottom w:val="0"/>
      <w:divBdr>
        <w:top w:val="none" w:sz="0" w:space="0" w:color="auto"/>
        <w:left w:val="none" w:sz="0" w:space="0" w:color="auto"/>
        <w:bottom w:val="none" w:sz="0" w:space="0" w:color="auto"/>
        <w:right w:val="none" w:sz="0" w:space="0" w:color="auto"/>
      </w:divBdr>
      <w:divsChild>
        <w:div w:id="388111615">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arolina\Google%20Drive\UNIR\GRADO%20INGENIERIA%20INFORMATICA\TFG\docs\%20%20%20%20%20%20%20%20%20%20%20%20%20%20%20%20%20%20%20%20%20%20%20%20" TargetMode="External"/><Relationship Id="rId21" Type="http://schemas.openxmlformats.org/officeDocument/2006/relationships/hyperlink" Target="file:///C:\Users\Carolina\Google%20Drive\UNIR\GRADO%20INGENIERIA%20INFORMATICA\TFG\docs\TFG_Carlos_Escario_Bajo.docx" TargetMode="External"/><Relationship Id="rId42" Type="http://schemas.openxmlformats.org/officeDocument/2006/relationships/hyperlink" Target="file:///C:\Users\Carolina\Google%20Drive\UNIR\GRADO%20INGENIERIA%20INFORMATICA\TFG\docs\TFG_Carlos_Escario_Bajo.docx" TargetMode="External"/><Relationship Id="rId63" Type="http://schemas.openxmlformats.org/officeDocument/2006/relationships/image" Target="media/image12.png"/><Relationship Id="rId84" Type="http://schemas.openxmlformats.org/officeDocument/2006/relationships/hyperlink" Target="file:///C:\Users\Carolina\Google%20Drive\UNIR\GRADO%20INGENIERIA%20INFORMATICA\TFG\docs\PetChain%20v_2.0.%20Blockchain%20para%20la%20gesti&#243;n%20de%20mascotas_REM_Default_Spanish_CRS.html" TargetMode="External"/><Relationship Id="rId138" Type="http://schemas.openxmlformats.org/officeDocument/2006/relationships/image" Target="media/image32.png"/><Relationship Id="rId159" Type="http://schemas.openxmlformats.org/officeDocument/2006/relationships/image" Target="media/image47.png"/><Relationship Id="rId170" Type="http://schemas.openxmlformats.org/officeDocument/2006/relationships/image" Target="media/image52.png"/><Relationship Id="rId191" Type="http://schemas.openxmlformats.org/officeDocument/2006/relationships/image" Target="media/image69.png"/><Relationship Id="rId205" Type="http://schemas.openxmlformats.org/officeDocument/2006/relationships/hyperlink" Target="http://www.flaticon.com/" TargetMode="External"/><Relationship Id="rId16" Type="http://schemas.openxmlformats.org/officeDocument/2006/relationships/hyperlink" Target="file:///C:\Users\Carolina\Google%20Drive\UNIR\GRADO%20INGENIERIA%20INFORMATICA\TFG\docs\TFG_Carlos_Escario_Bajo.docx" TargetMode="External"/><Relationship Id="rId107" Type="http://schemas.openxmlformats.org/officeDocument/2006/relationships/hyperlink" Target="file:///C:\Users\Carolina\Google%20Drive\UNIR\GRADO%20INGENIERIA%20INFORMATICA\TFG\docs\%20%20%20%20%20%20%20%20%20%20%20%20%20%20%20%20%20%20%20%20%20%20%20%20" TargetMode="External"/><Relationship Id="rId11" Type="http://schemas.openxmlformats.org/officeDocument/2006/relationships/image" Target="media/image2.png"/><Relationship Id="rId32" Type="http://schemas.openxmlformats.org/officeDocument/2006/relationships/hyperlink" Target="file:///C:\Users\Carolina\Google%20Drive\UNIR\GRADO%20INGENIERIA%20INFORMATICA\TFG\docs\TFG_Carlos_Escario_Bajo.docx" TargetMode="External"/><Relationship Id="rId37" Type="http://schemas.openxmlformats.org/officeDocument/2006/relationships/hyperlink" Target="file:///C:\Users\Carolina\Google%20Drive\UNIR\GRADO%20INGENIERIA%20INFORMATICA\TFG\docs\TFG_Carlos_Escario_Bajo.docx" TargetMode="External"/><Relationship Id="rId53" Type="http://schemas.openxmlformats.org/officeDocument/2006/relationships/image" Target="media/image5.png"/><Relationship Id="rId58" Type="http://schemas.openxmlformats.org/officeDocument/2006/relationships/hyperlink" Target="https://ipfs.io/" TargetMode="External"/><Relationship Id="rId74" Type="http://schemas.openxmlformats.org/officeDocument/2006/relationships/image" Target="media/image23.png"/><Relationship Id="rId7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2" Type="http://schemas.openxmlformats.org/officeDocument/2006/relationships/hyperlink" Target="file:///C:\Users\Carolina\Google%20Drive\UNIR\GRADO%20INGENIERIA%20INFORMATICA\TFG\docs\%20%20%20%20%20%20%20%20%20%20%20%20%20%20%20%20%20%20%20%20%20%20%20%20" TargetMode="External"/><Relationship Id="rId123" Type="http://schemas.openxmlformats.org/officeDocument/2006/relationships/hyperlink" Target="file:///C:\Users\Carolina\Google%20Drive\UNIR\GRADO%20INGENIERIA%20INFORMATICA\TFG\docs\%20%20%20%20%20%20%20%20%20%20%20%20%20%20%20%20%20%20%20%20%20%20%20%20" TargetMode="External"/><Relationship Id="rId128" Type="http://schemas.openxmlformats.org/officeDocument/2006/relationships/image" Target="media/image25.png"/><Relationship Id="rId144" Type="http://schemas.openxmlformats.org/officeDocument/2006/relationships/image" Target="media/image38.png"/><Relationship Id="rId14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hyperlink" Target="file:///C:\Users\Carolina\Google%20Drive\UNIR\GRADO%20INGENIERIA%20INFORMATICA\TFG\docs\PetChain%20v_2.0.%20Blockchain%20para%20la%20gesti&#243;n%20de%20mascotas_REM_Default_Spanish_CRS.html" TargetMode="External"/><Relationship Id="rId95" Type="http://schemas.openxmlformats.org/officeDocument/2006/relationships/header" Target="header2.xml"/><Relationship Id="rId160" Type="http://schemas.openxmlformats.org/officeDocument/2006/relationships/image" Target="media/image48.png"/><Relationship Id="rId165" Type="http://schemas.openxmlformats.org/officeDocument/2006/relationships/hyperlink" Target="https://trello.com/" TargetMode="External"/><Relationship Id="rId181" Type="http://schemas.openxmlformats.org/officeDocument/2006/relationships/image" Target="media/image62.png"/><Relationship Id="rId186" Type="http://schemas.openxmlformats.org/officeDocument/2006/relationships/image" Target="media/image64.gif"/><Relationship Id="rId22" Type="http://schemas.openxmlformats.org/officeDocument/2006/relationships/hyperlink" Target="file:///C:\Users\Carolina\Google%20Drive\UNIR\GRADO%20INGENIERIA%20INFORMATICA\TFG\docs\TFG_Carlos_Escario_Bajo.docx" TargetMode="External"/><Relationship Id="rId27" Type="http://schemas.openxmlformats.org/officeDocument/2006/relationships/hyperlink" Target="file:///C:\Users\Carolina\Google%20Drive\UNIR\GRADO%20INGENIERIA%20INFORMATICA\TFG\docs\TFG_Carlos_Escario_Bajo.docx" TargetMode="External"/><Relationship Id="rId43" Type="http://schemas.openxmlformats.org/officeDocument/2006/relationships/hyperlink" Target="file:///C:\Users\Carolina\Google%20Drive\UNIR\GRADO%20INGENIERIA%20INFORMATICA\TFG\docs\TFG_Carlos_Escario_Bajo.docx" TargetMode="External"/><Relationship Id="rId48" Type="http://schemas.openxmlformats.org/officeDocument/2006/relationships/hyperlink" Target="file:///C:\Users\Carolina\Google%20Drive\UNIR\GRADO%20INGENIERIA%20INFORMATICA\TFG\docs\TFG_Carlos_Escario_Bajo.docx" TargetMode="External"/><Relationship Id="rId64" Type="http://schemas.openxmlformats.org/officeDocument/2006/relationships/image" Target="media/image13.png"/><Relationship Id="rId69" Type="http://schemas.openxmlformats.org/officeDocument/2006/relationships/image" Target="media/image18.png"/><Relationship Id="rId113" Type="http://schemas.openxmlformats.org/officeDocument/2006/relationships/hyperlink" Target="file:///C:\Users\Carolina\Google%20Drive\UNIR\GRADO%20INGENIERIA%20INFORMATICA\TFG\docs\%20%20%20%20%20%20%20%20%20%20%20%20%20%20%20%20%20%20%20%20%20%20%20%20" TargetMode="External"/><Relationship Id="rId118" Type="http://schemas.openxmlformats.org/officeDocument/2006/relationships/image" Target="media/image24.gif"/><Relationship Id="rId134" Type="http://schemas.openxmlformats.org/officeDocument/2006/relationships/footer" Target="footer3.xml"/><Relationship Id="rId139" Type="http://schemas.openxmlformats.org/officeDocument/2006/relationships/image" Target="media/image33.png"/><Relationship Id="rId80" Type="http://schemas.openxmlformats.org/officeDocument/2006/relationships/hyperlink" Target="file:///C:\Users\Carolina\Google%20Drive\UNIR\GRADO%20INGENIERIA%20INFORMATICA\TFG\docs\PetChain%20v_2.0.%20Blockchain%20para%20la%20gesti&#243;n%20de%20mascotas_REM_Default_Spanish_CRS.html" TargetMode="External"/><Relationship Id="rId85" Type="http://schemas.openxmlformats.org/officeDocument/2006/relationships/hyperlink" Target="file:///C:\Users\Carolina\Google%20Drive\UNIR\GRADO%20INGENIERIA%20INFORMATICA\TFG\docs\PetChain%20v_2.0.%20Blockchain%20para%20la%20gesti&#243;n%20de%20mascotas_REM_Default_Spanish_CRS.html" TargetMode="External"/><Relationship Id="rId150" Type="http://schemas.openxmlformats.org/officeDocument/2006/relationships/image" Target="media/image43.png"/><Relationship Id="rId155" Type="http://schemas.openxmlformats.org/officeDocument/2006/relationships/image" Target="media/image46.png"/><Relationship Id="rId171" Type="http://schemas.openxmlformats.org/officeDocument/2006/relationships/image" Target="media/image53.png"/><Relationship Id="rId176" Type="http://schemas.openxmlformats.org/officeDocument/2006/relationships/image" Target="media/image57.png"/><Relationship Id="rId192" Type="http://schemas.openxmlformats.org/officeDocument/2006/relationships/hyperlink" Target="https://remix,ethereum.org" TargetMode="External"/><Relationship Id="rId197" Type="http://schemas.openxmlformats.org/officeDocument/2006/relationships/image" Target="media/image72.png"/><Relationship Id="rId206" Type="http://schemas.openxmlformats.org/officeDocument/2006/relationships/fontTable" Target="fontTable.xml"/><Relationship Id="rId201" Type="http://schemas.openxmlformats.org/officeDocument/2006/relationships/header" Target="header6.xml"/><Relationship Id="rId12" Type="http://schemas.openxmlformats.org/officeDocument/2006/relationships/hyperlink" Target="file:///C:\Users\Carolina\Google%20Drive\UNIR\GRADO%20INGENIERIA%20INFORMATICA\TFG\docs\TFG_Carlos_Escario_Bajo.docx" TargetMode="External"/><Relationship Id="rId17" Type="http://schemas.openxmlformats.org/officeDocument/2006/relationships/hyperlink" Target="file:///C:\Users\Carolina\Google%20Drive\UNIR\GRADO%20INGENIERIA%20INFORMATICA\TFG\docs\TFG_Carlos_Escario_Bajo.docx" TargetMode="External"/><Relationship Id="rId33" Type="http://schemas.openxmlformats.org/officeDocument/2006/relationships/hyperlink" Target="file:///C:\Users\Carolina\Google%20Drive\UNIR\GRADO%20INGENIERIA%20INFORMATICA\TFG\docs\TFG_Carlos_Escario_Bajo.docx" TargetMode="External"/><Relationship Id="rId38" Type="http://schemas.openxmlformats.org/officeDocument/2006/relationships/hyperlink" Target="file:///C:\Users\Carolina\Google%20Drive\UNIR\GRADO%20INGENIERIA%20INFORMATICA\TFG\docs\TFG_Carlos_Escario_Bajo.docx" TargetMode="External"/><Relationship Id="rId59" Type="http://schemas.openxmlformats.org/officeDocument/2006/relationships/image" Target="media/image8.png"/><Relationship Id="rId103" Type="http://schemas.openxmlformats.org/officeDocument/2006/relationships/hyperlink" Target="file:///C:\Users\Carolina\Google%20Drive\UNIR\GRADO%20INGENIERIA%20INFORMATICA\TFG\docs\%20%20%20%20%20%20%20%20%20%20%20%20%20%20%20%20%20%20%20%20%20%20%20%20" TargetMode="External"/><Relationship Id="rId108" Type="http://schemas.openxmlformats.org/officeDocument/2006/relationships/hyperlink" Target="file:///C:\Users\Carolina\Google%20Drive\UNIR\GRADO%20INGENIERIA%20INFORMATICA\TFG\docs\%20%20%20%20%20%20%20%20%20%20%20%20%20%20%20%20%20%20%20%20%20%20%20%20" TargetMode="External"/><Relationship Id="rId124" Type="http://schemas.openxmlformats.org/officeDocument/2006/relationships/hyperlink" Target="file:///C:\Users\Carolina\Google%20Drive\UNIR\GRADO%20INGENIERIA%20INFORMATICA\TFG\docs\%20%20%20%20%20%20%20%20%20%20%20%20%20%20%20%20%20%20%20%20%20%20%20%20" TargetMode="External"/><Relationship Id="rId129" Type="http://schemas.openxmlformats.org/officeDocument/2006/relationships/image" Target="media/image26.png"/><Relationship Id="rId54" Type="http://schemas.openxmlformats.org/officeDocument/2006/relationships/image" Target="media/image6.png"/><Relationship Id="rId70" Type="http://schemas.openxmlformats.org/officeDocument/2006/relationships/image" Target="media/image19.png"/><Relationship Id="rId75" Type="http://schemas.openxmlformats.org/officeDocument/2006/relationships/hyperlink" Target="http://www.unir.net/" TargetMode="External"/><Relationship Id="rId91" Type="http://schemas.openxmlformats.org/officeDocument/2006/relationships/hyperlink" Target="file:///C:\Users\Carolina\Google%20Drive\UNIR\GRADO%20INGENIERIA%20INFORMATICA\TFG\docs\PetChain%20v_2.0.%20Blockchain%20para%20la%20gesti&#243;n%20de%20mascotas_REM_Default_Spanish_CRS.html" TargetMode="External"/><Relationship Id="rId96" Type="http://schemas.openxmlformats.org/officeDocument/2006/relationships/footer" Target="footer2.xml"/><Relationship Id="rId140" Type="http://schemas.openxmlformats.org/officeDocument/2006/relationships/image" Target="media/image34.png"/><Relationship Id="rId145" Type="http://schemas.openxmlformats.org/officeDocument/2006/relationships/image" Target="media/image39.png"/><Relationship Id="rId161" Type="http://schemas.openxmlformats.org/officeDocument/2006/relationships/hyperlink" Target="https://maxcdn.bootstrapcdn.com/bootstrap/4.3.1/css/bootstrap.min.css" TargetMode="External"/><Relationship Id="rId166" Type="http://schemas.openxmlformats.org/officeDocument/2006/relationships/hyperlink" Target="https://code.visualstudio.com/download" TargetMode="External"/><Relationship Id="rId182" Type="http://schemas.openxmlformats.org/officeDocument/2006/relationships/image" Target="media/image63.png"/><Relationship Id="rId187"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arolina\Google%20Drive\UNIR\GRADO%20INGENIERIA%20INFORMATICA\TFG\docs\TFG_Carlos_Escario_Bajo.docx" TargetMode="External"/><Relationship Id="rId28" Type="http://schemas.openxmlformats.org/officeDocument/2006/relationships/hyperlink" Target="file:///C:\Users\Carolina\Google%20Drive\UNIR\GRADO%20INGENIERIA%20INFORMATICA\TFG\docs\TFG_Carlos_Escario_Bajo.docx" TargetMode="External"/><Relationship Id="rId49" Type="http://schemas.openxmlformats.org/officeDocument/2006/relationships/hyperlink" Target="file:///C:\Users\Carolina\Google%20Drive\UNIR\GRADO%20INGENIERIA%20INFORMATICA\TFG\docs\TFG_Carlos_Escario_Bajo.docx" TargetMode="External"/><Relationship Id="rId114" Type="http://schemas.openxmlformats.org/officeDocument/2006/relationships/hyperlink" Target="file:///C:\Users\Carolina\Google%20Drive\UNIR\GRADO%20INGENIERIA%20INFORMATICA\TFG\docs\%20%20%20%20%20%20%20%20%20%20%20%20%20%20%20%20%20%20%20%20%20%20%20%20" TargetMode="External"/><Relationship Id="rId119" Type="http://schemas.openxmlformats.org/officeDocument/2006/relationships/hyperlink" Target="file:///C:\Users\Carolina\Google%20Drive\UNIR\GRADO%20INGENIERIA%20INFORMATICA\TFG\docs\%20%20%20%20%20%20%20%20%20%20%20%20%20%20%20%20%20%20%20%20%20%20%20%20" TargetMode="External"/><Relationship Id="rId44" Type="http://schemas.openxmlformats.org/officeDocument/2006/relationships/hyperlink" Target="file:///C:\Users\Carolina\Google%20Drive\UNIR\GRADO%20INGENIERIA%20INFORMATICA\TFG\docs\TFG_Carlos_Escario_Bajo.docx"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hyperlink" Target="file:///C:\Users\Carolina\Google%20Drive\UNIR\GRADO%20INGENIERIA%20INFORMATICA\TFG\docs\PetChain%20v_2.0.%20Blockchain%20para%20la%20gesti&#243;n%20de%20mascotas_REM_Default_Spanish_CRS.html" TargetMode="External"/><Relationship Id="rId86" Type="http://schemas.openxmlformats.org/officeDocument/2006/relationships/hyperlink" Target="file:///C:\Users\Carolina\Google%20Drive\UNIR\GRADO%20INGENIERIA%20INFORMATICA\TFG\docs\PetChain%20v_2.0.%20Blockchain%20para%20la%20gesti&#243;n%20de%20mascotas_REM_Default_Spanish_CRS.html" TargetMode="External"/><Relationship Id="rId130" Type="http://schemas.openxmlformats.org/officeDocument/2006/relationships/image" Target="media/image27.png"/><Relationship Id="rId135" Type="http://schemas.openxmlformats.org/officeDocument/2006/relationships/header" Target="header5.xml"/><Relationship Id="rId151" Type="http://schemas.openxmlformats.org/officeDocument/2006/relationships/hyperlink" Target="http://127.0.0.1:7545" TargetMode="External"/><Relationship Id="rId156" Type="http://schemas.openxmlformats.org/officeDocument/2006/relationships/hyperlink" Target="https://nodejs.org/" TargetMode="External"/><Relationship Id="rId177" Type="http://schemas.openxmlformats.org/officeDocument/2006/relationships/image" Target="media/image58.png"/><Relationship Id="rId198" Type="http://schemas.openxmlformats.org/officeDocument/2006/relationships/image" Target="media/image73.png"/><Relationship Id="rId172" Type="http://schemas.openxmlformats.org/officeDocument/2006/relationships/image" Target="media/image54.png"/><Relationship Id="rId193" Type="http://schemas.openxmlformats.org/officeDocument/2006/relationships/image" Target="media/image70.png"/><Relationship Id="rId202" Type="http://schemas.openxmlformats.org/officeDocument/2006/relationships/footer" Target="footer4.xml"/><Relationship Id="rId207" Type="http://schemas.openxmlformats.org/officeDocument/2006/relationships/theme" Target="theme/theme1.xml"/><Relationship Id="rId13" Type="http://schemas.openxmlformats.org/officeDocument/2006/relationships/hyperlink" Target="file:///C:\Users\Carolina\Google%20Drive\UNIR\GRADO%20INGENIERIA%20INFORMATICA\TFG\docs\TFG_Carlos_Escario_Bajo.docx" TargetMode="External"/><Relationship Id="rId18" Type="http://schemas.openxmlformats.org/officeDocument/2006/relationships/hyperlink" Target="file:///C:\Users\Carolina\Google%20Drive\UNIR\GRADO%20INGENIERIA%20INFORMATICA\TFG\docs\TFG_Carlos_Escario_Bajo.docx" TargetMode="External"/><Relationship Id="rId39" Type="http://schemas.openxmlformats.org/officeDocument/2006/relationships/hyperlink" Target="file:///C:\Users\Carolina\Google%20Drive\UNIR\GRADO%20INGENIERIA%20INFORMATICA\TFG\docs\TFG_Carlos_Escario_Bajo.docx" TargetMode="External"/><Relationship Id="rId109" Type="http://schemas.openxmlformats.org/officeDocument/2006/relationships/hyperlink" Target="file:///C:\Users\Carolina\Google%20Drive\UNIR\GRADO%20INGENIERIA%20INFORMATICA\TFG\docs\%20%20%20%20%20%20%20%20%20%20%20%20%20%20%20%20%20%20%20%20%20%20%20%20" TargetMode="External"/><Relationship Id="rId34" Type="http://schemas.openxmlformats.org/officeDocument/2006/relationships/hyperlink" Target="file:///C:\Users\Carolina\Google%20Drive\UNIR\GRADO%20INGENIERIA%20INFORMATICA\TFG\docs\TFG_Carlos_Escario_Bajo.docx" TargetMode="External"/><Relationship Id="rId50" Type="http://schemas.openxmlformats.org/officeDocument/2006/relationships/hyperlink" Target="file:///C:\Users\Carolina\Google%20Drive\UNIR\GRADO%20INGENIERIA%20INFORMATICA\TFG\docs\TFG_Carlos_Escario_Bajo.docx" TargetMode="External"/><Relationship Id="rId55" Type="http://schemas.openxmlformats.org/officeDocument/2006/relationships/hyperlink" Target="https://alastria.io" TargetMode="External"/><Relationship Id="rId76" Type="http://schemas.openxmlformats.org/officeDocument/2006/relationships/hyperlink" Target="file:///C:\Users\Carolina\Google%20Drive\UNIR\GRADO%20INGENIERIA%20INFORMATICA\TFG\docs\PetChain%20v_2.0.%20Blockchain%20para%20la%20gesti&#243;n%20de%20mascotas_REM_Default_Spanish_CRS.html" TargetMode="External"/><Relationship Id="rId97" Type="http://schemas.openxmlformats.org/officeDocument/2006/relationships/header" Target="header3.xml"/><Relationship Id="rId104" Type="http://schemas.openxmlformats.org/officeDocument/2006/relationships/hyperlink" Target="file:///C:\Users\Carolina\Google%20Drive\UNIR\GRADO%20INGENIERIA%20INFORMATICA\TFG\docs\%20%20%20%20%20%20%20%20%20%20%20%20%20%20%20%20%20%20%20%20%20%20%20%20" TargetMode="External"/><Relationship Id="rId120" Type="http://schemas.openxmlformats.org/officeDocument/2006/relationships/hyperlink" Target="file:///C:\Users\Carolina\Google%20Drive\UNIR\GRADO%20INGENIERIA%20INFORMATICA\TFG\docs\%20%20%20%20%20%20%20%20%20%20%20%20%20%20%20%20%20%20%20%20%20%20%20%20" TargetMode="External"/><Relationship Id="rId125" Type="http://schemas.openxmlformats.org/officeDocument/2006/relationships/hyperlink" Target="file:///C:\Users\Carolina\Google%20Drive\UNIR\GRADO%20INGENIERIA%20INFORMATICA\TFG\docs\%20%20%20%20%20%20%20%20%20%20%20%20%20%20%20%20%20%20%20%20%20%20%20%20" TargetMode="External"/><Relationship Id="rId141" Type="http://schemas.openxmlformats.org/officeDocument/2006/relationships/image" Target="media/image35.png"/><Relationship Id="rId146" Type="http://schemas.openxmlformats.org/officeDocument/2006/relationships/image" Target="media/image40.png"/><Relationship Id="rId167" Type="http://schemas.openxmlformats.org/officeDocument/2006/relationships/image" Target="media/image49.png"/><Relationship Id="rId188"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hyperlink" Target="file:///C:\Users\Carolina\Google%20Drive\UNIR\GRADO%20INGENIERIA%20INFORMATICA\TFG\docs\PetChain%20v_2.0.%20Blockchain%20para%20la%20gesti&#243;n%20de%20mascotas_REM_Default_Spanish_CRS.html" TargetMode="External"/><Relationship Id="rId162" Type="http://schemas.openxmlformats.org/officeDocument/2006/relationships/hyperlink" Target="https://maxcdn.bootstrapcdn.com/bootstrap/4.3.1/js/bootstrap.min.js" TargetMode="External"/><Relationship Id="rId183"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file:///C:\Users\Carolina\Google%20Drive\UNIR\GRADO%20INGENIERIA%20INFORMATICA\TFG\docs\TFG_Carlos_Escario_Bajo.docx" TargetMode="External"/><Relationship Id="rId24" Type="http://schemas.openxmlformats.org/officeDocument/2006/relationships/hyperlink" Target="file:///C:\Users\Carolina\Google%20Drive\UNIR\GRADO%20INGENIERIA%20INFORMATICA\TFG\docs\TFG_Carlos_Escario_Bajo.docx" TargetMode="External"/><Relationship Id="rId40" Type="http://schemas.openxmlformats.org/officeDocument/2006/relationships/hyperlink" Target="file:///C:\Users\Carolina\Google%20Drive\UNIR\GRADO%20INGENIERIA%20INFORMATICA\TFG\docs\TFG_Carlos_Escario_Bajo.docx" TargetMode="External"/><Relationship Id="rId45" Type="http://schemas.openxmlformats.org/officeDocument/2006/relationships/hyperlink" Target="file:///C:\Users\Carolina\Google%20Drive\UNIR\GRADO%20INGENIERIA%20INFORMATICA\TFG\docs\TFG_Carlos_Escario_Bajo.docx" TargetMode="External"/><Relationship Id="rId66" Type="http://schemas.openxmlformats.org/officeDocument/2006/relationships/image" Target="media/image15.png"/><Relationship Id="rId8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0" Type="http://schemas.openxmlformats.org/officeDocument/2006/relationships/hyperlink" Target="file:///C:\Users\Carolina\Google%20Drive\UNIR\GRADO%20INGENIERIA%20INFORMATICA\TFG\docs\%20%20%20%20%20%20%20%20%20%20%20%20%20%20%20%20%20%20%20%20%20%20%20%20" TargetMode="External"/><Relationship Id="rId115" Type="http://schemas.openxmlformats.org/officeDocument/2006/relationships/hyperlink" Target="file:///C:\Users\Carolina\Google%20Drive\UNIR\GRADO%20INGENIERIA%20INFORMATICA\TFG\docs\%20%20%20%20%20%20%20%20%20%20%20%20%20%20%20%20%20%20%20%20%20%20%20%20" TargetMode="External"/><Relationship Id="rId131" Type="http://schemas.openxmlformats.org/officeDocument/2006/relationships/image" Target="media/image28.png"/><Relationship Id="rId136" Type="http://schemas.openxmlformats.org/officeDocument/2006/relationships/image" Target="media/image30.png"/><Relationship Id="rId157" Type="http://schemas.openxmlformats.org/officeDocument/2006/relationships/hyperlink" Target="https://vuejs.org/v2/guide/" TargetMode="External"/><Relationship Id="rId178" Type="http://schemas.openxmlformats.org/officeDocument/2006/relationships/image" Target="media/image59.png"/><Relationship Id="rId61" Type="http://schemas.openxmlformats.org/officeDocument/2006/relationships/image" Target="media/image10.png"/><Relationship Id="rId82" Type="http://schemas.openxmlformats.org/officeDocument/2006/relationships/hyperlink" Target="file:///C:\Users\Carolina\Google%20Drive\UNIR\GRADO%20INGENIERIA%20INFORMATICA\TFG\docs\PetChain%20v_2.0.%20Blockchain%20para%20la%20gesti&#243;n%20de%20mascotas_REM_Default_Spanish_CRS.html" TargetMode="External"/><Relationship Id="rId152" Type="http://schemas.openxmlformats.org/officeDocument/2006/relationships/hyperlink" Target="https://127.0.0.1:5001" TargetMode="External"/><Relationship Id="rId173" Type="http://schemas.openxmlformats.org/officeDocument/2006/relationships/hyperlink" Target="http://www.flaticon.com" TargetMode="External"/><Relationship Id="rId194" Type="http://schemas.openxmlformats.org/officeDocument/2006/relationships/hyperlink" Target="https://jsonformatter.org/" TargetMode="External"/><Relationship Id="rId199" Type="http://schemas.openxmlformats.org/officeDocument/2006/relationships/image" Target="media/image74.png"/><Relationship Id="rId203" Type="http://schemas.openxmlformats.org/officeDocument/2006/relationships/header" Target="header7.xml"/><Relationship Id="rId19" Type="http://schemas.openxmlformats.org/officeDocument/2006/relationships/hyperlink" Target="file:///C:\Users\Carolina\Google%20Drive\UNIR\GRADO%20INGENIERIA%20INFORMATICA\TFG\docs\TFG_Carlos_Escario_Bajo.docx" TargetMode="External"/><Relationship Id="rId14" Type="http://schemas.openxmlformats.org/officeDocument/2006/relationships/hyperlink" Target="file:///C:\Users\Carolina\Google%20Drive\UNIR\GRADO%20INGENIERIA%20INFORMATICA\TFG\docs\TFG_Carlos_Escario_Bajo.docx" TargetMode="External"/><Relationship Id="rId30" Type="http://schemas.openxmlformats.org/officeDocument/2006/relationships/hyperlink" Target="file:///C:\Users\Carolina\Google%20Drive\UNIR\GRADO%20INGENIERIA%20INFORMATICA\TFG\docs\TFG_Carlos_Escario_Bajo.docx" TargetMode="External"/><Relationship Id="rId35" Type="http://schemas.openxmlformats.org/officeDocument/2006/relationships/hyperlink" Target="file:///C:\Users\Carolina\Google%20Drive\UNIR\GRADO%20INGENIERIA%20INFORMATICA\TFG\docs\TFG_Carlos_Escario_Bajo.docx" TargetMode="External"/><Relationship Id="rId56" Type="http://schemas.openxmlformats.org/officeDocument/2006/relationships/hyperlink" Target="https://www.sinergiablockchain.org/_/Doc/FAQ.pdf" TargetMode="External"/><Relationship Id="rId7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0" Type="http://schemas.openxmlformats.org/officeDocument/2006/relationships/hyperlink" Target="file:///C:\Users\Carolina\Google%20Drive\UNIR\GRADO%20INGENIERIA%20INFORMATICA\TFG\docs\%20%20%20%20%20%20%20%20%20%20%20%20%20%20%20%20%20%20%20%20%20%20%20%20" TargetMode="External"/><Relationship Id="rId105" Type="http://schemas.openxmlformats.org/officeDocument/2006/relationships/hyperlink" Target="file:///C:\Users\Carolina\Google%20Drive\UNIR\GRADO%20INGENIERIA%20INFORMATICA\TFG\docs\%20%20%20%20%20%20%20%20%20%20%20%20%20%20%20%20%20%20%20%20%20%20%20%20" TargetMode="External"/><Relationship Id="rId126" Type="http://schemas.openxmlformats.org/officeDocument/2006/relationships/hyperlink" Target="file:///C:\Users\Carolina\Google%20Drive\UNIR\GRADO%20INGENIERIA%20INFORMATICA\TFG\docs\%20%20%20%20%20%20%20%20%20%20%20%20%20%20%20%20%20%20%20%20%20%20%20%20" TargetMode="External"/><Relationship Id="rId147" Type="http://schemas.openxmlformats.org/officeDocument/2006/relationships/image" Target="media/image400.png"/><Relationship Id="rId168"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png"/><Relationship Id="rId72" Type="http://schemas.openxmlformats.org/officeDocument/2006/relationships/image" Target="media/image21.png"/><Relationship Id="rId93" Type="http://schemas.openxmlformats.org/officeDocument/2006/relationships/hyperlink" Target="file:///C:\Users\Carolina\Google%20Drive\UNIR\GRADO%20INGENIERIA%20INFORMATICA\TFG\docs\PetChain%20v_2.0.%20Blockchain%20para%20la%20gesti&#243;n%20de%20mascotas_REM_Default_Spanish_CRS.html" TargetMode="External"/><Relationship Id="rId98" Type="http://schemas.openxmlformats.org/officeDocument/2006/relationships/hyperlink" Target="file:///C:\Users\Carolina\Google%20Drive\UNIR\GRADO%20INGENIERIA%20INFORMATICA\TFG\docs\%20%20%20%20%20%20%20%20%20%20%20%20%20%20%20%20%20%20%20%20%20%20%20%20" TargetMode="External"/><Relationship Id="rId121" Type="http://schemas.openxmlformats.org/officeDocument/2006/relationships/hyperlink" Target="file:///C:\Users\Carolina\Google%20Drive\UNIR\GRADO%20INGENIERIA%20INFORMATICA\TFG\docs\%20%20%20%20%20%20%20%20%20%20%20%20%20%20%20%20%20%20%20%20%20%20%20%20" TargetMode="External"/><Relationship Id="rId142" Type="http://schemas.openxmlformats.org/officeDocument/2006/relationships/image" Target="media/image36.png"/><Relationship Id="rId163" Type="http://schemas.openxmlformats.org/officeDocument/2006/relationships/hyperlink" Target="http://argouml.tigris.org/" TargetMode="External"/><Relationship Id="rId184" Type="http://schemas.openxmlformats.org/officeDocument/2006/relationships/hyperlink" Target="https://validator.w3.org/nu/" TargetMode="External"/><Relationship Id="rId189"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C:\Users\Carolina\Google%20Drive\UNIR\GRADO%20INGENIERIA%20INFORMATICA\TFG\docs\TFG_Carlos_Escario_Bajo.docx" TargetMode="External"/><Relationship Id="rId46" Type="http://schemas.openxmlformats.org/officeDocument/2006/relationships/hyperlink" Target="file:///C:\Users\Carolina\Google%20Drive\UNIR\GRADO%20INGENIERIA%20INFORMATICA\TFG\docs\TFG_Carlos_Escario_Bajo.docx" TargetMode="External"/><Relationship Id="rId67" Type="http://schemas.openxmlformats.org/officeDocument/2006/relationships/image" Target="media/image16.png"/><Relationship Id="rId116" Type="http://schemas.openxmlformats.org/officeDocument/2006/relationships/hyperlink" Target="file:///C:\Users\Carolina\Google%20Drive\UNIR\GRADO%20INGENIERIA%20INFORMATICA\TFG\docs\%20%20%20%20%20%20%20%20%20%20%20%20%20%20%20%20%20%20%20%20%20%20%20%20" TargetMode="External"/><Relationship Id="rId137" Type="http://schemas.openxmlformats.org/officeDocument/2006/relationships/image" Target="media/image31.png"/><Relationship Id="rId158" Type="http://schemas.openxmlformats.org/officeDocument/2006/relationships/hyperlink" Target="http://localhost:8080" TargetMode="External"/><Relationship Id="rId20" Type="http://schemas.openxmlformats.org/officeDocument/2006/relationships/hyperlink" Target="file:///C:\Users\Carolina\Google%20Drive\UNIR\GRADO%20INGENIERIA%20INFORMATICA\TFG\docs\TFG_Carlos_Escario_Bajo.docx" TargetMode="External"/><Relationship Id="rId41" Type="http://schemas.openxmlformats.org/officeDocument/2006/relationships/hyperlink" Target="file:///C:\Users\Carolina\Google%20Drive\UNIR\GRADO%20INGENIERIA%20INFORMATICA\TFG\docs\TFG_Carlos_Escario_Bajo.docx" TargetMode="External"/><Relationship Id="rId62" Type="http://schemas.openxmlformats.org/officeDocument/2006/relationships/image" Target="media/image11.png"/><Relationship Id="rId83" Type="http://schemas.openxmlformats.org/officeDocument/2006/relationships/hyperlink" Target="file:///C:\Users\Carolina\Google%20Drive\UNIR\GRADO%20INGENIERIA%20INFORMATICA\TFG\docs\PetChain%20v_2.0.%20Blockchain%20para%20la%20gesti&#243;n%20de%20mascotas_REM_Default_Spanish_CRS.html" TargetMode="External"/><Relationship Id="rId88"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1" Type="http://schemas.openxmlformats.org/officeDocument/2006/relationships/hyperlink" Target="file:///C:\Users\Carolina\Google%20Drive\UNIR\GRADO%20INGENIERIA%20INFORMATICA\TFG\docs\%20%20%20%20%20%20%20%20%20%20%20%20%20%20%20%20%20%20%20%20%20%20%20%20" TargetMode="External"/><Relationship Id="rId132" Type="http://schemas.openxmlformats.org/officeDocument/2006/relationships/image" Target="media/image29.png"/><Relationship Id="rId153" Type="http://schemas.openxmlformats.org/officeDocument/2006/relationships/image" Target="media/image44.png"/><Relationship Id="rId174" Type="http://schemas.openxmlformats.org/officeDocument/2006/relationships/image" Target="media/image55.png"/><Relationship Id="rId179" Type="http://schemas.openxmlformats.org/officeDocument/2006/relationships/image" Target="media/image60.png"/><Relationship Id="rId195" Type="http://schemas.openxmlformats.org/officeDocument/2006/relationships/hyperlink" Target="http://responsivetesttool.com/" TargetMode="External"/><Relationship Id="rId190" Type="http://schemas.openxmlformats.org/officeDocument/2006/relationships/image" Target="media/image68.png"/><Relationship Id="rId204" Type="http://schemas.openxmlformats.org/officeDocument/2006/relationships/hyperlink" Target="http://www.freepik.com/" TargetMode="External"/><Relationship Id="rId15" Type="http://schemas.openxmlformats.org/officeDocument/2006/relationships/hyperlink" Target="file:///C:\Users\Carolina\Google%20Drive\UNIR\GRADO%20INGENIERIA%20INFORMATICA\TFG\docs\TFG_Carlos_Escario_Bajo.docx" TargetMode="External"/><Relationship Id="rId36" Type="http://schemas.openxmlformats.org/officeDocument/2006/relationships/hyperlink" Target="file:///C:\Users\Carolina\Google%20Drive\UNIR\GRADO%20INGENIERIA%20INFORMATICA\TFG\docs\TFG_Carlos_Escario_Bajo.docx" TargetMode="External"/><Relationship Id="rId57" Type="http://schemas.openxmlformats.org/officeDocument/2006/relationships/image" Target="media/image7.png"/><Relationship Id="rId106" Type="http://schemas.openxmlformats.org/officeDocument/2006/relationships/hyperlink" Target="file:///C:\Users\Carolina\Google%20Drive\UNIR\GRADO%20INGENIERIA%20INFORMATICA\TFG\docs\%20%20%20%20%20%20%20%20%20%20%20%20%20%20%20%20%20%20%20%20%20%20%20%20" TargetMode="External"/><Relationship Id="rId127" Type="http://schemas.openxmlformats.org/officeDocument/2006/relationships/hyperlink" Target="file:///C:\Users\Carolina\Google%20Drive\UNIR\GRADO%20INGENIERIA%20INFORMATICA\TFG\docs\%20%20%20%20%20%20%20%20%20%20%20%20%20%20%20%20%20%20%20%20%20%20%20%20" TargetMode="External"/><Relationship Id="rId10" Type="http://schemas.openxmlformats.org/officeDocument/2006/relationships/footer" Target="footer1.xml"/><Relationship Id="rId31" Type="http://schemas.openxmlformats.org/officeDocument/2006/relationships/hyperlink" Target="file:///C:\Users\Carolina\Google%20Drive\UNIR\GRADO%20INGENIERIA%20INFORMATICA\TFG\docs\TFG_Carlos_Escario_Bajo.docx" TargetMode="External"/><Relationship Id="rId52" Type="http://schemas.openxmlformats.org/officeDocument/2006/relationships/image" Target="media/image4.png"/><Relationship Id="rId73" Type="http://schemas.openxmlformats.org/officeDocument/2006/relationships/image" Target="media/image22.png"/><Relationship Id="rId78" Type="http://schemas.openxmlformats.org/officeDocument/2006/relationships/hyperlink" Target="file:///C:\Users\Carolina\Google%20Drive\UNIR\GRADO%20INGENIERIA%20INFORMATICA\TFG\docs\PetChain%20v_2.0.%20Blockchain%20para%20la%20gesti&#243;n%20de%20mascotas_REM_Default_Spanish_CRS.html" TargetMode="External"/><Relationship Id="rId94" Type="http://schemas.openxmlformats.org/officeDocument/2006/relationships/header" Target="header1.xml"/><Relationship Id="rId99" Type="http://schemas.openxmlformats.org/officeDocument/2006/relationships/hyperlink" Target="file:///C:\Users\Carolina\Google%20Drive\UNIR\GRADO%20INGENIERIA%20INFORMATICA\TFG\docs\%20%20%20%20%20%20%20%20%20%20%20%20%20%20%20%20%20%20%20%20%20%20%20%20" TargetMode="External"/><Relationship Id="rId101" Type="http://schemas.openxmlformats.org/officeDocument/2006/relationships/hyperlink" Target="file:///C:\Users\Carolina\Google%20Drive\UNIR\GRADO%20INGENIERIA%20INFORMATICA\TFG\docs\%20%20%20%20%20%20%20%20%20%20%20%20%20%20%20%20%20%20%20%20%20%20%20%20" TargetMode="External"/><Relationship Id="rId122" Type="http://schemas.openxmlformats.org/officeDocument/2006/relationships/hyperlink" Target="file:///C:\Users\Carolina\Google%20Drive\UNIR\GRADO%20INGENIERIA%20INFORMATICA\TFG\docs\%20%20%20%20%20%20%20%20%20%20%20%20%20%20%20%20%20%20%20%20%20%20%20%20" TargetMode="External"/><Relationship Id="rId143" Type="http://schemas.openxmlformats.org/officeDocument/2006/relationships/image" Target="media/image37.png"/><Relationship Id="rId148" Type="http://schemas.openxmlformats.org/officeDocument/2006/relationships/image" Target="media/image41.png"/><Relationship Id="rId164" Type="http://schemas.openxmlformats.org/officeDocument/2006/relationships/hyperlink" Target="https://desktop.github.com/" TargetMode="External"/><Relationship Id="rId169" Type="http://schemas.openxmlformats.org/officeDocument/2006/relationships/image" Target="media/image51.png"/><Relationship Id="rId185" Type="http://schemas.openxmlformats.org/officeDocument/2006/relationships/image" Target="media/image63.gif"/><Relationship Id="rId4" Type="http://schemas.openxmlformats.org/officeDocument/2006/relationships/settings" Target="settings.xml"/><Relationship Id="rId9" Type="http://schemas.openxmlformats.org/officeDocument/2006/relationships/hyperlink" Target="https://github.com/cescari/PetChain_TFG" TargetMode="External"/><Relationship Id="rId180" Type="http://schemas.openxmlformats.org/officeDocument/2006/relationships/image" Target="media/image61.png"/><Relationship Id="rId26" Type="http://schemas.openxmlformats.org/officeDocument/2006/relationships/hyperlink" Target="file:///C:\Users\Carolina\Google%20Drive\UNIR\GRADO%20INGENIERIA%20INFORMATICA\TFG\docs\TFG_Carlos_Escario_Bajo.docx" TargetMode="External"/><Relationship Id="rId47" Type="http://schemas.openxmlformats.org/officeDocument/2006/relationships/hyperlink" Target="file:///C:\Users\Carolina\Google%20Drive\UNIR\GRADO%20INGENIERIA%20INFORMATICA\TFG\docs\TFG_Carlos_Escario_Bajo.docx" TargetMode="External"/><Relationship Id="rId68" Type="http://schemas.openxmlformats.org/officeDocument/2006/relationships/image" Target="media/image17.png"/><Relationship Id="rId8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2" Type="http://schemas.openxmlformats.org/officeDocument/2006/relationships/hyperlink" Target="file:///C:\Users\Carolina\Google%20Drive\UNIR\GRADO%20INGENIERIA%20INFORMATICA\TFG\docs\%20%20%20%20%20%20%20%20%20%20%20%20%20%20%20%20%20%20%20%20%20%20%20%20" TargetMode="External"/><Relationship Id="rId133" Type="http://schemas.openxmlformats.org/officeDocument/2006/relationships/header" Target="header4.xml"/><Relationship Id="rId154" Type="http://schemas.openxmlformats.org/officeDocument/2006/relationships/image" Target="media/image45.png"/><Relationship Id="rId175" Type="http://schemas.openxmlformats.org/officeDocument/2006/relationships/image" Target="media/image56.png"/><Relationship Id="rId196" Type="http://schemas.openxmlformats.org/officeDocument/2006/relationships/image" Target="media/image71.png"/><Relationship Id="rId200" Type="http://schemas.openxmlformats.org/officeDocument/2006/relationships/image" Target="media/image75.png"/></Relationships>
</file>

<file path=word/_rels/footnotes.xml.rels><?xml version="1.0" encoding="UTF-8" standalone="yes"?>
<Relationships xmlns="http://schemas.openxmlformats.org/package/2006/relationships"><Relationship Id="rId8" Type="http://schemas.openxmlformats.org/officeDocument/2006/relationships/hyperlink" Target="https://truffleframework.com/ganache" TargetMode="External"/><Relationship Id="rId13" Type="http://schemas.openxmlformats.org/officeDocument/2006/relationships/hyperlink" Target="https://wiki.csswg.org/" TargetMode="External"/><Relationship Id="rId3" Type="http://schemas.openxmlformats.org/officeDocument/2006/relationships/hyperlink" Target="https://drive.google.com/file/d/1JxmV0252ikfsPAwdW_mIRmED2-Ww5VK6/view" TargetMode="External"/><Relationship Id="rId7" Type="http://schemas.openxmlformats.org/officeDocument/2006/relationships/hyperlink" Target="https://www.npmjs.com/" TargetMode="External"/><Relationship Id="rId12" Type="http://schemas.openxmlformats.org/officeDocument/2006/relationships/hyperlink" Target="https://creativecommons.org/licenses/by-nc-sa/4.0/" TargetMode="External"/><Relationship Id="rId2" Type="http://schemas.openxmlformats.org/officeDocument/2006/relationships/hyperlink" Target="https://medium.com/@alastria_es/open-call-alastria-2f09f6865717" TargetMode="External"/><Relationship Id="rId1" Type="http://schemas.openxmlformats.org/officeDocument/2006/relationships/hyperlink" Target="http://petshopsmagazine.com/mascotas/censo-mascotas-espana/" TargetMode="External"/><Relationship Id="rId6" Type="http://schemas.openxmlformats.org/officeDocument/2006/relationships/hyperlink" Target="https://ipfs.infura.io/ipfs/QmcK1hAc9sYTHJZcr68HxdHLCPMFgSn9QMSSar7j85TFg5" TargetMode="External"/><Relationship Id="rId11" Type="http://schemas.openxmlformats.org/officeDocument/2006/relationships/hyperlink" Target="http://www.lsi.us.es/descargas/descarga_programas.php?id=3" TargetMode="External"/><Relationship Id="rId5" Type="http://schemas.openxmlformats.org/officeDocument/2006/relationships/hyperlink" Target="https://b3i.tech/home.html" TargetMode="External"/><Relationship Id="rId10" Type="http://schemas.openxmlformats.org/officeDocument/2006/relationships/hyperlink" Target="https://getbootstrap.com/" TargetMode="External"/><Relationship Id="rId4" Type="http://schemas.openxmlformats.org/officeDocument/2006/relationships/hyperlink" Target="https://www.hyperledger.org/" TargetMode="External"/><Relationship Id="rId9" Type="http://schemas.openxmlformats.org/officeDocument/2006/relationships/hyperlink" Target="https://github.com/ethereum/wiki/wiki/JavaScript-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olina\Documents\Plantillas%20personalizadas%20de%20Office\Proyecto_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9050">
          <a:solidFill>
            <a:schemeClr val="accent1">
              <a:lumMod val="75000"/>
            </a:schemeClr>
          </a:solidFill>
          <a:headEnd type="none" w="sm" len="sm"/>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61A149-4ED5-4674-8888-047A0B3D1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Proyecto_TFG.dotx</Template>
  <TotalTime>20406</TotalTime>
  <Pages>95</Pages>
  <Words>24225</Words>
  <Characters>133242</Characters>
  <Application>Microsoft Office Word</Application>
  <DocSecurity>0</DocSecurity>
  <Lines>1110</Lines>
  <Paragraphs>314</Paragraphs>
  <ScaleCrop>false</ScaleCrop>
  <HeadingPairs>
    <vt:vector size="2" baseType="variant">
      <vt:variant>
        <vt:lpstr>Título</vt:lpstr>
      </vt:variant>
      <vt:variant>
        <vt:i4>1</vt:i4>
      </vt:variant>
    </vt:vector>
  </HeadingPairs>
  <TitlesOfParts>
    <vt:vector size="1" baseType="lpstr">
      <vt:lpstr/>
    </vt:vector>
  </TitlesOfParts>
  <Company>MAPFRE</Company>
  <LinksUpToDate>false</LinksUpToDate>
  <CharactersWithSpaces>157153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Gómez Cirujano</dc:creator>
  <cp:keywords/>
  <dc:description/>
  <cp:lastModifiedBy>Carolina Gómez Cirujano</cp:lastModifiedBy>
  <cp:revision>435</cp:revision>
  <cp:lastPrinted>2019-09-11T12:24:00Z</cp:lastPrinted>
  <dcterms:created xsi:type="dcterms:W3CDTF">2019-04-03T07:57:00Z</dcterms:created>
  <dcterms:modified xsi:type="dcterms:W3CDTF">2019-09-11T13:32:00Z</dcterms:modified>
</cp:coreProperties>
</file>